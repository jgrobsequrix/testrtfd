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5A57B5" w14:textId="77777777" w:rsidR="00171B50" w:rsidRPr="00171B50" w:rsidRDefault="00171B50" w:rsidP="00171B50"/>
    <w:p w14:paraId="395DAE96" w14:textId="77777777" w:rsidR="00055146" w:rsidRPr="00FA6049" w:rsidRDefault="00055146" w:rsidP="00055146">
      <w:pPr>
        <w:tabs>
          <w:tab w:val="left" w:pos="4253"/>
        </w:tabs>
        <w:contextualSpacing/>
        <w:rPr>
          <w:color w:val="FFFFFF"/>
          <w:sz w:val="24"/>
          <w:lang w:val="de-DE"/>
        </w:rPr>
      </w:pPr>
      <w:r w:rsidRPr="00FA6049">
        <w:rPr>
          <w:b/>
          <w:color w:val="FFFFFF"/>
          <w:sz w:val="24"/>
          <w:lang w:val="de-DE"/>
        </w:rPr>
        <w:lastRenderedPageBreak/>
        <w:t>Datum:</w:t>
      </w:r>
      <w:r w:rsidRPr="00FA6049">
        <w:rPr>
          <w:color w:val="FFFFFF"/>
          <w:sz w:val="24"/>
          <w:lang w:val="de-DE"/>
        </w:rPr>
        <w:t xml:space="preserve"> 15-1-2015</w:t>
      </w:r>
      <w:r w:rsidR="004822A4" w:rsidRPr="00FA6049">
        <w:rPr>
          <w:color w:val="FFFFFF"/>
          <w:sz w:val="24"/>
          <w:lang w:val="de-DE"/>
        </w:rPr>
        <w:t xml:space="preserve"> </w:t>
      </w:r>
      <w:r w:rsidRPr="00FA6049">
        <w:rPr>
          <w:b/>
          <w:color w:val="FFFFFF"/>
          <w:sz w:val="24"/>
          <w:lang w:val="de-DE"/>
        </w:rPr>
        <w:t>Versie:</w:t>
      </w:r>
      <w:r w:rsidRPr="00FA6049">
        <w:rPr>
          <w:color w:val="FFFFFF"/>
          <w:sz w:val="24"/>
          <w:lang w:val="de-DE"/>
        </w:rPr>
        <w:t xml:space="preserve"> 1.0</w:t>
      </w:r>
    </w:p>
    <w:p w14:paraId="59FF865C" w14:textId="77777777" w:rsidR="00055146" w:rsidRPr="00FA6049" w:rsidRDefault="00055146" w:rsidP="00055146">
      <w:pPr>
        <w:rPr>
          <w:sz w:val="24"/>
          <w:lang w:val="de-DE"/>
        </w:rPr>
      </w:pPr>
    </w:p>
    <w:p w14:paraId="3AD25768" w14:textId="77777777" w:rsidR="00446B42" w:rsidRPr="00FA6049" w:rsidRDefault="00446B42" w:rsidP="00446B42">
      <w:pPr>
        <w:rPr>
          <w:lang w:val="de-DE"/>
        </w:rPr>
      </w:pPr>
    </w:p>
    <w:p w14:paraId="326FFE68" w14:textId="77777777" w:rsidR="00446B42" w:rsidRPr="00FA6049" w:rsidRDefault="00446B42" w:rsidP="00446B42">
      <w:pPr>
        <w:rPr>
          <w:lang w:val="de-DE"/>
        </w:rPr>
      </w:pPr>
    </w:p>
    <w:p w14:paraId="0D7FBC84" w14:textId="77777777" w:rsidR="00446B42" w:rsidRPr="00FA6049" w:rsidRDefault="00446B42" w:rsidP="00446B42">
      <w:pPr>
        <w:rPr>
          <w:lang w:val="de-DE"/>
        </w:rPr>
      </w:pPr>
    </w:p>
    <w:p w14:paraId="786FDA88" w14:textId="77777777" w:rsidR="00446B42" w:rsidRPr="00FA6049" w:rsidRDefault="00446B42" w:rsidP="00446B42">
      <w:pPr>
        <w:rPr>
          <w:lang w:val="de-DE"/>
        </w:rPr>
      </w:pPr>
    </w:p>
    <w:p w14:paraId="761F97A7" w14:textId="77777777" w:rsidR="00446B42" w:rsidRPr="00FA6049" w:rsidRDefault="00446B42" w:rsidP="00446B42">
      <w:pPr>
        <w:rPr>
          <w:lang w:val="de-DE"/>
        </w:rPr>
      </w:pPr>
    </w:p>
    <w:p w14:paraId="3509D270" w14:textId="77777777" w:rsidR="00446B42" w:rsidRPr="00FA6049" w:rsidRDefault="00446B42" w:rsidP="00446B42">
      <w:pPr>
        <w:rPr>
          <w:lang w:val="de-DE"/>
        </w:rPr>
      </w:pPr>
    </w:p>
    <w:p w14:paraId="54DAD466" w14:textId="77777777" w:rsidR="00446B42" w:rsidRPr="00FA6049" w:rsidRDefault="00446B42" w:rsidP="00446B42">
      <w:pPr>
        <w:rPr>
          <w:lang w:val="de-DE"/>
        </w:rPr>
      </w:pPr>
    </w:p>
    <w:p w14:paraId="6A13325B" w14:textId="77777777" w:rsidR="00446B42" w:rsidRPr="00FA6049" w:rsidRDefault="00446B42" w:rsidP="00446B42">
      <w:pPr>
        <w:rPr>
          <w:lang w:val="de-DE"/>
        </w:rPr>
      </w:pPr>
    </w:p>
    <w:p w14:paraId="7D7FBD13" w14:textId="77777777" w:rsidR="00446B42" w:rsidRPr="00FA6049" w:rsidRDefault="00446B42" w:rsidP="00446B42">
      <w:pPr>
        <w:rPr>
          <w:lang w:val="de-DE"/>
        </w:rPr>
      </w:pPr>
    </w:p>
    <w:p w14:paraId="288570F3" w14:textId="77777777" w:rsidR="00446B42" w:rsidRPr="00FA6049" w:rsidRDefault="00446B42" w:rsidP="00446B42">
      <w:pPr>
        <w:rPr>
          <w:lang w:val="de-DE"/>
        </w:rPr>
      </w:pPr>
    </w:p>
    <w:p w14:paraId="224AD540" w14:textId="77777777" w:rsidR="00446B42" w:rsidRPr="00FA6049" w:rsidRDefault="00446B42" w:rsidP="00446B42">
      <w:pPr>
        <w:rPr>
          <w:lang w:val="de-DE"/>
        </w:rPr>
      </w:pPr>
    </w:p>
    <w:p w14:paraId="2BE3A9DB" w14:textId="77777777" w:rsidR="00446B42" w:rsidRPr="00FA6049" w:rsidRDefault="00446B42" w:rsidP="00446B42">
      <w:pPr>
        <w:rPr>
          <w:lang w:val="de-DE"/>
        </w:rPr>
      </w:pPr>
    </w:p>
    <w:p w14:paraId="57F7F379" w14:textId="77777777" w:rsidR="00446B42" w:rsidRPr="00FA6049" w:rsidRDefault="00446B42" w:rsidP="00446B42">
      <w:pPr>
        <w:rPr>
          <w:lang w:val="de-DE"/>
        </w:rPr>
      </w:pPr>
    </w:p>
    <w:p w14:paraId="5E445CA5" w14:textId="77777777" w:rsidR="00446B42" w:rsidRPr="00FA6049" w:rsidRDefault="00446B42" w:rsidP="00446B42">
      <w:pPr>
        <w:rPr>
          <w:lang w:val="de-DE"/>
        </w:rPr>
      </w:pPr>
    </w:p>
    <w:p w14:paraId="7FA31129" w14:textId="77777777" w:rsidR="00446B42" w:rsidRPr="00FA6049" w:rsidRDefault="00446B42" w:rsidP="00446B42">
      <w:pPr>
        <w:rPr>
          <w:lang w:val="de-DE"/>
        </w:rPr>
      </w:pPr>
    </w:p>
    <w:p w14:paraId="2DD64F53" w14:textId="77777777" w:rsidR="00446B42" w:rsidRPr="00FA6049" w:rsidRDefault="00446B42" w:rsidP="00446B42">
      <w:pPr>
        <w:rPr>
          <w:lang w:val="de-DE"/>
        </w:rPr>
      </w:pPr>
    </w:p>
    <w:p w14:paraId="11ADFFB1" w14:textId="77777777" w:rsidR="00446B42" w:rsidRPr="00FA6049" w:rsidRDefault="00446B42" w:rsidP="00446B42">
      <w:pPr>
        <w:rPr>
          <w:lang w:val="de-DE"/>
        </w:rPr>
      </w:pPr>
    </w:p>
    <w:p w14:paraId="5B36E94A" w14:textId="77777777" w:rsidR="00446B42" w:rsidRPr="00FA6049" w:rsidRDefault="00446B42" w:rsidP="00446B42">
      <w:pPr>
        <w:rPr>
          <w:lang w:val="de-DE"/>
        </w:rPr>
      </w:pPr>
    </w:p>
    <w:p w14:paraId="6D885559" w14:textId="77777777" w:rsidR="00043E07" w:rsidRPr="00FA6049" w:rsidRDefault="00043E07" w:rsidP="00446B42">
      <w:pPr>
        <w:rPr>
          <w:lang w:val="de-DE"/>
        </w:rPr>
      </w:pPr>
    </w:p>
    <w:p w14:paraId="223F1CCA" w14:textId="77777777" w:rsidR="00043E07" w:rsidRPr="00FA6049" w:rsidRDefault="00043E07" w:rsidP="00446B42">
      <w:pPr>
        <w:rPr>
          <w:lang w:val="de-DE"/>
        </w:rPr>
      </w:pPr>
    </w:p>
    <w:p w14:paraId="6A4030FF" w14:textId="77777777" w:rsidR="00043E07" w:rsidRPr="00FA6049" w:rsidRDefault="00043E07" w:rsidP="00446B42">
      <w:pPr>
        <w:rPr>
          <w:lang w:val="de-DE"/>
        </w:rPr>
      </w:pPr>
    </w:p>
    <w:p w14:paraId="3BA488A5" w14:textId="2C16AA07" w:rsidR="00446B42" w:rsidRPr="00FA6049" w:rsidRDefault="00446B42" w:rsidP="00446B42">
      <w:pPr>
        <w:rPr>
          <w:lang w:val="de-DE"/>
        </w:rPr>
      </w:pPr>
      <w:r w:rsidRPr="00FA6049">
        <w:rPr>
          <w:lang w:val="de-DE"/>
        </w:rPr>
        <w:t xml:space="preserve">© Copyright </w:t>
      </w:r>
      <w:r w:rsidR="00C50A02" w:rsidRPr="00FA6049">
        <w:rPr>
          <w:lang w:val="de-DE"/>
        </w:rPr>
        <w:t>SequriX</w:t>
      </w:r>
      <w:r w:rsidRPr="00FA6049">
        <w:rPr>
          <w:lang w:val="de-DE"/>
        </w:rPr>
        <w:t xml:space="preserve"> BV, Enschede, </w:t>
      </w:r>
      <w:r w:rsidRPr="00B03D98">
        <w:fldChar w:fldCharType="begin"/>
      </w:r>
      <w:r w:rsidRPr="00B03D98">
        <w:instrText xml:space="preserve"> TIME \@ "MMMM yyyy" </w:instrText>
      </w:r>
      <w:r w:rsidRPr="00B03D98">
        <w:fldChar w:fldCharType="separate"/>
      </w:r>
      <w:r w:rsidR="00772168">
        <w:t>februari 2021</w:t>
      </w:r>
      <w:r w:rsidRPr="00B03D98">
        <w:fldChar w:fldCharType="end"/>
      </w:r>
    </w:p>
    <w:p w14:paraId="321AEBE6" w14:textId="77777777" w:rsidR="00446B42" w:rsidRPr="00B03D98" w:rsidRDefault="00446B42" w:rsidP="00446B42">
      <w:r w:rsidRPr="00B03D98">
        <w:t xml:space="preserve">Behoudens strikt intern gebruik, voor het in de inleiding van dit document beschreven doel, mag niets uit deze uitgave, feitelijk of in afgeleide vorm, letterlijk of naar de idee, worden verveelvoudigd, opgeslagen in een geautomatiseerd gegevensbestand of openbaar worden gemaakt door middel van druk, fotokopie, microfilm of op welke wijze ook, hetzij mechanisch, hetzij elektronisch, zonder voorafgaande schriftelijke toestemming van </w:t>
      </w:r>
      <w:r w:rsidR="00C50A02">
        <w:t>SequriX</w:t>
      </w:r>
      <w:r w:rsidRPr="00B03D98">
        <w:t xml:space="preserve"> BV.</w:t>
      </w:r>
    </w:p>
    <w:p w14:paraId="4DD894BF" w14:textId="1011DC5E" w:rsidR="00CF1066" w:rsidRDefault="00C50A02" w:rsidP="00446B42">
      <w:r>
        <w:t>SequriX</w:t>
      </w:r>
      <w:r w:rsidR="00446B42" w:rsidRPr="00B03D98">
        <w:t xml:space="preserve"> BV heeft veel aandacht besteed aan het samenstellen van deze documentatie en is van mening dat de inhoud ervan correct is. Mochten echter om welke reden dan ook hierin onjuistheden voorkomen, zullen deze zo spoedig mogelijk worden hersteld. </w:t>
      </w:r>
    </w:p>
    <w:p w14:paraId="183FC0DE" w14:textId="77777777" w:rsidR="00CF1066" w:rsidRDefault="00CF1066">
      <w:pPr>
        <w:spacing w:line="240" w:lineRule="auto"/>
      </w:pPr>
      <w:r>
        <w:br w:type="page"/>
      </w:r>
    </w:p>
    <w:p w14:paraId="100DFB86" w14:textId="77777777" w:rsidR="00446B42" w:rsidRPr="00B03D98" w:rsidRDefault="00C50A02" w:rsidP="00446B42">
      <w:r>
        <w:lastRenderedPageBreak/>
        <w:t>SequriX</w:t>
      </w:r>
      <w:r w:rsidR="00446B42" w:rsidRPr="00B03D98">
        <w:t xml:space="preserve"> BV</w:t>
      </w:r>
      <w:r w:rsidR="00446B42" w:rsidRPr="00B03D98">
        <w:br/>
        <w:t>Capitool 13</w:t>
      </w:r>
      <w:r w:rsidR="00446B42" w:rsidRPr="00B03D98">
        <w:br/>
        <w:t>7521 PL</w:t>
      </w:r>
      <w:r w:rsidR="004822A4">
        <w:t xml:space="preserve"> </w:t>
      </w:r>
      <w:r w:rsidR="00446B42" w:rsidRPr="00B03D98">
        <w:t>Enschede</w:t>
      </w:r>
    </w:p>
    <w:p w14:paraId="0376FAC2" w14:textId="5F503BD8" w:rsidR="00446B42" w:rsidRPr="00423C70" w:rsidRDefault="00446B42" w:rsidP="00446B42">
      <w:r w:rsidRPr="00423C70">
        <w:t>Telefoonnummer:</w:t>
      </w:r>
      <w:r w:rsidRPr="00423C70">
        <w:tab/>
        <w:t>+31 (0</w:t>
      </w:r>
      <w:r w:rsidR="004B0001">
        <w:t>)</w:t>
      </w:r>
      <w:r w:rsidRPr="00423C70">
        <w:t>53 480 312</w:t>
      </w:r>
      <w:r w:rsidR="003C5813">
        <w:t>2</w:t>
      </w:r>
      <w:r w:rsidRPr="00423C70">
        <w:br/>
        <w:t>E-mail:</w:t>
      </w:r>
      <w:r w:rsidRPr="00423C70">
        <w:tab/>
      </w:r>
      <w:r w:rsidRPr="00423C70">
        <w:tab/>
      </w:r>
      <w:r w:rsidRPr="00423C70">
        <w:tab/>
      </w:r>
      <w:hyperlink r:id="rId12" w:history="1">
        <w:r w:rsidR="00434517" w:rsidRPr="001D425F">
          <w:rPr>
            <w:rStyle w:val="Hyperlink"/>
          </w:rPr>
          <w:t>info@sequrix.com</w:t>
        </w:r>
      </w:hyperlink>
      <w:r w:rsidR="008467BE" w:rsidRPr="00423C70">
        <w:br/>
        <w:t xml:space="preserve">Website: </w:t>
      </w:r>
      <w:r w:rsidR="008467BE" w:rsidRPr="00423C70">
        <w:tab/>
      </w:r>
      <w:r w:rsidR="008467BE" w:rsidRPr="00423C70">
        <w:tab/>
      </w:r>
      <w:r w:rsidR="008467BE" w:rsidRPr="00423C70">
        <w:tab/>
      </w:r>
      <w:hyperlink r:id="rId13" w:history="1">
        <w:r w:rsidR="00434517" w:rsidRPr="001D425F">
          <w:rPr>
            <w:rStyle w:val="Hyperlink"/>
          </w:rPr>
          <w:t>www.sequrix.com/nl</w:t>
        </w:r>
      </w:hyperlink>
    </w:p>
    <w:p w14:paraId="067E8500" w14:textId="77777777" w:rsidR="00E1789B" w:rsidRPr="00E1789B" w:rsidRDefault="00E1789B" w:rsidP="00E1789B">
      <w:pPr>
        <w:pStyle w:val="koptekstzondernummer"/>
      </w:pPr>
      <w:bookmarkStart w:id="0" w:name="_Toc201465059"/>
      <w:bookmarkStart w:id="1" w:name="_Toc200869182"/>
      <w:bookmarkStart w:id="2" w:name="_Toc200258345"/>
      <w:bookmarkStart w:id="3" w:name="_Toc409088871"/>
      <w:bookmarkStart w:id="4" w:name="_Toc197847682"/>
      <w:bookmarkStart w:id="5" w:name="_Toc197847865"/>
      <w:bookmarkStart w:id="6" w:name="_Toc409088868"/>
    </w:p>
    <w:p w14:paraId="3EC0FE08" w14:textId="77777777" w:rsidR="005C07AA" w:rsidRPr="00E1789B" w:rsidRDefault="005C07AA" w:rsidP="00E1789B">
      <w:pPr>
        <w:pStyle w:val="koptekstzondernummer"/>
      </w:pPr>
      <w:r w:rsidRPr="00E1789B">
        <w:t>Opdrachtgever</w:t>
      </w:r>
      <w:bookmarkEnd w:id="0"/>
      <w:bookmarkEnd w:id="1"/>
      <w:bookmarkEnd w:id="2"/>
      <w:bookmarkEnd w:id="3"/>
    </w:p>
    <w:p w14:paraId="0CDE591E" w14:textId="4F1B7A34" w:rsidR="005C07AA" w:rsidRPr="00B03D98" w:rsidRDefault="005C07AA" w:rsidP="005C07AA">
      <w:pPr>
        <w:rPr>
          <w:snapToGrid w:val="0"/>
          <w:lang w:eastAsia="nl-NL"/>
        </w:rPr>
      </w:pPr>
      <w:r w:rsidRPr="00B03D98">
        <w:rPr>
          <w:snapToGrid w:val="0"/>
          <w:lang w:eastAsia="nl-NL"/>
        </w:rPr>
        <w:t xml:space="preserve">Opdrachtgever is </w:t>
      </w:r>
      <w:r w:rsidR="00CF1066">
        <w:rPr>
          <w:snapToGrid w:val="0"/>
          <w:lang w:eastAsia="nl-NL"/>
        </w:rPr>
        <w:t>SequriX te Enschede</w:t>
      </w:r>
      <w:r w:rsidRPr="00B03D98">
        <w:rPr>
          <w:snapToGrid w:val="0"/>
          <w:lang w:eastAsia="nl-NL"/>
        </w:rPr>
        <w:t xml:space="preserve">, vertegenwoordigd door: </w:t>
      </w:r>
    </w:p>
    <w:p w14:paraId="490D9011" w14:textId="13265231" w:rsidR="005C07AA" w:rsidRPr="00AE60D2" w:rsidRDefault="00CF1066" w:rsidP="00FA2E67">
      <w:pPr>
        <w:rPr>
          <w:snapToGrid w:val="0"/>
          <w:lang w:eastAsia="nl-NL"/>
        </w:rPr>
      </w:pPr>
      <w:r>
        <w:rPr>
          <w:snapToGrid w:val="0"/>
          <w:lang w:eastAsia="nl-NL"/>
        </w:rPr>
        <w:t>Leo van den Ende</w:t>
      </w:r>
      <w:r w:rsidR="00FA2E67">
        <w:rPr>
          <w:snapToGrid w:val="0"/>
          <w:lang w:eastAsia="nl-NL"/>
        </w:rPr>
        <w:t>, C</w:t>
      </w:r>
      <w:r>
        <w:rPr>
          <w:snapToGrid w:val="0"/>
          <w:lang w:eastAsia="nl-NL"/>
        </w:rPr>
        <w:t>E</w:t>
      </w:r>
      <w:r w:rsidR="00FA2E67">
        <w:rPr>
          <w:snapToGrid w:val="0"/>
          <w:lang w:eastAsia="nl-NL"/>
        </w:rPr>
        <w:t>O SequriX</w:t>
      </w:r>
      <w:r>
        <w:rPr>
          <w:snapToGrid w:val="0"/>
          <w:lang w:eastAsia="nl-NL"/>
        </w:rPr>
        <w:t>.</w:t>
      </w:r>
    </w:p>
    <w:bookmarkEnd w:id="4"/>
    <w:bookmarkEnd w:id="5"/>
    <w:p w14:paraId="6BC83993" w14:textId="77777777" w:rsidR="005C07AA" w:rsidRDefault="005C07AA">
      <w:pPr>
        <w:rPr>
          <w:rFonts w:cs="Arial"/>
          <w:b/>
          <w:bCs/>
          <w:color w:val="015F2F"/>
          <w:sz w:val="44"/>
          <w:szCs w:val="32"/>
        </w:rPr>
      </w:pPr>
      <w:r>
        <w:br w:type="page"/>
      </w:r>
    </w:p>
    <w:p w14:paraId="65CAD157" w14:textId="4525068B" w:rsidR="00446B42" w:rsidRDefault="00446B42" w:rsidP="00040B19">
      <w:pPr>
        <w:rPr>
          <w:b/>
          <w:color w:val="015F2F"/>
          <w:sz w:val="44"/>
          <w:szCs w:val="44"/>
        </w:rPr>
      </w:pPr>
      <w:bookmarkStart w:id="7" w:name="_Toc475084804"/>
      <w:r w:rsidRPr="00D96E46">
        <w:rPr>
          <w:b/>
          <w:color w:val="015F2F"/>
          <w:sz w:val="44"/>
          <w:szCs w:val="44"/>
        </w:rPr>
        <w:lastRenderedPageBreak/>
        <w:t>Inhoudsopgave</w:t>
      </w:r>
      <w:bookmarkEnd w:id="6"/>
      <w:bookmarkEnd w:id="7"/>
    </w:p>
    <w:sdt>
      <w:sdtPr>
        <w:id w:val="-920405827"/>
        <w:docPartObj>
          <w:docPartGallery w:val="Table of Contents"/>
          <w:docPartUnique/>
        </w:docPartObj>
      </w:sdtPr>
      <w:sdtEndPr>
        <w:rPr>
          <w:b/>
          <w:bCs/>
        </w:rPr>
      </w:sdtEndPr>
      <w:sdtContent>
        <w:p w14:paraId="177786C2" w14:textId="42122697" w:rsidR="00040B19" w:rsidRDefault="00040B19" w:rsidP="00040B19"/>
        <w:p w14:paraId="6C5565B4" w14:textId="38651166" w:rsidR="00772168" w:rsidRDefault="00040B19">
          <w:pPr>
            <w:pStyle w:val="TOC1"/>
            <w:rPr>
              <w:rFonts w:asciiTheme="minorHAnsi" w:eastAsiaTheme="minorEastAsia" w:hAnsiTheme="minorHAnsi" w:cstheme="minorBidi"/>
              <w:color w:val="auto"/>
              <w:sz w:val="22"/>
              <w:szCs w:val="22"/>
              <w:lang w:eastAsia="nl-NL"/>
            </w:rPr>
          </w:pPr>
          <w:r>
            <w:fldChar w:fldCharType="begin"/>
          </w:r>
          <w:r>
            <w:instrText xml:space="preserve"> TOC \o "1-3" \h \z \u </w:instrText>
          </w:r>
          <w:r>
            <w:fldChar w:fldCharType="separate"/>
          </w:r>
          <w:hyperlink w:anchor="_Toc64306853" w:history="1">
            <w:r w:rsidR="00772168" w:rsidRPr="00E907F1">
              <w:rPr>
                <w:rStyle w:val="Hyperlink"/>
              </w:rPr>
              <w:t>1 Inleiding</w:t>
            </w:r>
            <w:r w:rsidR="00772168">
              <w:rPr>
                <w:webHidden/>
              </w:rPr>
              <w:tab/>
            </w:r>
            <w:r w:rsidR="00772168">
              <w:rPr>
                <w:webHidden/>
              </w:rPr>
              <w:fldChar w:fldCharType="begin"/>
            </w:r>
            <w:r w:rsidR="00772168">
              <w:rPr>
                <w:webHidden/>
              </w:rPr>
              <w:instrText xml:space="preserve"> PAGEREF _Toc64306853 \h </w:instrText>
            </w:r>
            <w:r w:rsidR="00772168">
              <w:rPr>
                <w:webHidden/>
              </w:rPr>
            </w:r>
            <w:r w:rsidR="00772168">
              <w:rPr>
                <w:webHidden/>
              </w:rPr>
              <w:fldChar w:fldCharType="separate"/>
            </w:r>
            <w:r w:rsidR="00772168">
              <w:rPr>
                <w:webHidden/>
              </w:rPr>
              <w:t>9</w:t>
            </w:r>
            <w:r w:rsidR="00772168">
              <w:rPr>
                <w:webHidden/>
              </w:rPr>
              <w:fldChar w:fldCharType="end"/>
            </w:r>
          </w:hyperlink>
        </w:p>
        <w:p w14:paraId="232BA460" w14:textId="3657CA7C" w:rsidR="00772168" w:rsidRDefault="00772168">
          <w:pPr>
            <w:pStyle w:val="TOC2"/>
            <w:rPr>
              <w:rFonts w:asciiTheme="minorHAnsi" w:eastAsiaTheme="minorEastAsia" w:hAnsiTheme="minorHAnsi" w:cstheme="minorBidi"/>
              <w:color w:val="auto"/>
              <w:sz w:val="22"/>
              <w:szCs w:val="22"/>
              <w:lang w:eastAsia="nl-NL"/>
            </w:rPr>
          </w:pPr>
          <w:hyperlink w:anchor="_Toc64306854" w:history="1">
            <w:r w:rsidRPr="00E907F1">
              <w:rPr>
                <w:rStyle w:val="Hyperlink"/>
              </w:rPr>
              <w:t>Welkom!</w:t>
            </w:r>
            <w:r>
              <w:rPr>
                <w:webHidden/>
              </w:rPr>
              <w:tab/>
            </w:r>
            <w:r>
              <w:rPr>
                <w:webHidden/>
              </w:rPr>
              <w:fldChar w:fldCharType="begin"/>
            </w:r>
            <w:r>
              <w:rPr>
                <w:webHidden/>
              </w:rPr>
              <w:instrText xml:space="preserve"> PAGEREF _Toc64306854 \h </w:instrText>
            </w:r>
            <w:r>
              <w:rPr>
                <w:webHidden/>
              </w:rPr>
            </w:r>
            <w:r>
              <w:rPr>
                <w:webHidden/>
              </w:rPr>
              <w:fldChar w:fldCharType="separate"/>
            </w:r>
            <w:r>
              <w:rPr>
                <w:webHidden/>
              </w:rPr>
              <w:t>9</w:t>
            </w:r>
            <w:r>
              <w:rPr>
                <w:webHidden/>
              </w:rPr>
              <w:fldChar w:fldCharType="end"/>
            </w:r>
          </w:hyperlink>
        </w:p>
        <w:p w14:paraId="5C4DC5A0" w14:textId="4E5144EA" w:rsidR="00772168" w:rsidRDefault="00772168">
          <w:pPr>
            <w:pStyle w:val="TOC1"/>
            <w:rPr>
              <w:rFonts w:asciiTheme="minorHAnsi" w:eastAsiaTheme="minorEastAsia" w:hAnsiTheme="minorHAnsi" w:cstheme="minorBidi"/>
              <w:color w:val="auto"/>
              <w:sz w:val="22"/>
              <w:szCs w:val="22"/>
              <w:lang w:eastAsia="nl-NL"/>
            </w:rPr>
          </w:pPr>
          <w:hyperlink w:anchor="_Toc64306855" w:history="1">
            <w:r w:rsidRPr="00E907F1">
              <w:rPr>
                <w:rStyle w:val="Hyperlink"/>
              </w:rPr>
              <w:t>2 Algemene informatie</w:t>
            </w:r>
            <w:r>
              <w:rPr>
                <w:webHidden/>
              </w:rPr>
              <w:tab/>
            </w:r>
            <w:r>
              <w:rPr>
                <w:webHidden/>
              </w:rPr>
              <w:fldChar w:fldCharType="begin"/>
            </w:r>
            <w:r>
              <w:rPr>
                <w:webHidden/>
              </w:rPr>
              <w:instrText xml:space="preserve"> PAGEREF _Toc64306855 \h </w:instrText>
            </w:r>
            <w:r>
              <w:rPr>
                <w:webHidden/>
              </w:rPr>
            </w:r>
            <w:r>
              <w:rPr>
                <w:webHidden/>
              </w:rPr>
              <w:fldChar w:fldCharType="separate"/>
            </w:r>
            <w:r>
              <w:rPr>
                <w:webHidden/>
              </w:rPr>
              <w:t>11</w:t>
            </w:r>
            <w:r>
              <w:rPr>
                <w:webHidden/>
              </w:rPr>
              <w:fldChar w:fldCharType="end"/>
            </w:r>
          </w:hyperlink>
        </w:p>
        <w:p w14:paraId="2EA3614B" w14:textId="548417C6" w:rsidR="00772168" w:rsidRDefault="00772168">
          <w:pPr>
            <w:pStyle w:val="TOC2"/>
            <w:rPr>
              <w:rFonts w:asciiTheme="minorHAnsi" w:eastAsiaTheme="minorEastAsia" w:hAnsiTheme="minorHAnsi" w:cstheme="minorBidi"/>
              <w:color w:val="auto"/>
              <w:sz w:val="22"/>
              <w:szCs w:val="22"/>
              <w:lang w:eastAsia="nl-NL"/>
            </w:rPr>
          </w:pPr>
          <w:hyperlink w:anchor="_Toc64306856" w:history="1">
            <w:r w:rsidRPr="00E907F1">
              <w:rPr>
                <w:rStyle w:val="Hyperlink"/>
              </w:rPr>
              <w:t>2.1</w:t>
            </w:r>
            <w:r>
              <w:rPr>
                <w:rFonts w:asciiTheme="minorHAnsi" w:eastAsiaTheme="minorEastAsia" w:hAnsiTheme="minorHAnsi" w:cstheme="minorBidi"/>
                <w:color w:val="auto"/>
                <w:sz w:val="22"/>
                <w:szCs w:val="22"/>
                <w:lang w:eastAsia="nl-NL"/>
              </w:rPr>
              <w:tab/>
            </w:r>
            <w:r w:rsidRPr="00E907F1">
              <w:rPr>
                <w:rStyle w:val="Hyperlink"/>
              </w:rPr>
              <w:t>Support desk</w:t>
            </w:r>
            <w:r>
              <w:rPr>
                <w:webHidden/>
              </w:rPr>
              <w:tab/>
            </w:r>
            <w:r>
              <w:rPr>
                <w:webHidden/>
              </w:rPr>
              <w:fldChar w:fldCharType="begin"/>
            </w:r>
            <w:r>
              <w:rPr>
                <w:webHidden/>
              </w:rPr>
              <w:instrText xml:space="preserve"> PAGEREF _Toc64306856 \h </w:instrText>
            </w:r>
            <w:r>
              <w:rPr>
                <w:webHidden/>
              </w:rPr>
            </w:r>
            <w:r>
              <w:rPr>
                <w:webHidden/>
              </w:rPr>
              <w:fldChar w:fldCharType="separate"/>
            </w:r>
            <w:r>
              <w:rPr>
                <w:webHidden/>
              </w:rPr>
              <w:t>11</w:t>
            </w:r>
            <w:r>
              <w:rPr>
                <w:webHidden/>
              </w:rPr>
              <w:fldChar w:fldCharType="end"/>
            </w:r>
          </w:hyperlink>
        </w:p>
        <w:p w14:paraId="4CD84FBD" w14:textId="55CED76C" w:rsidR="00772168" w:rsidRDefault="00772168">
          <w:pPr>
            <w:pStyle w:val="TOC2"/>
            <w:rPr>
              <w:rFonts w:asciiTheme="minorHAnsi" w:eastAsiaTheme="minorEastAsia" w:hAnsiTheme="minorHAnsi" w:cstheme="minorBidi"/>
              <w:color w:val="auto"/>
              <w:sz w:val="22"/>
              <w:szCs w:val="22"/>
              <w:lang w:eastAsia="nl-NL"/>
            </w:rPr>
          </w:pPr>
          <w:hyperlink w:anchor="_Toc64306857" w:history="1">
            <w:r w:rsidRPr="00E907F1">
              <w:rPr>
                <w:rStyle w:val="Hyperlink"/>
              </w:rPr>
              <w:t>2.2</w:t>
            </w:r>
            <w:r>
              <w:rPr>
                <w:rFonts w:asciiTheme="minorHAnsi" w:eastAsiaTheme="minorEastAsia" w:hAnsiTheme="minorHAnsi" w:cstheme="minorBidi"/>
                <w:color w:val="auto"/>
                <w:sz w:val="22"/>
                <w:szCs w:val="22"/>
                <w:lang w:eastAsia="nl-NL"/>
              </w:rPr>
              <w:tab/>
            </w:r>
            <w:r w:rsidRPr="00E907F1">
              <w:rPr>
                <w:rStyle w:val="Hyperlink"/>
              </w:rPr>
              <w:t>Gebruik van de handleiding</w:t>
            </w:r>
            <w:r>
              <w:rPr>
                <w:webHidden/>
              </w:rPr>
              <w:tab/>
            </w:r>
            <w:r>
              <w:rPr>
                <w:webHidden/>
              </w:rPr>
              <w:fldChar w:fldCharType="begin"/>
            </w:r>
            <w:r>
              <w:rPr>
                <w:webHidden/>
              </w:rPr>
              <w:instrText xml:space="preserve"> PAGEREF _Toc64306857 \h </w:instrText>
            </w:r>
            <w:r>
              <w:rPr>
                <w:webHidden/>
              </w:rPr>
            </w:r>
            <w:r>
              <w:rPr>
                <w:webHidden/>
              </w:rPr>
              <w:fldChar w:fldCharType="separate"/>
            </w:r>
            <w:r>
              <w:rPr>
                <w:webHidden/>
              </w:rPr>
              <w:t>11</w:t>
            </w:r>
            <w:r>
              <w:rPr>
                <w:webHidden/>
              </w:rPr>
              <w:fldChar w:fldCharType="end"/>
            </w:r>
          </w:hyperlink>
        </w:p>
        <w:p w14:paraId="2177E92B" w14:textId="444F9954" w:rsidR="00772168" w:rsidRDefault="00772168">
          <w:pPr>
            <w:pStyle w:val="TOC2"/>
            <w:rPr>
              <w:rFonts w:asciiTheme="minorHAnsi" w:eastAsiaTheme="minorEastAsia" w:hAnsiTheme="minorHAnsi" w:cstheme="minorBidi"/>
              <w:color w:val="auto"/>
              <w:sz w:val="22"/>
              <w:szCs w:val="22"/>
              <w:lang w:eastAsia="nl-NL"/>
            </w:rPr>
          </w:pPr>
          <w:hyperlink w:anchor="_Toc64306858" w:history="1">
            <w:r w:rsidRPr="00E907F1">
              <w:rPr>
                <w:rStyle w:val="Hyperlink"/>
              </w:rPr>
              <w:t>2.3</w:t>
            </w:r>
            <w:r>
              <w:rPr>
                <w:rFonts w:asciiTheme="minorHAnsi" w:eastAsiaTheme="minorEastAsia" w:hAnsiTheme="minorHAnsi" w:cstheme="minorBidi"/>
                <w:color w:val="auto"/>
                <w:sz w:val="22"/>
                <w:szCs w:val="22"/>
                <w:lang w:eastAsia="nl-NL"/>
              </w:rPr>
              <w:tab/>
            </w:r>
            <w:r w:rsidRPr="00E907F1">
              <w:rPr>
                <w:rStyle w:val="Hyperlink"/>
              </w:rPr>
              <w:t>Overzicht met knoppen en functies</w:t>
            </w:r>
            <w:r>
              <w:rPr>
                <w:webHidden/>
              </w:rPr>
              <w:tab/>
            </w:r>
            <w:r>
              <w:rPr>
                <w:webHidden/>
              </w:rPr>
              <w:fldChar w:fldCharType="begin"/>
            </w:r>
            <w:r>
              <w:rPr>
                <w:webHidden/>
              </w:rPr>
              <w:instrText xml:space="preserve"> PAGEREF _Toc64306858 \h </w:instrText>
            </w:r>
            <w:r>
              <w:rPr>
                <w:webHidden/>
              </w:rPr>
            </w:r>
            <w:r>
              <w:rPr>
                <w:webHidden/>
              </w:rPr>
              <w:fldChar w:fldCharType="separate"/>
            </w:r>
            <w:r>
              <w:rPr>
                <w:webHidden/>
              </w:rPr>
              <w:t>11</w:t>
            </w:r>
            <w:r>
              <w:rPr>
                <w:webHidden/>
              </w:rPr>
              <w:fldChar w:fldCharType="end"/>
            </w:r>
          </w:hyperlink>
        </w:p>
        <w:p w14:paraId="1038D27E" w14:textId="47BCC21C" w:rsidR="00772168" w:rsidRDefault="00772168">
          <w:pPr>
            <w:pStyle w:val="TOC1"/>
            <w:rPr>
              <w:rFonts w:asciiTheme="minorHAnsi" w:eastAsiaTheme="minorEastAsia" w:hAnsiTheme="minorHAnsi" w:cstheme="minorBidi"/>
              <w:color w:val="auto"/>
              <w:sz w:val="22"/>
              <w:szCs w:val="22"/>
              <w:lang w:eastAsia="nl-NL"/>
            </w:rPr>
          </w:pPr>
          <w:hyperlink w:anchor="_Toc64306859" w:history="1">
            <w:r w:rsidRPr="00E907F1">
              <w:rPr>
                <w:rStyle w:val="Hyperlink"/>
              </w:rPr>
              <w:t>3 Systeemsamenvatting</w:t>
            </w:r>
            <w:r>
              <w:rPr>
                <w:webHidden/>
              </w:rPr>
              <w:tab/>
            </w:r>
            <w:r>
              <w:rPr>
                <w:webHidden/>
              </w:rPr>
              <w:fldChar w:fldCharType="begin"/>
            </w:r>
            <w:r>
              <w:rPr>
                <w:webHidden/>
              </w:rPr>
              <w:instrText xml:space="preserve"> PAGEREF _Toc64306859 \h </w:instrText>
            </w:r>
            <w:r>
              <w:rPr>
                <w:webHidden/>
              </w:rPr>
            </w:r>
            <w:r>
              <w:rPr>
                <w:webHidden/>
              </w:rPr>
              <w:fldChar w:fldCharType="separate"/>
            </w:r>
            <w:r>
              <w:rPr>
                <w:webHidden/>
              </w:rPr>
              <w:t>13</w:t>
            </w:r>
            <w:r>
              <w:rPr>
                <w:webHidden/>
              </w:rPr>
              <w:fldChar w:fldCharType="end"/>
            </w:r>
          </w:hyperlink>
        </w:p>
        <w:p w14:paraId="6EEFE444" w14:textId="6458340E" w:rsidR="00772168" w:rsidRDefault="00772168">
          <w:pPr>
            <w:pStyle w:val="TOC2"/>
            <w:rPr>
              <w:rFonts w:asciiTheme="minorHAnsi" w:eastAsiaTheme="minorEastAsia" w:hAnsiTheme="minorHAnsi" w:cstheme="minorBidi"/>
              <w:color w:val="auto"/>
              <w:sz w:val="22"/>
              <w:szCs w:val="22"/>
              <w:lang w:eastAsia="nl-NL"/>
            </w:rPr>
          </w:pPr>
          <w:hyperlink w:anchor="_Toc64306860" w:history="1">
            <w:r w:rsidRPr="00E907F1">
              <w:rPr>
                <w:rStyle w:val="Hyperlink"/>
              </w:rPr>
              <w:t>3.1</w:t>
            </w:r>
            <w:r>
              <w:rPr>
                <w:rFonts w:asciiTheme="minorHAnsi" w:eastAsiaTheme="minorEastAsia" w:hAnsiTheme="minorHAnsi" w:cstheme="minorBidi"/>
                <w:color w:val="auto"/>
                <w:sz w:val="22"/>
                <w:szCs w:val="22"/>
                <w:lang w:eastAsia="nl-NL"/>
              </w:rPr>
              <w:tab/>
            </w:r>
            <w:r w:rsidRPr="00E907F1">
              <w:rPr>
                <w:rStyle w:val="Hyperlink"/>
              </w:rPr>
              <w:t>Functionele productomschrijving</w:t>
            </w:r>
            <w:r>
              <w:rPr>
                <w:webHidden/>
              </w:rPr>
              <w:tab/>
            </w:r>
            <w:r>
              <w:rPr>
                <w:webHidden/>
              </w:rPr>
              <w:fldChar w:fldCharType="begin"/>
            </w:r>
            <w:r>
              <w:rPr>
                <w:webHidden/>
              </w:rPr>
              <w:instrText xml:space="preserve"> PAGEREF _Toc64306860 \h </w:instrText>
            </w:r>
            <w:r>
              <w:rPr>
                <w:webHidden/>
              </w:rPr>
            </w:r>
            <w:r>
              <w:rPr>
                <w:webHidden/>
              </w:rPr>
              <w:fldChar w:fldCharType="separate"/>
            </w:r>
            <w:r>
              <w:rPr>
                <w:webHidden/>
              </w:rPr>
              <w:t>13</w:t>
            </w:r>
            <w:r>
              <w:rPr>
                <w:webHidden/>
              </w:rPr>
              <w:fldChar w:fldCharType="end"/>
            </w:r>
          </w:hyperlink>
        </w:p>
        <w:p w14:paraId="04150343" w14:textId="5B8B0FA1" w:rsidR="00772168" w:rsidRDefault="00772168">
          <w:pPr>
            <w:pStyle w:val="TOC2"/>
            <w:rPr>
              <w:rFonts w:asciiTheme="minorHAnsi" w:eastAsiaTheme="minorEastAsia" w:hAnsiTheme="minorHAnsi" w:cstheme="minorBidi"/>
              <w:color w:val="auto"/>
              <w:sz w:val="22"/>
              <w:szCs w:val="22"/>
              <w:lang w:eastAsia="nl-NL"/>
            </w:rPr>
          </w:pPr>
          <w:hyperlink w:anchor="_Toc64306861" w:history="1">
            <w:r w:rsidRPr="00E907F1">
              <w:rPr>
                <w:rStyle w:val="Hyperlink"/>
              </w:rPr>
              <w:t>3.2</w:t>
            </w:r>
            <w:r>
              <w:rPr>
                <w:rFonts w:asciiTheme="minorHAnsi" w:eastAsiaTheme="minorEastAsia" w:hAnsiTheme="minorHAnsi" w:cstheme="minorBidi"/>
                <w:color w:val="auto"/>
                <w:sz w:val="22"/>
                <w:szCs w:val="22"/>
                <w:lang w:eastAsia="nl-NL"/>
              </w:rPr>
              <w:tab/>
            </w:r>
            <w:r w:rsidRPr="00E907F1">
              <w:rPr>
                <w:rStyle w:val="Hyperlink"/>
              </w:rPr>
              <w:t>Systeemvereisten</w:t>
            </w:r>
            <w:r>
              <w:rPr>
                <w:webHidden/>
              </w:rPr>
              <w:tab/>
            </w:r>
            <w:r>
              <w:rPr>
                <w:webHidden/>
              </w:rPr>
              <w:fldChar w:fldCharType="begin"/>
            </w:r>
            <w:r>
              <w:rPr>
                <w:webHidden/>
              </w:rPr>
              <w:instrText xml:space="preserve"> PAGEREF _Toc64306861 \h </w:instrText>
            </w:r>
            <w:r>
              <w:rPr>
                <w:webHidden/>
              </w:rPr>
            </w:r>
            <w:r>
              <w:rPr>
                <w:webHidden/>
              </w:rPr>
              <w:fldChar w:fldCharType="separate"/>
            </w:r>
            <w:r>
              <w:rPr>
                <w:webHidden/>
              </w:rPr>
              <w:t>13</w:t>
            </w:r>
            <w:r>
              <w:rPr>
                <w:webHidden/>
              </w:rPr>
              <w:fldChar w:fldCharType="end"/>
            </w:r>
          </w:hyperlink>
        </w:p>
        <w:p w14:paraId="352ACCE0" w14:textId="33109CB8" w:rsidR="00772168" w:rsidRDefault="00772168">
          <w:pPr>
            <w:pStyle w:val="TOC2"/>
            <w:rPr>
              <w:rFonts w:asciiTheme="minorHAnsi" w:eastAsiaTheme="minorEastAsia" w:hAnsiTheme="minorHAnsi" w:cstheme="minorBidi"/>
              <w:color w:val="auto"/>
              <w:sz w:val="22"/>
              <w:szCs w:val="22"/>
              <w:lang w:eastAsia="nl-NL"/>
            </w:rPr>
          </w:pPr>
          <w:hyperlink w:anchor="_Toc64306862" w:history="1">
            <w:r w:rsidRPr="00E907F1">
              <w:rPr>
                <w:rStyle w:val="Hyperlink"/>
              </w:rPr>
              <w:t>3.3</w:t>
            </w:r>
            <w:r>
              <w:rPr>
                <w:rFonts w:asciiTheme="minorHAnsi" w:eastAsiaTheme="minorEastAsia" w:hAnsiTheme="minorHAnsi" w:cstheme="minorBidi"/>
                <w:color w:val="auto"/>
                <w:sz w:val="22"/>
                <w:szCs w:val="22"/>
                <w:lang w:eastAsia="nl-NL"/>
              </w:rPr>
              <w:tab/>
            </w:r>
            <w:r w:rsidRPr="00E907F1">
              <w:rPr>
                <w:rStyle w:val="Hyperlink"/>
              </w:rPr>
              <w:t>Toegangspunten gebruikers</w:t>
            </w:r>
            <w:r>
              <w:rPr>
                <w:webHidden/>
              </w:rPr>
              <w:tab/>
            </w:r>
            <w:r>
              <w:rPr>
                <w:webHidden/>
              </w:rPr>
              <w:fldChar w:fldCharType="begin"/>
            </w:r>
            <w:r>
              <w:rPr>
                <w:webHidden/>
              </w:rPr>
              <w:instrText xml:space="preserve"> PAGEREF _Toc64306862 \h </w:instrText>
            </w:r>
            <w:r>
              <w:rPr>
                <w:webHidden/>
              </w:rPr>
            </w:r>
            <w:r>
              <w:rPr>
                <w:webHidden/>
              </w:rPr>
              <w:fldChar w:fldCharType="separate"/>
            </w:r>
            <w:r>
              <w:rPr>
                <w:webHidden/>
              </w:rPr>
              <w:t>14</w:t>
            </w:r>
            <w:r>
              <w:rPr>
                <w:webHidden/>
              </w:rPr>
              <w:fldChar w:fldCharType="end"/>
            </w:r>
          </w:hyperlink>
        </w:p>
        <w:p w14:paraId="4602754E" w14:textId="365462EC" w:rsidR="00772168" w:rsidRDefault="00772168">
          <w:pPr>
            <w:pStyle w:val="TOC2"/>
            <w:rPr>
              <w:rFonts w:asciiTheme="minorHAnsi" w:eastAsiaTheme="minorEastAsia" w:hAnsiTheme="minorHAnsi" w:cstheme="minorBidi"/>
              <w:color w:val="auto"/>
              <w:sz w:val="22"/>
              <w:szCs w:val="22"/>
              <w:lang w:eastAsia="nl-NL"/>
            </w:rPr>
          </w:pPr>
          <w:hyperlink w:anchor="_Toc64306863" w:history="1">
            <w:r w:rsidRPr="00E907F1">
              <w:rPr>
                <w:rStyle w:val="Hyperlink"/>
              </w:rPr>
              <w:t>3.4</w:t>
            </w:r>
            <w:r>
              <w:rPr>
                <w:rFonts w:asciiTheme="minorHAnsi" w:eastAsiaTheme="minorEastAsia" w:hAnsiTheme="minorHAnsi" w:cstheme="minorBidi"/>
                <w:color w:val="auto"/>
                <w:sz w:val="22"/>
                <w:szCs w:val="22"/>
                <w:lang w:eastAsia="nl-NL"/>
              </w:rPr>
              <w:tab/>
            </w:r>
            <w:r w:rsidRPr="00E907F1">
              <w:rPr>
                <w:rStyle w:val="Hyperlink"/>
              </w:rPr>
              <w:t>Data flow SequriX</w:t>
            </w:r>
            <w:r>
              <w:rPr>
                <w:webHidden/>
              </w:rPr>
              <w:tab/>
            </w:r>
            <w:r>
              <w:rPr>
                <w:webHidden/>
              </w:rPr>
              <w:fldChar w:fldCharType="begin"/>
            </w:r>
            <w:r>
              <w:rPr>
                <w:webHidden/>
              </w:rPr>
              <w:instrText xml:space="preserve"> PAGEREF _Toc64306863 \h </w:instrText>
            </w:r>
            <w:r>
              <w:rPr>
                <w:webHidden/>
              </w:rPr>
            </w:r>
            <w:r>
              <w:rPr>
                <w:webHidden/>
              </w:rPr>
              <w:fldChar w:fldCharType="separate"/>
            </w:r>
            <w:r>
              <w:rPr>
                <w:webHidden/>
              </w:rPr>
              <w:t>15</w:t>
            </w:r>
            <w:r>
              <w:rPr>
                <w:webHidden/>
              </w:rPr>
              <w:fldChar w:fldCharType="end"/>
            </w:r>
          </w:hyperlink>
        </w:p>
        <w:p w14:paraId="675B198F" w14:textId="37280DA4" w:rsidR="00772168" w:rsidRDefault="00772168">
          <w:pPr>
            <w:pStyle w:val="TOC1"/>
            <w:rPr>
              <w:rFonts w:asciiTheme="minorHAnsi" w:eastAsiaTheme="minorEastAsia" w:hAnsiTheme="minorHAnsi" w:cstheme="minorBidi"/>
              <w:color w:val="auto"/>
              <w:sz w:val="22"/>
              <w:szCs w:val="22"/>
              <w:lang w:eastAsia="nl-NL"/>
            </w:rPr>
          </w:pPr>
          <w:hyperlink w:anchor="_Toc64306864" w:history="1">
            <w:r w:rsidRPr="00E907F1">
              <w:rPr>
                <w:rStyle w:val="Hyperlink"/>
              </w:rPr>
              <w:t>4 Aan de slag</w:t>
            </w:r>
            <w:r>
              <w:rPr>
                <w:webHidden/>
              </w:rPr>
              <w:tab/>
            </w:r>
            <w:r>
              <w:rPr>
                <w:webHidden/>
              </w:rPr>
              <w:fldChar w:fldCharType="begin"/>
            </w:r>
            <w:r>
              <w:rPr>
                <w:webHidden/>
              </w:rPr>
              <w:instrText xml:space="preserve"> PAGEREF _Toc64306864 \h </w:instrText>
            </w:r>
            <w:r>
              <w:rPr>
                <w:webHidden/>
              </w:rPr>
            </w:r>
            <w:r>
              <w:rPr>
                <w:webHidden/>
              </w:rPr>
              <w:fldChar w:fldCharType="separate"/>
            </w:r>
            <w:r>
              <w:rPr>
                <w:webHidden/>
              </w:rPr>
              <w:t>16</w:t>
            </w:r>
            <w:r>
              <w:rPr>
                <w:webHidden/>
              </w:rPr>
              <w:fldChar w:fldCharType="end"/>
            </w:r>
          </w:hyperlink>
        </w:p>
        <w:p w14:paraId="2CF07631" w14:textId="192DE5B3" w:rsidR="00772168" w:rsidRDefault="00772168">
          <w:pPr>
            <w:pStyle w:val="TOC2"/>
            <w:rPr>
              <w:rFonts w:asciiTheme="minorHAnsi" w:eastAsiaTheme="minorEastAsia" w:hAnsiTheme="minorHAnsi" w:cstheme="minorBidi"/>
              <w:color w:val="auto"/>
              <w:sz w:val="22"/>
              <w:szCs w:val="22"/>
              <w:lang w:eastAsia="nl-NL"/>
            </w:rPr>
          </w:pPr>
          <w:hyperlink w:anchor="_Toc64306865" w:history="1">
            <w:r w:rsidRPr="00E907F1">
              <w:rPr>
                <w:rStyle w:val="Hyperlink"/>
              </w:rPr>
              <w:t>4.1</w:t>
            </w:r>
            <w:r>
              <w:rPr>
                <w:rFonts w:asciiTheme="minorHAnsi" w:eastAsiaTheme="minorEastAsia" w:hAnsiTheme="minorHAnsi" w:cstheme="minorBidi"/>
                <w:color w:val="auto"/>
                <w:sz w:val="22"/>
                <w:szCs w:val="22"/>
                <w:lang w:eastAsia="nl-NL"/>
              </w:rPr>
              <w:tab/>
            </w:r>
            <w:r w:rsidRPr="00E907F1">
              <w:rPr>
                <w:rStyle w:val="Hyperlink"/>
              </w:rPr>
              <w:t>SequriX starten</w:t>
            </w:r>
            <w:r>
              <w:rPr>
                <w:webHidden/>
              </w:rPr>
              <w:tab/>
            </w:r>
            <w:r>
              <w:rPr>
                <w:webHidden/>
              </w:rPr>
              <w:fldChar w:fldCharType="begin"/>
            </w:r>
            <w:r>
              <w:rPr>
                <w:webHidden/>
              </w:rPr>
              <w:instrText xml:space="preserve"> PAGEREF _Toc64306865 \h </w:instrText>
            </w:r>
            <w:r>
              <w:rPr>
                <w:webHidden/>
              </w:rPr>
            </w:r>
            <w:r>
              <w:rPr>
                <w:webHidden/>
              </w:rPr>
              <w:fldChar w:fldCharType="separate"/>
            </w:r>
            <w:r>
              <w:rPr>
                <w:webHidden/>
              </w:rPr>
              <w:t>16</w:t>
            </w:r>
            <w:r>
              <w:rPr>
                <w:webHidden/>
              </w:rPr>
              <w:fldChar w:fldCharType="end"/>
            </w:r>
          </w:hyperlink>
        </w:p>
        <w:p w14:paraId="1FF2F737" w14:textId="5C117826" w:rsidR="00772168" w:rsidRDefault="00772168">
          <w:pPr>
            <w:pStyle w:val="TOC2"/>
            <w:rPr>
              <w:rFonts w:asciiTheme="minorHAnsi" w:eastAsiaTheme="minorEastAsia" w:hAnsiTheme="minorHAnsi" w:cstheme="minorBidi"/>
              <w:color w:val="auto"/>
              <w:sz w:val="22"/>
              <w:szCs w:val="22"/>
              <w:lang w:eastAsia="nl-NL"/>
            </w:rPr>
          </w:pPr>
          <w:hyperlink w:anchor="_Toc64306866" w:history="1">
            <w:r w:rsidRPr="00E907F1">
              <w:rPr>
                <w:rStyle w:val="Hyperlink"/>
              </w:rPr>
              <w:t>4.2</w:t>
            </w:r>
            <w:r>
              <w:rPr>
                <w:rFonts w:asciiTheme="minorHAnsi" w:eastAsiaTheme="minorEastAsia" w:hAnsiTheme="minorHAnsi" w:cstheme="minorBidi"/>
                <w:color w:val="auto"/>
                <w:sz w:val="22"/>
                <w:szCs w:val="22"/>
                <w:lang w:eastAsia="nl-NL"/>
              </w:rPr>
              <w:tab/>
            </w:r>
            <w:r w:rsidRPr="00E907F1">
              <w:rPr>
                <w:rStyle w:val="Hyperlink"/>
              </w:rPr>
              <w:t>Inloggen</w:t>
            </w:r>
            <w:r>
              <w:rPr>
                <w:webHidden/>
              </w:rPr>
              <w:tab/>
            </w:r>
            <w:r>
              <w:rPr>
                <w:webHidden/>
              </w:rPr>
              <w:fldChar w:fldCharType="begin"/>
            </w:r>
            <w:r>
              <w:rPr>
                <w:webHidden/>
              </w:rPr>
              <w:instrText xml:space="preserve"> PAGEREF _Toc64306866 \h </w:instrText>
            </w:r>
            <w:r>
              <w:rPr>
                <w:webHidden/>
              </w:rPr>
            </w:r>
            <w:r>
              <w:rPr>
                <w:webHidden/>
              </w:rPr>
              <w:fldChar w:fldCharType="separate"/>
            </w:r>
            <w:r>
              <w:rPr>
                <w:webHidden/>
              </w:rPr>
              <w:t>16</w:t>
            </w:r>
            <w:r>
              <w:rPr>
                <w:webHidden/>
              </w:rPr>
              <w:fldChar w:fldCharType="end"/>
            </w:r>
          </w:hyperlink>
        </w:p>
        <w:p w14:paraId="4702C269" w14:textId="6C59DA01" w:rsidR="00772168" w:rsidRDefault="00772168">
          <w:pPr>
            <w:pStyle w:val="TOC2"/>
            <w:rPr>
              <w:rFonts w:asciiTheme="minorHAnsi" w:eastAsiaTheme="minorEastAsia" w:hAnsiTheme="minorHAnsi" w:cstheme="minorBidi"/>
              <w:color w:val="auto"/>
              <w:sz w:val="22"/>
              <w:szCs w:val="22"/>
              <w:lang w:eastAsia="nl-NL"/>
            </w:rPr>
          </w:pPr>
          <w:hyperlink w:anchor="_Toc64306867" w:history="1">
            <w:r w:rsidRPr="00E907F1">
              <w:rPr>
                <w:rStyle w:val="Hyperlink"/>
              </w:rPr>
              <w:t>4.3</w:t>
            </w:r>
            <w:r>
              <w:rPr>
                <w:rFonts w:asciiTheme="minorHAnsi" w:eastAsiaTheme="minorEastAsia" w:hAnsiTheme="minorHAnsi" w:cstheme="minorBidi"/>
                <w:color w:val="auto"/>
                <w:sz w:val="22"/>
                <w:szCs w:val="22"/>
                <w:lang w:eastAsia="nl-NL"/>
              </w:rPr>
              <w:tab/>
            </w:r>
            <w:r w:rsidRPr="00E907F1">
              <w:rPr>
                <w:rStyle w:val="Hyperlink"/>
              </w:rPr>
              <w:t>Gebruiker toevoegen</w:t>
            </w:r>
            <w:r>
              <w:rPr>
                <w:webHidden/>
              </w:rPr>
              <w:tab/>
            </w:r>
            <w:r>
              <w:rPr>
                <w:webHidden/>
              </w:rPr>
              <w:fldChar w:fldCharType="begin"/>
            </w:r>
            <w:r>
              <w:rPr>
                <w:webHidden/>
              </w:rPr>
              <w:instrText xml:space="preserve"> PAGEREF _Toc64306867 \h </w:instrText>
            </w:r>
            <w:r>
              <w:rPr>
                <w:webHidden/>
              </w:rPr>
            </w:r>
            <w:r>
              <w:rPr>
                <w:webHidden/>
              </w:rPr>
              <w:fldChar w:fldCharType="separate"/>
            </w:r>
            <w:r>
              <w:rPr>
                <w:webHidden/>
              </w:rPr>
              <w:t>16</w:t>
            </w:r>
            <w:r>
              <w:rPr>
                <w:webHidden/>
              </w:rPr>
              <w:fldChar w:fldCharType="end"/>
            </w:r>
          </w:hyperlink>
        </w:p>
        <w:p w14:paraId="4FE91048" w14:textId="6CC73590" w:rsidR="00772168" w:rsidRDefault="00772168">
          <w:pPr>
            <w:pStyle w:val="TOC2"/>
            <w:rPr>
              <w:rFonts w:asciiTheme="minorHAnsi" w:eastAsiaTheme="minorEastAsia" w:hAnsiTheme="minorHAnsi" w:cstheme="minorBidi"/>
              <w:color w:val="auto"/>
              <w:sz w:val="22"/>
              <w:szCs w:val="22"/>
              <w:lang w:eastAsia="nl-NL"/>
            </w:rPr>
          </w:pPr>
          <w:hyperlink w:anchor="_Toc64306868" w:history="1">
            <w:r w:rsidRPr="00E907F1">
              <w:rPr>
                <w:rStyle w:val="Hyperlink"/>
              </w:rPr>
              <w:t>4.4</w:t>
            </w:r>
            <w:r>
              <w:rPr>
                <w:rFonts w:asciiTheme="minorHAnsi" w:eastAsiaTheme="minorEastAsia" w:hAnsiTheme="minorHAnsi" w:cstheme="minorBidi"/>
                <w:color w:val="auto"/>
                <w:sz w:val="22"/>
                <w:szCs w:val="22"/>
                <w:lang w:eastAsia="nl-NL"/>
              </w:rPr>
              <w:tab/>
            </w:r>
            <w:r w:rsidRPr="00E907F1">
              <w:rPr>
                <w:rStyle w:val="Hyperlink"/>
              </w:rPr>
              <w:t>Wijzigen gebruikersnaam en wachtwoord</w:t>
            </w:r>
            <w:r>
              <w:rPr>
                <w:webHidden/>
              </w:rPr>
              <w:tab/>
            </w:r>
            <w:r>
              <w:rPr>
                <w:webHidden/>
              </w:rPr>
              <w:fldChar w:fldCharType="begin"/>
            </w:r>
            <w:r>
              <w:rPr>
                <w:webHidden/>
              </w:rPr>
              <w:instrText xml:space="preserve"> PAGEREF _Toc64306868 \h </w:instrText>
            </w:r>
            <w:r>
              <w:rPr>
                <w:webHidden/>
              </w:rPr>
            </w:r>
            <w:r>
              <w:rPr>
                <w:webHidden/>
              </w:rPr>
              <w:fldChar w:fldCharType="separate"/>
            </w:r>
            <w:r>
              <w:rPr>
                <w:webHidden/>
              </w:rPr>
              <w:t>17</w:t>
            </w:r>
            <w:r>
              <w:rPr>
                <w:webHidden/>
              </w:rPr>
              <w:fldChar w:fldCharType="end"/>
            </w:r>
          </w:hyperlink>
        </w:p>
        <w:p w14:paraId="3B2287B4" w14:textId="1E239B6D" w:rsidR="00772168" w:rsidRDefault="00772168">
          <w:pPr>
            <w:pStyle w:val="TOC2"/>
            <w:rPr>
              <w:rFonts w:asciiTheme="minorHAnsi" w:eastAsiaTheme="minorEastAsia" w:hAnsiTheme="minorHAnsi" w:cstheme="minorBidi"/>
              <w:color w:val="auto"/>
              <w:sz w:val="22"/>
              <w:szCs w:val="22"/>
              <w:lang w:eastAsia="nl-NL"/>
            </w:rPr>
          </w:pPr>
          <w:hyperlink w:anchor="_Toc64306869" w:history="1">
            <w:r w:rsidRPr="00E907F1">
              <w:rPr>
                <w:rStyle w:val="Hyperlink"/>
              </w:rPr>
              <w:t>4.5</w:t>
            </w:r>
            <w:r>
              <w:rPr>
                <w:rFonts w:asciiTheme="minorHAnsi" w:eastAsiaTheme="minorEastAsia" w:hAnsiTheme="minorHAnsi" w:cstheme="minorBidi"/>
                <w:color w:val="auto"/>
                <w:sz w:val="22"/>
                <w:szCs w:val="22"/>
                <w:lang w:eastAsia="nl-NL"/>
              </w:rPr>
              <w:tab/>
            </w:r>
            <w:r w:rsidRPr="00E907F1">
              <w:rPr>
                <w:rStyle w:val="Hyperlink"/>
              </w:rPr>
              <w:t>SequriX verlaten</w:t>
            </w:r>
            <w:r>
              <w:rPr>
                <w:webHidden/>
              </w:rPr>
              <w:tab/>
            </w:r>
            <w:r>
              <w:rPr>
                <w:webHidden/>
              </w:rPr>
              <w:fldChar w:fldCharType="begin"/>
            </w:r>
            <w:r>
              <w:rPr>
                <w:webHidden/>
              </w:rPr>
              <w:instrText xml:space="preserve"> PAGEREF _Toc64306869 \h </w:instrText>
            </w:r>
            <w:r>
              <w:rPr>
                <w:webHidden/>
              </w:rPr>
            </w:r>
            <w:r>
              <w:rPr>
                <w:webHidden/>
              </w:rPr>
              <w:fldChar w:fldCharType="separate"/>
            </w:r>
            <w:r>
              <w:rPr>
                <w:webHidden/>
              </w:rPr>
              <w:t>17</w:t>
            </w:r>
            <w:r>
              <w:rPr>
                <w:webHidden/>
              </w:rPr>
              <w:fldChar w:fldCharType="end"/>
            </w:r>
          </w:hyperlink>
        </w:p>
        <w:p w14:paraId="36BCCD4C" w14:textId="5BB1C9F2" w:rsidR="00772168" w:rsidRDefault="00772168">
          <w:pPr>
            <w:pStyle w:val="TOC1"/>
            <w:rPr>
              <w:rFonts w:asciiTheme="minorHAnsi" w:eastAsiaTheme="minorEastAsia" w:hAnsiTheme="minorHAnsi" w:cstheme="minorBidi"/>
              <w:color w:val="auto"/>
              <w:sz w:val="22"/>
              <w:szCs w:val="22"/>
              <w:lang w:eastAsia="nl-NL"/>
            </w:rPr>
          </w:pPr>
          <w:hyperlink w:anchor="_Toc64306870" w:history="1">
            <w:r w:rsidRPr="00E907F1">
              <w:rPr>
                <w:rStyle w:val="Hyperlink"/>
              </w:rPr>
              <w:t>5 SequriX menu (functioneel overzicht)</w:t>
            </w:r>
            <w:r>
              <w:rPr>
                <w:webHidden/>
              </w:rPr>
              <w:tab/>
            </w:r>
            <w:r>
              <w:rPr>
                <w:webHidden/>
              </w:rPr>
              <w:fldChar w:fldCharType="begin"/>
            </w:r>
            <w:r>
              <w:rPr>
                <w:webHidden/>
              </w:rPr>
              <w:instrText xml:space="preserve"> PAGEREF _Toc64306870 \h </w:instrText>
            </w:r>
            <w:r>
              <w:rPr>
                <w:webHidden/>
              </w:rPr>
            </w:r>
            <w:r>
              <w:rPr>
                <w:webHidden/>
              </w:rPr>
              <w:fldChar w:fldCharType="separate"/>
            </w:r>
            <w:r>
              <w:rPr>
                <w:webHidden/>
              </w:rPr>
              <w:t>18</w:t>
            </w:r>
            <w:r>
              <w:rPr>
                <w:webHidden/>
              </w:rPr>
              <w:fldChar w:fldCharType="end"/>
            </w:r>
          </w:hyperlink>
        </w:p>
        <w:p w14:paraId="041CAC56" w14:textId="7DEEF069" w:rsidR="00772168" w:rsidRDefault="00772168">
          <w:pPr>
            <w:pStyle w:val="TOC1"/>
            <w:rPr>
              <w:rFonts w:asciiTheme="minorHAnsi" w:eastAsiaTheme="minorEastAsia" w:hAnsiTheme="minorHAnsi" w:cstheme="minorBidi"/>
              <w:color w:val="auto"/>
              <w:sz w:val="22"/>
              <w:szCs w:val="22"/>
              <w:lang w:eastAsia="nl-NL"/>
            </w:rPr>
          </w:pPr>
          <w:hyperlink w:anchor="_Toc64306871" w:history="1">
            <w:r w:rsidRPr="00E907F1">
              <w:rPr>
                <w:rStyle w:val="Hyperlink"/>
              </w:rPr>
              <w:t>6 Dashboard</w:t>
            </w:r>
            <w:r>
              <w:rPr>
                <w:webHidden/>
              </w:rPr>
              <w:tab/>
            </w:r>
            <w:r>
              <w:rPr>
                <w:webHidden/>
              </w:rPr>
              <w:fldChar w:fldCharType="begin"/>
            </w:r>
            <w:r>
              <w:rPr>
                <w:webHidden/>
              </w:rPr>
              <w:instrText xml:space="preserve"> PAGEREF _Toc64306871 \h </w:instrText>
            </w:r>
            <w:r>
              <w:rPr>
                <w:webHidden/>
              </w:rPr>
            </w:r>
            <w:r>
              <w:rPr>
                <w:webHidden/>
              </w:rPr>
              <w:fldChar w:fldCharType="separate"/>
            </w:r>
            <w:r>
              <w:rPr>
                <w:webHidden/>
              </w:rPr>
              <w:t>20</w:t>
            </w:r>
            <w:r>
              <w:rPr>
                <w:webHidden/>
              </w:rPr>
              <w:fldChar w:fldCharType="end"/>
            </w:r>
          </w:hyperlink>
        </w:p>
        <w:p w14:paraId="5B0C1CE8" w14:textId="0F768D15" w:rsidR="00772168" w:rsidRDefault="00772168">
          <w:pPr>
            <w:pStyle w:val="TOC2"/>
            <w:rPr>
              <w:rFonts w:asciiTheme="minorHAnsi" w:eastAsiaTheme="minorEastAsia" w:hAnsiTheme="minorHAnsi" w:cstheme="minorBidi"/>
              <w:color w:val="auto"/>
              <w:sz w:val="22"/>
              <w:szCs w:val="22"/>
              <w:lang w:eastAsia="nl-NL"/>
            </w:rPr>
          </w:pPr>
          <w:hyperlink w:anchor="_Toc64306872" w:history="1">
            <w:r w:rsidRPr="00E907F1">
              <w:rPr>
                <w:rStyle w:val="Hyperlink"/>
              </w:rPr>
              <w:t>6.1</w:t>
            </w:r>
            <w:r>
              <w:rPr>
                <w:rFonts w:asciiTheme="minorHAnsi" w:eastAsiaTheme="minorEastAsia" w:hAnsiTheme="minorHAnsi" w:cstheme="minorBidi"/>
                <w:color w:val="auto"/>
                <w:sz w:val="22"/>
                <w:szCs w:val="22"/>
                <w:lang w:eastAsia="nl-NL"/>
              </w:rPr>
              <w:tab/>
            </w:r>
            <w:r w:rsidRPr="00E907F1">
              <w:rPr>
                <w:rStyle w:val="Hyperlink"/>
              </w:rPr>
              <w:t>Overzicht van dashboard</w:t>
            </w:r>
            <w:r>
              <w:rPr>
                <w:webHidden/>
              </w:rPr>
              <w:tab/>
            </w:r>
            <w:r>
              <w:rPr>
                <w:webHidden/>
              </w:rPr>
              <w:fldChar w:fldCharType="begin"/>
            </w:r>
            <w:r>
              <w:rPr>
                <w:webHidden/>
              </w:rPr>
              <w:instrText xml:space="preserve"> PAGEREF _Toc64306872 \h </w:instrText>
            </w:r>
            <w:r>
              <w:rPr>
                <w:webHidden/>
              </w:rPr>
            </w:r>
            <w:r>
              <w:rPr>
                <w:webHidden/>
              </w:rPr>
              <w:fldChar w:fldCharType="separate"/>
            </w:r>
            <w:r>
              <w:rPr>
                <w:webHidden/>
              </w:rPr>
              <w:t>20</w:t>
            </w:r>
            <w:r>
              <w:rPr>
                <w:webHidden/>
              </w:rPr>
              <w:fldChar w:fldCharType="end"/>
            </w:r>
          </w:hyperlink>
        </w:p>
        <w:p w14:paraId="7ABDDCED" w14:textId="25DA9721" w:rsidR="00772168" w:rsidRDefault="00772168">
          <w:pPr>
            <w:pStyle w:val="TOC1"/>
            <w:rPr>
              <w:rFonts w:asciiTheme="minorHAnsi" w:eastAsiaTheme="minorEastAsia" w:hAnsiTheme="minorHAnsi" w:cstheme="minorBidi"/>
              <w:color w:val="auto"/>
              <w:sz w:val="22"/>
              <w:szCs w:val="22"/>
              <w:lang w:eastAsia="nl-NL"/>
            </w:rPr>
          </w:pPr>
          <w:hyperlink w:anchor="_Toc64306873" w:history="1">
            <w:r w:rsidRPr="00E907F1">
              <w:rPr>
                <w:rStyle w:val="Hyperlink"/>
              </w:rPr>
              <w:t>7 Receptiediensten</w:t>
            </w:r>
            <w:r>
              <w:rPr>
                <w:webHidden/>
              </w:rPr>
              <w:tab/>
            </w:r>
            <w:r>
              <w:rPr>
                <w:webHidden/>
              </w:rPr>
              <w:fldChar w:fldCharType="begin"/>
            </w:r>
            <w:r>
              <w:rPr>
                <w:webHidden/>
              </w:rPr>
              <w:instrText xml:space="preserve"> PAGEREF _Toc64306873 \h </w:instrText>
            </w:r>
            <w:r>
              <w:rPr>
                <w:webHidden/>
              </w:rPr>
            </w:r>
            <w:r>
              <w:rPr>
                <w:webHidden/>
              </w:rPr>
              <w:fldChar w:fldCharType="separate"/>
            </w:r>
            <w:r>
              <w:rPr>
                <w:webHidden/>
              </w:rPr>
              <w:t>21</w:t>
            </w:r>
            <w:r>
              <w:rPr>
                <w:webHidden/>
              </w:rPr>
              <w:fldChar w:fldCharType="end"/>
            </w:r>
          </w:hyperlink>
        </w:p>
        <w:p w14:paraId="60D15879" w14:textId="57CCC597" w:rsidR="00772168" w:rsidRDefault="00772168">
          <w:pPr>
            <w:pStyle w:val="TOC2"/>
            <w:rPr>
              <w:rFonts w:asciiTheme="minorHAnsi" w:eastAsiaTheme="minorEastAsia" w:hAnsiTheme="minorHAnsi" w:cstheme="minorBidi"/>
              <w:color w:val="auto"/>
              <w:sz w:val="22"/>
              <w:szCs w:val="22"/>
              <w:lang w:eastAsia="nl-NL"/>
            </w:rPr>
          </w:pPr>
          <w:hyperlink w:anchor="_Toc64306874" w:history="1">
            <w:r w:rsidRPr="00E907F1">
              <w:rPr>
                <w:rStyle w:val="Hyperlink"/>
              </w:rPr>
              <w:t>7.1</w:t>
            </w:r>
            <w:r>
              <w:rPr>
                <w:rFonts w:asciiTheme="minorHAnsi" w:eastAsiaTheme="minorEastAsia" w:hAnsiTheme="minorHAnsi" w:cstheme="minorBidi"/>
                <w:color w:val="auto"/>
                <w:sz w:val="22"/>
                <w:szCs w:val="22"/>
                <w:lang w:eastAsia="nl-NL"/>
              </w:rPr>
              <w:tab/>
            </w:r>
            <w:r w:rsidRPr="00E907F1">
              <w:rPr>
                <w:rStyle w:val="Hyperlink"/>
              </w:rPr>
              <w:t>Inleiding</w:t>
            </w:r>
            <w:r>
              <w:rPr>
                <w:webHidden/>
              </w:rPr>
              <w:tab/>
            </w:r>
            <w:r>
              <w:rPr>
                <w:webHidden/>
              </w:rPr>
              <w:fldChar w:fldCharType="begin"/>
            </w:r>
            <w:r>
              <w:rPr>
                <w:webHidden/>
              </w:rPr>
              <w:instrText xml:space="preserve"> PAGEREF _Toc64306874 \h </w:instrText>
            </w:r>
            <w:r>
              <w:rPr>
                <w:webHidden/>
              </w:rPr>
            </w:r>
            <w:r>
              <w:rPr>
                <w:webHidden/>
              </w:rPr>
              <w:fldChar w:fldCharType="separate"/>
            </w:r>
            <w:r>
              <w:rPr>
                <w:webHidden/>
              </w:rPr>
              <w:t>21</w:t>
            </w:r>
            <w:r>
              <w:rPr>
                <w:webHidden/>
              </w:rPr>
              <w:fldChar w:fldCharType="end"/>
            </w:r>
          </w:hyperlink>
        </w:p>
        <w:p w14:paraId="5A3BF4D8" w14:textId="579FEC52" w:rsidR="00772168" w:rsidRDefault="00772168">
          <w:pPr>
            <w:pStyle w:val="TOC2"/>
            <w:rPr>
              <w:rFonts w:asciiTheme="minorHAnsi" w:eastAsiaTheme="minorEastAsia" w:hAnsiTheme="minorHAnsi" w:cstheme="minorBidi"/>
              <w:color w:val="auto"/>
              <w:sz w:val="22"/>
              <w:szCs w:val="22"/>
              <w:lang w:eastAsia="nl-NL"/>
            </w:rPr>
          </w:pPr>
          <w:hyperlink w:anchor="_Toc64306875" w:history="1">
            <w:r w:rsidRPr="00E907F1">
              <w:rPr>
                <w:rStyle w:val="Hyperlink"/>
              </w:rPr>
              <w:t>7.2</w:t>
            </w:r>
            <w:r>
              <w:rPr>
                <w:rFonts w:asciiTheme="minorHAnsi" w:eastAsiaTheme="minorEastAsia" w:hAnsiTheme="minorHAnsi" w:cstheme="minorBidi"/>
                <w:color w:val="auto"/>
                <w:sz w:val="22"/>
                <w:szCs w:val="22"/>
                <w:lang w:eastAsia="nl-NL"/>
              </w:rPr>
              <w:tab/>
            </w:r>
            <w:r w:rsidRPr="00E907F1">
              <w:rPr>
                <w:rStyle w:val="Hyperlink"/>
              </w:rPr>
              <w:t>Receptiedienst starten</w:t>
            </w:r>
            <w:r>
              <w:rPr>
                <w:webHidden/>
              </w:rPr>
              <w:tab/>
            </w:r>
            <w:r>
              <w:rPr>
                <w:webHidden/>
              </w:rPr>
              <w:fldChar w:fldCharType="begin"/>
            </w:r>
            <w:r>
              <w:rPr>
                <w:webHidden/>
              </w:rPr>
              <w:instrText xml:space="preserve"> PAGEREF _Toc64306875 \h </w:instrText>
            </w:r>
            <w:r>
              <w:rPr>
                <w:webHidden/>
              </w:rPr>
            </w:r>
            <w:r>
              <w:rPr>
                <w:webHidden/>
              </w:rPr>
              <w:fldChar w:fldCharType="separate"/>
            </w:r>
            <w:r>
              <w:rPr>
                <w:webHidden/>
              </w:rPr>
              <w:t>21</w:t>
            </w:r>
            <w:r>
              <w:rPr>
                <w:webHidden/>
              </w:rPr>
              <w:fldChar w:fldCharType="end"/>
            </w:r>
          </w:hyperlink>
        </w:p>
        <w:p w14:paraId="492CE8F8" w14:textId="21DA42ED" w:rsidR="00772168" w:rsidRDefault="00772168">
          <w:pPr>
            <w:pStyle w:val="TOC2"/>
            <w:rPr>
              <w:rFonts w:asciiTheme="minorHAnsi" w:eastAsiaTheme="minorEastAsia" w:hAnsiTheme="minorHAnsi" w:cstheme="minorBidi"/>
              <w:color w:val="auto"/>
              <w:sz w:val="22"/>
              <w:szCs w:val="22"/>
              <w:lang w:eastAsia="nl-NL"/>
            </w:rPr>
          </w:pPr>
          <w:hyperlink w:anchor="_Toc64306876" w:history="1">
            <w:r w:rsidRPr="00E907F1">
              <w:rPr>
                <w:rStyle w:val="Hyperlink"/>
              </w:rPr>
              <w:t>7.3</w:t>
            </w:r>
            <w:r>
              <w:rPr>
                <w:rFonts w:asciiTheme="minorHAnsi" w:eastAsiaTheme="minorEastAsia" w:hAnsiTheme="minorHAnsi" w:cstheme="minorBidi"/>
                <w:color w:val="auto"/>
                <w:sz w:val="22"/>
                <w:szCs w:val="22"/>
                <w:lang w:eastAsia="nl-NL"/>
              </w:rPr>
              <w:tab/>
            </w:r>
            <w:r w:rsidRPr="00E907F1">
              <w:rPr>
                <w:rStyle w:val="Hyperlink"/>
              </w:rPr>
              <w:t>Receptietaken uitvoeren</w:t>
            </w:r>
            <w:r>
              <w:rPr>
                <w:webHidden/>
              </w:rPr>
              <w:tab/>
            </w:r>
            <w:r>
              <w:rPr>
                <w:webHidden/>
              </w:rPr>
              <w:fldChar w:fldCharType="begin"/>
            </w:r>
            <w:r>
              <w:rPr>
                <w:webHidden/>
              </w:rPr>
              <w:instrText xml:space="preserve"> PAGEREF _Toc64306876 \h </w:instrText>
            </w:r>
            <w:r>
              <w:rPr>
                <w:webHidden/>
              </w:rPr>
            </w:r>
            <w:r>
              <w:rPr>
                <w:webHidden/>
              </w:rPr>
              <w:fldChar w:fldCharType="separate"/>
            </w:r>
            <w:r>
              <w:rPr>
                <w:webHidden/>
              </w:rPr>
              <w:t>22</w:t>
            </w:r>
            <w:r>
              <w:rPr>
                <w:webHidden/>
              </w:rPr>
              <w:fldChar w:fldCharType="end"/>
            </w:r>
          </w:hyperlink>
        </w:p>
        <w:p w14:paraId="5AF25E83" w14:textId="1DBF8E56" w:rsidR="00772168" w:rsidRDefault="00772168">
          <w:pPr>
            <w:pStyle w:val="TOC3"/>
            <w:rPr>
              <w:rFonts w:asciiTheme="minorHAnsi" w:eastAsiaTheme="minorEastAsia" w:hAnsiTheme="minorHAnsi" w:cstheme="minorBidi"/>
              <w:color w:val="auto"/>
              <w:sz w:val="22"/>
              <w:szCs w:val="22"/>
              <w:lang w:eastAsia="nl-NL"/>
            </w:rPr>
          </w:pPr>
          <w:hyperlink w:anchor="_Toc64306877" w:history="1">
            <w:r w:rsidRPr="00E907F1">
              <w:rPr>
                <w:rStyle w:val="Hyperlink"/>
                <w14:scene3d>
                  <w14:camera w14:prst="orthographicFront"/>
                  <w14:lightRig w14:rig="threePt" w14:dir="t">
                    <w14:rot w14:lat="0" w14:lon="0" w14:rev="0"/>
                  </w14:lightRig>
                </w14:scene3d>
              </w:rPr>
              <w:t>7.3.1</w:t>
            </w:r>
            <w:r>
              <w:rPr>
                <w:rFonts w:asciiTheme="minorHAnsi" w:eastAsiaTheme="minorEastAsia" w:hAnsiTheme="minorHAnsi" w:cstheme="minorBidi"/>
                <w:color w:val="auto"/>
                <w:sz w:val="22"/>
                <w:szCs w:val="22"/>
                <w:lang w:eastAsia="nl-NL"/>
              </w:rPr>
              <w:tab/>
            </w:r>
            <w:r w:rsidRPr="00E907F1">
              <w:rPr>
                <w:rStyle w:val="Hyperlink"/>
              </w:rPr>
              <w:t>Receptietaak starten</w:t>
            </w:r>
            <w:r>
              <w:rPr>
                <w:webHidden/>
              </w:rPr>
              <w:tab/>
            </w:r>
            <w:r>
              <w:rPr>
                <w:webHidden/>
              </w:rPr>
              <w:fldChar w:fldCharType="begin"/>
            </w:r>
            <w:r>
              <w:rPr>
                <w:webHidden/>
              </w:rPr>
              <w:instrText xml:space="preserve"> PAGEREF _Toc64306877 \h </w:instrText>
            </w:r>
            <w:r>
              <w:rPr>
                <w:webHidden/>
              </w:rPr>
            </w:r>
            <w:r>
              <w:rPr>
                <w:webHidden/>
              </w:rPr>
              <w:fldChar w:fldCharType="separate"/>
            </w:r>
            <w:r>
              <w:rPr>
                <w:webHidden/>
              </w:rPr>
              <w:t>22</w:t>
            </w:r>
            <w:r>
              <w:rPr>
                <w:webHidden/>
              </w:rPr>
              <w:fldChar w:fldCharType="end"/>
            </w:r>
          </w:hyperlink>
        </w:p>
        <w:p w14:paraId="1F20C16D" w14:textId="7CEB12DC" w:rsidR="00772168" w:rsidRDefault="00772168">
          <w:pPr>
            <w:pStyle w:val="TOC3"/>
            <w:rPr>
              <w:rFonts w:asciiTheme="minorHAnsi" w:eastAsiaTheme="minorEastAsia" w:hAnsiTheme="minorHAnsi" w:cstheme="minorBidi"/>
              <w:color w:val="auto"/>
              <w:sz w:val="22"/>
              <w:szCs w:val="22"/>
              <w:lang w:eastAsia="nl-NL"/>
            </w:rPr>
          </w:pPr>
          <w:hyperlink w:anchor="_Toc64306878" w:history="1">
            <w:r w:rsidRPr="00E907F1">
              <w:rPr>
                <w:rStyle w:val="Hyperlink"/>
                <w14:scene3d>
                  <w14:camera w14:prst="orthographicFront"/>
                  <w14:lightRig w14:rig="threePt" w14:dir="t">
                    <w14:rot w14:lat="0" w14:lon="0" w14:rev="0"/>
                  </w14:lightRig>
                </w14:scene3d>
              </w:rPr>
              <w:t>7.3.2</w:t>
            </w:r>
            <w:r>
              <w:rPr>
                <w:rFonts w:asciiTheme="minorHAnsi" w:eastAsiaTheme="minorEastAsia" w:hAnsiTheme="minorHAnsi" w:cstheme="minorBidi"/>
                <w:color w:val="auto"/>
                <w:sz w:val="22"/>
                <w:szCs w:val="22"/>
                <w:lang w:eastAsia="nl-NL"/>
              </w:rPr>
              <w:tab/>
            </w:r>
            <w:r w:rsidRPr="00E907F1">
              <w:rPr>
                <w:rStyle w:val="Hyperlink"/>
              </w:rPr>
              <w:t>Gebruik sleutels en installaties</w:t>
            </w:r>
            <w:r>
              <w:rPr>
                <w:webHidden/>
              </w:rPr>
              <w:tab/>
            </w:r>
            <w:r>
              <w:rPr>
                <w:webHidden/>
              </w:rPr>
              <w:fldChar w:fldCharType="begin"/>
            </w:r>
            <w:r>
              <w:rPr>
                <w:webHidden/>
              </w:rPr>
              <w:instrText xml:space="preserve"> PAGEREF _Toc64306878 \h </w:instrText>
            </w:r>
            <w:r>
              <w:rPr>
                <w:webHidden/>
              </w:rPr>
            </w:r>
            <w:r>
              <w:rPr>
                <w:webHidden/>
              </w:rPr>
              <w:fldChar w:fldCharType="separate"/>
            </w:r>
            <w:r>
              <w:rPr>
                <w:webHidden/>
              </w:rPr>
              <w:t>24</w:t>
            </w:r>
            <w:r>
              <w:rPr>
                <w:webHidden/>
              </w:rPr>
              <w:fldChar w:fldCharType="end"/>
            </w:r>
          </w:hyperlink>
        </w:p>
        <w:p w14:paraId="46A93369" w14:textId="5CD472EB" w:rsidR="00772168" w:rsidRDefault="00772168">
          <w:pPr>
            <w:pStyle w:val="TOC3"/>
            <w:rPr>
              <w:rFonts w:asciiTheme="minorHAnsi" w:eastAsiaTheme="minorEastAsia" w:hAnsiTheme="minorHAnsi" w:cstheme="minorBidi"/>
              <w:color w:val="auto"/>
              <w:sz w:val="22"/>
              <w:szCs w:val="22"/>
              <w:lang w:eastAsia="nl-NL"/>
            </w:rPr>
          </w:pPr>
          <w:hyperlink w:anchor="_Toc64306879" w:history="1">
            <w:r w:rsidRPr="00E907F1">
              <w:rPr>
                <w:rStyle w:val="Hyperlink"/>
                <w14:scene3d>
                  <w14:camera w14:prst="orthographicFront"/>
                  <w14:lightRig w14:rig="threePt" w14:dir="t">
                    <w14:rot w14:lat="0" w14:lon="0" w14:rev="0"/>
                  </w14:lightRig>
                </w14:scene3d>
              </w:rPr>
              <w:t>7.3.3</w:t>
            </w:r>
            <w:r>
              <w:rPr>
                <w:rFonts w:asciiTheme="minorHAnsi" w:eastAsiaTheme="minorEastAsia" w:hAnsiTheme="minorHAnsi" w:cstheme="minorBidi"/>
                <w:color w:val="auto"/>
                <w:sz w:val="22"/>
                <w:szCs w:val="22"/>
                <w:lang w:eastAsia="nl-NL"/>
              </w:rPr>
              <w:tab/>
            </w:r>
            <w:r w:rsidRPr="00E907F1">
              <w:rPr>
                <w:rStyle w:val="Hyperlink"/>
              </w:rPr>
              <w:t>Gebruik waarschuwingsadressen en relaties</w:t>
            </w:r>
            <w:r>
              <w:rPr>
                <w:webHidden/>
              </w:rPr>
              <w:tab/>
            </w:r>
            <w:r>
              <w:rPr>
                <w:webHidden/>
              </w:rPr>
              <w:fldChar w:fldCharType="begin"/>
            </w:r>
            <w:r>
              <w:rPr>
                <w:webHidden/>
              </w:rPr>
              <w:instrText xml:space="preserve"> PAGEREF _Toc64306879 \h </w:instrText>
            </w:r>
            <w:r>
              <w:rPr>
                <w:webHidden/>
              </w:rPr>
            </w:r>
            <w:r>
              <w:rPr>
                <w:webHidden/>
              </w:rPr>
              <w:fldChar w:fldCharType="separate"/>
            </w:r>
            <w:r>
              <w:rPr>
                <w:webHidden/>
              </w:rPr>
              <w:t>24</w:t>
            </w:r>
            <w:r>
              <w:rPr>
                <w:webHidden/>
              </w:rPr>
              <w:fldChar w:fldCharType="end"/>
            </w:r>
          </w:hyperlink>
        </w:p>
        <w:p w14:paraId="6426218D" w14:textId="6A6F911A" w:rsidR="00772168" w:rsidRDefault="00772168">
          <w:pPr>
            <w:pStyle w:val="TOC3"/>
            <w:rPr>
              <w:rFonts w:asciiTheme="minorHAnsi" w:eastAsiaTheme="minorEastAsia" w:hAnsiTheme="minorHAnsi" w:cstheme="minorBidi"/>
              <w:color w:val="auto"/>
              <w:sz w:val="22"/>
              <w:szCs w:val="22"/>
              <w:lang w:eastAsia="nl-NL"/>
            </w:rPr>
          </w:pPr>
          <w:hyperlink w:anchor="_Toc64306880" w:history="1">
            <w:r w:rsidRPr="00E907F1">
              <w:rPr>
                <w:rStyle w:val="Hyperlink"/>
                <w14:scene3d>
                  <w14:camera w14:prst="orthographicFront"/>
                  <w14:lightRig w14:rig="threePt" w14:dir="t">
                    <w14:rot w14:lat="0" w14:lon="0" w14:rev="0"/>
                  </w14:lightRig>
                </w14:scene3d>
              </w:rPr>
              <w:t>7.3.4</w:t>
            </w:r>
            <w:r>
              <w:rPr>
                <w:rFonts w:asciiTheme="minorHAnsi" w:eastAsiaTheme="minorEastAsia" w:hAnsiTheme="minorHAnsi" w:cstheme="minorBidi"/>
                <w:color w:val="auto"/>
                <w:sz w:val="22"/>
                <w:szCs w:val="22"/>
                <w:lang w:eastAsia="nl-NL"/>
              </w:rPr>
              <w:tab/>
            </w:r>
            <w:r w:rsidRPr="00E907F1">
              <w:rPr>
                <w:rStyle w:val="Hyperlink"/>
              </w:rPr>
              <w:t>Gebruik logboek</w:t>
            </w:r>
            <w:r>
              <w:rPr>
                <w:webHidden/>
              </w:rPr>
              <w:tab/>
            </w:r>
            <w:r>
              <w:rPr>
                <w:webHidden/>
              </w:rPr>
              <w:fldChar w:fldCharType="begin"/>
            </w:r>
            <w:r>
              <w:rPr>
                <w:webHidden/>
              </w:rPr>
              <w:instrText xml:space="preserve"> PAGEREF _Toc64306880 \h </w:instrText>
            </w:r>
            <w:r>
              <w:rPr>
                <w:webHidden/>
              </w:rPr>
            </w:r>
            <w:r>
              <w:rPr>
                <w:webHidden/>
              </w:rPr>
              <w:fldChar w:fldCharType="separate"/>
            </w:r>
            <w:r>
              <w:rPr>
                <w:webHidden/>
              </w:rPr>
              <w:t>25</w:t>
            </w:r>
            <w:r>
              <w:rPr>
                <w:webHidden/>
              </w:rPr>
              <w:fldChar w:fldCharType="end"/>
            </w:r>
          </w:hyperlink>
        </w:p>
        <w:p w14:paraId="25E21955" w14:textId="0DB3C119" w:rsidR="00772168" w:rsidRDefault="00772168">
          <w:pPr>
            <w:pStyle w:val="TOC3"/>
            <w:rPr>
              <w:rFonts w:asciiTheme="minorHAnsi" w:eastAsiaTheme="minorEastAsia" w:hAnsiTheme="minorHAnsi" w:cstheme="minorBidi"/>
              <w:color w:val="auto"/>
              <w:sz w:val="22"/>
              <w:szCs w:val="22"/>
              <w:lang w:eastAsia="nl-NL"/>
            </w:rPr>
          </w:pPr>
          <w:hyperlink w:anchor="_Toc64306881" w:history="1">
            <w:r w:rsidRPr="00E907F1">
              <w:rPr>
                <w:rStyle w:val="Hyperlink"/>
                <w14:scene3d>
                  <w14:camera w14:prst="orthographicFront"/>
                  <w14:lightRig w14:rig="threePt" w14:dir="t">
                    <w14:rot w14:lat="0" w14:lon="0" w14:rev="0"/>
                  </w14:lightRig>
                </w14:scene3d>
              </w:rPr>
              <w:t>7.3.5</w:t>
            </w:r>
            <w:r>
              <w:rPr>
                <w:rFonts w:asciiTheme="minorHAnsi" w:eastAsiaTheme="minorEastAsia" w:hAnsiTheme="minorHAnsi" w:cstheme="minorBidi"/>
                <w:color w:val="auto"/>
                <w:sz w:val="22"/>
                <w:szCs w:val="22"/>
                <w:lang w:eastAsia="nl-NL"/>
              </w:rPr>
              <w:tab/>
            </w:r>
            <w:r w:rsidRPr="00E907F1">
              <w:rPr>
                <w:rStyle w:val="Hyperlink"/>
              </w:rPr>
              <w:t>Specifiek rapport</w:t>
            </w:r>
            <w:r>
              <w:rPr>
                <w:webHidden/>
              </w:rPr>
              <w:tab/>
            </w:r>
            <w:r>
              <w:rPr>
                <w:webHidden/>
              </w:rPr>
              <w:fldChar w:fldCharType="begin"/>
            </w:r>
            <w:r>
              <w:rPr>
                <w:webHidden/>
              </w:rPr>
              <w:instrText xml:space="preserve"> PAGEREF _Toc64306881 \h </w:instrText>
            </w:r>
            <w:r>
              <w:rPr>
                <w:webHidden/>
              </w:rPr>
            </w:r>
            <w:r>
              <w:rPr>
                <w:webHidden/>
              </w:rPr>
              <w:fldChar w:fldCharType="separate"/>
            </w:r>
            <w:r>
              <w:rPr>
                <w:webHidden/>
              </w:rPr>
              <w:t>26</w:t>
            </w:r>
            <w:r>
              <w:rPr>
                <w:webHidden/>
              </w:rPr>
              <w:fldChar w:fldCharType="end"/>
            </w:r>
          </w:hyperlink>
        </w:p>
        <w:p w14:paraId="6DF29610" w14:textId="569BDEA6" w:rsidR="00772168" w:rsidRDefault="00772168">
          <w:pPr>
            <w:pStyle w:val="TOC3"/>
            <w:rPr>
              <w:rFonts w:asciiTheme="minorHAnsi" w:eastAsiaTheme="minorEastAsia" w:hAnsiTheme="minorHAnsi" w:cstheme="minorBidi"/>
              <w:color w:val="auto"/>
              <w:sz w:val="22"/>
              <w:szCs w:val="22"/>
              <w:lang w:eastAsia="nl-NL"/>
            </w:rPr>
          </w:pPr>
          <w:hyperlink w:anchor="_Toc64306882" w:history="1">
            <w:r w:rsidRPr="00E907F1">
              <w:rPr>
                <w:rStyle w:val="Hyperlink"/>
                <w14:scene3d>
                  <w14:camera w14:prst="orthographicFront"/>
                  <w14:lightRig w14:rig="threePt" w14:dir="t">
                    <w14:rot w14:lat="0" w14:lon="0" w14:rev="0"/>
                  </w14:lightRig>
                </w14:scene3d>
              </w:rPr>
              <w:t>7.3.6</w:t>
            </w:r>
            <w:r>
              <w:rPr>
                <w:rFonts w:asciiTheme="minorHAnsi" w:eastAsiaTheme="minorEastAsia" w:hAnsiTheme="minorHAnsi" w:cstheme="minorBidi"/>
                <w:color w:val="auto"/>
                <w:sz w:val="22"/>
                <w:szCs w:val="22"/>
                <w:lang w:eastAsia="nl-NL"/>
              </w:rPr>
              <w:tab/>
            </w:r>
            <w:r w:rsidRPr="00E907F1">
              <w:rPr>
                <w:rStyle w:val="Hyperlink"/>
              </w:rPr>
              <w:t>Bezoekersregistratie</w:t>
            </w:r>
            <w:r>
              <w:rPr>
                <w:webHidden/>
              </w:rPr>
              <w:tab/>
            </w:r>
            <w:r>
              <w:rPr>
                <w:webHidden/>
              </w:rPr>
              <w:fldChar w:fldCharType="begin"/>
            </w:r>
            <w:r>
              <w:rPr>
                <w:webHidden/>
              </w:rPr>
              <w:instrText xml:space="preserve"> PAGEREF _Toc64306882 \h </w:instrText>
            </w:r>
            <w:r>
              <w:rPr>
                <w:webHidden/>
              </w:rPr>
            </w:r>
            <w:r>
              <w:rPr>
                <w:webHidden/>
              </w:rPr>
              <w:fldChar w:fldCharType="separate"/>
            </w:r>
            <w:r>
              <w:rPr>
                <w:webHidden/>
              </w:rPr>
              <w:t>27</w:t>
            </w:r>
            <w:r>
              <w:rPr>
                <w:webHidden/>
              </w:rPr>
              <w:fldChar w:fldCharType="end"/>
            </w:r>
          </w:hyperlink>
        </w:p>
        <w:p w14:paraId="0E73C8E5" w14:textId="468A9E89" w:rsidR="00772168" w:rsidRDefault="00772168">
          <w:pPr>
            <w:pStyle w:val="TOC3"/>
            <w:rPr>
              <w:rFonts w:asciiTheme="minorHAnsi" w:eastAsiaTheme="minorEastAsia" w:hAnsiTheme="minorHAnsi" w:cstheme="minorBidi"/>
              <w:color w:val="auto"/>
              <w:sz w:val="22"/>
              <w:szCs w:val="22"/>
              <w:lang w:eastAsia="nl-NL"/>
            </w:rPr>
          </w:pPr>
          <w:hyperlink w:anchor="_Toc64306883" w:history="1">
            <w:r w:rsidRPr="00E907F1">
              <w:rPr>
                <w:rStyle w:val="Hyperlink"/>
                <w14:scene3d>
                  <w14:camera w14:prst="orthographicFront"/>
                  <w14:lightRig w14:rig="threePt" w14:dir="t">
                    <w14:rot w14:lat="0" w14:lon="0" w14:rev="0"/>
                  </w14:lightRig>
                </w14:scene3d>
              </w:rPr>
              <w:t>7.3.7</w:t>
            </w:r>
            <w:r>
              <w:rPr>
                <w:rFonts w:asciiTheme="minorHAnsi" w:eastAsiaTheme="minorEastAsia" w:hAnsiTheme="minorHAnsi" w:cstheme="minorBidi"/>
                <w:color w:val="auto"/>
                <w:sz w:val="22"/>
                <w:szCs w:val="22"/>
                <w:lang w:eastAsia="nl-NL"/>
              </w:rPr>
              <w:tab/>
            </w:r>
            <w:r w:rsidRPr="00E907F1">
              <w:rPr>
                <w:rStyle w:val="Hyperlink"/>
              </w:rPr>
              <w:t>Documenten en procedures</w:t>
            </w:r>
            <w:r>
              <w:rPr>
                <w:webHidden/>
              </w:rPr>
              <w:tab/>
            </w:r>
            <w:r>
              <w:rPr>
                <w:webHidden/>
              </w:rPr>
              <w:fldChar w:fldCharType="begin"/>
            </w:r>
            <w:r>
              <w:rPr>
                <w:webHidden/>
              </w:rPr>
              <w:instrText xml:space="preserve"> PAGEREF _Toc64306883 \h </w:instrText>
            </w:r>
            <w:r>
              <w:rPr>
                <w:webHidden/>
              </w:rPr>
            </w:r>
            <w:r>
              <w:rPr>
                <w:webHidden/>
              </w:rPr>
              <w:fldChar w:fldCharType="separate"/>
            </w:r>
            <w:r>
              <w:rPr>
                <w:webHidden/>
              </w:rPr>
              <w:t>29</w:t>
            </w:r>
            <w:r>
              <w:rPr>
                <w:webHidden/>
              </w:rPr>
              <w:fldChar w:fldCharType="end"/>
            </w:r>
          </w:hyperlink>
        </w:p>
        <w:p w14:paraId="0AEEAE05" w14:textId="07209219" w:rsidR="00772168" w:rsidRDefault="00772168">
          <w:pPr>
            <w:pStyle w:val="TOC3"/>
            <w:rPr>
              <w:rFonts w:asciiTheme="minorHAnsi" w:eastAsiaTheme="minorEastAsia" w:hAnsiTheme="minorHAnsi" w:cstheme="minorBidi"/>
              <w:color w:val="auto"/>
              <w:sz w:val="22"/>
              <w:szCs w:val="22"/>
              <w:lang w:eastAsia="nl-NL"/>
            </w:rPr>
          </w:pPr>
          <w:hyperlink w:anchor="_Toc64306884" w:history="1">
            <w:r w:rsidRPr="00E907F1">
              <w:rPr>
                <w:rStyle w:val="Hyperlink"/>
                <w14:scene3d>
                  <w14:camera w14:prst="orthographicFront"/>
                  <w14:lightRig w14:rig="threePt" w14:dir="t">
                    <w14:rot w14:lat="0" w14:lon="0" w14:rev="0"/>
                  </w14:lightRig>
                </w14:scene3d>
              </w:rPr>
              <w:t>7.3.8</w:t>
            </w:r>
            <w:r>
              <w:rPr>
                <w:rFonts w:asciiTheme="minorHAnsi" w:eastAsiaTheme="minorEastAsia" w:hAnsiTheme="minorHAnsi" w:cstheme="minorBidi"/>
                <w:color w:val="auto"/>
                <w:sz w:val="22"/>
                <w:szCs w:val="22"/>
                <w:lang w:eastAsia="nl-NL"/>
              </w:rPr>
              <w:tab/>
            </w:r>
            <w:r w:rsidRPr="00E907F1">
              <w:rPr>
                <w:rStyle w:val="Hyperlink"/>
              </w:rPr>
              <w:t>Receptietaak beëindigen</w:t>
            </w:r>
            <w:r>
              <w:rPr>
                <w:webHidden/>
              </w:rPr>
              <w:tab/>
            </w:r>
            <w:r>
              <w:rPr>
                <w:webHidden/>
              </w:rPr>
              <w:fldChar w:fldCharType="begin"/>
            </w:r>
            <w:r>
              <w:rPr>
                <w:webHidden/>
              </w:rPr>
              <w:instrText xml:space="preserve"> PAGEREF _Toc64306884 \h </w:instrText>
            </w:r>
            <w:r>
              <w:rPr>
                <w:webHidden/>
              </w:rPr>
            </w:r>
            <w:r>
              <w:rPr>
                <w:webHidden/>
              </w:rPr>
              <w:fldChar w:fldCharType="separate"/>
            </w:r>
            <w:r>
              <w:rPr>
                <w:webHidden/>
              </w:rPr>
              <w:t>29</w:t>
            </w:r>
            <w:r>
              <w:rPr>
                <w:webHidden/>
              </w:rPr>
              <w:fldChar w:fldCharType="end"/>
            </w:r>
          </w:hyperlink>
        </w:p>
        <w:p w14:paraId="0196AB78" w14:textId="71564349" w:rsidR="00772168" w:rsidRDefault="00772168">
          <w:pPr>
            <w:pStyle w:val="TOC2"/>
            <w:rPr>
              <w:rFonts w:asciiTheme="minorHAnsi" w:eastAsiaTheme="minorEastAsia" w:hAnsiTheme="minorHAnsi" w:cstheme="minorBidi"/>
              <w:color w:val="auto"/>
              <w:sz w:val="22"/>
              <w:szCs w:val="22"/>
              <w:lang w:eastAsia="nl-NL"/>
            </w:rPr>
          </w:pPr>
          <w:hyperlink w:anchor="_Toc64306885" w:history="1">
            <w:r w:rsidRPr="00E907F1">
              <w:rPr>
                <w:rStyle w:val="Hyperlink"/>
              </w:rPr>
              <w:t>7.4</w:t>
            </w:r>
            <w:r>
              <w:rPr>
                <w:rFonts w:asciiTheme="minorHAnsi" w:eastAsiaTheme="minorEastAsia" w:hAnsiTheme="minorHAnsi" w:cstheme="minorBidi"/>
                <w:color w:val="auto"/>
                <w:sz w:val="22"/>
                <w:szCs w:val="22"/>
                <w:lang w:eastAsia="nl-NL"/>
              </w:rPr>
              <w:tab/>
            </w:r>
            <w:r w:rsidRPr="00E907F1">
              <w:rPr>
                <w:rStyle w:val="Hyperlink"/>
              </w:rPr>
              <w:t>Gebruik SequriX app en Backoffice</w:t>
            </w:r>
            <w:r>
              <w:rPr>
                <w:webHidden/>
              </w:rPr>
              <w:tab/>
            </w:r>
            <w:r>
              <w:rPr>
                <w:webHidden/>
              </w:rPr>
              <w:fldChar w:fldCharType="begin"/>
            </w:r>
            <w:r>
              <w:rPr>
                <w:webHidden/>
              </w:rPr>
              <w:instrText xml:space="preserve"> PAGEREF _Toc64306885 \h </w:instrText>
            </w:r>
            <w:r>
              <w:rPr>
                <w:webHidden/>
              </w:rPr>
            </w:r>
            <w:r>
              <w:rPr>
                <w:webHidden/>
              </w:rPr>
              <w:fldChar w:fldCharType="separate"/>
            </w:r>
            <w:r>
              <w:rPr>
                <w:webHidden/>
              </w:rPr>
              <w:t>30</w:t>
            </w:r>
            <w:r>
              <w:rPr>
                <w:webHidden/>
              </w:rPr>
              <w:fldChar w:fldCharType="end"/>
            </w:r>
          </w:hyperlink>
        </w:p>
        <w:p w14:paraId="0C3CD02C" w14:textId="27A40D70" w:rsidR="00772168" w:rsidRDefault="00772168">
          <w:pPr>
            <w:pStyle w:val="TOC2"/>
            <w:rPr>
              <w:rFonts w:asciiTheme="minorHAnsi" w:eastAsiaTheme="minorEastAsia" w:hAnsiTheme="minorHAnsi" w:cstheme="minorBidi"/>
              <w:color w:val="auto"/>
              <w:sz w:val="22"/>
              <w:szCs w:val="22"/>
              <w:lang w:eastAsia="nl-NL"/>
            </w:rPr>
          </w:pPr>
          <w:hyperlink w:anchor="_Toc64306886" w:history="1">
            <w:r w:rsidRPr="00E907F1">
              <w:rPr>
                <w:rStyle w:val="Hyperlink"/>
              </w:rPr>
              <w:t>7.5</w:t>
            </w:r>
            <w:r>
              <w:rPr>
                <w:rFonts w:asciiTheme="minorHAnsi" w:eastAsiaTheme="minorEastAsia" w:hAnsiTheme="minorHAnsi" w:cstheme="minorBidi"/>
                <w:color w:val="auto"/>
                <w:sz w:val="22"/>
                <w:szCs w:val="22"/>
                <w:lang w:eastAsia="nl-NL"/>
              </w:rPr>
              <w:tab/>
            </w:r>
            <w:r w:rsidRPr="00E907F1">
              <w:rPr>
                <w:rStyle w:val="Hyperlink"/>
              </w:rPr>
              <w:t>Receptiedienst beëindigen</w:t>
            </w:r>
            <w:r>
              <w:rPr>
                <w:webHidden/>
              </w:rPr>
              <w:tab/>
            </w:r>
            <w:r>
              <w:rPr>
                <w:webHidden/>
              </w:rPr>
              <w:fldChar w:fldCharType="begin"/>
            </w:r>
            <w:r>
              <w:rPr>
                <w:webHidden/>
              </w:rPr>
              <w:instrText xml:space="preserve"> PAGEREF _Toc64306886 \h </w:instrText>
            </w:r>
            <w:r>
              <w:rPr>
                <w:webHidden/>
              </w:rPr>
            </w:r>
            <w:r>
              <w:rPr>
                <w:webHidden/>
              </w:rPr>
              <w:fldChar w:fldCharType="separate"/>
            </w:r>
            <w:r>
              <w:rPr>
                <w:webHidden/>
              </w:rPr>
              <w:t>30</w:t>
            </w:r>
            <w:r>
              <w:rPr>
                <w:webHidden/>
              </w:rPr>
              <w:fldChar w:fldCharType="end"/>
            </w:r>
          </w:hyperlink>
        </w:p>
        <w:p w14:paraId="140AD698" w14:textId="4A2A494B" w:rsidR="00772168" w:rsidRDefault="00772168">
          <w:pPr>
            <w:pStyle w:val="TOC1"/>
            <w:rPr>
              <w:rFonts w:asciiTheme="minorHAnsi" w:eastAsiaTheme="minorEastAsia" w:hAnsiTheme="minorHAnsi" w:cstheme="minorBidi"/>
              <w:color w:val="auto"/>
              <w:sz w:val="22"/>
              <w:szCs w:val="22"/>
              <w:lang w:eastAsia="nl-NL"/>
            </w:rPr>
          </w:pPr>
          <w:hyperlink w:anchor="_Toc64306887" w:history="1">
            <w:r w:rsidRPr="00E907F1">
              <w:rPr>
                <w:rStyle w:val="Hyperlink"/>
              </w:rPr>
              <w:t>8 Klanten</w:t>
            </w:r>
            <w:r>
              <w:rPr>
                <w:webHidden/>
              </w:rPr>
              <w:tab/>
            </w:r>
            <w:r>
              <w:rPr>
                <w:webHidden/>
              </w:rPr>
              <w:fldChar w:fldCharType="begin"/>
            </w:r>
            <w:r>
              <w:rPr>
                <w:webHidden/>
              </w:rPr>
              <w:instrText xml:space="preserve"> PAGEREF _Toc64306887 \h </w:instrText>
            </w:r>
            <w:r>
              <w:rPr>
                <w:webHidden/>
              </w:rPr>
            </w:r>
            <w:r>
              <w:rPr>
                <w:webHidden/>
              </w:rPr>
              <w:fldChar w:fldCharType="separate"/>
            </w:r>
            <w:r>
              <w:rPr>
                <w:webHidden/>
              </w:rPr>
              <w:t>32</w:t>
            </w:r>
            <w:r>
              <w:rPr>
                <w:webHidden/>
              </w:rPr>
              <w:fldChar w:fldCharType="end"/>
            </w:r>
          </w:hyperlink>
        </w:p>
        <w:p w14:paraId="7ED74371" w14:textId="71DC97F2" w:rsidR="00772168" w:rsidRDefault="00772168">
          <w:pPr>
            <w:pStyle w:val="TOC2"/>
            <w:rPr>
              <w:rFonts w:asciiTheme="minorHAnsi" w:eastAsiaTheme="minorEastAsia" w:hAnsiTheme="minorHAnsi" w:cstheme="minorBidi"/>
              <w:color w:val="auto"/>
              <w:sz w:val="22"/>
              <w:szCs w:val="22"/>
              <w:lang w:eastAsia="nl-NL"/>
            </w:rPr>
          </w:pPr>
          <w:hyperlink w:anchor="_Toc64306888" w:history="1">
            <w:r w:rsidRPr="00E907F1">
              <w:rPr>
                <w:rStyle w:val="Hyperlink"/>
              </w:rPr>
              <w:t>8.1</w:t>
            </w:r>
            <w:r>
              <w:rPr>
                <w:rFonts w:asciiTheme="minorHAnsi" w:eastAsiaTheme="minorEastAsia" w:hAnsiTheme="minorHAnsi" w:cstheme="minorBidi"/>
                <w:color w:val="auto"/>
                <w:sz w:val="22"/>
                <w:szCs w:val="22"/>
                <w:lang w:eastAsia="nl-NL"/>
              </w:rPr>
              <w:tab/>
            </w:r>
            <w:r w:rsidRPr="00E907F1">
              <w:rPr>
                <w:rStyle w:val="Hyperlink"/>
              </w:rPr>
              <w:t>Overzicht van klanten</w:t>
            </w:r>
            <w:r>
              <w:rPr>
                <w:webHidden/>
              </w:rPr>
              <w:tab/>
            </w:r>
            <w:r>
              <w:rPr>
                <w:webHidden/>
              </w:rPr>
              <w:fldChar w:fldCharType="begin"/>
            </w:r>
            <w:r>
              <w:rPr>
                <w:webHidden/>
              </w:rPr>
              <w:instrText xml:space="preserve"> PAGEREF _Toc64306888 \h </w:instrText>
            </w:r>
            <w:r>
              <w:rPr>
                <w:webHidden/>
              </w:rPr>
            </w:r>
            <w:r>
              <w:rPr>
                <w:webHidden/>
              </w:rPr>
              <w:fldChar w:fldCharType="separate"/>
            </w:r>
            <w:r>
              <w:rPr>
                <w:webHidden/>
              </w:rPr>
              <w:t>32</w:t>
            </w:r>
            <w:r>
              <w:rPr>
                <w:webHidden/>
              </w:rPr>
              <w:fldChar w:fldCharType="end"/>
            </w:r>
          </w:hyperlink>
        </w:p>
        <w:p w14:paraId="234353C8" w14:textId="328C63F6" w:rsidR="00772168" w:rsidRDefault="00772168">
          <w:pPr>
            <w:pStyle w:val="TOC2"/>
            <w:rPr>
              <w:rFonts w:asciiTheme="minorHAnsi" w:eastAsiaTheme="minorEastAsia" w:hAnsiTheme="minorHAnsi" w:cstheme="minorBidi"/>
              <w:color w:val="auto"/>
              <w:sz w:val="22"/>
              <w:szCs w:val="22"/>
              <w:lang w:eastAsia="nl-NL"/>
            </w:rPr>
          </w:pPr>
          <w:hyperlink w:anchor="_Toc64306889" w:history="1">
            <w:r w:rsidRPr="00E907F1">
              <w:rPr>
                <w:rStyle w:val="Hyperlink"/>
              </w:rPr>
              <w:t>8.2</w:t>
            </w:r>
            <w:r>
              <w:rPr>
                <w:rFonts w:asciiTheme="minorHAnsi" w:eastAsiaTheme="minorEastAsia" w:hAnsiTheme="minorHAnsi" w:cstheme="minorBidi"/>
                <w:color w:val="auto"/>
                <w:sz w:val="22"/>
                <w:szCs w:val="22"/>
                <w:lang w:eastAsia="nl-NL"/>
              </w:rPr>
              <w:tab/>
            </w:r>
            <w:r w:rsidRPr="00E907F1">
              <w:rPr>
                <w:rStyle w:val="Hyperlink"/>
              </w:rPr>
              <w:t>Een nieuwe klant toevoegen</w:t>
            </w:r>
            <w:r>
              <w:rPr>
                <w:webHidden/>
              </w:rPr>
              <w:tab/>
            </w:r>
            <w:r>
              <w:rPr>
                <w:webHidden/>
              </w:rPr>
              <w:fldChar w:fldCharType="begin"/>
            </w:r>
            <w:r>
              <w:rPr>
                <w:webHidden/>
              </w:rPr>
              <w:instrText xml:space="preserve"> PAGEREF _Toc64306889 \h </w:instrText>
            </w:r>
            <w:r>
              <w:rPr>
                <w:webHidden/>
              </w:rPr>
            </w:r>
            <w:r>
              <w:rPr>
                <w:webHidden/>
              </w:rPr>
              <w:fldChar w:fldCharType="separate"/>
            </w:r>
            <w:r>
              <w:rPr>
                <w:webHidden/>
              </w:rPr>
              <w:t>32</w:t>
            </w:r>
            <w:r>
              <w:rPr>
                <w:webHidden/>
              </w:rPr>
              <w:fldChar w:fldCharType="end"/>
            </w:r>
          </w:hyperlink>
        </w:p>
        <w:p w14:paraId="68F1D5FA" w14:textId="0C493F57" w:rsidR="00772168" w:rsidRDefault="00772168">
          <w:pPr>
            <w:pStyle w:val="TOC2"/>
            <w:rPr>
              <w:rFonts w:asciiTheme="minorHAnsi" w:eastAsiaTheme="minorEastAsia" w:hAnsiTheme="minorHAnsi" w:cstheme="minorBidi"/>
              <w:color w:val="auto"/>
              <w:sz w:val="22"/>
              <w:szCs w:val="22"/>
              <w:lang w:eastAsia="nl-NL"/>
            </w:rPr>
          </w:pPr>
          <w:hyperlink w:anchor="_Toc64306890" w:history="1">
            <w:r w:rsidRPr="00E907F1">
              <w:rPr>
                <w:rStyle w:val="Hyperlink"/>
              </w:rPr>
              <w:t>8.3</w:t>
            </w:r>
            <w:r>
              <w:rPr>
                <w:rFonts w:asciiTheme="minorHAnsi" w:eastAsiaTheme="minorEastAsia" w:hAnsiTheme="minorHAnsi" w:cstheme="minorBidi"/>
                <w:color w:val="auto"/>
                <w:sz w:val="22"/>
                <w:szCs w:val="22"/>
                <w:lang w:eastAsia="nl-NL"/>
              </w:rPr>
              <w:tab/>
            </w:r>
            <w:r w:rsidRPr="00E907F1">
              <w:rPr>
                <w:rStyle w:val="Hyperlink"/>
              </w:rPr>
              <w:t>Een klant zoeken</w:t>
            </w:r>
            <w:r>
              <w:rPr>
                <w:webHidden/>
              </w:rPr>
              <w:tab/>
            </w:r>
            <w:r>
              <w:rPr>
                <w:webHidden/>
              </w:rPr>
              <w:fldChar w:fldCharType="begin"/>
            </w:r>
            <w:r>
              <w:rPr>
                <w:webHidden/>
              </w:rPr>
              <w:instrText xml:space="preserve"> PAGEREF _Toc64306890 \h </w:instrText>
            </w:r>
            <w:r>
              <w:rPr>
                <w:webHidden/>
              </w:rPr>
            </w:r>
            <w:r>
              <w:rPr>
                <w:webHidden/>
              </w:rPr>
              <w:fldChar w:fldCharType="separate"/>
            </w:r>
            <w:r>
              <w:rPr>
                <w:webHidden/>
              </w:rPr>
              <w:t>34</w:t>
            </w:r>
            <w:r>
              <w:rPr>
                <w:webHidden/>
              </w:rPr>
              <w:fldChar w:fldCharType="end"/>
            </w:r>
          </w:hyperlink>
        </w:p>
        <w:p w14:paraId="20AACC1C" w14:textId="7EDEFE69" w:rsidR="00772168" w:rsidRDefault="00772168">
          <w:pPr>
            <w:pStyle w:val="TOC3"/>
            <w:rPr>
              <w:rFonts w:asciiTheme="minorHAnsi" w:eastAsiaTheme="minorEastAsia" w:hAnsiTheme="minorHAnsi" w:cstheme="minorBidi"/>
              <w:color w:val="auto"/>
              <w:sz w:val="22"/>
              <w:szCs w:val="22"/>
              <w:lang w:eastAsia="nl-NL"/>
            </w:rPr>
          </w:pPr>
          <w:hyperlink w:anchor="_Toc64306891" w:history="1">
            <w:r w:rsidRPr="00E907F1">
              <w:rPr>
                <w:rStyle w:val="Hyperlink"/>
                <w14:scene3d>
                  <w14:camera w14:prst="orthographicFront"/>
                  <w14:lightRig w14:rig="threePt" w14:dir="t">
                    <w14:rot w14:lat="0" w14:lon="0" w14:rev="0"/>
                  </w14:lightRig>
                </w14:scene3d>
              </w:rPr>
              <w:t>8.3.1</w:t>
            </w:r>
            <w:r>
              <w:rPr>
                <w:rFonts w:asciiTheme="minorHAnsi" w:eastAsiaTheme="minorEastAsia" w:hAnsiTheme="minorHAnsi" w:cstheme="minorBidi"/>
                <w:color w:val="auto"/>
                <w:sz w:val="22"/>
                <w:szCs w:val="22"/>
                <w:lang w:eastAsia="nl-NL"/>
              </w:rPr>
              <w:tab/>
            </w:r>
            <w:r w:rsidRPr="00E907F1">
              <w:rPr>
                <w:rStyle w:val="Hyperlink"/>
              </w:rPr>
              <w:t>Klantendashboardscherm</w:t>
            </w:r>
            <w:r>
              <w:rPr>
                <w:webHidden/>
              </w:rPr>
              <w:tab/>
            </w:r>
            <w:r>
              <w:rPr>
                <w:webHidden/>
              </w:rPr>
              <w:fldChar w:fldCharType="begin"/>
            </w:r>
            <w:r>
              <w:rPr>
                <w:webHidden/>
              </w:rPr>
              <w:instrText xml:space="preserve"> PAGEREF _Toc64306891 \h </w:instrText>
            </w:r>
            <w:r>
              <w:rPr>
                <w:webHidden/>
              </w:rPr>
            </w:r>
            <w:r>
              <w:rPr>
                <w:webHidden/>
              </w:rPr>
              <w:fldChar w:fldCharType="separate"/>
            </w:r>
            <w:r>
              <w:rPr>
                <w:webHidden/>
              </w:rPr>
              <w:t>35</w:t>
            </w:r>
            <w:r>
              <w:rPr>
                <w:webHidden/>
              </w:rPr>
              <w:fldChar w:fldCharType="end"/>
            </w:r>
          </w:hyperlink>
        </w:p>
        <w:p w14:paraId="5365246A" w14:textId="787868CD" w:rsidR="00772168" w:rsidRDefault="00772168">
          <w:pPr>
            <w:pStyle w:val="TOC3"/>
            <w:rPr>
              <w:rFonts w:asciiTheme="minorHAnsi" w:eastAsiaTheme="minorEastAsia" w:hAnsiTheme="minorHAnsi" w:cstheme="minorBidi"/>
              <w:color w:val="auto"/>
              <w:sz w:val="22"/>
              <w:szCs w:val="22"/>
              <w:lang w:eastAsia="nl-NL"/>
            </w:rPr>
          </w:pPr>
          <w:hyperlink w:anchor="_Toc64306892" w:history="1">
            <w:r w:rsidRPr="00E907F1">
              <w:rPr>
                <w:rStyle w:val="Hyperlink"/>
                <w14:scene3d>
                  <w14:camera w14:prst="orthographicFront"/>
                  <w14:lightRig w14:rig="threePt" w14:dir="t">
                    <w14:rot w14:lat="0" w14:lon="0" w14:rev="0"/>
                  </w14:lightRig>
                </w14:scene3d>
              </w:rPr>
              <w:t>8.3.2</w:t>
            </w:r>
            <w:r>
              <w:rPr>
                <w:rFonts w:asciiTheme="minorHAnsi" w:eastAsiaTheme="minorEastAsia" w:hAnsiTheme="minorHAnsi" w:cstheme="minorBidi"/>
                <w:color w:val="auto"/>
                <w:sz w:val="22"/>
                <w:szCs w:val="22"/>
                <w:lang w:eastAsia="nl-NL"/>
              </w:rPr>
              <w:tab/>
            </w:r>
            <w:r w:rsidRPr="00E907F1">
              <w:rPr>
                <w:rStyle w:val="Hyperlink"/>
              </w:rPr>
              <w:t>Wijzigen van klantgegevens</w:t>
            </w:r>
            <w:r>
              <w:rPr>
                <w:webHidden/>
              </w:rPr>
              <w:tab/>
            </w:r>
            <w:r>
              <w:rPr>
                <w:webHidden/>
              </w:rPr>
              <w:fldChar w:fldCharType="begin"/>
            </w:r>
            <w:r>
              <w:rPr>
                <w:webHidden/>
              </w:rPr>
              <w:instrText xml:space="preserve"> PAGEREF _Toc64306892 \h </w:instrText>
            </w:r>
            <w:r>
              <w:rPr>
                <w:webHidden/>
              </w:rPr>
            </w:r>
            <w:r>
              <w:rPr>
                <w:webHidden/>
              </w:rPr>
              <w:fldChar w:fldCharType="separate"/>
            </w:r>
            <w:r>
              <w:rPr>
                <w:webHidden/>
              </w:rPr>
              <w:t>36</w:t>
            </w:r>
            <w:r>
              <w:rPr>
                <w:webHidden/>
              </w:rPr>
              <w:fldChar w:fldCharType="end"/>
            </w:r>
          </w:hyperlink>
        </w:p>
        <w:p w14:paraId="6A32D2F8" w14:textId="0942EED7" w:rsidR="00772168" w:rsidRDefault="00772168">
          <w:pPr>
            <w:pStyle w:val="TOC3"/>
            <w:rPr>
              <w:rFonts w:asciiTheme="minorHAnsi" w:eastAsiaTheme="minorEastAsia" w:hAnsiTheme="minorHAnsi" w:cstheme="minorBidi"/>
              <w:color w:val="auto"/>
              <w:sz w:val="22"/>
              <w:szCs w:val="22"/>
              <w:lang w:eastAsia="nl-NL"/>
            </w:rPr>
          </w:pPr>
          <w:hyperlink w:anchor="_Toc64306893" w:history="1">
            <w:r w:rsidRPr="00E907F1">
              <w:rPr>
                <w:rStyle w:val="Hyperlink"/>
                <w14:scene3d>
                  <w14:camera w14:prst="orthographicFront"/>
                  <w14:lightRig w14:rig="threePt" w14:dir="t">
                    <w14:rot w14:lat="0" w14:lon="0" w14:rev="0"/>
                  </w14:lightRig>
                </w14:scene3d>
              </w:rPr>
              <w:t>8.3.3</w:t>
            </w:r>
            <w:r>
              <w:rPr>
                <w:rFonts w:asciiTheme="minorHAnsi" w:eastAsiaTheme="minorEastAsia" w:hAnsiTheme="minorHAnsi" w:cstheme="minorBidi"/>
                <w:color w:val="auto"/>
                <w:sz w:val="22"/>
                <w:szCs w:val="22"/>
                <w:lang w:eastAsia="nl-NL"/>
              </w:rPr>
              <w:tab/>
            </w:r>
            <w:r w:rsidRPr="00E907F1">
              <w:rPr>
                <w:rStyle w:val="Hyperlink"/>
              </w:rPr>
              <w:t>Verwijderen van klantgegevens</w:t>
            </w:r>
            <w:r>
              <w:rPr>
                <w:webHidden/>
              </w:rPr>
              <w:tab/>
            </w:r>
            <w:r>
              <w:rPr>
                <w:webHidden/>
              </w:rPr>
              <w:fldChar w:fldCharType="begin"/>
            </w:r>
            <w:r>
              <w:rPr>
                <w:webHidden/>
              </w:rPr>
              <w:instrText xml:space="preserve"> PAGEREF _Toc64306893 \h </w:instrText>
            </w:r>
            <w:r>
              <w:rPr>
                <w:webHidden/>
              </w:rPr>
            </w:r>
            <w:r>
              <w:rPr>
                <w:webHidden/>
              </w:rPr>
              <w:fldChar w:fldCharType="separate"/>
            </w:r>
            <w:r>
              <w:rPr>
                <w:webHidden/>
              </w:rPr>
              <w:t>36</w:t>
            </w:r>
            <w:r>
              <w:rPr>
                <w:webHidden/>
              </w:rPr>
              <w:fldChar w:fldCharType="end"/>
            </w:r>
          </w:hyperlink>
        </w:p>
        <w:p w14:paraId="3AD4537A" w14:textId="6554916A" w:rsidR="00772168" w:rsidRDefault="00772168">
          <w:pPr>
            <w:pStyle w:val="TOC2"/>
            <w:rPr>
              <w:rFonts w:asciiTheme="minorHAnsi" w:eastAsiaTheme="minorEastAsia" w:hAnsiTheme="minorHAnsi" w:cstheme="minorBidi"/>
              <w:color w:val="auto"/>
              <w:sz w:val="22"/>
              <w:szCs w:val="22"/>
              <w:lang w:eastAsia="nl-NL"/>
            </w:rPr>
          </w:pPr>
          <w:hyperlink w:anchor="_Toc64306894" w:history="1">
            <w:r w:rsidRPr="00E907F1">
              <w:rPr>
                <w:rStyle w:val="Hyperlink"/>
              </w:rPr>
              <w:t>8.4</w:t>
            </w:r>
            <w:r>
              <w:rPr>
                <w:rFonts w:asciiTheme="minorHAnsi" w:eastAsiaTheme="minorEastAsia" w:hAnsiTheme="minorHAnsi" w:cstheme="minorBidi"/>
                <w:color w:val="auto"/>
                <w:sz w:val="22"/>
                <w:szCs w:val="22"/>
                <w:lang w:eastAsia="nl-NL"/>
              </w:rPr>
              <w:tab/>
            </w:r>
            <w:r w:rsidRPr="00E907F1">
              <w:rPr>
                <w:rStyle w:val="Hyperlink"/>
              </w:rPr>
              <w:t>Een klant aan een object koppelen</w:t>
            </w:r>
            <w:r>
              <w:rPr>
                <w:webHidden/>
              </w:rPr>
              <w:tab/>
            </w:r>
            <w:r>
              <w:rPr>
                <w:webHidden/>
              </w:rPr>
              <w:fldChar w:fldCharType="begin"/>
            </w:r>
            <w:r>
              <w:rPr>
                <w:webHidden/>
              </w:rPr>
              <w:instrText xml:space="preserve"> PAGEREF _Toc64306894 \h </w:instrText>
            </w:r>
            <w:r>
              <w:rPr>
                <w:webHidden/>
              </w:rPr>
            </w:r>
            <w:r>
              <w:rPr>
                <w:webHidden/>
              </w:rPr>
              <w:fldChar w:fldCharType="separate"/>
            </w:r>
            <w:r>
              <w:rPr>
                <w:webHidden/>
              </w:rPr>
              <w:t>36</w:t>
            </w:r>
            <w:r>
              <w:rPr>
                <w:webHidden/>
              </w:rPr>
              <w:fldChar w:fldCharType="end"/>
            </w:r>
          </w:hyperlink>
        </w:p>
        <w:p w14:paraId="7E9351EC" w14:textId="66A02498" w:rsidR="00772168" w:rsidRDefault="00772168">
          <w:pPr>
            <w:pStyle w:val="TOC1"/>
            <w:rPr>
              <w:rFonts w:asciiTheme="minorHAnsi" w:eastAsiaTheme="minorEastAsia" w:hAnsiTheme="minorHAnsi" w:cstheme="minorBidi"/>
              <w:color w:val="auto"/>
              <w:sz w:val="22"/>
              <w:szCs w:val="22"/>
              <w:lang w:eastAsia="nl-NL"/>
            </w:rPr>
          </w:pPr>
          <w:hyperlink w:anchor="_Toc64306895" w:history="1">
            <w:r w:rsidRPr="00E907F1">
              <w:rPr>
                <w:rStyle w:val="Hyperlink"/>
              </w:rPr>
              <w:t>9 Objecten</w:t>
            </w:r>
            <w:r>
              <w:rPr>
                <w:webHidden/>
              </w:rPr>
              <w:tab/>
            </w:r>
            <w:r>
              <w:rPr>
                <w:webHidden/>
              </w:rPr>
              <w:fldChar w:fldCharType="begin"/>
            </w:r>
            <w:r>
              <w:rPr>
                <w:webHidden/>
              </w:rPr>
              <w:instrText xml:space="preserve"> PAGEREF _Toc64306895 \h </w:instrText>
            </w:r>
            <w:r>
              <w:rPr>
                <w:webHidden/>
              </w:rPr>
            </w:r>
            <w:r>
              <w:rPr>
                <w:webHidden/>
              </w:rPr>
              <w:fldChar w:fldCharType="separate"/>
            </w:r>
            <w:r>
              <w:rPr>
                <w:webHidden/>
              </w:rPr>
              <w:t>37</w:t>
            </w:r>
            <w:r>
              <w:rPr>
                <w:webHidden/>
              </w:rPr>
              <w:fldChar w:fldCharType="end"/>
            </w:r>
          </w:hyperlink>
        </w:p>
        <w:p w14:paraId="74BACC6F" w14:textId="71020F63" w:rsidR="00772168" w:rsidRDefault="00772168">
          <w:pPr>
            <w:pStyle w:val="TOC2"/>
            <w:rPr>
              <w:rFonts w:asciiTheme="minorHAnsi" w:eastAsiaTheme="minorEastAsia" w:hAnsiTheme="minorHAnsi" w:cstheme="minorBidi"/>
              <w:color w:val="auto"/>
              <w:sz w:val="22"/>
              <w:szCs w:val="22"/>
              <w:lang w:eastAsia="nl-NL"/>
            </w:rPr>
          </w:pPr>
          <w:hyperlink w:anchor="_Toc64306896" w:history="1">
            <w:r w:rsidRPr="00E907F1">
              <w:rPr>
                <w:rStyle w:val="Hyperlink"/>
              </w:rPr>
              <w:t>9.1</w:t>
            </w:r>
            <w:r>
              <w:rPr>
                <w:rFonts w:asciiTheme="minorHAnsi" w:eastAsiaTheme="minorEastAsia" w:hAnsiTheme="minorHAnsi" w:cstheme="minorBidi"/>
                <w:color w:val="auto"/>
                <w:sz w:val="22"/>
                <w:szCs w:val="22"/>
                <w:lang w:eastAsia="nl-NL"/>
              </w:rPr>
              <w:tab/>
            </w:r>
            <w:r w:rsidRPr="00E907F1">
              <w:rPr>
                <w:rStyle w:val="Hyperlink"/>
              </w:rPr>
              <w:t>Overzicht van objecten</w:t>
            </w:r>
            <w:r>
              <w:rPr>
                <w:webHidden/>
              </w:rPr>
              <w:tab/>
            </w:r>
            <w:r>
              <w:rPr>
                <w:webHidden/>
              </w:rPr>
              <w:fldChar w:fldCharType="begin"/>
            </w:r>
            <w:r>
              <w:rPr>
                <w:webHidden/>
              </w:rPr>
              <w:instrText xml:space="preserve"> PAGEREF _Toc64306896 \h </w:instrText>
            </w:r>
            <w:r>
              <w:rPr>
                <w:webHidden/>
              </w:rPr>
            </w:r>
            <w:r>
              <w:rPr>
                <w:webHidden/>
              </w:rPr>
              <w:fldChar w:fldCharType="separate"/>
            </w:r>
            <w:r>
              <w:rPr>
                <w:webHidden/>
              </w:rPr>
              <w:t>37</w:t>
            </w:r>
            <w:r>
              <w:rPr>
                <w:webHidden/>
              </w:rPr>
              <w:fldChar w:fldCharType="end"/>
            </w:r>
          </w:hyperlink>
        </w:p>
        <w:p w14:paraId="3D41A859" w14:textId="041B2599" w:rsidR="00772168" w:rsidRDefault="00772168">
          <w:pPr>
            <w:pStyle w:val="TOC2"/>
            <w:rPr>
              <w:rFonts w:asciiTheme="minorHAnsi" w:eastAsiaTheme="minorEastAsia" w:hAnsiTheme="minorHAnsi" w:cstheme="minorBidi"/>
              <w:color w:val="auto"/>
              <w:sz w:val="22"/>
              <w:szCs w:val="22"/>
              <w:lang w:eastAsia="nl-NL"/>
            </w:rPr>
          </w:pPr>
          <w:hyperlink w:anchor="_Toc64306897" w:history="1">
            <w:r w:rsidRPr="00E907F1">
              <w:rPr>
                <w:rStyle w:val="Hyperlink"/>
              </w:rPr>
              <w:t>9.2</w:t>
            </w:r>
            <w:r>
              <w:rPr>
                <w:rFonts w:asciiTheme="minorHAnsi" w:eastAsiaTheme="minorEastAsia" w:hAnsiTheme="minorHAnsi" w:cstheme="minorBidi"/>
                <w:color w:val="auto"/>
                <w:sz w:val="22"/>
                <w:szCs w:val="22"/>
                <w:lang w:eastAsia="nl-NL"/>
              </w:rPr>
              <w:tab/>
            </w:r>
            <w:r w:rsidRPr="00E907F1">
              <w:rPr>
                <w:rStyle w:val="Hyperlink"/>
              </w:rPr>
              <w:t>Een nieuw object toevoegen</w:t>
            </w:r>
            <w:r>
              <w:rPr>
                <w:webHidden/>
              </w:rPr>
              <w:tab/>
            </w:r>
            <w:r>
              <w:rPr>
                <w:webHidden/>
              </w:rPr>
              <w:fldChar w:fldCharType="begin"/>
            </w:r>
            <w:r>
              <w:rPr>
                <w:webHidden/>
              </w:rPr>
              <w:instrText xml:space="preserve"> PAGEREF _Toc64306897 \h </w:instrText>
            </w:r>
            <w:r>
              <w:rPr>
                <w:webHidden/>
              </w:rPr>
            </w:r>
            <w:r>
              <w:rPr>
                <w:webHidden/>
              </w:rPr>
              <w:fldChar w:fldCharType="separate"/>
            </w:r>
            <w:r>
              <w:rPr>
                <w:webHidden/>
              </w:rPr>
              <w:t>37</w:t>
            </w:r>
            <w:r>
              <w:rPr>
                <w:webHidden/>
              </w:rPr>
              <w:fldChar w:fldCharType="end"/>
            </w:r>
          </w:hyperlink>
        </w:p>
        <w:p w14:paraId="1AE43913" w14:textId="221CBD61" w:rsidR="00772168" w:rsidRDefault="00772168">
          <w:pPr>
            <w:pStyle w:val="TOC2"/>
            <w:rPr>
              <w:rFonts w:asciiTheme="minorHAnsi" w:eastAsiaTheme="minorEastAsia" w:hAnsiTheme="minorHAnsi" w:cstheme="minorBidi"/>
              <w:color w:val="auto"/>
              <w:sz w:val="22"/>
              <w:szCs w:val="22"/>
              <w:lang w:eastAsia="nl-NL"/>
            </w:rPr>
          </w:pPr>
          <w:hyperlink w:anchor="_Toc64306898" w:history="1">
            <w:r w:rsidRPr="00E907F1">
              <w:rPr>
                <w:rStyle w:val="Hyperlink"/>
              </w:rPr>
              <w:t>9.3</w:t>
            </w:r>
            <w:r>
              <w:rPr>
                <w:rFonts w:asciiTheme="minorHAnsi" w:eastAsiaTheme="minorEastAsia" w:hAnsiTheme="minorHAnsi" w:cstheme="minorBidi"/>
                <w:color w:val="auto"/>
                <w:sz w:val="22"/>
                <w:szCs w:val="22"/>
                <w:lang w:eastAsia="nl-NL"/>
              </w:rPr>
              <w:tab/>
            </w:r>
            <w:r w:rsidRPr="00E907F1">
              <w:rPr>
                <w:rStyle w:val="Hyperlink"/>
              </w:rPr>
              <w:t>Een object zoeken</w:t>
            </w:r>
            <w:r>
              <w:rPr>
                <w:webHidden/>
              </w:rPr>
              <w:tab/>
            </w:r>
            <w:r>
              <w:rPr>
                <w:webHidden/>
              </w:rPr>
              <w:fldChar w:fldCharType="begin"/>
            </w:r>
            <w:r>
              <w:rPr>
                <w:webHidden/>
              </w:rPr>
              <w:instrText xml:space="preserve"> PAGEREF _Toc64306898 \h </w:instrText>
            </w:r>
            <w:r>
              <w:rPr>
                <w:webHidden/>
              </w:rPr>
            </w:r>
            <w:r>
              <w:rPr>
                <w:webHidden/>
              </w:rPr>
              <w:fldChar w:fldCharType="separate"/>
            </w:r>
            <w:r>
              <w:rPr>
                <w:webHidden/>
              </w:rPr>
              <w:t>41</w:t>
            </w:r>
            <w:r>
              <w:rPr>
                <w:webHidden/>
              </w:rPr>
              <w:fldChar w:fldCharType="end"/>
            </w:r>
          </w:hyperlink>
        </w:p>
        <w:p w14:paraId="406E401B" w14:textId="03AC5C89" w:rsidR="00772168" w:rsidRDefault="00772168">
          <w:pPr>
            <w:pStyle w:val="TOC2"/>
            <w:rPr>
              <w:rFonts w:asciiTheme="minorHAnsi" w:eastAsiaTheme="minorEastAsia" w:hAnsiTheme="minorHAnsi" w:cstheme="minorBidi"/>
              <w:color w:val="auto"/>
              <w:sz w:val="22"/>
              <w:szCs w:val="22"/>
              <w:lang w:eastAsia="nl-NL"/>
            </w:rPr>
          </w:pPr>
          <w:hyperlink w:anchor="_Toc64306899" w:history="1">
            <w:r w:rsidRPr="00E907F1">
              <w:rPr>
                <w:rStyle w:val="Hyperlink"/>
              </w:rPr>
              <w:t>9.4</w:t>
            </w:r>
            <w:r>
              <w:rPr>
                <w:rFonts w:asciiTheme="minorHAnsi" w:eastAsiaTheme="minorEastAsia" w:hAnsiTheme="minorHAnsi" w:cstheme="minorBidi"/>
                <w:color w:val="auto"/>
                <w:sz w:val="22"/>
                <w:szCs w:val="22"/>
                <w:lang w:eastAsia="nl-NL"/>
              </w:rPr>
              <w:tab/>
            </w:r>
            <w:r w:rsidRPr="00E907F1">
              <w:rPr>
                <w:rStyle w:val="Hyperlink"/>
              </w:rPr>
              <w:t>Een object aan een klant koppelen</w:t>
            </w:r>
            <w:r>
              <w:rPr>
                <w:webHidden/>
              </w:rPr>
              <w:tab/>
            </w:r>
            <w:r>
              <w:rPr>
                <w:webHidden/>
              </w:rPr>
              <w:fldChar w:fldCharType="begin"/>
            </w:r>
            <w:r>
              <w:rPr>
                <w:webHidden/>
              </w:rPr>
              <w:instrText xml:space="preserve"> PAGEREF _Toc64306899 \h </w:instrText>
            </w:r>
            <w:r>
              <w:rPr>
                <w:webHidden/>
              </w:rPr>
            </w:r>
            <w:r>
              <w:rPr>
                <w:webHidden/>
              </w:rPr>
              <w:fldChar w:fldCharType="separate"/>
            </w:r>
            <w:r>
              <w:rPr>
                <w:webHidden/>
              </w:rPr>
              <w:t>41</w:t>
            </w:r>
            <w:r>
              <w:rPr>
                <w:webHidden/>
              </w:rPr>
              <w:fldChar w:fldCharType="end"/>
            </w:r>
          </w:hyperlink>
        </w:p>
        <w:p w14:paraId="609E1A1B" w14:textId="2867CD60" w:rsidR="00772168" w:rsidRDefault="00772168">
          <w:pPr>
            <w:pStyle w:val="TOC2"/>
            <w:rPr>
              <w:rFonts w:asciiTheme="minorHAnsi" w:eastAsiaTheme="minorEastAsia" w:hAnsiTheme="minorHAnsi" w:cstheme="minorBidi"/>
              <w:color w:val="auto"/>
              <w:sz w:val="22"/>
              <w:szCs w:val="22"/>
              <w:lang w:eastAsia="nl-NL"/>
            </w:rPr>
          </w:pPr>
          <w:hyperlink w:anchor="_Toc64306900" w:history="1">
            <w:r w:rsidRPr="00E907F1">
              <w:rPr>
                <w:rStyle w:val="Hyperlink"/>
              </w:rPr>
              <w:t>9.5</w:t>
            </w:r>
            <w:r>
              <w:rPr>
                <w:rFonts w:asciiTheme="minorHAnsi" w:eastAsiaTheme="minorEastAsia" w:hAnsiTheme="minorHAnsi" w:cstheme="minorBidi"/>
                <w:color w:val="auto"/>
                <w:sz w:val="22"/>
                <w:szCs w:val="22"/>
                <w:lang w:eastAsia="nl-NL"/>
              </w:rPr>
              <w:tab/>
            </w:r>
            <w:r w:rsidRPr="00E907F1">
              <w:rPr>
                <w:rStyle w:val="Hyperlink"/>
              </w:rPr>
              <w:t>Objectinformatie toevoegen</w:t>
            </w:r>
            <w:r>
              <w:rPr>
                <w:webHidden/>
              </w:rPr>
              <w:tab/>
            </w:r>
            <w:r>
              <w:rPr>
                <w:webHidden/>
              </w:rPr>
              <w:fldChar w:fldCharType="begin"/>
            </w:r>
            <w:r>
              <w:rPr>
                <w:webHidden/>
              </w:rPr>
              <w:instrText xml:space="preserve"> PAGEREF _Toc64306900 \h </w:instrText>
            </w:r>
            <w:r>
              <w:rPr>
                <w:webHidden/>
              </w:rPr>
            </w:r>
            <w:r>
              <w:rPr>
                <w:webHidden/>
              </w:rPr>
              <w:fldChar w:fldCharType="separate"/>
            </w:r>
            <w:r>
              <w:rPr>
                <w:webHidden/>
              </w:rPr>
              <w:t>42</w:t>
            </w:r>
            <w:r>
              <w:rPr>
                <w:webHidden/>
              </w:rPr>
              <w:fldChar w:fldCharType="end"/>
            </w:r>
          </w:hyperlink>
        </w:p>
        <w:p w14:paraId="2C5C76E5" w14:textId="4A6FA5F3" w:rsidR="00772168" w:rsidRDefault="00772168">
          <w:pPr>
            <w:pStyle w:val="TOC3"/>
            <w:rPr>
              <w:rFonts w:asciiTheme="minorHAnsi" w:eastAsiaTheme="minorEastAsia" w:hAnsiTheme="minorHAnsi" w:cstheme="minorBidi"/>
              <w:color w:val="auto"/>
              <w:sz w:val="22"/>
              <w:szCs w:val="22"/>
              <w:lang w:eastAsia="nl-NL"/>
            </w:rPr>
          </w:pPr>
          <w:hyperlink w:anchor="_Toc64306901" w:history="1">
            <w:r w:rsidRPr="00E907F1">
              <w:rPr>
                <w:rStyle w:val="Hyperlink"/>
                <w14:scene3d>
                  <w14:camera w14:prst="orthographicFront"/>
                  <w14:lightRig w14:rig="threePt" w14:dir="t">
                    <w14:rot w14:lat="0" w14:lon="0" w14:rev="0"/>
                  </w14:lightRig>
                </w14:scene3d>
              </w:rPr>
              <w:t>9.5.1</w:t>
            </w:r>
            <w:r>
              <w:rPr>
                <w:rFonts w:asciiTheme="minorHAnsi" w:eastAsiaTheme="minorEastAsia" w:hAnsiTheme="minorHAnsi" w:cstheme="minorBidi"/>
                <w:color w:val="auto"/>
                <w:sz w:val="22"/>
                <w:szCs w:val="22"/>
                <w:lang w:eastAsia="nl-NL"/>
              </w:rPr>
              <w:tab/>
            </w:r>
            <w:r w:rsidRPr="00E907F1">
              <w:rPr>
                <w:rStyle w:val="Hyperlink"/>
              </w:rPr>
              <w:t>Sleutels toevoegen</w:t>
            </w:r>
            <w:r>
              <w:rPr>
                <w:webHidden/>
              </w:rPr>
              <w:tab/>
            </w:r>
            <w:r>
              <w:rPr>
                <w:webHidden/>
              </w:rPr>
              <w:fldChar w:fldCharType="begin"/>
            </w:r>
            <w:r>
              <w:rPr>
                <w:webHidden/>
              </w:rPr>
              <w:instrText xml:space="preserve"> PAGEREF _Toc64306901 \h </w:instrText>
            </w:r>
            <w:r>
              <w:rPr>
                <w:webHidden/>
              </w:rPr>
            </w:r>
            <w:r>
              <w:rPr>
                <w:webHidden/>
              </w:rPr>
              <w:fldChar w:fldCharType="separate"/>
            </w:r>
            <w:r>
              <w:rPr>
                <w:webHidden/>
              </w:rPr>
              <w:t>42</w:t>
            </w:r>
            <w:r>
              <w:rPr>
                <w:webHidden/>
              </w:rPr>
              <w:fldChar w:fldCharType="end"/>
            </w:r>
          </w:hyperlink>
        </w:p>
        <w:p w14:paraId="7249F70B" w14:textId="46C4C358" w:rsidR="00772168" w:rsidRDefault="00772168">
          <w:pPr>
            <w:pStyle w:val="TOC3"/>
            <w:rPr>
              <w:rFonts w:asciiTheme="minorHAnsi" w:eastAsiaTheme="minorEastAsia" w:hAnsiTheme="minorHAnsi" w:cstheme="minorBidi"/>
              <w:color w:val="auto"/>
              <w:sz w:val="22"/>
              <w:szCs w:val="22"/>
              <w:lang w:eastAsia="nl-NL"/>
            </w:rPr>
          </w:pPr>
          <w:hyperlink w:anchor="_Toc64306902" w:history="1">
            <w:r w:rsidRPr="00E907F1">
              <w:rPr>
                <w:rStyle w:val="Hyperlink"/>
                <w14:scene3d>
                  <w14:camera w14:prst="orthographicFront"/>
                  <w14:lightRig w14:rig="threePt" w14:dir="t">
                    <w14:rot w14:lat="0" w14:lon="0" w14:rev="0"/>
                  </w14:lightRig>
                </w14:scene3d>
              </w:rPr>
              <w:t>9.5.2</w:t>
            </w:r>
            <w:r>
              <w:rPr>
                <w:rFonts w:asciiTheme="minorHAnsi" w:eastAsiaTheme="minorEastAsia" w:hAnsiTheme="minorHAnsi" w:cstheme="minorBidi"/>
                <w:color w:val="auto"/>
                <w:sz w:val="22"/>
                <w:szCs w:val="22"/>
                <w:lang w:eastAsia="nl-NL"/>
              </w:rPr>
              <w:tab/>
            </w:r>
            <w:r w:rsidRPr="00E907F1">
              <w:rPr>
                <w:rStyle w:val="Hyperlink"/>
              </w:rPr>
              <w:t xml:space="preserve">Installaties toevoegen </w:t>
            </w:r>
            <w:r w:rsidRPr="00E907F1">
              <w:rPr>
                <w:rStyle w:val="Hyperlink"/>
              </w:rPr>
              <w:drawing>
                <wp:inline distT="0" distB="0" distL="0" distR="0" wp14:anchorId="79F9FABC" wp14:editId="0614F0B7">
                  <wp:extent cx="241539" cy="241539"/>
                  <wp:effectExtent l="0" t="0" r="6350" b="6350"/>
                  <wp:docPr id="200"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r>
              <w:rPr>
                <w:webHidden/>
              </w:rPr>
              <w:tab/>
            </w:r>
            <w:r>
              <w:rPr>
                <w:webHidden/>
              </w:rPr>
              <w:fldChar w:fldCharType="begin"/>
            </w:r>
            <w:r>
              <w:rPr>
                <w:webHidden/>
              </w:rPr>
              <w:instrText xml:space="preserve"> PAGEREF _Toc64306902 \h </w:instrText>
            </w:r>
            <w:r>
              <w:rPr>
                <w:webHidden/>
              </w:rPr>
            </w:r>
            <w:r>
              <w:rPr>
                <w:webHidden/>
              </w:rPr>
              <w:fldChar w:fldCharType="separate"/>
            </w:r>
            <w:r>
              <w:rPr>
                <w:webHidden/>
              </w:rPr>
              <w:t>43</w:t>
            </w:r>
            <w:r>
              <w:rPr>
                <w:webHidden/>
              </w:rPr>
              <w:fldChar w:fldCharType="end"/>
            </w:r>
          </w:hyperlink>
        </w:p>
        <w:p w14:paraId="1A97689E" w14:textId="23682B7E" w:rsidR="00772168" w:rsidRDefault="00772168">
          <w:pPr>
            <w:pStyle w:val="TOC3"/>
            <w:rPr>
              <w:rFonts w:asciiTheme="minorHAnsi" w:eastAsiaTheme="minorEastAsia" w:hAnsiTheme="minorHAnsi" w:cstheme="minorBidi"/>
              <w:color w:val="auto"/>
              <w:sz w:val="22"/>
              <w:szCs w:val="22"/>
              <w:lang w:eastAsia="nl-NL"/>
            </w:rPr>
          </w:pPr>
          <w:hyperlink w:anchor="_Toc64306903" w:history="1">
            <w:r w:rsidRPr="00E907F1">
              <w:rPr>
                <w:rStyle w:val="Hyperlink"/>
                <w14:scene3d>
                  <w14:camera w14:prst="orthographicFront"/>
                  <w14:lightRig w14:rig="threePt" w14:dir="t">
                    <w14:rot w14:lat="0" w14:lon="0" w14:rev="0"/>
                  </w14:lightRig>
                </w14:scene3d>
              </w:rPr>
              <w:t>9.5.3</w:t>
            </w:r>
            <w:r>
              <w:rPr>
                <w:rFonts w:asciiTheme="minorHAnsi" w:eastAsiaTheme="minorEastAsia" w:hAnsiTheme="minorHAnsi" w:cstheme="minorBidi"/>
                <w:color w:val="auto"/>
                <w:sz w:val="22"/>
                <w:szCs w:val="22"/>
                <w:lang w:eastAsia="nl-NL"/>
              </w:rPr>
              <w:tab/>
            </w:r>
            <w:r w:rsidRPr="00E907F1">
              <w:rPr>
                <w:rStyle w:val="Hyperlink"/>
              </w:rPr>
              <w:t xml:space="preserve">Checkpoints toevoegen </w:t>
            </w:r>
            <w:r w:rsidRPr="00E907F1">
              <w:rPr>
                <w:rStyle w:val="Hyperlink"/>
              </w:rPr>
              <w:drawing>
                <wp:inline distT="0" distB="0" distL="0" distR="0" wp14:anchorId="6C635E0A" wp14:editId="3B1BA35D">
                  <wp:extent cx="241539" cy="241539"/>
                  <wp:effectExtent l="0" t="0" r="6350" b="6350"/>
                  <wp:docPr id="202"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r>
              <w:rPr>
                <w:webHidden/>
              </w:rPr>
              <w:tab/>
            </w:r>
            <w:r>
              <w:rPr>
                <w:webHidden/>
              </w:rPr>
              <w:fldChar w:fldCharType="begin"/>
            </w:r>
            <w:r>
              <w:rPr>
                <w:webHidden/>
              </w:rPr>
              <w:instrText xml:space="preserve"> PAGEREF _Toc64306903 \h </w:instrText>
            </w:r>
            <w:r>
              <w:rPr>
                <w:webHidden/>
              </w:rPr>
            </w:r>
            <w:r>
              <w:rPr>
                <w:webHidden/>
              </w:rPr>
              <w:fldChar w:fldCharType="separate"/>
            </w:r>
            <w:r>
              <w:rPr>
                <w:webHidden/>
              </w:rPr>
              <w:t>44</w:t>
            </w:r>
            <w:r>
              <w:rPr>
                <w:webHidden/>
              </w:rPr>
              <w:fldChar w:fldCharType="end"/>
            </w:r>
          </w:hyperlink>
        </w:p>
        <w:p w14:paraId="3D95468C" w14:textId="7249E97C" w:rsidR="00772168" w:rsidRDefault="00772168">
          <w:pPr>
            <w:pStyle w:val="TOC3"/>
            <w:rPr>
              <w:rFonts w:asciiTheme="minorHAnsi" w:eastAsiaTheme="minorEastAsia" w:hAnsiTheme="minorHAnsi" w:cstheme="minorBidi"/>
              <w:color w:val="auto"/>
              <w:sz w:val="22"/>
              <w:szCs w:val="22"/>
              <w:lang w:eastAsia="nl-NL"/>
            </w:rPr>
          </w:pPr>
          <w:hyperlink w:anchor="_Toc64306904" w:history="1">
            <w:r w:rsidRPr="00E907F1">
              <w:rPr>
                <w:rStyle w:val="Hyperlink"/>
                <w14:scene3d>
                  <w14:camera w14:prst="orthographicFront"/>
                  <w14:lightRig w14:rig="threePt" w14:dir="t">
                    <w14:rot w14:lat="0" w14:lon="0" w14:rev="0"/>
                  </w14:lightRig>
                </w14:scene3d>
              </w:rPr>
              <w:t>9.5.4</w:t>
            </w:r>
            <w:r>
              <w:rPr>
                <w:rFonts w:asciiTheme="minorHAnsi" w:eastAsiaTheme="minorEastAsia" w:hAnsiTheme="minorHAnsi" w:cstheme="minorBidi"/>
                <w:color w:val="auto"/>
                <w:sz w:val="22"/>
                <w:szCs w:val="22"/>
                <w:lang w:eastAsia="nl-NL"/>
              </w:rPr>
              <w:tab/>
            </w:r>
            <w:r w:rsidRPr="00E907F1">
              <w:rPr>
                <w:rStyle w:val="Hyperlink"/>
              </w:rPr>
              <w:t>Checkpointroutes toevoegen</w:t>
            </w:r>
            <w:r>
              <w:rPr>
                <w:webHidden/>
              </w:rPr>
              <w:tab/>
            </w:r>
            <w:r>
              <w:rPr>
                <w:webHidden/>
              </w:rPr>
              <w:fldChar w:fldCharType="begin"/>
            </w:r>
            <w:r>
              <w:rPr>
                <w:webHidden/>
              </w:rPr>
              <w:instrText xml:space="preserve"> PAGEREF _Toc64306904 \h </w:instrText>
            </w:r>
            <w:r>
              <w:rPr>
                <w:webHidden/>
              </w:rPr>
            </w:r>
            <w:r>
              <w:rPr>
                <w:webHidden/>
              </w:rPr>
              <w:fldChar w:fldCharType="separate"/>
            </w:r>
            <w:r>
              <w:rPr>
                <w:webHidden/>
              </w:rPr>
              <w:t>45</w:t>
            </w:r>
            <w:r>
              <w:rPr>
                <w:webHidden/>
              </w:rPr>
              <w:fldChar w:fldCharType="end"/>
            </w:r>
          </w:hyperlink>
        </w:p>
        <w:p w14:paraId="22C037D6" w14:textId="472B187C" w:rsidR="00772168" w:rsidRDefault="00772168">
          <w:pPr>
            <w:pStyle w:val="TOC3"/>
            <w:rPr>
              <w:rFonts w:asciiTheme="minorHAnsi" w:eastAsiaTheme="minorEastAsia" w:hAnsiTheme="minorHAnsi" w:cstheme="minorBidi"/>
              <w:color w:val="auto"/>
              <w:sz w:val="22"/>
              <w:szCs w:val="22"/>
              <w:lang w:eastAsia="nl-NL"/>
            </w:rPr>
          </w:pPr>
          <w:hyperlink w:anchor="_Toc64306905" w:history="1">
            <w:r w:rsidRPr="00E907F1">
              <w:rPr>
                <w:rStyle w:val="Hyperlink"/>
                <w14:scene3d>
                  <w14:camera w14:prst="orthographicFront"/>
                  <w14:lightRig w14:rig="threePt" w14:dir="t">
                    <w14:rot w14:lat="0" w14:lon="0" w14:rev="0"/>
                  </w14:lightRig>
                </w14:scene3d>
              </w:rPr>
              <w:t>9.5.5</w:t>
            </w:r>
            <w:r>
              <w:rPr>
                <w:rFonts w:asciiTheme="minorHAnsi" w:eastAsiaTheme="minorEastAsia" w:hAnsiTheme="minorHAnsi" w:cstheme="minorBidi"/>
                <w:color w:val="auto"/>
                <w:sz w:val="22"/>
                <w:szCs w:val="22"/>
                <w:lang w:eastAsia="nl-NL"/>
              </w:rPr>
              <w:tab/>
            </w:r>
            <w:r w:rsidRPr="00E907F1">
              <w:rPr>
                <w:rStyle w:val="Hyperlink"/>
              </w:rPr>
              <w:t xml:space="preserve">Waarschuwingsadressen toevoegen </w:t>
            </w:r>
            <w:r w:rsidRPr="00E907F1">
              <w:rPr>
                <w:rStyle w:val="Hyperlink"/>
              </w:rPr>
              <w:drawing>
                <wp:inline distT="0" distB="0" distL="0" distR="0" wp14:anchorId="2E56F8D5" wp14:editId="5994D93F">
                  <wp:extent cx="241539" cy="241539"/>
                  <wp:effectExtent l="0" t="0" r="6350" b="6350"/>
                  <wp:docPr id="203" name="Afbeelding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r>
              <w:rPr>
                <w:webHidden/>
              </w:rPr>
              <w:tab/>
            </w:r>
            <w:r>
              <w:rPr>
                <w:webHidden/>
              </w:rPr>
              <w:fldChar w:fldCharType="begin"/>
            </w:r>
            <w:r>
              <w:rPr>
                <w:webHidden/>
              </w:rPr>
              <w:instrText xml:space="preserve"> PAGEREF _Toc64306905 \h </w:instrText>
            </w:r>
            <w:r>
              <w:rPr>
                <w:webHidden/>
              </w:rPr>
            </w:r>
            <w:r>
              <w:rPr>
                <w:webHidden/>
              </w:rPr>
              <w:fldChar w:fldCharType="separate"/>
            </w:r>
            <w:r>
              <w:rPr>
                <w:webHidden/>
              </w:rPr>
              <w:t>46</w:t>
            </w:r>
            <w:r>
              <w:rPr>
                <w:webHidden/>
              </w:rPr>
              <w:fldChar w:fldCharType="end"/>
            </w:r>
          </w:hyperlink>
        </w:p>
        <w:p w14:paraId="432AD174" w14:textId="378A5A83" w:rsidR="00772168" w:rsidRDefault="00772168">
          <w:pPr>
            <w:pStyle w:val="TOC3"/>
            <w:rPr>
              <w:rFonts w:asciiTheme="minorHAnsi" w:eastAsiaTheme="minorEastAsia" w:hAnsiTheme="minorHAnsi" w:cstheme="minorBidi"/>
              <w:color w:val="auto"/>
              <w:sz w:val="22"/>
              <w:szCs w:val="22"/>
              <w:lang w:eastAsia="nl-NL"/>
            </w:rPr>
          </w:pPr>
          <w:hyperlink w:anchor="_Toc64306906" w:history="1">
            <w:r w:rsidRPr="00E907F1">
              <w:rPr>
                <w:rStyle w:val="Hyperlink"/>
                <w14:scene3d>
                  <w14:camera w14:prst="orthographicFront"/>
                  <w14:lightRig w14:rig="threePt" w14:dir="t">
                    <w14:rot w14:lat="0" w14:lon="0" w14:rev="0"/>
                  </w14:lightRig>
                </w14:scene3d>
              </w:rPr>
              <w:t>9.5.6</w:t>
            </w:r>
            <w:r>
              <w:rPr>
                <w:rFonts w:asciiTheme="minorHAnsi" w:eastAsiaTheme="minorEastAsia" w:hAnsiTheme="minorHAnsi" w:cstheme="minorBidi"/>
                <w:color w:val="auto"/>
                <w:sz w:val="22"/>
                <w:szCs w:val="22"/>
                <w:lang w:eastAsia="nl-NL"/>
              </w:rPr>
              <w:tab/>
            </w:r>
            <w:r w:rsidRPr="00E907F1">
              <w:rPr>
                <w:rStyle w:val="Hyperlink"/>
              </w:rPr>
              <w:t xml:space="preserve">Relaties toevoegen </w:t>
            </w:r>
            <w:r w:rsidRPr="00E907F1">
              <w:rPr>
                <w:rStyle w:val="Hyperlink"/>
              </w:rPr>
              <w:drawing>
                <wp:inline distT="0" distB="0" distL="0" distR="0" wp14:anchorId="3E5F25DF" wp14:editId="633CA9A3">
                  <wp:extent cx="241539" cy="241539"/>
                  <wp:effectExtent l="0" t="0" r="6350" b="6350"/>
                  <wp:docPr id="204"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r>
              <w:rPr>
                <w:webHidden/>
              </w:rPr>
              <w:tab/>
            </w:r>
            <w:r>
              <w:rPr>
                <w:webHidden/>
              </w:rPr>
              <w:fldChar w:fldCharType="begin"/>
            </w:r>
            <w:r>
              <w:rPr>
                <w:webHidden/>
              </w:rPr>
              <w:instrText xml:space="preserve"> PAGEREF _Toc64306906 \h </w:instrText>
            </w:r>
            <w:r>
              <w:rPr>
                <w:webHidden/>
              </w:rPr>
            </w:r>
            <w:r>
              <w:rPr>
                <w:webHidden/>
              </w:rPr>
              <w:fldChar w:fldCharType="separate"/>
            </w:r>
            <w:r>
              <w:rPr>
                <w:webHidden/>
              </w:rPr>
              <w:t>48</w:t>
            </w:r>
            <w:r>
              <w:rPr>
                <w:webHidden/>
              </w:rPr>
              <w:fldChar w:fldCharType="end"/>
            </w:r>
          </w:hyperlink>
        </w:p>
        <w:p w14:paraId="5CB21845" w14:textId="2BC922F5" w:rsidR="00772168" w:rsidRDefault="00772168">
          <w:pPr>
            <w:pStyle w:val="TOC3"/>
            <w:rPr>
              <w:rFonts w:asciiTheme="minorHAnsi" w:eastAsiaTheme="minorEastAsia" w:hAnsiTheme="minorHAnsi" w:cstheme="minorBidi"/>
              <w:color w:val="auto"/>
              <w:sz w:val="22"/>
              <w:szCs w:val="22"/>
              <w:lang w:eastAsia="nl-NL"/>
            </w:rPr>
          </w:pPr>
          <w:hyperlink w:anchor="_Toc64306907" w:history="1">
            <w:r w:rsidRPr="00E907F1">
              <w:rPr>
                <w:rStyle w:val="Hyperlink"/>
                <w14:scene3d>
                  <w14:camera w14:prst="orthographicFront"/>
                  <w14:lightRig w14:rig="threePt" w14:dir="t">
                    <w14:rot w14:lat="0" w14:lon="0" w14:rev="0"/>
                  </w14:lightRig>
                </w14:scene3d>
              </w:rPr>
              <w:t>9.5.7</w:t>
            </w:r>
            <w:r>
              <w:rPr>
                <w:rFonts w:asciiTheme="minorHAnsi" w:eastAsiaTheme="minorEastAsia" w:hAnsiTheme="minorHAnsi" w:cstheme="minorBidi"/>
                <w:color w:val="auto"/>
                <w:sz w:val="22"/>
                <w:szCs w:val="22"/>
                <w:lang w:eastAsia="nl-NL"/>
              </w:rPr>
              <w:tab/>
            </w:r>
            <w:r w:rsidRPr="00E907F1">
              <w:rPr>
                <w:rStyle w:val="Hyperlink"/>
              </w:rPr>
              <w:t>E-mailrapporten toevoegen</w:t>
            </w:r>
            <w:r>
              <w:rPr>
                <w:webHidden/>
              </w:rPr>
              <w:tab/>
            </w:r>
            <w:r>
              <w:rPr>
                <w:webHidden/>
              </w:rPr>
              <w:fldChar w:fldCharType="begin"/>
            </w:r>
            <w:r>
              <w:rPr>
                <w:webHidden/>
              </w:rPr>
              <w:instrText xml:space="preserve"> PAGEREF _Toc64306907 \h </w:instrText>
            </w:r>
            <w:r>
              <w:rPr>
                <w:webHidden/>
              </w:rPr>
            </w:r>
            <w:r>
              <w:rPr>
                <w:webHidden/>
              </w:rPr>
              <w:fldChar w:fldCharType="separate"/>
            </w:r>
            <w:r>
              <w:rPr>
                <w:webHidden/>
              </w:rPr>
              <w:t>49</w:t>
            </w:r>
            <w:r>
              <w:rPr>
                <w:webHidden/>
              </w:rPr>
              <w:fldChar w:fldCharType="end"/>
            </w:r>
          </w:hyperlink>
        </w:p>
        <w:p w14:paraId="3759F3B2" w14:textId="11C87259" w:rsidR="00772168" w:rsidRDefault="00772168">
          <w:pPr>
            <w:pStyle w:val="TOC3"/>
            <w:rPr>
              <w:rFonts w:asciiTheme="minorHAnsi" w:eastAsiaTheme="minorEastAsia" w:hAnsiTheme="minorHAnsi" w:cstheme="minorBidi"/>
              <w:color w:val="auto"/>
              <w:sz w:val="22"/>
              <w:szCs w:val="22"/>
              <w:lang w:eastAsia="nl-NL"/>
            </w:rPr>
          </w:pPr>
          <w:hyperlink w:anchor="_Toc64306908" w:history="1">
            <w:r w:rsidRPr="00E907F1">
              <w:rPr>
                <w:rStyle w:val="Hyperlink"/>
                <w14:scene3d>
                  <w14:camera w14:prst="orthographicFront"/>
                  <w14:lightRig w14:rig="threePt" w14:dir="t">
                    <w14:rot w14:lat="0" w14:lon="0" w14:rev="0"/>
                  </w14:lightRig>
                </w14:scene3d>
              </w:rPr>
              <w:t>9.5.8</w:t>
            </w:r>
            <w:r>
              <w:rPr>
                <w:rFonts w:asciiTheme="minorHAnsi" w:eastAsiaTheme="minorEastAsia" w:hAnsiTheme="minorHAnsi" w:cstheme="minorBidi"/>
                <w:color w:val="auto"/>
                <w:sz w:val="22"/>
                <w:szCs w:val="22"/>
                <w:lang w:eastAsia="nl-NL"/>
              </w:rPr>
              <w:tab/>
            </w:r>
            <w:r w:rsidRPr="00E907F1">
              <w:rPr>
                <w:rStyle w:val="Hyperlink"/>
              </w:rPr>
              <w:t>Mededelingen toevoegen</w:t>
            </w:r>
            <w:r w:rsidRPr="00E907F1">
              <w:rPr>
                <w:rStyle w:val="Hyperlink"/>
                <w:lang w:eastAsia="nl-NL"/>
              </w:rPr>
              <w:t xml:space="preserve"> </w:t>
            </w:r>
            <w:r w:rsidRPr="00E907F1">
              <w:rPr>
                <w:rStyle w:val="Hyperlink"/>
              </w:rPr>
              <w:drawing>
                <wp:inline distT="0" distB="0" distL="0" distR="0" wp14:anchorId="2944B2F3" wp14:editId="4B91DADC">
                  <wp:extent cx="241539" cy="241539"/>
                  <wp:effectExtent l="0" t="0" r="6350" b="6350"/>
                  <wp:docPr id="205" name="Afbeelding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r>
              <w:rPr>
                <w:webHidden/>
              </w:rPr>
              <w:tab/>
            </w:r>
            <w:r>
              <w:rPr>
                <w:webHidden/>
              </w:rPr>
              <w:fldChar w:fldCharType="begin"/>
            </w:r>
            <w:r>
              <w:rPr>
                <w:webHidden/>
              </w:rPr>
              <w:instrText xml:space="preserve"> PAGEREF _Toc64306908 \h </w:instrText>
            </w:r>
            <w:r>
              <w:rPr>
                <w:webHidden/>
              </w:rPr>
            </w:r>
            <w:r>
              <w:rPr>
                <w:webHidden/>
              </w:rPr>
              <w:fldChar w:fldCharType="separate"/>
            </w:r>
            <w:r>
              <w:rPr>
                <w:webHidden/>
              </w:rPr>
              <w:t>49</w:t>
            </w:r>
            <w:r>
              <w:rPr>
                <w:webHidden/>
              </w:rPr>
              <w:fldChar w:fldCharType="end"/>
            </w:r>
          </w:hyperlink>
        </w:p>
        <w:p w14:paraId="10E6CB55" w14:textId="4FFE8F54" w:rsidR="00772168" w:rsidRDefault="00772168">
          <w:pPr>
            <w:pStyle w:val="TOC3"/>
            <w:rPr>
              <w:rFonts w:asciiTheme="minorHAnsi" w:eastAsiaTheme="minorEastAsia" w:hAnsiTheme="minorHAnsi" w:cstheme="minorBidi"/>
              <w:color w:val="auto"/>
              <w:sz w:val="22"/>
              <w:szCs w:val="22"/>
              <w:lang w:eastAsia="nl-NL"/>
            </w:rPr>
          </w:pPr>
          <w:hyperlink w:anchor="_Toc64306909" w:history="1">
            <w:r w:rsidRPr="00E907F1">
              <w:rPr>
                <w:rStyle w:val="Hyperlink"/>
                <w14:scene3d>
                  <w14:camera w14:prst="orthographicFront"/>
                  <w14:lightRig w14:rig="threePt" w14:dir="t">
                    <w14:rot w14:lat="0" w14:lon="0" w14:rev="0"/>
                  </w14:lightRig>
                </w14:scene3d>
              </w:rPr>
              <w:t>9.5.9</w:t>
            </w:r>
            <w:r>
              <w:rPr>
                <w:rFonts w:asciiTheme="minorHAnsi" w:eastAsiaTheme="minorEastAsia" w:hAnsiTheme="minorHAnsi" w:cstheme="minorBidi"/>
                <w:color w:val="auto"/>
                <w:sz w:val="22"/>
                <w:szCs w:val="22"/>
                <w:lang w:eastAsia="nl-NL"/>
              </w:rPr>
              <w:tab/>
            </w:r>
            <w:r w:rsidRPr="00E907F1">
              <w:rPr>
                <w:rStyle w:val="Hyperlink"/>
              </w:rPr>
              <w:t xml:space="preserve">Documenten toevoegen </w:t>
            </w:r>
            <w:r w:rsidRPr="00E907F1">
              <w:rPr>
                <w:rStyle w:val="Hyperlink"/>
              </w:rPr>
              <w:drawing>
                <wp:inline distT="0" distB="0" distL="0" distR="0" wp14:anchorId="358607CF" wp14:editId="71E65A86">
                  <wp:extent cx="241539" cy="241539"/>
                  <wp:effectExtent l="0" t="0" r="6350" b="6350"/>
                  <wp:docPr id="206"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r>
              <w:rPr>
                <w:webHidden/>
              </w:rPr>
              <w:tab/>
            </w:r>
            <w:r>
              <w:rPr>
                <w:webHidden/>
              </w:rPr>
              <w:fldChar w:fldCharType="begin"/>
            </w:r>
            <w:r>
              <w:rPr>
                <w:webHidden/>
              </w:rPr>
              <w:instrText xml:space="preserve"> PAGEREF _Toc64306909 \h </w:instrText>
            </w:r>
            <w:r>
              <w:rPr>
                <w:webHidden/>
              </w:rPr>
            </w:r>
            <w:r>
              <w:rPr>
                <w:webHidden/>
              </w:rPr>
              <w:fldChar w:fldCharType="separate"/>
            </w:r>
            <w:r>
              <w:rPr>
                <w:webHidden/>
              </w:rPr>
              <w:t>50</w:t>
            </w:r>
            <w:r>
              <w:rPr>
                <w:webHidden/>
              </w:rPr>
              <w:fldChar w:fldCharType="end"/>
            </w:r>
          </w:hyperlink>
        </w:p>
        <w:p w14:paraId="0113434A" w14:textId="2C3AEB45"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10" w:history="1">
            <w:r w:rsidRPr="00E907F1">
              <w:rPr>
                <w:rStyle w:val="Hyperlink"/>
                <w14:scene3d>
                  <w14:camera w14:prst="orthographicFront"/>
                  <w14:lightRig w14:rig="threePt" w14:dir="t">
                    <w14:rot w14:lat="0" w14:lon="0" w14:rev="0"/>
                  </w14:lightRig>
                </w14:scene3d>
              </w:rPr>
              <w:t>9.5.10</w:t>
            </w:r>
            <w:r>
              <w:rPr>
                <w:rFonts w:asciiTheme="minorHAnsi" w:eastAsiaTheme="minorEastAsia" w:hAnsiTheme="minorHAnsi" w:cstheme="minorBidi"/>
                <w:color w:val="auto"/>
                <w:sz w:val="22"/>
                <w:szCs w:val="22"/>
                <w:lang w:eastAsia="nl-NL"/>
              </w:rPr>
              <w:tab/>
            </w:r>
            <w:r w:rsidRPr="00E907F1">
              <w:rPr>
                <w:rStyle w:val="Hyperlink"/>
              </w:rPr>
              <w:t>Alarmgeschiedenis</w:t>
            </w:r>
            <w:r>
              <w:rPr>
                <w:webHidden/>
              </w:rPr>
              <w:tab/>
            </w:r>
            <w:r>
              <w:rPr>
                <w:webHidden/>
              </w:rPr>
              <w:fldChar w:fldCharType="begin"/>
            </w:r>
            <w:r>
              <w:rPr>
                <w:webHidden/>
              </w:rPr>
              <w:instrText xml:space="preserve"> PAGEREF _Toc64306910 \h </w:instrText>
            </w:r>
            <w:r>
              <w:rPr>
                <w:webHidden/>
              </w:rPr>
            </w:r>
            <w:r>
              <w:rPr>
                <w:webHidden/>
              </w:rPr>
              <w:fldChar w:fldCharType="separate"/>
            </w:r>
            <w:r>
              <w:rPr>
                <w:webHidden/>
              </w:rPr>
              <w:t>50</w:t>
            </w:r>
            <w:r>
              <w:rPr>
                <w:webHidden/>
              </w:rPr>
              <w:fldChar w:fldCharType="end"/>
            </w:r>
          </w:hyperlink>
        </w:p>
        <w:p w14:paraId="5B092554" w14:textId="72A5C724"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11" w:history="1">
            <w:r w:rsidRPr="00E907F1">
              <w:rPr>
                <w:rStyle w:val="Hyperlink"/>
                <w14:scene3d>
                  <w14:camera w14:prst="orthographicFront"/>
                  <w14:lightRig w14:rig="threePt" w14:dir="t">
                    <w14:rot w14:lat="0" w14:lon="0" w14:rev="0"/>
                  </w14:lightRig>
                </w14:scene3d>
              </w:rPr>
              <w:t>9.5.11</w:t>
            </w:r>
            <w:r>
              <w:rPr>
                <w:rFonts w:asciiTheme="minorHAnsi" w:eastAsiaTheme="minorEastAsia" w:hAnsiTheme="minorHAnsi" w:cstheme="minorBidi"/>
                <w:color w:val="auto"/>
                <w:sz w:val="22"/>
                <w:szCs w:val="22"/>
                <w:lang w:eastAsia="nl-NL"/>
              </w:rPr>
              <w:tab/>
            </w:r>
            <w:r w:rsidRPr="00E907F1">
              <w:rPr>
                <w:rStyle w:val="Hyperlink"/>
              </w:rPr>
              <w:t>Logboek</w:t>
            </w:r>
            <w:r>
              <w:rPr>
                <w:webHidden/>
              </w:rPr>
              <w:tab/>
            </w:r>
            <w:r>
              <w:rPr>
                <w:webHidden/>
              </w:rPr>
              <w:fldChar w:fldCharType="begin"/>
            </w:r>
            <w:r>
              <w:rPr>
                <w:webHidden/>
              </w:rPr>
              <w:instrText xml:space="preserve"> PAGEREF _Toc64306911 \h </w:instrText>
            </w:r>
            <w:r>
              <w:rPr>
                <w:webHidden/>
              </w:rPr>
            </w:r>
            <w:r>
              <w:rPr>
                <w:webHidden/>
              </w:rPr>
              <w:fldChar w:fldCharType="separate"/>
            </w:r>
            <w:r>
              <w:rPr>
                <w:webHidden/>
              </w:rPr>
              <w:t>50</w:t>
            </w:r>
            <w:r>
              <w:rPr>
                <w:webHidden/>
              </w:rPr>
              <w:fldChar w:fldCharType="end"/>
            </w:r>
          </w:hyperlink>
        </w:p>
        <w:p w14:paraId="08E9F13F" w14:textId="09E1AE0C"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12" w:history="1">
            <w:r w:rsidRPr="00E907F1">
              <w:rPr>
                <w:rStyle w:val="Hyperlink"/>
                <w14:scene3d>
                  <w14:camera w14:prst="orthographicFront"/>
                  <w14:lightRig w14:rig="threePt" w14:dir="t">
                    <w14:rot w14:lat="0" w14:lon="0" w14:rev="0"/>
                  </w14:lightRig>
                </w14:scene3d>
              </w:rPr>
              <w:t>9.5.12</w:t>
            </w:r>
            <w:r>
              <w:rPr>
                <w:rFonts w:asciiTheme="minorHAnsi" w:eastAsiaTheme="minorEastAsia" w:hAnsiTheme="minorHAnsi" w:cstheme="minorBidi"/>
                <w:color w:val="auto"/>
                <w:sz w:val="22"/>
                <w:szCs w:val="22"/>
                <w:lang w:eastAsia="nl-NL"/>
              </w:rPr>
              <w:tab/>
            </w:r>
            <w:r w:rsidRPr="00E907F1">
              <w:rPr>
                <w:rStyle w:val="Hyperlink"/>
              </w:rPr>
              <w:t>Bezoekersregistratie</w:t>
            </w:r>
            <w:r>
              <w:rPr>
                <w:webHidden/>
              </w:rPr>
              <w:tab/>
            </w:r>
            <w:r>
              <w:rPr>
                <w:webHidden/>
              </w:rPr>
              <w:fldChar w:fldCharType="begin"/>
            </w:r>
            <w:r>
              <w:rPr>
                <w:webHidden/>
              </w:rPr>
              <w:instrText xml:space="preserve"> PAGEREF _Toc64306912 \h </w:instrText>
            </w:r>
            <w:r>
              <w:rPr>
                <w:webHidden/>
              </w:rPr>
            </w:r>
            <w:r>
              <w:rPr>
                <w:webHidden/>
              </w:rPr>
              <w:fldChar w:fldCharType="separate"/>
            </w:r>
            <w:r>
              <w:rPr>
                <w:webHidden/>
              </w:rPr>
              <w:t>50</w:t>
            </w:r>
            <w:r>
              <w:rPr>
                <w:webHidden/>
              </w:rPr>
              <w:fldChar w:fldCharType="end"/>
            </w:r>
          </w:hyperlink>
        </w:p>
        <w:p w14:paraId="11D8A1C8" w14:textId="4AFDA15E" w:rsidR="00772168" w:rsidRDefault="00772168">
          <w:pPr>
            <w:pStyle w:val="TOC2"/>
            <w:rPr>
              <w:rFonts w:asciiTheme="minorHAnsi" w:eastAsiaTheme="minorEastAsia" w:hAnsiTheme="minorHAnsi" w:cstheme="minorBidi"/>
              <w:color w:val="auto"/>
              <w:sz w:val="22"/>
              <w:szCs w:val="22"/>
              <w:lang w:eastAsia="nl-NL"/>
            </w:rPr>
          </w:pPr>
          <w:hyperlink w:anchor="_Toc64306913" w:history="1">
            <w:r w:rsidRPr="00E907F1">
              <w:rPr>
                <w:rStyle w:val="Hyperlink"/>
              </w:rPr>
              <w:t>9.6</w:t>
            </w:r>
            <w:r>
              <w:rPr>
                <w:rFonts w:asciiTheme="minorHAnsi" w:eastAsiaTheme="minorEastAsia" w:hAnsiTheme="minorHAnsi" w:cstheme="minorBidi"/>
                <w:color w:val="auto"/>
                <w:sz w:val="22"/>
                <w:szCs w:val="22"/>
                <w:lang w:eastAsia="nl-NL"/>
              </w:rPr>
              <w:tab/>
            </w:r>
            <w:r w:rsidRPr="00E907F1">
              <w:rPr>
                <w:rStyle w:val="Hyperlink"/>
              </w:rPr>
              <w:t>Objectrapporten</w:t>
            </w:r>
            <w:r>
              <w:rPr>
                <w:webHidden/>
              </w:rPr>
              <w:tab/>
            </w:r>
            <w:r>
              <w:rPr>
                <w:webHidden/>
              </w:rPr>
              <w:fldChar w:fldCharType="begin"/>
            </w:r>
            <w:r>
              <w:rPr>
                <w:webHidden/>
              </w:rPr>
              <w:instrText xml:space="preserve"> PAGEREF _Toc64306913 \h </w:instrText>
            </w:r>
            <w:r>
              <w:rPr>
                <w:webHidden/>
              </w:rPr>
            </w:r>
            <w:r>
              <w:rPr>
                <w:webHidden/>
              </w:rPr>
              <w:fldChar w:fldCharType="separate"/>
            </w:r>
            <w:r>
              <w:rPr>
                <w:webHidden/>
              </w:rPr>
              <w:t>50</w:t>
            </w:r>
            <w:r>
              <w:rPr>
                <w:webHidden/>
              </w:rPr>
              <w:fldChar w:fldCharType="end"/>
            </w:r>
          </w:hyperlink>
        </w:p>
        <w:p w14:paraId="3EC3295B" w14:textId="32C0DFBB" w:rsidR="00772168" w:rsidRDefault="00772168">
          <w:pPr>
            <w:pStyle w:val="TOC3"/>
            <w:rPr>
              <w:rFonts w:asciiTheme="minorHAnsi" w:eastAsiaTheme="minorEastAsia" w:hAnsiTheme="minorHAnsi" w:cstheme="minorBidi"/>
              <w:color w:val="auto"/>
              <w:sz w:val="22"/>
              <w:szCs w:val="22"/>
              <w:lang w:eastAsia="nl-NL"/>
            </w:rPr>
          </w:pPr>
          <w:hyperlink w:anchor="_Toc64306914" w:history="1">
            <w:r w:rsidRPr="00E907F1">
              <w:rPr>
                <w:rStyle w:val="Hyperlink"/>
                <w14:scene3d>
                  <w14:camera w14:prst="orthographicFront"/>
                  <w14:lightRig w14:rig="threePt" w14:dir="t">
                    <w14:rot w14:lat="0" w14:lon="0" w14:rev="0"/>
                  </w14:lightRig>
                </w14:scene3d>
              </w:rPr>
              <w:t>9.6.1</w:t>
            </w:r>
            <w:r>
              <w:rPr>
                <w:rFonts w:asciiTheme="minorHAnsi" w:eastAsiaTheme="minorEastAsia" w:hAnsiTheme="minorHAnsi" w:cstheme="minorBidi"/>
                <w:color w:val="auto"/>
                <w:sz w:val="22"/>
                <w:szCs w:val="22"/>
                <w:lang w:eastAsia="nl-NL"/>
              </w:rPr>
              <w:tab/>
            </w:r>
            <w:r w:rsidRPr="00E907F1">
              <w:rPr>
                <w:rStyle w:val="Hyperlink"/>
              </w:rPr>
              <w:t>Objectkaart</w:t>
            </w:r>
            <w:r>
              <w:rPr>
                <w:webHidden/>
              </w:rPr>
              <w:tab/>
            </w:r>
            <w:r>
              <w:rPr>
                <w:webHidden/>
              </w:rPr>
              <w:fldChar w:fldCharType="begin"/>
            </w:r>
            <w:r>
              <w:rPr>
                <w:webHidden/>
              </w:rPr>
              <w:instrText xml:space="preserve"> PAGEREF _Toc64306914 \h </w:instrText>
            </w:r>
            <w:r>
              <w:rPr>
                <w:webHidden/>
              </w:rPr>
            </w:r>
            <w:r>
              <w:rPr>
                <w:webHidden/>
              </w:rPr>
              <w:fldChar w:fldCharType="separate"/>
            </w:r>
            <w:r>
              <w:rPr>
                <w:webHidden/>
              </w:rPr>
              <w:t>50</w:t>
            </w:r>
            <w:r>
              <w:rPr>
                <w:webHidden/>
              </w:rPr>
              <w:fldChar w:fldCharType="end"/>
            </w:r>
          </w:hyperlink>
        </w:p>
        <w:p w14:paraId="60166EA2" w14:textId="27CB27A4" w:rsidR="00772168" w:rsidRDefault="00772168">
          <w:pPr>
            <w:pStyle w:val="TOC3"/>
            <w:rPr>
              <w:rFonts w:asciiTheme="minorHAnsi" w:eastAsiaTheme="minorEastAsia" w:hAnsiTheme="minorHAnsi" w:cstheme="minorBidi"/>
              <w:color w:val="auto"/>
              <w:sz w:val="22"/>
              <w:szCs w:val="22"/>
              <w:lang w:eastAsia="nl-NL"/>
            </w:rPr>
          </w:pPr>
          <w:hyperlink w:anchor="_Toc64306915" w:history="1">
            <w:r w:rsidRPr="00E907F1">
              <w:rPr>
                <w:rStyle w:val="Hyperlink"/>
                <w14:scene3d>
                  <w14:camera w14:prst="orthographicFront"/>
                  <w14:lightRig w14:rig="threePt" w14:dir="t">
                    <w14:rot w14:lat="0" w14:lon="0" w14:rev="0"/>
                  </w14:lightRig>
                </w14:scene3d>
              </w:rPr>
              <w:t>9.6.2</w:t>
            </w:r>
            <w:r>
              <w:rPr>
                <w:rFonts w:asciiTheme="minorHAnsi" w:eastAsiaTheme="minorEastAsia" w:hAnsiTheme="minorHAnsi" w:cstheme="minorBidi"/>
                <w:color w:val="auto"/>
                <w:sz w:val="22"/>
                <w:szCs w:val="22"/>
                <w:lang w:eastAsia="nl-NL"/>
              </w:rPr>
              <w:tab/>
            </w:r>
            <w:r w:rsidRPr="00E907F1">
              <w:rPr>
                <w:rStyle w:val="Hyperlink"/>
              </w:rPr>
              <w:t>Dagrapport</w:t>
            </w:r>
            <w:r>
              <w:rPr>
                <w:webHidden/>
              </w:rPr>
              <w:tab/>
            </w:r>
            <w:r>
              <w:rPr>
                <w:webHidden/>
              </w:rPr>
              <w:fldChar w:fldCharType="begin"/>
            </w:r>
            <w:r>
              <w:rPr>
                <w:webHidden/>
              </w:rPr>
              <w:instrText xml:space="preserve"> PAGEREF _Toc64306915 \h </w:instrText>
            </w:r>
            <w:r>
              <w:rPr>
                <w:webHidden/>
              </w:rPr>
            </w:r>
            <w:r>
              <w:rPr>
                <w:webHidden/>
              </w:rPr>
              <w:fldChar w:fldCharType="separate"/>
            </w:r>
            <w:r>
              <w:rPr>
                <w:webHidden/>
              </w:rPr>
              <w:t>50</w:t>
            </w:r>
            <w:r>
              <w:rPr>
                <w:webHidden/>
              </w:rPr>
              <w:fldChar w:fldCharType="end"/>
            </w:r>
          </w:hyperlink>
        </w:p>
        <w:p w14:paraId="579F303D" w14:textId="55368053" w:rsidR="00772168" w:rsidRDefault="00772168">
          <w:pPr>
            <w:pStyle w:val="TOC1"/>
            <w:rPr>
              <w:rFonts w:asciiTheme="minorHAnsi" w:eastAsiaTheme="minorEastAsia" w:hAnsiTheme="minorHAnsi" w:cstheme="minorBidi"/>
              <w:color w:val="auto"/>
              <w:sz w:val="22"/>
              <w:szCs w:val="22"/>
              <w:lang w:eastAsia="nl-NL"/>
            </w:rPr>
          </w:pPr>
          <w:hyperlink w:anchor="_Toc64306916" w:history="1">
            <w:r w:rsidRPr="00E907F1">
              <w:rPr>
                <w:rStyle w:val="Hyperlink"/>
              </w:rPr>
              <w:t>10 Contracten</w:t>
            </w:r>
            <w:r>
              <w:rPr>
                <w:webHidden/>
              </w:rPr>
              <w:tab/>
            </w:r>
            <w:r>
              <w:rPr>
                <w:webHidden/>
              </w:rPr>
              <w:fldChar w:fldCharType="begin"/>
            </w:r>
            <w:r>
              <w:rPr>
                <w:webHidden/>
              </w:rPr>
              <w:instrText xml:space="preserve"> PAGEREF _Toc64306916 \h </w:instrText>
            </w:r>
            <w:r>
              <w:rPr>
                <w:webHidden/>
              </w:rPr>
            </w:r>
            <w:r>
              <w:rPr>
                <w:webHidden/>
              </w:rPr>
              <w:fldChar w:fldCharType="separate"/>
            </w:r>
            <w:r>
              <w:rPr>
                <w:webHidden/>
              </w:rPr>
              <w:t>51</w:t>
            </w:r>
            <w:r>
              <w:rPr>
                <w:webHidden/>
              </w:rPr>
              <w:fldChar w:fldCharType="end"/>
            </w:r>
          </w:hyperlink>
        </w:p>
        <w:p w14:paraId="110A89E0" w14:textId="5899E5E9" w:rsidR="00772168" w:rsidRDefault="00772168">
          <w:pPr>
            <w:pStyle w:val="TOC2"/>
            <w:rPr>
              <w:rFonts w:asciiTheme="minorHAnsi" w:eastAsiaTheme="minorEastAsia" w:hAnsiTheme="minorHAnsi" w:cstheme="minorBidi"/>
              <w:color w:val="auto"/>
              <w:sz w:val="22"/>
              <w:szCs w:val="22"/>
              <w:lang w:eastAsia="nl-NL"/>
            </w:rPr>
          </w:pPr>
          <w:hyperlink w:anchor="_Toc64306917" w:history="1">
            <w:r w:rsidRPr="00E907F1">
              <w:rPr>
                <w:rStyle w:val="Hyperlink"/>
              </w:rPr>
              <w:t>10.1</w:t>
            </w:r>
            <w:r>
              <w:rPr>
                <w:rFonts w:asciiTheme="minorHAnsi" w:eastAsiaTheme="minorEastAsia" w:hAnsiTheme="minorHAnsi" w:cstheme="minorBidi"/>
                <w:color w:val="auto"/>
                <w:sz w:val="22"/>
                <w:szCs w:val="22"/>
                <w:lang w:eastAsia="nl-NL"/>
              </w:rPr>
              <w:tab/>
            </w:r>
            <w:r w:rsidRPr="00E907F1">
              <w:rPr>
                <w:rStyle w:val="Hyperlink"/>
              </w:rPr>
              <w:t>Overzicht contracten</w:t>
            </w:r>
            <w:r>
              <w:rPr>
                <w:webHidden/>
              </w:rPr>
              <w:tab/>
            </w:r>
            <w:r>
              <w:rPr>
                <w:webHidden/>
              </w:rPr>
              <w:fldChar w:fldCharType="begin"/>
            </w:r>
            <w:r>
              <w:rPr>
                <w:webHidden/>
              </w:rPr>
              <w:instrText xml:space="preserve"> PAGEREF _Toc64306917 \h </w:instrText>
            </w:r>
            <w:r>
              <w:rPr>
                <w:webHidden/>
              </w:rPr>
            </w:r>
            <w:r>
              <w:rPr>
                <w:webHidden/>
              </w:rPr>
              <w:fldChar w:fldCharType="separate"/>
            </w:r>
            <w:r>
              <w:rPr>
                <w:webHidden/>
              </w:rPr>
              <w:t>51</w:t>
            </w:r>
            <w:r>
              <w:rPr>
                <w:webHidden/>
              </w:rPr>
              <w:fldChar w:fldCharType="end"/>
            </w:r>
          </w:hyperlink>
        </w:p>
        <w:p w14:paraId="5C581790" w14:textId="1D351F30" w:rsidR="00772168" w:rsidRDefault="00772168">
          <w:pPr>
            <w:pStyle w:val="TOC2"/>
            <w:rPr>
              <w:rFonts w:asciiTheme="minorHAnsi" w:eastAsiaTheme="minorEastAsia" w:hAnsiTheme="minorHAnsi" w:cstheme="minorBidi"/>
              <w:color w:val="auto"/>
              <w:sz w:val="22"/>
              <w:szCs w:val="22"/>
              <w:lang w:eastAsia="nl-NL"/>
            </w:rPr>
          </w:pPr>
          <w:hyperlink w:anchor="_Toc64306918" w:history="1">
            <w:r w:rsidRPr="00E907F1">
              <w:rPr>
                <w:rStyle w:val="Hyperlink"/>
              </w:rPr>
              <w:t>10.2</w:t>
            </w:r>
            <w:r>
              <w:rPr>
                <w:rFonts w:asciiTheme="minorHAnsi" w:eastAsiaTheme="minorEastAsia" w:hAnsiTheme="minorHAnsi" w:cstheme="minorBidi"/>
                <w:color w:val="auto"/>
                <w:sz w:val="22"/>
                <w:szCs w:val="22"/>
                <w:lang w:eastAsia="nl-NL"/>
              </w:rPr>
              <w:tab/>
            </w:r>
            <w:r w:rsidRPr="00E907F1">
              <w:rPr>
                <w:rStyle w:val="Hyperlink"/>
              </w:rPr>
              <w:t>Contract toevoegen</w:t>
            </w:r>
            <w:r>
              <w:rPr>
                <w:webHidden/>
              </w:rPr>
              <w:tab/>
            </w:r>
            <w:r>
              <w:rPr>
                <w:webHidden/>
              </w:rPr>
              <w:fldChar w:fldCharType="begin"/>
            </w:r>
            <w:r>
              <w:rPr>
                <w:webHidden/>
              </w:rPr>
              <w:instrText xml:space="preserve"> PAGEREF _Toc64306918 \h </w:instrText>
            </w:r>
            <w:r>
              <w:rPr>
                <w:webHidden/>
              </w:rPr>
            </w:r>
            <w:r>
              <w:rPr>
                <w:webHidden/>
              </w:rPr>
              <w:fldChar w:fldCharType="separate"/>
            </w:r>
            <w:r>
              <w:rPr>
                <w:webHidden/>
              </w:rPr>
              <w:t>51</w:t>
            </w:r>
            <w:r>
              <w:rPr>
                <w:webHidden/>
              </w:rPr>
              <w:fldChar w:fldCharType="end"/>
            </w:r>
          </w:hyperlink>
        </w:p>
        <w:p w14:paraId="3A8CCA34" w14:textId="2C449468"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19" w:history="1">
            <w:r w:rsidRPr="00E907F1">
              <w:rPr>
                <w:rStyle w:val="Hyperlink"/>
                <w14:scene3d>
                  <w14:camera w14:prst="orthographicFront"/>
                  <w14:lightRig w14:rig="threePt" w14:dir="t">
                    <w14:rot w14:lat="0" w14:lon="0" w14:rev="0"/>
                  </w14:lightRig>
                </w14:scene3d>
              </w:rPr>
              <w:t>10.2.1</w:t>
            </w:r>
            <w:r>
              <w:rPr>
                <w:rFonts w:asciiTheme="minorHAnsi" w:eastAsiaTheme="minorEastAsia" w:hAnsiTheme="minorHAnsi" w:cstheme="minorBidi"/>
                <w:color w:val="auto"/>
                <w:sz w:val="22"/>
                <w:szCs w:val="22"/>
                <w:lang w:eastAsia="nl-NL"/>
              </w:rPr>
              <w:tab/>
            </w:r>
            <w:r w:rsidRPr="00E907F1">
              <w:rPr>
                <w:rStyle w:val="Hyperlink"/>
              </w:rPr>
              <w:t>Contactregels en contractregelperiodes</w:t>
            </w:r>
            <w:r>
              <w:rPr>
                <w:webHidden/>
              </w:rPr>
              <w:tab/>
            </w:r>
            <w:r>
              <w:rPr>
                <w:webHidden/>
              </w:rPr>
              <w:fldChar w:fldCharType="begin"/>
            </w:r>
            <w:r>
              <w:rPr>
                <w:webHidden/>
              </w:rPr>
              <w:instrText xml:space="preserve"> PAGEREF _Toc64306919 \h </w:instrText>
            </w:r>
            <w:r>
              <w:rPr>
                <w:webHidden/>
              </w:rPr>
            </w:r>
            <w:r>
              <w:rPr>
                <w:webHidden/>
              </w:rPr>
              <w:fldChar w:fldCharType="separate"/>
            </w:r>
            <w:r>
              <w:rPr>
                <w:webHidden/>
              </w:rPr>
              <w:t>53</w:t>
            </w:r>
            <w:r>
              <w:rPr>
                <w:webHidden/>
              </w:rPr>
              <w:fldChar w:fldCharType="end"/>
            </w:r>
          </w:hyperlink>
        </w:p>
        <w:p w14:paraId="4635ED07" w14:textId="799C88A0"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20" w:history="1">
            <w:r w:rsidRPr="00E907F1">
              <w:rPr>
                <w:rStyle w:val="Hyperlink"/>
                <w14:scene3d>
                  <w14:camera w14:prst="orthographicFront"/>
                  <w14:lightRig w14:rig="threePt" w14:dir="t">
                    <w14:rot w14:lat="0" w14:lon="0" w14:rev="0"/>
                  </w14:lightRig>
                </w14:scene3d>
              </w:rPr>
              <w:t>10.2.2</w:t>
            </w:r>
            <w:r>
              <w:rPr>
                <w:rFonts w:asciiTheme="minorHAnsi" w:eastAsiaTheme="minorEastAsia" w:hAnsiTheme="minorHAnsi" w:cstheme="minorBidi"/>
                <w:color w:val="auto"/>
                <w:sz w:val="22"/>
                <w:szCs w:val="22"/>
                <w:lang w:eastAsia="nl-NL"/>
              </w:rPr>
              <w:tab/>
            </w:r>
            <w:r w:rsidRPr="00E907F1">
              <w:rPr>
                <w:rStyle w:val="Hyperlink"/>
              </w:rPr>
              <w:t>Contractregels toevoegen</w:t>
            </w:r>
            <w:r>
              <w:rPr>
                <w:webHidden/>
              </w:rPr>
              <w:tab/>
            </w:r>
            <w:r>
              <w:rPr>
                <w:webHidden/>
              </w:rPr>
              <w:fldChar w:fldCharType="begin"/>
            </w:r>
            <w:r>
              <w:rPr>
                <w:webHidden/>
              </w:rPr>
              <w:instrText xml:space="preserve"> PAGEREF _Toc64306920 \h </w:instrText>
            </w:r>
            <w:r>
              <w:rPr>
                <w:webHidden/>
              </w:rPr>
            </w:r>
            <w:r>
              <w:rPr>
                <w:webHidden/>
              </w:rPr>
              <w:fldChar w:fldCharType="separate"/>
            </w:r>
            <w:r>
              <w:rPr>
                <w:webHidden/>
              </w:rPr>
              <w:t>55</w:t>
            </w:r>
            <w:r>
              <w:rPr>
                <w:webHidden/>
              </w:rPr>
              <w:fldChar w:fldCharType="end"/>
            </w:r>
          </w:hyperlink>
        </w:p>
        <w:p w14:paraId="1DD311F7" w14:textId="75892993"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21" w:history="1">
            <w:r w:rsidRPr="00E907F1">
              <w:rPr>
                <w:rStyle w:val="Hyperlink"/>
                <w14:scene3d>
                  <w14:camera w14:prst="orthographicFront"/>
                  <w14:lightRig w14:rig="threePt" w14:dir="t">
                    <w14:rot w14:lat="0" w14:lon="0" w14:rev="0"/>
                  </w14:lightRig>
                </w14:scene3d>
              </w:rPr>
              <w:t>10.2.3</w:t>
            </w:r>
            <w:r>
              <w:rPr>
                <w:rFonts w:asciiTheme="minorHAnsi" w:eastAsiaTheme="minorEastAsia" w:hAnsiTheme="minorHAnsi" w:cstheme="minorBidi"/>
                <w:color w:val="auto"/>
                <w:sz w:val="22"/>
                <w:szCs w:val="22"/>
                <w:lang w:eastAsia="nl-NL"/>
              </w:rPr>
              <w:tab/>
            </w:r>
            <w:r w:rsidRPr="00E907F1">
              <w:rPr>
                <w:rStyle w:val="Hyperlink"/>
              </w:rPr>
              <w:t>Parameters toevoegen aan factuurregel</w:t>
            </w:r>
            <w:r>
              <w:rPr>
                <w:webHidden/>
              </w:rPr>
              <w:tab/>
            </w:r>
            <w:r>
              <w:rPr>
                <w:webHidden/>
              </w:rPr>
              <w:fldChar w:fldCharType="begin"/>
            </w:r>
            <w:r>
              <w:rPr>
                <w:webHidden/>
              </w:rPr>
              <w:instrText xml:space="preserve"> PAGEREF _Toc64306921 \h </w:instrText>
            </w:r>
            <w:r>
              <w:rPr>
                <w:webHidden/>
              </w:rPr>
            </w:r>
            <w:r>
              <w:rPr>
                <w:webHidden/>
              </w:rPr>
              <w:fldChar w:fldCharType="separate"/>
            </w:r>
            <w:r>
              <w:rPr>
                <w:webHidden/>
              </w:rPr>
              <w:t>60</w:t>
            </w:r>
            <w:r>
              <w:rPr>
                <w:webHidden/>
              </w:rPr>
              <w:fldChar w:fldCharType="end"/>
            </w:r>
          </w:hyperlink>
        </w:p>
        <w:p w14:paraId="45650433" w14:textId="4BDDF3A4"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22" w:history="1">
            <w:r w:rsidRPr="00E907F1">
              <w:rPr>
                <w:rStyle w:val="Hyperlink"/>
                <w14:scene3d>
                  <w14:camera w14:prst="orthographicFront"/>
                  <w14:lightRig w14:rig="threePt" w14:dir="t">
                    <w14:rot w14:lat="0" w14:lon="0" w14:rev="0"/>
                  </w14:lightRig>
                </w14:scene3d>
              </w:rPr>
              <w:t>10.2.4</w:t>
            </w:r>
            <w:r>
              <w:rPr>
                <w:rFonts w:asciiTheme="minorHAnsi" w:eastAsiaTheme="minorEastAsia" w:hAnsiTheme="minorHAnsi" w:cstheme="minorBidi"/>
                <w:color w:val="auto"/>
                <w:sz w:val="22"/>
                <w:szCs w:val="22"/>
                <w:lang w:eastAsia="nl-NL"/>
              </w:rPr>
              <w:tab/>
            </w:r>
            <w:r w:rsidRPr="00E907F1">
              <w:rPr>
                <w:rStyle w:val="Hyperlink"/>
              </w:rPr>
              <w:t>Contractregelperiode splitsen</w:t>
            </w:r>
            <w:r>
              <w:rPr>
                <w:webHidden/>
              </w:rPr>
              <w:tab/>
            </w:r>
            <w:r>
              <w:rPr>
                <w:webHidden/>
              </w:rPr>
              <w:fldChar w:fldCharType="begin"/>
            </w:r>
            <w:r>
              <w:rPr>
                <w:webHidden/>
              </w:rPr>
              <w:instrText xml:space="preserve"> PAGEREF _Toc64306922 \h </w:instrText>
            </w:r>
            <w:r>
              <w:rPr>
                <w:webHidden/>
              </w:rPr>
            </w:r>
            <w:r>
              <w:rPr>
                <w:webHidden/>
              </w:rPr>
              <w:fldChar w:fldCharType="separate"/>
            </w:r>
            <w:r>
              <w:rPr>
                <w:webHidden/>
              </w:rPr>
              <w:t>62</w:t>
            </w:r>
            <w:r>
              <w:rPr>
                <w:webHidden/>
              </w:rPr>
              <w:fldChar w:fldCharType="end"/>
            </w:r>
          </w:hyperlink>
        </w:p>
        <w:p w14:paraId="4F5EFFB4" w14:textId="400CE45D"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23" w:history="1">
            <w:r w:rsidRPr="00E907F1">
              <w:rPr>
                <w:rStyle w:val="Hyperlink"/>
                <w14:scene3d>
                  <w14:camera w14:prst="orthographicFront"/>
                  <w14:lightRig w14:rig="threePt" w14:dir="t">
                    <w14:rot w14:lat="0" w14:lon="0" w14:rev="0"/>
                  </w14:lightRig>
                </w14:scene3d>
              </w:rPr>
              <w:t>10.2.5</w:t>
            </w:r>
            <w:r>
              <w:rPr>
                <w:rFonts w:asciiTheme="minorHAnsi" w:eastAsiaTheme="minorEastAsia" w:hAnsiTheme="minorHAnsi" w:cstheme="minorBidi"/>
                <w:color w:val="auto"/>
                <w:sz w:val="22"/>
                <w:szCs w:val="22"/>
                <w:lang w:eastAsia="nl-NL"/>
              </w:rPr>
              <w:tab/>
            </w:r>
            <w:r w:rsidRPr="00E907F1">
              <w:rPr>
                <w:rStyle w:val="Hyperlink"/>
              </w:rPr>
              <w:t>Contractregelperiode looptijd aanpassen</w:t>
            </w:r>
            <w:r>
              <w:rPr>
                <w:webHidden/>
              </w:rPr>
              <w:tab/>
            </w:r>
            <w:r>
              <w:rPr>
                <w:webHidden/>
              </w:rPr>
              <w:fldChar w:fldCharType="begin"/>
            </w:r>
            <w:r>
              <w:rPr>
                <w:webHidden/>
              </w:rPr>
              <w:instrText xml:space="preserve"> PAGEREF _Toc64306923 \h </w:instrText>
            </w:r>
            <w:r>
              <w:rPr>
                <w:webHidden/>
              </w:rPr>
            </w:r>
            <w:r>
              <w:rPr>
                <w:webHidden/>
              </w:rPr>
              <w:fldChar w:fldCharType="separate"/>
            </w:r>
            <w:r>
              <w:rPr>
                <w:webHidden/>
              </w:rPr>
              <w:t>62</w:t>
            </w:r>
            <w:r>
              <w:rPr>
                <w:webHidden/>
              </w:rPr>
              <w:fldChar w:fldCharType="end"/>
            </w:r>
          </w:hyperlink>
        </w:p>
        <w:p w14:paraId="0A847ACE" w14:textId="57234090"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24" w:history="1">
            <w:r w:rsidRPr="00E907F1">
              <w:rPr>
                <w:rStyle w:val="Hyperlink"/>
                <w14:scene3d>
                  <w14:camera w14:prst="orthographicFront"/>
                  <w14:lightRig w14:rig="threePt" w14:dir="t">
                    <w14:rot w14:lat="0" w14:lon="0" w14:rev="0"/>
                  </w14:lightRig>
                </w14:scene3d>
              </w:rPr>
              <w:t>10.2.6</w:t>
            </w:r>
            <w:r>
              <w:rPr>
                <w:rFonts w:asciiTheme="minorHAnsi" w:eastAsiaTheme="minorEastAsia" w:hAnsiTheme="minorHAnsi" w:cstheme="minorBidi"/>
                <w:color w:val="auto"/>
                <w:sz w:val="22"/>
                <w:szCs w:val="22"/>
                <w:lang w:eastAsia="nl-NL"/>
              </w:rPr>
              <w:tab/>
            </w:r>
            <w:r w:rsidRPr="00E907F1">
              <w:rPr>
                <w:rStyle w:val="Hyperlink"/>
              </w:rPr>
              <w:t>Contractregelperiode verwijderen</w:t>
            </w:r>
            <w:r>
              <w:rPr>
                <w:webHidden/>
              </w:rPr>
              <w:tab/>
            </w:r>
            <w:r>
              <w:rPr>
                <w:webHidden/>
              </w:rPr>
              <w:fldChar w:fldCharType="begin"/>
            </w:r>
            <w:r>
              <w:rPr>
                <w:webHidden/>
              </w:rPr>
              <w:instrText xml:space="preserve"> PAGEREF _Toc64306924 \h </w:instrText>
            </w:r>
            <w:r>
              <w:rPr>
                <w:webHidden/>
              </w:rPr>
            </w:r>
            <w:r>
              <w:rPr>
                <w:webHidden/>
              </w:rPr>
              <w:fldChar w:fldCharType="separate"/>
            </w:r>
            <w:r>
              <w:rPr>
                <w:webHidden/>
              </w:rPr>
              <w:t>63</w:t>
            </w:r>
            <w:r>
              <w:rPr>
                <w:webHidden/>
              </w:rPr>
              <w:fldChar w:fldCharType="end"/>
            </w:r>
          </w:hyperlink>
        </w:p>
        <w:p w14:paraId="1767DF38" w14:textId="4839CD46" w:rsidR="00772168" w:rsidRDefault="00772168">
          <w:pPr>
            <w:pStyle w:val="TOC2"/>
            <w:rPr>
              <w:rFonts w:asciiTheme="minorHAnsi" w:eastAsiaTheme="minorEastAsia" w:hAnsiTheme="minorHAnsi" w:cstheme="minorBidi"/>
              <w:color w:val="auto"/>
              <w:sz w:val="22"/>
              <w:szCs w:val="22"/>
              <w:lang w:eastAsia="nl-NL"/>
            </w:rPr>
          </w:pPr>
          <w:hyperlink w:anchor="_Toc64306925" w:history="1">
            <w:r w:rsidRPr="00E907F1">
              <w:rPr>
                <w:rStyle w:val="Hyperlink"/>
              </w:rPr>
              <w:t>10.3</w:t>
            </w:r>
            <w:r>
              <w:rPr>
                <w:rFonts w:asciiTheme="minorHAnsi" w:eastAsiaTheme="minorEastAsia" w:hAnsiTheme="minorHAnsi" w:cstheme="minorBidi"/>
                <w:color w:val="auto"/>
                <w:sz w:val="22"/>
                <w:szCs w:val="22"/>
                <w:lang w:eastAsia="nl-NL"/>
              </w:rPr>
              <w:tab/>
            </w:r>
            <w:r w:rsidRPr="00E907F1">
              <w:rPr>
                <w:rStyle w:val="Hyperlink"/>
              </w:rPr>
              <w:t>Document toevoegen</w:t>
            </w:r>
            <w:r>
              <w:rPr>
                <w:webHidden/>
              </w:rPr>
              <w:tab/>
            </w:r>
            <w:r>
              <w:rPr>
                <w:webHidden/>
              </w:rPr>
              <w:fldChar w:fldCharType="begin"/>
            </w:r>
            <w:r>
              <w:rPr>
                <w:webHidden/>
              </w:rPr>
              <w:instrText xml:space="preserve"> PAGEREF _Toc64306925 \h </w:instrText>
            </w:r>
            <w:r>
              <w:rPr>
                <w:webHidden/>
              </w:rPr>
            </w:r>
            <w:r>
              <w:rPr>
                <w:webHidden/>
              </w:rPr>
              <w:fldChar w:fldCharType="separate"/>
            </w:r>
            <w:r>
              <w:rPr>
                <w:webHidden/>
              </w:rPr>
              <w:t>63</w:t>
            </w:r>
            <w:r>
              <w:rPr>
                <w:webHidden/>
              </w:rPr>
              <w:fldChar w:fldCharType="end"/>
            </w:r>
          </w:hyperlink>
        </w:p>
        <w:p w14:paraId="06EB2B88" w14:textId="3E257984" w:rsidR="00772168" w:rsidRDefault="00772168">
          <w:pPr>
            <w:pStyle w:val="TOC2"/>
            <w:rPr>
              <w:rFonts w:asciiTheme="minorHAnsi" w:eastAsiaTheme="minorEastAsia" w:hAnsiTheme="minorHAnsi" w:cstheme="minorBidi"/>
              <w:color w:val="auto"/>
              <w:sz w:val="22"/>
              <w:szCs w:val="22"/>
              <w:lang w:eastAsia="nl-NL"/>
            </w:rPr>
          </w:pPr>
          <w:hyperlink w:anchor="_Toc64306926" w:history="1">
            <w:r w:rsidRPr="00E907F1">
              <w:rPr>
                <w:rStyle w:val="Hyperlink"/>
              </w:rPr>
              <w:t>10.4</w:t>
            </w:r>
            <w:r>
              <w:rPr>
                <w:rFonts w:asciiTheme="minorHAnsi" w:eastAsiaTheme="minorEastAsia" w:hAnsiTheme="minorHAnsi" w:cstheme="minorBidi"/>
                <w:color w:val="auto"/>
                <w:sz w:val="22"/>
                <w:szCs w:val="22"/>
                <w:lang w:eastAsia="nl-NL"/>
              </w:rPr>
              <w:tab/>
            </w:r>
            <w:r w:rsidRPr="00E907F1">
              <w:rPr>
                <w:rStyle w:val="Hyperlink"/>
              </w:rPr>
              <w:t>Subcontracten</w:t>
            </w:r>
            <w:r>
              <w:rPr>
                <w:webHidden/>
              </w:rPr>
              <w:tab/>
            </w:r>
            <w:r>
              <w:rPr>
                <w:webHidden/>
              </w:rPr>
              <w:fldChar w:fldCharType="begin"/>
            </w:r>
            <w:r>
              <w:rPr>
                <w:webHidden/>
              </w:rPr>
              <w:instrText xml:space="preserve"> PAGEREF _Toc64306926 \h </w:instrText>
            </w:r>
            <w:r>
              <w:rPr>
                <w:webHidden/>
              </w:rPr>
            </w:r>
            <w:r>
              <w:rPr>
                <w:webHidden/>
              </w:rPr>
              <w:fldChar w:fldCharType="separate"/>
            </w:r>
            <w:r>
              <w:rPr>
                <w:webHidden/>
              </w:rPr>
              <w:t>63</w:t>
            </w:r>
            <w:r>
              <w:rPr>
                <w:webHidden/>
              </w:rPr>
              <w:fldChar w:fldCharType="end"/>
            </w:r>
          </w:hyperlink>
        </w:p>
        <w:p w14:paraId="06F1BF20" w14:textId="089053BC" w:rsidR="00772168" w:rsidRDefault="00772168">
          <w:pPr>
            <w:pStyle w:val="TOC2"/>
            <w:rPr>
              <w:rFonts w:asciiTheme="minorHAnsi" w:eastAsiaTheme="minorEastAsia" w:hAnsiTheme="minorHAnsi" w:cstheme="minorBidi"/>
              <w:color w:val="auto"/>
              <w:sz w:val="22"/>
              <w:szCs w:val="22"/>
              <w:lang w:eastAsia="nl-NL"/>
            </w:rPr>
          </w:pPr>
          <w:hyperlink w:anchor="_Toc64306927" w:history="1">
            <w:r w:rsidRPr="00E907F1">
              <w:rPr>
                <w:rStyle w:val="Hyperlink"/>
              </w:rPr>
              <w:t>10.5</w:t>
            </w:r>
            <w:r>
              <w:rPr>
                <w:rFonts w:asciiTheme="minorHAnsi" w:eastAsiaTheme="minorEastAsia" w:hAnsiTheme="minorHAnsi" w:cstheme="minorBidi"/>
                <w:color w:val="auto"/>
                <w:sz w:val="22"/>
                <w:szCs w:val="22"/>
                <w:lang w:eastAsia="nl-NL"/>
              </w:rPr>
              <w:tab/>
            </w:r>
            <w:r w:rsidRPr="00E907F1">
              <w:rPr>
                <w:rStyle w:val="Hyperlink"/>
              </w:rPr>
              <w:t>Taken definiëren</w:t>
            </w:r>
            <w:r w:rsidRPr="00E907F1">
              <w:rPr>
                <w:rStyle w:val="Hyperlink"/>
              </w:rPr>
              <w:drawing>
                <wp:inline distT="0" distB="0" distL="0" distR="0" wp14:anchorId="2D2BCE14" wp14:editId="048D9170">
                  <wp:extent cx="241539" cy="241539"/>
                  <wp:effectExtent l="0" t="0" r="6350" b="6350"/>
                  <wp:docPr id="220"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r>
              <w:rPr>
                <w:webHidden/>
              </w:rPr>
              <w:tab/>
            </w:r>
            <w:r>
              <w:rPr>
                <w:webHidden/>
              </w:rPr>
              <w:fldChar w:fldCharType="begin"/>
            </w:r>
            <w:r>
              <w:rPr>
                <w:webHidden/>
              </w:rPr>
              <w:instrText xml:space="preserve"> PAGEREF _Toc64306927 \h </w:instrText>
            </w:r>
            <w:r>
              <w:rPr>
                <w:webHidden/>
              </w:rPr>
            </w:r>
            <w:r>
              <w:rPr>
                <w:webHidden/>
              </w:rPr>
              <w:fldChar w:fldCharType="separate"/>
            </w:r>
            <w:r>
              <w:rPr>
                <w:webHidden/>
              </w:rPr>
              <w:t>63</w:t>
            </w:r>
            <w:r>
              <w:rPr>
                <w:webHidden/>
              </w:rPr>
              <w:fldChar w:fldCharType="end"/>
            </w:r>
          </w:hyperlink>
        </w:p>
        <w:p w14:paraId="033DE361" w14:textId="3EC3DF72"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28" w:history="1">
            <w:r w:rsidRPr="00E907F1">
              <w:rPr>
                <w:rStyle w:val="Hyperlink"/>
                <w14:scene3d>
                  <w14:camera w14:prst="orthographicFront"/>
                  <w14:lightRig w14:rig="threePt" w14:dir="t">
                    <w14:rot w14:lat="0" w14:lon="0" w14:rev="0"/>
                  </w14:lightRig>
                </w14:scene3d>
              </w:rPr>
              <w:t>10.5.1</w:t>
            </w:r>
            <w:r>
              <w:rPr>
                <w:rFonts w:asciiTheme="minorHAnsi" w:eastAsiaTheme="minorEastAsia" w:hAnsiTheme="minorHAnsi" w:cstheme="minorBidi"/>
                <w:color w:val="auto"/>
                <w:sz w:val="22"/>
                <w:szCs w:val="22"/>
                <w:lang w:eastAsia="nl-NL"/>
              </w:rPr>
              <w:tab/>
            </w:r>
            <w:r w:rsidRPr="00E907F1">
              <w:rPr>
                <w:rStyle w:val="Hyperlink"/>
              </w:rPr>
              <w:t>Feestdagen</w:t>
            </w:r>
            <w:r>
              <w:rPr>
                <w:webHidden/>
              </w:rPr>
              <w:tab/>
            </w:r>
            <w:r>
              <w:rPr>
                <w:webHidden/>
              </w:rPr>
              <w:fldChar w:fldCharType="begin"/>
            </w:r>
            <w:r>
              <w:rPr>
                <w:webHidden/>
              </w:rPr>
              <w:instrText xml:space="preserve"> PAGEREF _Toc64306928 \h </w:instrText>
            </w:r>
            <w:r>
              <w:rPr>
                <w:webHidden/>
              </w:rPr>
            </w:r>
            <w:r>
              <w:rPr>
                <w:webHidden/>
              </w:rPr>
              <w:fldChar w:fldCharType="separate"/>
            </w:r>
            <w:r>
              <w:rPr>
                <w:webHidden/>
              </w:rPr>
              <w:t>65</w:t>
            </w:r>
            <w:r>
              <w:rPr>
                <w:webHidden/>
              </w:rPr>
              <w:fldChar w:fldCharType="end"/>
            </w:r>
          </w:hyperlink>
        </w:p>
        <w:p w14:paraId="7848AEEA" w14:textId="2A3C8087"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29" w:history="1">
            <w:r w:rsidRPr="00E907F1">
              <w:rPr>
                <w:rStyle w:val="Hyperlink"/>
                <w14:scene3d>
                  <w14:camera w14:prst="orthographicFront"/>
                  <w14:lightRig w14:rig="threePt" w14:dir="t">
                    <w14:rot w14:lat="0" w14:lon="0" w14:rev="0"/>
                  </w14:lightRig>
                </w14:scene3d>
              </w:rPr>
              <w:t>10.5.2</w:t>
            </w:r>
            <w:r>
              <w:rPr>
                <w:rFonts w:asciiTheme="minorHAnsi" w:eastAsiaTheme="minorEastAsia" w:hAnsiTheme="minorHAnsi" w:cstheme="minorBidi"/>
                <w:color w:val="auto"/>
                <w:sz w:val="22"/>
                <w:szCs w:val="22"/>
                <w:lang w:eastAsia="nl-NL"/>
              </w:rPr>
              <w:tab/>
            </w:r>
            <w:r w:rsidRPr="00E907F1">
              <w:rPr>
                <w:rStyle w:val="Hyperlink"/>
              </w:rPr>
              <w:t>Uitzonderingen</w:t>
            </w:r>
            <w:r>
              <w:rPr>
                <w:webHidden/>
              </w:rPr>
              <w:tab/>
            </w:r>
            <w:r>
              <w:rPr>
                <w:webHidden/>
              </w:rPr>
              <w:fldChar w:fldCharType="begin"/>
            </w:r>
            <w:r>
              <w:rPr>
                <w:webHidden/>
              </w:rPr>
              <w:instrText xml:space="preserve"> PAGEREF _Toc64306929 \h </w:instrText>
            </w:r>
            <w:r>
              <w:rPr>
                <w:webHidden/>
              </w:rPr>
            </w:r>
            <w:r>
              <w:rPr>
                <w:webHidden/>
              </w:rPr>
              <w:fldChar w:fldCharType="separate"/>
            </w:r>
            <w:r>
              <w:rPr>
                <w:webHidden/>
              </w:rPr>
              <w:t>65</w:t>
            </w:r>
            <w:r>
              <w:rPr>
                <w:webHidden/>
              </w:rPr>
              <w:fldChar w:fldCharType="end"/>
            </w:r>
          </w:hyperlink>
        </w:p>
        <w:p w14:paraId="176B4D6F" w14:textId="3336F342"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30" w:history="1">
            <w:r w:rsidRPr="00E907F1">
              <w:rPr>
                <w:rStyle w:val="Hyperlink"/>
                <w14:scene3d>
                  <w14:camera w14:prst="orthographicFront"/>
                  <w14:lightRig w14:rig="threePt" w14:dir="t">
                    <w14:rot w14:lat="0" w14:lon="0" w14:rev="0"/>
                  </w14:lightRig>
                </w14:scene3d>
              </w:rPr>
              <w:t>10.5.3</w:t>
            </w:r>
            <w:r>
              <w:rPr>
                <w:rFonts w:asciiTheme="minorHAnsi" w:eastAsiaTheme="minorEastAsia" w:hAnsiTheme="minorHAnsi" w:cstheme="minorBidi"/>
                <w:color w:val="auto"/>
                <w:sz w:val="22"/>
                <w:szCs w:val="22"/>
                <w:lang w:eastAsia="nl-NL"/>
              </w:rPr>
              <w:tab/>
            </w:r>
            <w:r w:rsidRPr="00E907F1">
              <w:rPr>
                <w:rStyle w:val="Hyperlink"/>
              </w:rPr>
              <w:t>Checkpoints configureren in de praktijk</w:t>
            </w:r>
            <w:r>
              <w:rPr>
                <w:webHidden/>
              </w:rPr>
              <w:tab/>
            </w:r>
            <w:r>
              <w:rPr>
                <w:webHidden/>
              </w:rPr>
              <w:fldChar w:fldCharType="begin"/>
            </w:r>
            <w:r>
              <w:rPr>
                <w:webHidden/>
              </w:rPr>
              <w:instrText xml:space="preserve"> PAGEREF _Toc64306930 \h </w:instrText>
            </w:r>
            <w:r>
              <w:rPr>
                <w:webHidden/>
              </w:rPr>
            </w:r>
            <w:r>
              <w:rPr>
                <w:webHidden/>
              </w:rPr>
              <w:fldChar w:fldCharType="separate"/>
            </w:r>
            <w:r>
              <w:rPr>
                <w:webHidden/>
              </w:rPr>
              <w:t>66</w:t>
            </w:r>
            <w:r>
              <w:rPr>
                <w:webHidden/>
              </w:rPr>
              <w:fldChar w:fldCharType="end"/>
            </w:r>
          </w:hyperlink>
        </w:p>
        <w:p w14:paraId="0A8660A3" w14:textId="6484B491" w:rsidR="00772168" w:rsidRDefault="00772168">
          <w:pPr>
            <w:pStyle w:val="TOC2"/>
            <w:rPr>
              <w:rFonts w:asciiTheme="minorHAnsi" w:eastAsiaTheme="minorEastAsia" w:hAnsiTheme="minorHAnsi" w:cstheme="minorBidi"/>
              <w:color w:val="auto"/>
              <w:sz w:val="22"/>
              <w:szCs w:val="22"/>
              <w:lang w:eastAsia="nl-NL"/>
            </w:rPr>
          </w:pPr>
          <w:hyperlink w:anchor="_Toc64306931" w:history="1">
            <w:r w:rsidRPr="00E907F1">
              <w:rPr>
                <w:rStyle w:val="Hyperlink"/>
              </w:rPr>
              <w:t>10.6</w:t>
            </w:r>
            <w:r>
              <w:rPr>
                <w:rFonts w:asciiTheme="minorHAnsi" w:eastAsiaTheme="minorEastAsia" w:hAnsiTheme="minorHAnsi" w:cstheme="minorBidi"/>
                <w:color w:val="auto"/>
                <w:sz w:val="22"/>
                <w:szCs w:val="22"/>
                <w:lang w:eastAsia="nl-NL"/>
              </w:rPr>
              <w:tab/>
            </w:r>
            <w:r w:rsidRPr="00E907F1">
              <w:rPr>
                <w:rStyle w:val="Hyperlink"/>
              </w:rPr>
              <w:t>Object koppelen</w:t>
            </w:r>
            <w:r>
              <w:rPr>
                <w:webHidden/>
              </w:rPr>
              <w:tab/>
            </w:r>
            <w:r>
              <w:rPr>
                <w:webHidden/>
              </w:rPr>
              <w:fldChar w:fldCharType="begin"/>
            </w:r>
            <w:r>
              <w:rPr>
                <w:webHidden/>
              </w:rPr>
              <w:instrText xml:space="preserve"> PAGEREF _Toc64306931 \h </w:instrText>
            </w:r>
            <w:r>
              <w:rPr>
                <w:webHidden/>
              </w:rPr>
            </w:r>
            <w:r>
              <w:rPr>
                <w:webHidden/>
              </w:rPr>
              <w:fldChar w:fldCharType="separate"/>
            </w:r>
            <w:r>
              <w:rPr>
                <w:webHidden/>
              </w:rPr>
              <w:t>68</w:t>
            </w:r>
            <w:r>
              <w:rPr>
                <w:webHidden/>
              </w:rPr>
              <w:fldChar w:fldCharType="end"/>
            </w:r>
          </w:hyperlink>
        </w:p>
        <w:p w14:paraId="6036015D" w14:textId="4A086E43" w:rsidR="00772168" w:rsidRDefault="00772168">
          <w:pPr>
            <w:pStyle w:val="TOC2"/>
            <w:rPr>
              <w:rFonts w:asciiTheme="minorHAnsi" w:eastAsiaTheme="minorEastAsia" w:hAnsiTheme="minorHAnsi" w:cstheme="minorBidi"/>
              <w:color w:val="auto"/>
              <w:sz w:val="22"/>
              <w:szCs w:val="22"/>
              <w:lang w:eastAsia="nl-NL"/>
            </w:rPr>
          </w:pPr>
          <w:hyperlink w:anchor="_Toc64306932" w:history="1">
            <w:r w:rsidRPr="00E907F1">
              <w:rPr>
                <w:rStyle w:val="Hyperlink"/>
              </w:rPr>
              <w:t>10.7</w:t>
            </w:r>
            <w:r>
              <w:rPr>
                <w:rFonts w:asciiTheme="minorHAnsi" w:eastAsiaTheme="minorEastAsia" w:hAnsiTheme="minorHAnsi" w:cstheme="minorBidi"/>
                <w:color w:val="auto"/>
                <w:sz w:val="22"/>
                <w:szCs w:val="22"/>
                <w:lang w:eastAsia="nl-NL"/>
              </w:rPr>
              <w:tab/>
            </w:r>
            <w:r w:rsidRPr="00E907F1">
              <w:rPr>
                <w:rStyle w:val="Hyperlink"/>
              </w:rPr>
              <w:t>Prijsindexaties</w:t>
            </w:r>
            <w:r>
              <w:rPr>
                <w:webHidden/>
              </w:rPr>
              <w:tab/>
            </w:r>
            <w:r>
              <w:rPr>
                <w:webHidden/>
              </w:rPr>
              <w:fldChar w:fldCharType="begin"/>
            </w:r>
            <w:r>
              <w:rPr>
                <w:webHidden/>
              </w:rPr>
              <w:instrText xml:space="preserve"> PAGEREF _Toc64306932 \h </w:instrText>
            </w:r>
            <w:r>
              <w:rPr>
                <w:webHidden/>
              </w:rPr>
            </w:r>
            <w:r>
              <w:rPr>
                <w:webHidden/>
              </w:rPr>
              <w:fldChar w:fldCharType="separate"/>
            </w:r>
            <w:r>
              <w:rPr>
                <w:webHidden/>
              </w:rPr>
              <w:t>69</w:t>
            </w:r>
            <w:r>
              <w:rPr>
                <w:webHidden/>
              </w:rPr>
              <w:fldChar w:fldCharType="end"/>
            </w:r>
          </w:hyperlink>
        </w:p>
        <w:p w14:paraId="12DF36D0" w14:textId="45305B73"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33" w:history="1">
            <w:r w:rsidRPr="00E907F1">
              <w:rPr>
                <w:rStyle w:val="Hyperlink"/>
                <w14:scene3d>
                  <w14:camera w14:prst="orthographicFront"/>
                  <w14:lightRig w14:rig="threePt" w14:dir="t">
                    <w14:rot w14:lat="0" w14:lon="0" w14:rev="0"/>
                  </w14:lightRig>
                </w14:scene3d>
              </w:rPr>
              <w:t>10.7.1</w:t>
            </w:r>
            <w:r>
              <w:rPr>
                <w:rFonts w:asciiTheme="minorHAnsi" w:eastAsiaTheme="minorEastAsia" w:hAnsiTheme="minorHAnsi" w:cstheme="minorBidi"/>
                <w:color w:val="auto"/>
                <w:sz w:val="22"/>
                <w:szCs w:val="22"/>
                <w:lang w:eastAsia="nl-NL"/>
              </w:rPr>
              <w:tab/>
            </w:r>
            <w:r w:rsidRPr="00E907F1">
              <w:rPr>
                <w:rStyle w:val="Hyperlink"/>
              </w:rPr>
              <w:t>Bulk bewerking</w:t>
            </w:r>
            <w:r>
              <w:rPr>
                <w:webHidden/>
              </w:rPr>
              <w:tab/>
            </w:r>
            <w:r>
              <w:rPr>
                <w:webHidden/>
              </w:rPr>
              <w:fldChar w:fldCharType="begin"/>
            </w:r>
            <w:r>
              <w:rPr>
                <w:webHidden/>
              </w:rPr>
              <w:instrText xml:space="preserve"> PAGEREF _Toc64306933 \h </w:instrText>
            </w:r>
            <w:r>
              <w:rPr>
                <w:webHidden/>
              </w:rPr>
            </w:r>
            <w:r>
              <w:rPr>
                <w:webHidden/>
              </w:rPr>
              <w:fldChar w:fldCharType="separate"/>
            </w:r>
            <w:r>
              <w:rPr>
                <w:webHidden/>
              </w:rPr>
              <w:t>69</w:t>
            </w:r>
            <w:r>
              <w:rPr>
                <w:webHidden/>
              </w:rPr>
              <w:fldChar w:fldCharType="end"/>
            </w:r>
          </w:hyperlink>
        </w:p>
        <w:p w14:paraId="18467DDD" w14:textId="58C0C2C6"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34" w:history="1">
            <w:r w:rsidRPr="00E907F1">
              <w:rPr>
                <w:rStyle w:val="Hyperlink"/>
                <w14:scene3d>
                  <w14:camera w14:prst="orthographicFront"/>
                  <w14:lightRig w14:rig="threePt" w14:dir="t">
                    <w14:rot w14:lat="0" w14:lon="0" w14:rev="0"/>
                  </w14:lightRig>
                </w14:scene3d>
              </w:rPr>
              <w:t>10.7.2</w:t>
            </w:r>
            <w:r>
              <w:rPr>
                <w:rFonts w:asciiTheme="minorHAnsi" w:eastAsiaTheme="minorEastAsia" w:hAnsiTheme="minorHAnsi" w:cstheme="minorBidi"/>
                <w:color w:val="auto"/>
                <w:sz w:val="22"/>
                <w:szCs w:val="22"/>
                <w:lang w:eastAsia="nl-NL"/>
              </w:rPr>
              <w:tab/>
            </w:r>
            <w:r w:rsidRPr="00E907F1">
              <w:rPr>
                <w:rStyle w:val="Hyperlink"/>
              </w:rPr>
              <w:t>Praktijkvoorbeeld</w:t>
            </w:r>
            <w:r>
              <w:rPr>
                <w:webHidden/>
              </w:rPr>
              <w:tab/>
            </w:r>
            <w:r>
              <w:rPr>
                <w:webHidden/>
              </w:rPr>
              <w:fldChar w:fldCharType="begin"/>
            </w:r>
            <w:r>
              <w:rPr>
                <w:webHidden/>
              </w:rPr>
              <w:instrText xml:space="preserve"> PAGEREF _Toc64306934 \h </w:instrText>
            </w:r>
            <w:r>
              <w:rPr>
                <w:webHidden/>
              </w:rPr>
            </w:r>
            <w:r>
              <w:rPr>
                <w:webHidden/>
              </w:rPr>
              <w:fldChar w:fldCharType="separate"/>
            </w:r>
            <w:r>
              <w:rPr>
                <w:webHidden/>
              </w:rPr>
              <w:t>70</w:t>
            </w:r>
            <w:r>
              <w:rPr>
                <w:webHidden/>
              </w:rPr>
              <w:fldChar w:fldCharType="end"/>
            </w:r>
          </w:hyperlink>
        </w:p>
        <w:p w14:paraId="635758E1" w14:textId="0887DC3D"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35" w:history="1">
            <w:r w:rsidRPr="00E907F1">
              <w:rPr>
                <w:rStyle w:val="Hyperlink"/>
                <w14:scene3d>
                  <w14:camera w14:prst="orthographicFront"/>
                  <w14:lightRig w14:rig="threePt" w14:dir="t">
                    <w14:rot w14:lat="0" w14:lon="0" w14:rev="0"/>
                  </w14:lightRig>
                </w14:scene3d>
              </w:rPr>
              <w:t>10.7.3</w:t>
            </w:r>
            <w:r>
              <w:rPr>
                <w:rFonts w:asciiTheme="minorHAnsi" w:eastAsiaTheme="minorEastAsia" w:hAnsiTheme="minorHAnsi" w:cstheme="minorBidi"/>
                <w:color w:val="auto"/>
                <w:sz w:val="22"/>
                <w:szCs w:val="22"/>
                <w:lang w:eastAsia="nl-NL"/>
              </w:rPr>
              <w:tab/>
            </w:r>
            <w:r w:rsidRPr="00E907F1">
              <w:rPr>
                <w:rStyle w:val="Hyperlink"/>
              </w:rPr>
              <w:t>Handmatige indexatie</w:t>
            </w:r>
            <w:r>
              <w:rPr>
                <w:webHidden/>
              </w:rPr>
              <w:tab/>
            </w:r>
            <w:r>
              <w:rPr>
                <w:webHidden/>
              </w:rPr>
              <w:fldChar w:fldCharType="begin"/>
            </w:r>
            <w:r>
              <w:rPr>
                <w:webHidden/>
              </w:rPr>
              <w:instrText xml:space="preserve"> PAGEREF _Toc64306935 \h </w:instrText>
            </w:r>
            <w:r>
              <w:rPr>
                <w:webHidden/>
              </w:rPr>
            </w:r>
            <w:r>
              <w:rPr>
                <w:webHidden/>
              </w:rPr>
              <w:fldChar w:fldCharType="separate"/>
            </w:r>
            <w:r>
              <w:rPr>
                <w:webHidden/>
              </w:rPr>
              <w:t>71</w:t>
            </w:r>
            <w:r>
              <w:rPr>
                <w:webHidden/>
              </w:rPr>
              <w:fldChar w:fldCharType="end"/>
            </w:r>
          </w:hyperlink>
        </w:p>
        <w:p w14:paraId="28F9A886" w14:textId="547D913B" w:rsidR="00772168" w:rsidRDefault="00772168">
          <w:pPr>
            <w:pStyle w:val="TOC1"/>
            <w:rPr>
              <w:rFonts w:asciiTheme="minorHAnsi" w:eastAsiaTheme="minorEastAsia" w:hAnsiTheme="minorHAnsi" w:cstheme="minorBidi"/>
              <w:color w:val="auto"/>
              <w:sz w:val="22"/>
              <w:szCs w:val="22"/>
              <w:lang w:eastAsia="nl-NL"/>
            </w:rPr>
          </w:pPr>
          <w:hyperlink w:anchor="_Toc64306936" w:history="1">
            <w:r w:rsidRPr="00E907F1">
              <w:rPr>
                <w:rStyle w:val="Hyperlink"/>
              </w:rPr>
              <w:t>11 SequriX HUB</w:t>
            </w:r>
            <w:r>
              <w:rPr>
                <w:webHidden/>
              </w:rPr>
              <w:tab/>
            </w:r>
            <w:r>
              <w:rPr>
                <w:webHidden/>
              </w:rPr>
              <w:fldChar w:fldCharType="begin"/>
            </w:r>
            <w:r>
              <w:rPr>
                <w:webHidden/>
              </w:rPr>
              <w:instrText xml:space="preserve"> PAGEREF _Toc64306936 \h </w:instrText>
            </w:r>
            <w:r>
              <w:rPr>
                <w:webHidden/>
              </w:rPr>
            </w:r>
            <w:r>
              <w:rPr>
                <w:webHidden/>
              </w:rPr>
              <w:fldChar w:fldCharType="separate"/>
            </w:r>
            <w:r>
              <w:rPr>
                <w:webHidden/>
              </w:rPr>
              <w:t>73</w:t>
            </w:r>
            <w:r>
              <w:rPr>
                <w:webHidden/>
              </w:rPr>
              <w:fldChar w:fldCharType="end"/>
            </w:r>
          </w:hyperlink>
        </w:p>
        <w:p w14:paraId="0CC2EF08" w14:textId="6494AD15" w:rsidR="00772168" w:rsidRDefault="00772168">
          <w:pPr>
            <w:pStyle w:val="TOC2"/>
            <w:rPr>
              <w:rFonts w:asciiTheme="minorHAnsi" w:eastAsiaTheme="minorEastAsia" w:hAnsiTheme="minorHAnsi" w:cstheme="minorBidi"/>
              <w:color w:val="auto"/>
              <w:sz w:val="22"/>
              <w:szCs w:val="22"/>
              <w:lang w:eastAsia="nl-NL"/>
            </w:rPr>
          </w:pPr>
          <w:hyperlink w:anchor="_Toc64306937" w:history="1">
            <w:r w:rsidRPr="00E907F1">
              <w:rPr>
                <w:rStyle w:val="Hyperlink"/>
              </w:rPr>
              <w:t>11.1</w:t>
            </w:r>
            <w:r>
              <w:rPr>
                <w:rFonts w:asciiTheme="minorHAnsi" w:eastAsiaTheme="minorEastAsia" w:hAnsiTheme="minorHAnsi" w:cstheme="minorBidi"/>
                <w:color w:val="auto"/>
                <w:sz w:val="22"/>
                <w:szCs w:val="22"/>
                <w:lang w:eastAsia="nl-NL"/>
              </w:rPr>
              <w:tab/>
            </w:r>
            <w:r w:rsidRPr="00E907F1">
              <w:rPr>
                <w:rStyle w:val="Hyperlink"/>
              </w:rPr>
              <w:t>Configuratie stappen</w:t>
            </w:r>
            <w:r>
              <w:rPr>
                <w:webHidden/>
              </w:rPr>
              <w:tab/>
            </w:r>
            <w:r>
              <w:rPr>
                <w:webHidden/>
              </w:rPr>
              <w:fldChar w:fldCharType="begin"/>
            </w:r>
            <w:r>
              <w:rPr>
                <w:webHidden/>
              </w:rPr>
              <w:instrText xml:space="preserve"> PAGEREF _Toc64306937 \h </w:instrText>
            </w:r>
            <w:r>
              <w:rPr>
                <w:webHidden/>
              </w:rPr>
            </w:r>
            <w:r>
              <w:rPr>
                <w:webHidden/>
              </w:rPr>
              <w:fldChar w:fldCharType="separate"/>
            </w:r>
            <w:r>
              <w:rPr>
                <w:webHidden/>
              </w:rPr>
              <w:t>73</w:t>
            </w:r>
            <w:r>
              <w:rPr>
                <w:webHidden/>
              </w:rPr>
              <w:fldChar w:fldCharType="end"/>
            </w:r>
          </w:hyperlink>
        </w:p>
        <w:p w14:paraId="2D58AAEC" w14:textId="21202F8B"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38" w:history="1">
            <w:r w:rsidRPr="00E907F1">
              <w:rPr>
                <w:rStyle w:val="Hyperlink"/>
                <w14:scene3d>
                  <w14:camera w14:prst="orthographicFront"/>
                  <w14:lightRig w14:rig="threePt" w14:dir="t">
                    <w14:rot w14:lat="0" w14:lon="0" w14:rev="0"/>
                  </w14:lightRig>
                </w14:scene3d>
              </w:rPr>
              <w:t>11.1.1</w:t>
            </w:r>
            <w:r>
              <w:rPr>
                <w:rFonts w:asciiTheme="minorHAnsi" w:eastAsiaTheme="minorEastAsia" w:hAnsiTheme="minorHAnsi" w:cstheme="minorBidi"/>
                <w:color w:val="auto"/>
                <w:sz w:val="22"/>
                <w:szCs w:val="22"/>
                <w:lang w:eastAsia="nl-NL"/>
              </w:rPr>
              <w:tab/>
            </w:r>
            <w:r w:rsidRPr="00E907F1">
              <w:rPr>
                <w:rStyle w:val="Hyperlink"/>
              </w:rPr>
              <w:t>Recht toewijzen</w:t>
            </w:r>
            <w:r>
              <w:rPr>
                <w:webHidden/>
              </w:rPr>
              <w:tab/>
            </w:r>
            <w:r>
              <w:rPr>
                <w:webHidden/>
              </w:rPr>
              <w:fldChar w:fldCharType="begin"/>
            </w:r>
            <w:r>
              <w:rPr>
                <w:webHidden/>
              </w:rPr>
              <w:instrText xml:space="preserve"> PAGEREF _Toc64306938 \h </w:instrText>
            </w:r>
            <w:r>
              <w:rPr>
                <w:webHidden/>
              </w:rPr>
            </w:r>
            <w:r>
              <w:rPr>
                <w:webHidden/>
              </w:rPr>
              <w:fldChar w:fldCharType="separate"/>
            </w:r>
            <w:r>
              <w:rPr>
                <w:webHidden/>
              </w:rPr>
              <w:t>73</w:t>
            </w:r>
            <w:r>
              <w:rPr>
                <w:webHidden/>
              </w:rPr>
              <w:fldChar w:fldCharType="end"/>
            </w:r>
          </w:hyperlink>
        </w:p>
        <w:p w14:paraId="3DA1EF3C" w14:textId="460BD802"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39" w:history="1">
            <w:r w:rsidRPr="00E907F1">
              <w:rPr>
                <w:rStyle w:val="Hyperlink"/>
                <w14:scene3d>
                  <w14:camera w14:prst="orthographicFront"/>
                  <w14:lightRig w14:rig="threePt" w14:dir="t">
                    <w14:rot w14:lat="0" w14:lon="0" w14:rev="0"/>
                  </w14:lightRig>
                </w14:scene3d>
              </w:rPr>
              <w:t>11.1.2</w:t>
            </w:r>
            <w:r>
              <w:rPr>
                <w:rFonts w:asciiTheme="minorHAnsi" w:eastAsiaTheme="minorEastAsia" w:hAnsiTheme="minorHAnsi" w:cstheme="minorBidi"/>
                <w:color w:val="auto"/>
                <w:sz w:val="22"/>
                <w:szCs w:val="22"/>
                <w:lang w:eastAsia="nl-NL"/>
              </w:rPr>
              <w:tab/>
            </w:r>
            <w:r w:rsidRPr="00E907F1">
              <w:rPr>
                <w:rStyle w:val="Hyperlink"/>
              </w:rPr>
              <w:t>Adresgegevens invoeren</w:t>
            </w:r>
            <w:r>
              <w:rPr>
                <w:webHidden/>
              </w:rPr>
              <w:tab/>
            </w:r>
            <w:r>
              <w:rPr>
                <w:webHidden/>
              </w:rPr>
              <w:fldChar w:fldCharType="begin"/>
            </w:r>
            <w:r>
              <w:rPr>
                <w:webHidden/>
              </w:rPr>
              <w:instrText xml:space="preserve"> PAGEREF _Toc64306939 \h </w:instrText>
            </w:r>
            <w:r>
              <w:rPr>
                <w:webHidden/>
              </w:rPr>
            </w:r>
            <w:r>
              <w:rPr>
                <w:webHidden/>
              </w:rPr>
              <w:fldChar w:fldCharType="separate"/>
            </w:r>
            <w:r>
              <w:rPr>
                <w:webHidden/>
              </w:rPr>
              <w:t>73</w:t>
            </w:r>
            <w:r>
              <w:rPr>
                <w:webHidden/>
              </w:rPr>
              <w:fldChar w:fldCharType="end"/>
            </w:r>
          </w:hyperlink>
        </w:p>
        <w:p w14:paraId="08639FED" w14:textId="49886461" w:rsidR="00772168" w:rsidRDefault="00772168">
          <w:pPr>
            <w:pStyle w:val="TOC2"/>
            <w:rPr>
              <w:rFonts w:asciiTheme="minorHAnsi" w:eastAsiaTheme="minorEastAsia" w:hAnsiTheme="minorHAnsi" w:cstheme="minorBidi"/>
              <w:color w:val="auto"/>
              <w:sz w:val="22"/>
              <w:szCs w:val="22"/>
              <w:lang w:eastAsia="nl-NL"/>
            </w:rPr>
          </w:pPr>
          <w:hyperlink w:anchor="_Toc64306940" w:history="1">
            <w:r w:rsidRPr="00E907F1">
              <w:rPr>
                <w:rStyle w:val="Hyperlink"/>
              </w:rPr>
              <w:t>11.2</w:t>
            </w:r>
            <w:r>
              <w:rPr>
                <w:rFonts w:asciiTheme="minorHAnsi" w:eastAsiaTheme="minorEastAsia" w:hAnsiTheme="minorHAnsi" w:cstheme="minorBidi"/>
                <w:color w:val="auto"/>
                <w:sz w:val="22"/>
                <w:szCs w:val="22"/>
                <w:lang w:eastAsia="nl-NL"/>
              </w:rPr>
              <w:tab/>
            </w:r>
            <w:r w:rsidRPr="00E907F1">
              <w:rPr>
                <w:rStyle w:val="Hyperlink"/>
              </w:rPr>
              <w:t>Stappen hoofdaannemer</w:t>
            </w:r>
            <w:r>
              <w:rPr>
                <w:webHidden/>
              </w:rPr>
              <w:tab/>
            </w:r>
            <w:r>
              <w:rPr>
                <w:webHidden/>
              </w:rPr>
              <w:fldChar w:fldCharType="begin"/>
            </w:r>
            <w:r>
              <w:rPr>
                <w:webHidden/>
              </w:rPr>
              <w:instrText xml:space="preserve"> PAGEREF _Toc64306940 \h </w:instrText>
            </w:r>
            <w:r>
              <w:rPr>
                <w:webHidden/>
              </w:rPr>
            </w:r>
            <w:r>
              <w:rPr>
                <w:webHidden/>
              </w:rPr>
              <w:fldChar w:fldCharType="separate"/>
            </w:r>
            <w:r>
              <w:rPr>
                <w:webHidden/>
              </w:rPr>
              <w:t>73</w:t>
            </w:r>
            <w:r>
              <w:rPr>
                <w:webHidden/>
              </w:rPr>
              <w:fldChar w:fldCharType="end"/>
            </w:r>
          </w:hyperlink>
        </w:p>
        <w:p w14:paraId="70FAF361" w14:textId="10D87256"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41" w:history="1">
            <w:r w:rsidRPr="00E907F1">
              <w:rPr>
                <w:rStyle w:val="Hyperlink"/>
                <w14:scene3d>
                  <w14:camera w14:prst="orthographicFront"/>
                  <w14:lightRig w14:rig="threePt" w14:dir="t">
                    <w14:rot w14:lat="0" w14:lon="0" w14:rev="0"/>
                  </w14:lightRig>
                </w14:scene3d>
              </w:rPr>
              <w:t>11.2.1</w:t>
            </w:r>
            <w:r>
              <w:rPr>
                <w:rFonts w:asciiTheme="minorHAnsi" w:eastAsiaTheme="minorEastAsia" w:hAnsiTheme="minorHAnsi" w:cstheme="minorBidi"/>
                <w:color w:val="auto"/>
                <w:sz w:val="22"/>
                <w:szCs w:val="22"/>
                <w:lang w:eastAsia="nl-NL"/>
              </w:rPr>
              <w:tab/>
            </w:r>
            <w:r w:rsidRPr="00E907F1">
              <w:rPr>
                <w:rStyle w:val="Hyperlink"/>
              </w:rPr>
              <w:t>Koppelen met onderaannemer</w:t>
            </w:r>
            <w:r>
              <w:rPr>
                <w:webHidden/>
              </w:rPr>
              <w:tab/>
            </w:r>
            <w:r>
              <w:rPr>
                <w:webHidden/>
              </w:rPr>
              <w:fldChar w:fldCharType="begin"/>
            </w:r>
            <w:r>
              <w:rPr>
                <w:webHidden/>
              </w:rPr>
              <w:instrText xml:space="preserve"> PAGEREF _Toc64306941 \h </w:instrText>
            </w:r>
            <w:r>
              <w:rPr>
                <w:webHidden/>
              </w:rPr>
            </w:r>
            <w:r>
              <w:rPr>
                <w:webHidden/>
              </w:rPr>
              <w:fldChar w:fldCharType="separate"/>
            </w:r>
            <w:r>
              <w:rPr>
                <w:webHidden/>
              </w:rPr>
              <w:t>73</w:t>
            </w:r>
            <w:r>
              <w:rPr>
                <w:webHidden/>
              </w:rPr>
              <w:fldChar w:fldCharType="end"/>
            </w:r>
          </w:hyperlink>
        </w:p>
        <w:p w14:paraId="6657B77D" w14:textId="52357723"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42" w:history="1">
            <w:r w:rsidRPr="00E907F1">
              <w:rPr>
                <w:rStyle w:val="Hyperlink"/>
                <w14:scene3d>
                  <w14:camera w14:prst="orthographicFront"/>
                  <w14:lightRig w14:rig="threePt" w14:dir="t">
                    <w14:rot w14:lat="0" w14:lon="0" w14:rev="0"/>
                  </w14:lightRig>
                </w14:scene3d>
              </w:rPr>
              <w:t>11.2.2</w:t>
            </w:r>
            <w:r>
              <w:rPr>
                <w:rFonts w:asciiTheme="minorHAnsi" w:eastAsiaTheme="minorEastAsia" w:hAnsiTheme="minorHAnsi" w:cstheme="minorBidi"/>
                <w:color w:val="auto"/>
                <w:sz w:val="22"/>
                <w:szCs w:val="22"/>
                <w:lang w:eastAsia="nl-NL"/>
              </w:rPr>
              <w:tab/>
            </w:r>
            <w:r w:rsidRPr="00E907F1">
              <w:rPr>
                <w:rStyle w:val="Hyperlink"/>
              </w:rPr>
              <w:t>Werk uitbesteden</w:t>
            </w:r>
            <w:r>
              <w:rPr>
                <w:webHidden/>
              </w:rPr>
              <w:tab/>
            </w:r>
            <w:r>
              <w:rPr>
                <w:webHidden/>
              </w:rPr>
              <w:fldChar w:fldCharType="begin"/>
            </w:r>
            <w:r>
              <w:rPr>
                <w:webHidden/>
              </w:rPr>
              <w:instrText xml:space="preserve"> PAGEREF _Toc64306942 \h </w:instrText>
            </w:r>
            <w:r>
              <w:rPr>
                <w:webHidden/>
              </w:rPr>
            </w:r>
            <w:r>
              <w:rPr>
                <w:webHidden/>
              </w:rPr>
              <w:fldChar w:fldCharType="separate"/>
            </w:r>
            <w:r>
              <w:rPr>
                <w:webHidden/>
              </w:rPr>
              <w:t>74</w:t>
            </w:r>
            <w:r>
              <w:rPr>
                <w:webHidden/>
              </w:rPr>
              <w:fldChar w:fldCharType="end"/>
            </w:r>
          </w:hyperlink>
        </w:p>
        <w:p w14:paraId="4E271BF0" w14:textId="70BAE1FE"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43" w:history="1">
            <w:r w:rsidRPr="00E907F1">
              <w:rPr>
                <w:rStyle w:val="Hyperlink"/>
                <w14:scene3d>
                  <w14:camera w14:prst="orthographicFront"/>
                  <w14:lightRig w14:rig="threePt" w14:dir="t">
                    <w14:rot w14:lat="0" w14:lon="0" w14:rev="0"/>
                  </w14:lightRig>
                </w14:scene3d>
              </w:rPr>
              <w:t>11.2.3</w:t>
            </w:r>
            <w:r>
              <w:rPr>
                <w:rFonts w:asciiTheme="minorHAnsi" w:eastAsiaTheme="minorEastAsia" w:hAnsiTheme="minorHAnsi" w:cstheme="minorBidi"/>
                <w:color w:val="auto"/>
                <w:sz w:val="22"/>
                <w:szCs w:val="22"/>
                <w:lang w:eastAsia="nl-NL"/>
              </w:rPr>
              <w:tab/>
            </w:r>
            <w:r w:rsidRPr="00E907F1">
              <w:rPr>
                <w:rStyle w:val="Hyperlink"/>
              </w:rPr>
              <w:t>Uitbesteding stoppen</w:t>
            </w:r>
            <w:r>
              <w:rPr>
                <w:webHidden/>
              </w:rPr>
              <w:tab/>
            </w:r>
            <w:r>
              <w:rPr>
                <w:webHidden/>
              </w:rPr>
              <w:fldChar w:fldCharType="begin"/>
            </w:r>
            <w:r>
              <w:rPr>
                <w:webHidden/>
              </w:rPr>
              <w:instrText xml:space="preserve"> PAGEREF _Toc64306943 \h </w:instrText>
            </w:r>
            <w:r>
              <w:rPr>
                <w:webHidden/>
              </w:rPr>
            </w:r>
            <w:r>
              <w:rPr>
                <w:webHidden/>
              </w:rPr>
              <w:fldChar w:fldCharType="separate"/>
            </w:r>
            <w:r>
              <w:rPr>
                <w:webHidden/>
              </w:rPr>
              <w:t>75</w:t>
            </w:r>
            <w:r>
              <w:rPr>
                <w:webHidden/>
              </w:rPr>
              <w:fldChar w:fldCharType="end"/>
            </w:r>
          </w:hyperlink>
        </w:p>
        <w:p w14:paraId="4D67A4BF" w14:textId="6A091CE5"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44" w:history="1">
            <w:r w:rsidRPr="00E907F1">
              <w:rPr>
                <w:rStyle w:val="Hyperlink"/>
                <w14:scene3d>
                  <w14:camera w14:prst="orthographicFront"/>
                  <w14:lightRig w14:rig="threePt" w14:dir="t">
                    <w14:rot w14:lat="0" w14:lon="0" w14:rev="0"/>
                  </w14:lightRig>
                </w14:scene3d>
              </w:rPr>
              <w:t>11.2.4</w:t>
            </w:r>
            <w:r>
              <w:rPr>
                <w:rFonts w:asciiTheme="minorHAnsi" w:eastAsiaTheme="minorEastAsia" w:hAnsiTheme="minorHAnsi" w:cstheme="minorBidi"/>
                <w:color w:val="auto"/>
                <w:sz w:val="22"/>
                <w:szCs w:val="22"/>
                <w:lang w:eastAsia="nl-NL"/>
              </w:rPr>
              <w:tab/>
            </w:r>
            <w:r w:rsidRPr="00E907F1">
              <w:rPr>
                <w:rStyle w:val="Hyperlink"/>
              </w:rPr>
              <w:t>Rapportages ontvangen</w:t>
            </w:r>
            <w:r>
              <w:rPr>
                <w:webHidden/>
              </w:rPr>
              <w:tab/>
            </w:r>
            <w:r>
              <w:rPr>
                <w:webHidden/>
              </w:rPr>
              <w:fldChar w:fldCharType="begin"/>
            </w:r>
            <w:r>
              <w:rPr>
                <w:webHidden/>
              </w:rPr>
              <w:instrText xml:space="preserve"> PAGEREF _Toc64306944 \h </w:instrText>
            </w:r>
            <w:r>
              <w:rPr>
                <w:webHidden/>
              </w:rPr>
            </w:r>
            <w:r>
              <w:rPr>
                <w:webHidden/>
              </w:rPr>
              <w:fldChar w:fldCharType="separate"/>
            </w:r>
            <w:r>
              <w:rPr>
                <w:webHidden/>
              </w:rPr>
              <w:t>75</w:t>
            </w:r>
            <w:r>
              <w:rPr>
                <w:webHidden/>
              </w:rPr>
              <w:fldChar w:fldCharType="end"/>
            </w:r>
          </w:hyperlink>
        </w:p>
        <w:p w14:paraId="1C281612" w14:textId="5C512976" w:rsidR="00772168" w:rsidRDefault="00772168">
          <w:pPr>
            <w:pStyle w:val="TOC2"/>
            <w:rPr>
              <w:rFonts w:asciiTheme="minorHAnsi" w:eastAsiaTheme="minorEastAsia" w:hAnsiTheme="minorHAnsi" w:cstheme="minorBidi"/>
              <w:color w:val="auto"/>
              <w:sz w:val="22"/>
              <w:szCs w:val="22"/>
              <w:lang w:eastAsia="nl-NL"/>
            </w:rPr>
          </w:pPr>
          <w:hyperlink w:anchor="_Toc64306945" w:history="1">
            <w:r w:rsidRPr="00E907F1">
              <w:rPr>
                <w:rStyle w:val="Hyperlink"/>
              </w:rPr>
              <w:t>11.3</w:t>
            </w:r>
            <w:r>
              <w:rPr>
                <w:rFonts w:asciiTheme="minorHAnsi" w:eastAsiaTheme="minorEastAsia" w:hAnsiTheme="minorHAnsi" w:cstheme="minorBidi"/>
                <w:color w:val="auto"/>
                <w:sz w:val="22"/>
                <w:szCs w:val="22"/>
                <w:lang w:eastAsia="nl-NL"/>
              </w:rPr>
              <w:tab/>
            </w:r>
            <w:r w:rsidRPr="00E907F1">
              <w:rPr>
                <w:rStyle w:val="Hyperlink"/>
              </w:rPr>
              <w:t>Stappen onderaannemer</w:t>
            </w:r>
            <w:r>
              <w:rPr>
                <w:webHidden/>
              </w:rPr>
              <w:tab/>
            </w:r>
            <w:r>
              <w:rPr>
                <w:webHidden/>
              </w:rPr>
              <w:fldChar w:fldCharType="begin"/>
            </w:r>
            <w:r>
              <w:rPr>
                <w:webHidden/>
              </w:rPr>
              <w:instrText xml:space="preserve"> PAGEREF _Toc64306945 \h </w:instrText>
            </w:r>
            <w:r>
              <w:rPr>
                <w:webHidden/>
              </w:rPr>
            </w:r>
            <w:r>
              <w:rPr>
                <w:webHidden/>
              </w:rPr>
              <w:fldChar w:fldCharType="separate"/>
            </w:r>
            <w:r>
              <w:rPr>
                <w:webHidden/>
              </w:rPr>
              <w:t>75</w:t>
            </w:r>
            <w:r>
              <w:rPr>
                <w:webHidden/>
              </w:rPr>
              <w:fldChar w:fldCharType="end"/>
            </w:r>
          </w:hyperlink>
        </w:p>
        <w:p w14:paraId="48E36C7B" w14:textId="7EFFA14C"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46" w:history="1">
            <w:r w:rsidRPr="00E907F1">
              <w:rPr>
                <w:rStyle w:val="Hyperlink"/>
                <w14:scene3d>
                  <w14:camera w14:prst="orthographicFront"/>
                  <w14:lightRig w14:rig="threePt" w14:dir="t">
                    <w14:rot w14:lat="0" w14:lon="0" w14:rev="0"/>
                  </w14:lightRig>
                </w14:scene3d>
              </w:rPr>
              <w:t>11.3.1</w:t>
            </w:r>
            <w:r>
              <w:rPr>
                <w:rFonts w:asciiTheme="minorHAnsi" w:eastAsiaTheme="minorEastAsia" w:hAnsiTheme="minorHAnsi" w:cstheme="minorBidi"/>
                <w:color w:val="auto"/>
                <w:sz w:val="22"/>
                <w:szCs w:val="22"/>
                <w:lang w:eastAsia="nl-NL"/>
              </w:rPr>
              <w:tab/>
            </w:r>
            <w:r w:rsidRPr="00E907F1">
              <w:rPr>
                <w:rStyle w:val="Hyperlink"/>
              </w:rPr>
              <w:t>Koppelen met hoofdaannemer</w:t>
            </w:r>
            <w:r>
              <w:rPr>
                <w:webHidden/>
              </w:rPr>
              <w:tab/>
            </w:r>
            <w:r>
              <w:rPr>
                <w:webHidden/>
              </w:rPr>
              <w:fldChar w:fldCharType="begin"/>
            </w:r>
            <w:r>
              <w:rPr>
                <w:webHidden/>
              </w:rPr>
              <w:instrText xml:space="preserve"> PAGEREF _Toc64306946 \h </w:instrText>
            </w:r>
            <w:r>
              <w:rPr>
                <w:webHidden/>
              </w:rPr>
            </w:r>
            <w:r>
              <w:rPr>
                <w:webHidden/>
              </w:rPr>
              <w:fldChar w:fldCharType="separate"/>
            </w:r>
            <w:r>
              <w:rPr>
                <w:webHidden/>
              </w:rPr>
              <w:t>75</w:t>
            </w:r>
            <w:r>
              <w:rPr>
                <w:webHidden/>
              </w:rPr>
              <w:fldChar w:fldCharType="end"/>
            </w:r>
          </w:hyperlink>
        </w:p>
        <w:p w14:paraId="57C59083" w14:textId="204F68B1"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47" w:history="1">
            <w:r w:rsidRPr="00E907F1">
              <w:rPr>
                <w:rStyle w:val="Hyperlink"/>
                <w14:scene3d>
                  <w14:camera w14:prst="orthographicFront"/>
                  <w14:lightRig w14:rig="threePt" w14:dir="t">
                    <w14:rot w14:lat="0" w14:lon="0" w14:rev="0"/>
                  </w14:lightRig>
                </w14:scene3d>
              </w:rPr>
              <w:t>11.3.2</w:t>
            </w:r>
            <w:r>
              <w:rPr>
                <w:rFonts w:asciiTheme="minorHAnsi" w:eastAsiaTheme="minorEastAsia" w:hAnsiTheme="minorHAnsi" w:cstheme="minorBidi"/>
                <w:color w:val="auto"/>
                <w:sz w:val="22"/>
                <w:szCs w:val="22"/>
                <w:lang w:eastAsia="nl-NL"/>
              </w:rPr>
              <w:tab/>
            </w:r>
            <w:r w:rsidRPr="00E907F1">
              <w:rPr>
                <w:rStyle w:val="Hyperlink"/>
              </w:rPr>
              <w:t>Werk ontvangen</w:t>
            </w:r>
            <w:r>
              <w:rPr>
                <w:webHidden/>
              </w:rPr>
              <w:tab/>
            </w:r>
            <w:r>
              <w:rPr>
                <w:webHidden/>
              </w:rPr>
              <w:fldChar w:fldCharType="begin"/>
            </w:r>
            <w:r>
              <w:rPr>
                <w:webHidden/>
              </w:rPr>
              <w:instrText xml:space="preserve"> PAGEREF _Toc64306947 \h </w:instrText>
            </w:r>
            <w:r>
              <w:rPr>
                <w:webHidden/>
              </w:rPr>
            </w:r>
            <w:r>
              <w:rPr>
                <w:webHidden/>
              </w:rPr>
              <w:fldChar w:fldCharType="separate"/>
            </w:r>
            <w:r>
              <w:rPr>
                <w:webHidden/>
              </w:rPr>
              <w:t>76</w:t>
            </w:r>
            <w:r>
              <w:rPr>
                <w:webHidden/>
              </w:rPr>
              <w:fldChar w:fldCharType="end"/>
            </w:r>
          </w:hyperlink>
        </w:p>
        <w:p w14:paraId="5145C5A9" w14:textId="6495F7B5"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48" w:history="1">
            <w:r w:rsidRPr="00E907F1">
              <w:rPr>
                <w:rStyle w:val="Hyperlink"/>
                <w14:scene3d>
                  <w14:camera w14:prst="orthographicFront"/>
                  <w14:lightRig w14:rig="threePt" w14:dir="t">
                    <w14:rot w14:lat="0" w14:lon="0" w14:rev="0"/>
                  </w14:lightRig>
                </w14:scene3d>
              </w:rPr>
              <w:t>11.3.3</w:t>
            </w:r>
            <w:r>
              <w:rPr>
                <w:rFonts w:asciiTheme="minorHAnsi" w:eastAsiaTheme="minorEastAsia" w:hAnsiTheme="minorHAnsi" w:cstheme="minorBidi"/>
                <w:color w:val="auto"/>
                <w:sz w:val="22"/>
                <w:szCs w:val="22"/>
                <w:lang w:eastAsia="nl-NL"/>
              </w:rPr>
              <w:tab/>
            </w:r>
            <w:r w:rsidRPr="00E907F1">
              <w:rPr>
                <w:rStyle w:val="Hyperlink"/>
              </w:rPr>
              <w:t>Rapporteren</w:t>
            </w:r>
            <w:r>
              <w:rPr>
                <w:webHidden/>
              </w:rPr>
              <w:tab/>
            </w:r>
            <w:r>
              <w:rPr>
                <w:webHidden/>
              </w:rPr>
              <w:fldChar w:fldCharType="begin"/>
            </w:r>
            <w:r>
              <w:rPr>
                <w:webHidden/>
              </w:rPr>
              <w:instrText xml:space="preserve"> PAGEREF _Toc64306948 \h </w:instrText>
            </w:r>
            <w:r>
              <w:rPr>
                <w:webHidden/>
              </w:rPr>
            </w:r>
            <w:r>
              <w:rPr>
                <w:webHidden/>
              </w:rPr>
              <w:fldChar w:fldCharType="separate"/>
            </w:r>
            <w:r>
              <w:rPr>
                <w:webHidden/>
              </w:rPr>
              <w:t>77</w:t>
            </w:r>
            <w:r>
              <w:rPr>
                <w:webHidden/>
              </w:rPr>
              <w:fldChar w:fldCharType="end"/>
            </w:r>
          </w:hyperlink>
        </w:p>
        <w:p w14:paraId="7CBCB696" w14:textId="65DDAD2B" w:rsidR="00772168" w:rsidRDefault="00772168">
          <w:pPr>
            <w:pStyle w:val="TOC1"/>
            <w:rPr>
              <w:rFonts w:asciiTheme="minorHAnsi" w:eastAsiaTheme="minorEastAsia" w:hAnsiTheme="minorHAnsi" w:cstheme="minorBidi"/>
              <w:color w:val="auto"/>
              <w:sz w:val="22"/>
              <w:szCs w:val="22"/>
              <w:lang w:eastAsia="nl-NL"/>
            </w:rPr>
          </w:pPr>
          <w:hyperlink w:anchor="_Toc64306949" w:history="1">
            <w:r w:rsidRPr="00E907F1">
              <w:rPr>
                <w:rStyle w:val="Hyperlink"/>
              </w:rPr>
              <w:t>12 Diensten</w:t>
            </w:r>
            <w:r>
              <w:rPr>
                <w:webHidden/>
              </w:rPr>
              <w:tab/>
            </w:r>
            <w:r>
              <w:rPr>
                <w:webHidden/>
              </w:rPr>
              <w:fldChar w:fldCharType="begin"/>
            </w:r>
            <w:r>
              <w:rPr>
                <w:webHidden/>
              </w:rPr>
              <w:instrText xml:space="preserve"> PAGEREF _Toc64306949 \h </w:instrText>
            </w:r>
            <w:r>
              <w:rPr>
                <w:webHidden/>
              </w:rPr>
            </w:r>
            <w:r>
              <w:rPr>
                <w:webHidden/>
              </w:rPr>
              <w:fldChar w:fldCharType="separate"/>
            </w:r>
            <w:r>
              <w:rPr>
                <w:webHidden/>
              </w:rPr>
              <w:t>78</w:t>
            </w:r>
            <w:r>
              <w:rPr>
                <w:webHidden/>
              </w:rPr>
              <w:fldChar w:fldCharType="end"/>
            </w:r>
          </w:hyperlink>
        </w:p>
        <w:p w14:paraId="6EB5A2A8" w14:textId="070B1D65" w:rsidR="00772168" w:rsidRDefault="00772168">
          <w:pPr>
            <w:pStyle w:val="TOC2"/>
            <w:rPr>
              <w:rFonts w:asciiTheme="minorHAnsi" w:eastAsiaTheme="minorEastAsia" w:hAnsiTheme="minorHAnsi" w:cstheme="minorBidi"/>
              <w:color w:val="auto"/>
              <w:sz w:val="22"/>
              <w:szCs w:val="22"/>
              <w:lang w:eastAsia="nl-NL"/>
            </w:rPr>
          </w:pPr>
          <w:hyperlink w:anchor="_Toc64306950" w:history="1">
            <w:r w:rsidRPr="00E907F1">
              <w:rPr>
                <w:rStyle w:val="Hyperlink"/>
              </w:rPr>
              <w:t>12.1</w:t>
            </w:r>
            <w:r>
              <w:rPr>
                <w:rFonts w:asciiTheme="minorHAnsi" w:eastAsiaTheme="minorEastAsia" w:hAnsiTheme="minorHAnsi" w:cstheme="minorBidi"/>
                <w:color w:val="auto"/>
                <w:sz w:val="22"/>
                <w:szCs w:val="22"/>
                <w:lang w:eastAsia="nl-NL"/>
              </w:rPr>
              <w:tab/>
            </w:r>
            <w:r w:rsidRPr="00E907F1">
              <w:rPr>
                <w:rStyle w:val="Hyperlink"/>
              </w:rPr>
              <w:t>Overzicht van diensten</w:t>
            </w:r>
            <w:r>
              <w:rPr>
                <w:webHidden/>
              </w:rPr>
              <w:tab/>
            </w:r>
            <w:r>
              <w:rPr>
                <w:webHidden/>
              </w:rPr>
              <w:fldChar w:fldCharType="begin"/>
            </w:r>
            <w:r>
              <w:rPr>
                <w:webHidden/>
              </w:rPr>
              <w:instrText xml:space="preserve"> PAGEREF _Toc64306950 \h </w:instrText>
            </w:r>
            <w:r>
              <w:rPr>
                <w:webHidden/>
              </w:rPr>
            </w:r>
            <w:r>
              <w:rPr>
                <w:webHidden/>
              </w:rPr>
              <w:fldChar w:fldCharType="separate"/>
            </w:r>
            <w:r>
              <w:rPr>
                <w:webHidden/>
              </w:rPr>
              <w:t>78</w:t>
            </w:r>
            <w:r>
              <w:rPr>
                <w:webHidden/>
              </w:rPr>
              <w:fldChar w:fldCharType="end"/>
            </w:r>
          </w:hyperlink>
        </w:p>
        <w:p w14:paraId="492E0523" w14:textId="73B53632" w:rsidR="00772168" w:rsidRDefault="00772168">
          <w:pPr>
            <w:pStyle w:val="TOC2"/>
            <w:rPr>
              <w:rFonts w:asciiTheme="minorHAnsi" w:eastAsiaTheme="minorEastAsia" w:hAnsiTheme="minorHAnsi" w:cstheme="minorBidi"/>
              <w:color w:val="auto"/>
              <w:sz w:val="22"/>
              <w:szCs w:val="22"/>
              <w:lang w:eastAsia="nl-NL"/>
            </w:rPr>
          </w:pPr>
          <w:hyperlink w:anchor="_Toc64306951" w:history="1">
            <w:r w:rsidRPr="00E907F1">
              <w:rPr>
                <w:rStyle w:val="Hyperlink"/>
              </w:rPr>
              <w:t>12.2</w:t>
            </w:r>
            <w:r>
              <w:rPr>
                <w:rFonts w:asciiTheme="minorHAnsi" w:eastAsiaTheme="minorEastAsia" w:hAnsiTheme="minorHAnsi" w:cstheme="minorBidi"/>
                <w:color w:val="auto"/>
                <w:sz w:val="22"/>
                <w:szCs w:val="22"/>
                <w:lang w:eastAsia="nl-NL"/>
              </w:rPr>
              <w:tab/>
            </w:r>
            <w:r w:rsidRPr="00E907F1">
              <w:rPr>
                <w:rStyle w:val="Hyperlink"/>
              </w:rPr>
              <w:t xml:space="preserve">Nieuwe dienst toevoegen </w:t>
            </w:r>
            <w:r w:rsidRPr="00E907F1">
              <w:rPr>
                <w:rStyle w:val="Hyperlink"/>
              </w:rPr>
              <w:drawing>
                <wp:inline distT="0" distB="0" distL="0" distR="0" wp14:anchorId="461123B2" wp14:editId="1A932B60">
                  <wp:extent cx="241539" cy="241539"/>
                  <wp:effectExtent l="0" t="0" r="6350" b="6350"/>
                  <wp:docPr id="221"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r>
              <w:rPr>
                <w:webHidden/>
              </w:rPr>
              <w:tab/>
            </w:r>
            <w:r>
              <w:rPr>
                <w:webHidden/>
              </w:rPr>
              <w:fldChar w:fldCharType="begin"/>
            </w:r>
            <w:r>
              <w:rPr>
                <w:webHidden/>
              </w:rPr>
              <w:instrText xml:space="preserve"> PAGEREF _Toc64306951 \h </w:instrText>
            </w:r>
            <w:r>
              <w:rPr>
                <w:webHidden/>
              </w:rPr>
            </w:r>
            <w:r>
              <w:rPr>
                <w:webHidden/>
              </w:rPr>
              <w:fldChar w:fldCharType="separate"/>
            </w:r>
            <w:r>
              <w:rPr>
                <w:webHidden/>
              </w:rPr>
              <w:t>78</w:t>
            </w:r>
            <w:r>
              <w:rPr>
                <w:webHidden/>
              </w:rPr>
              <w:fldChar w:fldCharType="end"/>
            </w:r>
          </w:hyperlink>
        </w:p>
        <w:p w14:paraId="0587DE2B" w14:textId="698E26A6"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52" w:history="1">
            <w:r w:rsidRPr="00E907F1">
              <w:rPr>
                <w:rStyle w:val="Hyperlink"/>
                <w14:scene3d>
                  <w14:camera w14:prst="orthographicFront"/>
                  <w14:lightRig w14:rig="threePt" w14:dir="t">
                    <w14:rot w14:lat="0" w14:lon="0" w14:rev="0"/>
                  </w14:lightRig>
                </w14:scene3d>
              </w:rPr>
              <w:t>12.2.1</w:t>
            </w:r>
            <w:r>
              <w:rPr>
                <w:rFonts w:asciiTheme="minorHAnsi" w:eastAsiaTheme="minorEastAsia" w:hAnsiTheme="minorHAnsi" w:cstheme="minorBidi"/>
                <w:color w:val="auto"/>
                <w:sz w:val="22"/>
                <w:szCs w:val="22"/>
                <w:lang w:eastAsia="nl-NL"/>
              </w:rPr>
              <w:tab/>
            </w:r>
            <w:r w:rsidRPr="00E907F1">
              <w:rPr>
                <w:rStyle w:val="Hyperlink"/>
              </w:rPr>
              <w:t>Diensten en taken</w:t>
            </w:r>
            <w:r>
              <w:rPr>
                <w:webHidden/>
              </w:rPr>
              <w:tab/>
            </w:r>
            <w:r>
              <w:rPr>
                <w:webHidden/>
              </w:rPr>
              <w:fldChar w:fldCharType="begin"/>
            </w:r>
            <w:r>
              <w:rPr>
                <w:webHidden/>
              </w:rPr>
              <w:instrText xml:space="preserve"> PAGEREF _Toc64306952 \h </w:instrText>
            </w:r>
            <w:r>
              <w:rPr>
                <w:webHidden/>
              </w:rPr>
            </w:r>
            <w:r>
              <w:rPr>
                <w:webHidden/>
              </w:rPr>
              <w:fldChar w:fldCharType="separate"/>
            </w:r>
            <w:r>
              <w:rPr>
                <w:webHidden/>
              </w:rPr>
              <w:t>79</w:t>
            </w:r>
            <w:r>
              <w:rPr>
                <w:webHidden/>
              </w:rPr>
              <w:fldChar w:fldCharType="end"/>
            </w:r>
          </w:hyperlink>
        </w:p>
        <w:p w14:paraId="4862D1EA" w14:textId="3FB3521A" w:rsidR="00772168" w:rsidRDefault="00772168">
          <w:pPr>
            <w:pStyle w:val="TOC2"/>
            <w:rPr>
              <w:rFonts w:asciiTheme="minorHAnsi" w:eastAsiaTheme="minorEastAsia" w:hAnsiTheme="minorHAnsi" w:cstheme="minorBidi"/>
              <w:color w:val="auto"/>
              <w:sz w:val="22"/>
              <w:szCs w:val="22"/>
              <w:lang w:eastAsia="nl-NL"/>
            </w:rPr>
          </w:pPr>
          <w:hyperlink w:anchor="_Toc64306953" w:history="1">
            <w:r w:rsidRPr="00E907F1">
              <w:rPr>
                <w:rStyle w:val="Hyperlink"/>
              </w:rPr>
              <w:t>12.3</w:t>
            </w:r>
            <w:r>
              <w:rPr>
                <w:rFonts w:asciiTheme="minorHAnsi" w:eastAsiaTheme="minorEastAsia" w:hAnsiTheme="minorHAnsi" w:cstheme="minorBidi"/>
                <w:color w:val="auto"/>
                <w:sz w:val="22"/>
                <w:szCs w:val="22"/>
                <w:lang w:eastAsia="nl-NL"/>
              </w:rPr>
              <w:tab/>
            </w:r>
            <w:r w:rsidRPr="00E907F1">
              <w:rPr>
                <w:rStyle w:val="Hyperlink"/>
              </w:rPr>
              <w:t>Een dienst bewerken</w:t>
            </w:r>
            <w:r>
              <w:rPr>
                <w:webHidden/>
              </w:rPr>
              <w:tab/>
            </w:r>
            <w:r>
              <w:rPr>
                <w:webHidden/>
              </w:rPr>
              <w:fldChar w:fldCharType="begin"/>
            </w:r>
            <w:r>
              <w:rPr>
                <w:webHidden/>
              </w:rPr>
              <w:instrText xml:space="preserve"> PAGEREF _Toc64306953 \h </w:instrText>
            </w:r>
            <w:r>
              <w:rPr>
                <w:webHidden/>
              </w:rPr>
            </w:r>
            <w:r>
              <w:rPr>
                <w:webHidden/>
              </w:rPr>
              <w:fldChar w:fldCharType="separate"/>
            </w:r>
            <w:r>
              <w:rPr>
                <w:webHidden/>
              </w:rPr>
              <w:t>80</w:t>
            </w:r>
            <w:r>
              <w:rPr>
                <w:webHidden/>
              </w:rPr>
              <w:fldChar w:fldCharType="end"/>
            </w:r>
          </w:hyperlink>
        </w:p>
        <w:p w14:paraId="121BE3FD" w14:textId="02FEDA22" w:rsidR="00772168" w:rsidRDefault="00772168">
          <w:pPr>
            <w:pStyle w:val="TOC2"/>
            <w:rPr>
              <w:rFonts w:asciiTheme="minorHAnsi" w:eastAsiaTheme="minorEastAsia" w:hAnsiTheme="minorHAnsi" w:cstheme="minorBidi"/>
              <w:color w:val="auto"/>
              <w:sz w:val="22"/>
              <w:szCs w:val="22"/>
              <w:lang w:eastAsia="nl-NL"/>
            </w:rPr>
          </w:pPr>
          <w:hyperlink w:anchor="_Toc64306954" w:history="1">
            <w:r w:rsidRPr="00E907F1">
              <w:rPr>
                <w:rStyle w:val="Hyperlink"/>
              </w:rPr>
              <w:t>12.4</w:t>
            </w:r>
            <w:r>
              <w:rPr>
                <w:rFonts w:asciiTheme="minorHAnsi" w:eastAsiaTheme="minorEastAsia" w:hAnsiTheme="minorHAnsi" w:cstheme="minorBidi"/>
                <w:color w:val="auto"/>
                <w:sz w:val="22"/>
                <w:szCs w:val="22"/>
                <w:lang w:eastAsia="nl-NL"/>
              </w:rPr>
              <w:tab/>
            </w:r>
            <w:r w:rsidRPr="00E907F1">
              <w:rPr>
                <w:rStyle w:val="Hyperlink"/>
              </w:rPr>
              <w:t>Een dienst kopiëren</w:t>
            </w:r>
            <w:r>
              <w:rPr>
                <w:webHidden/>
              </w:rPr>
              <w:tab/>
            </w:r>
            <w:r>
              <w:rPr>
                <w:webHidden/>
              </w:rPr>
              <w:fldChar w:fldCharType="begin"/>
            </w:r>
            <w:r>
              <w:rPr>
                <w:webHidden/>
              </w:rPr>
              <w:instrText xml:space="preserve"> PAGEREF _Toc64306954 \h </w:instrText>
            </w:r>
            <w:r>
              <w:rPr>
                <w:webHidden/>
              </w:rPr>
            </w:r>
            <w:r>
              <w:rPr>
                <w:webHidden/>
              </w:rPr>
              <w:fldChar w:fldCharType="separate"/>
            </w:r>
            <w:r>
              <w:rPr>
                <w:webHidden/>
              </w:rPr>
              <w:t>80</w:t>
            </w:r>
            <w:r>
              <w:rPr>
                <w:webHidden/>
              </w:rPr>
              <w:fldChar w:fldCharType="end"/>
            </w:r>
          </w:hyperlink>
        </w:p>
        <w:p w14:paraId="53061C8D" w14:textId="3C9C9682" w:rsidR="00772168" w:rsidRDefault="00772168">
          <w:pPr>
            <w:pStyle w:val="TOC2"/>
            <w:rPr>
              <w:rFonts w:asciiTheme="minorHAnsi" w:eastAsiaTheme="minorEastAsia" w:hAnsiTheme="minorHAnsi" w:cstheme="minorBidi"/>
              <w:color w:val="auto"/>
              <w:sz w:val="22"/>
              <w:szCs w:val="22"/>
              <w:lang w:eastAsia="nl-NL"/>
            </w:rPr>
          </w:pPr>
          <w:hyperlink w:anchor="_Toc64306955" w:history="1">
            <w:r w:rsidRPr="00E907F1">
              <w:rPr>
                <w:rStyle w:val="Hyperlink"/>
              </w:rPr>
              <w:t>12.5</w:t>
            </w:r>
            <w:r>
              <w:rPr>
                <w:rFonts w:asciiTheme="minorHAnsi" w:eastAsiaTheme="minorEastAsia" w:hAnsiTheme="minorHAnsi" w:cstheme="minorBidi"/>
                <w:color w:val="auto"/>
                <w:sz w:val="22"/>
                <w:szCs w:val="22"/>
                <w:lang w:eastAsia="nl-NL"/>
              </w:rPr>
              <w:tab/>
            </w:r>
            <w:r w:rsidRPr="00E907F1">
              <w:rPr>
                <w:rStyle w:val="Hyperlink"/>
              </w:rPr>
              <w:t>Een dienst verwijderen</w:t>
            </w:r>
            <w:r>
              <w:rPr>
                <w:webHidden/>
              </w:rPr>
              <w:tab/>
            </w:r>
            <w:r>
              <w:rPr>
                <w:webHidden/>
              </w:rPr>
              <w:fldChar w:fldCharType="begin"/>
            </w:r>
            <w:r>
              <w:rPr>
                <w:webHidden/>
              </w:rPr>
              <w:instrText xml:space="preserve"> PAGEREF _Toc64306955 \h </w:instrText>
            </w:r>
            <w:r>
              <w:rPr>
                <w:webHidden/>
              </w:rPr>
            </w:r>
            <w:r>
              <w:rPr>
                <w:webHidden/>
              </w:rPr>
              <w:fldChar w:fldCharType="separate"/>
            </w:r>
            <w:r>
              <w:rPr>
                <w:webHidden/>
              </w:rPr>
              <w:t>83</w:t>
            </w:r>
            <w:r>
              <w:rPr>
                <w:webHidden/>
              </w:rPr>
              <w:fldChar w:fldCharType="end"/>
            </w:r>
          </w:hyperlink>
        </w:p>
        <w:p w14:paraId="2C823D8B" w14:textId="5DE22B6C" w:rsidR="00772168" w:rsidRDefault="00772168">
          <w:pPr>
            <w:pStyle w:val="TOC2"/>
            <w:rPr>
              <w:rFonts w:asciiTheme="minorHAnsi" w:eastAsiaTheme="minorEastAsia" w:hAnsiTheme="minorHAnsi" w:cstheme="minorBidi"/>
              <w:color w:val="auto"/>
              <w:sz w:val="22"/>
              <w:szCs w:val="22"/>
              <w:lang w:eastAsia="nl-NL"/>
            </w:rPr>
          </w:pPr>
          <w:hyperlink w:anchor="_Toc64306956" w:history="1">
            <w:r w:rsidRPr="00E907F1">
              <w:rPr>
                <w:rStyle w:val="Hyperlink"/>
              </w:rPr>
              <w:t>12.6</w:t>
            </w:r>
            <w:r>
              <w:rPr>
                <w:rFonts w:asciiTheme="minorHAnsi" w:eastAsiaTheme="minorEastAsia" w:hAnsiTheme="minorHAnsi" w:cstheme="minorBidi"/>
                <w:color w:val="auto"/>
                <w:sz w:val="22"/>
                <w:szCs w:val="22"/>
                <w:lang w:eastAsia="nl-NL"/>
              </w:rPr>
              <w:tab/>
            </w:r>
            <w:r w:rsidRPr="00E907F1">
              <w:rPr>
                <w:rStyle w:val="Hyperlink"/>
              </w:rPr>
              <w:t>Diensten e-mailen</w:t>
            </w:r>
            <w:r>
              <w:rPr>
                <w:webHidden/>
              </w:rPr>
              <w:tab/>
            </w:r>
            <w:r>
              <w:rPr>
                <w:webHidden/>
              </w:rPr>
              <w:fldChar w:fldCharType="begin"/>
            </w:r>
            <w:r>
              <w:rPr>
                <w:webHidden/>
              </w:rPr>
              <w:instrText xml:space="preserve"> PAGEREF _Toc64306956 \h </w:instrText>
            </w:r>
            <w:r>
              <w:rPr>
                <w:webHidden/>
              </w:rPr>
            </w:r>
            <w:r>
              <w:rPr>
                <w:webHidden/>
              </w:rPr>
              <w:fldChar w:fldCharType="separate"/>
            </w:r>
            <w:r>
              <w:rPr>
                <w:webHidden/>
              </w:rPr>
              <w:t>84</w:t>
            </w:r>
            <w:r>
              <w:rPr>
                <w:webHidden/>
              </w:rPr>
              <w:fldChar w:fldCharType="end"/>
            </w:r>
          </w:hyperlink>
        </w:p>
        <w:p w14:paraId="1B7FBBB0" w14:textId="09BD6D25" w:rsidR="00772168" w:rsidRDefault="00772168">
          <w:pPr>
            <w:pStyle w:val="TOC2"/>
            <w:rPr>
              <w:rFonts w:asciiTheme="minorHAnsi" w:eastAsiaTheme="minorEastAsia" w:hAnsiTheme="minorHAnsi" w:cstheme="minorBidi"/>
              <w:color w:val="auto"/>
              <w:sz w:val="22"/>
              <w:szCs w:val="22"/>
              <w:lang w:eastAsia="nl-NL"/>
            </w:rPr>
          </w:pPr>
          <w:hyperlink w:anchor="_Toc64306957" w:history="1">
            <w:r w:rsidRPr="00E907F1">
              <w:rPr>
                <w:rStyle w:val="Hyperlink"/>
              </w:rPr>
              <w:t>12.7</w:t>
            </w:r>
            <w:r>
              <w:rPr>
                <w:rFonts w:asciiTheme="minorHAnsi" w:eastAsiaTheme="minorEastAsia" w:hAnsiTheme="minorHAnsi" w:cstheme="minorBidi"/>
                <w:color w:val="auto"/>
                <w:sz w:val="22"/>
                <w:szCs w:val="22"/>
                <w:lang w:eastAsia="nl-NL"/>
              </w:rPr>
              <w:tab/>
            </w:r>
            <w:r w:rsidRPr="00E907F1">
              <w:rPr>
                <w:rStyle w:val="Hyperlink"/>
              </w:rPr>
              <w:t>Eenmalige taak aanmaken</w:t>
            </w:r>
            <w:r>
              <w:rPr>
                <w:webHidden/>
              </w:rPr>
              <w:tab/>
            </w:r>
            <w:r>
              <w:rPr>
                <w:webHidden/>
              </w:rPr>
              <w:fldChar w:fldCharType="begin"/>
            </w:r>
            <w:r>
              <w:rPr>
                <w:webHidden/>
              </w:rPr>
              <w:instrText xml:space="preserve"> PAGEREF _Toc64306957 \h </w:instrText>
            </w:r>
            <w:r>
              <w:rPr>
                <w:webHidden/>
              </w:rPr>
            </w:r>
            <w:r>
              <w:rPr>
                <w:webHidden/>
              </w:rPr>
              <w:fldChar w:fldCharType="separate"/>
            </w:r>
            <w:r>
              <w:rPr>
                <w:webHidden/>
              </w:rPr>
              <w:t>85</w:t>
            </w:r>
            <w:r>
              <w:rPr>
                <w:webHidden/>
              </w:rPr>
              <w:fldChar w:fldCharType="end"/>
            </w:r>
          </w:hyperlink>
        </w:p>
        <w:p w14:paraId="0E501FA3" w14:textId="7AF5847C" w:rsidR="00772168" w:rsidRDefault="00772168">
          <w:pPr>
            <w:pStyle w:val="TOC1"/>
            <w:rPr>
              <w:rFonts w:asciiTheme="minorHAnsi" w:eastAsiaTheme="minorEastAsia" w:hAnsiTheme="minorHAnsi" w:cstheme="minorBidi"/>
              <w:color w:val="auto"/>
              <w:sz w:val="22"/>
              <w:szCs w:val="22"/>
              <w:lang w:eastAsia="nl-NL"/>
            </w:rPr>
          </w:pPr>
          <w:hyperlink w:anchor="_Toc64306958" w:history="1">
            <w:r w:rsidRPr="00E907F1">
              <w:rPr>
                <w:rStyle w:val="Hyperlink"/>
              </w:rPr>
              <w:t>13 Planning</w:t>
            </w:r>
            <w:r>
              <w:rPr>
                <w:webHidden/>
              </w:rPr>
              <w:tab/>
            </w:r>
            <w:r>
              <w:rPr>
                <w:webHidden/>
              </w:rPr>
              <w:fldChar w:fldCharType="begin"/>
            </w:r>
            <w:r>
              <w:rPr>
                <w:webHidden/>
              </w:rPr>
              <w:instrText xml:space="preserve"> PAGEREF _Toc64306958 \h </w:instrText>
            </w:r>
            <w:r>
              <w:rPr>
                <w:webHidden/>
              </w:rPr>
            </w:r>
            <w:r>
              <w:rPr>
                <w:webHidden/>
              </w:rPr>
              <w:fldChar w:fldCharType="separate"/>
            </w:r>
            <w:r>
              <w:rPr>
                <w:webHidden/>
              </w:rPr>
              <w:t>87</w:t>
            </w:r>
            <w:r>
              <w:rPr>
                <w:webHidden/>
              </w:rPr>
              <w:fldChar w:fldCharType="end"/>
            </w:r>
          </w:hyperlink>
        </w:p>
        <w:p w14:paraId="32DA7BBE" w14:textId="6D9E7CBD" w:rsidR="00772168" w:rsidRDefault="00772168">
          <w:pPr>
            <w:pStyle w:val="TOC2"/>
            <w:rPr>
              <w:rFonts w:asciiTheme="minorHAnsi" w:eastAsiaTheme="minorEastAsia" w:hAnsiTheme="minorHAnsi" w:cstheme="minorBidi"/>
              <w:color w:val="auto"/>
              <w:sz w:val="22"/>
              <w:szCs w:val="22"/>
              <w:lang w:eastAsia="nl-NL"/>
            </w:rPr>
          </w:pPr>
          <w:hyperlink w:anchor="_Toc64306959" w:history="1">
            <w:r w:rsidRPr="00E907F1">
              <w:rPr>
                <w:rStyle w:val="Hyperlink"/>
              </w:rPr>
              <w:t>13.1</w:t>
            </w:r>
            <w:r>
              <w:rPr>
                <w:rFonts w:asciiTheme="minorHAnsi" w:eastAsiaTheme="minorEastAsia" w:hAnsiTheme="minorHAnsi" w:cstheme="minorBidi"/>
                <w:color w:val="auto"/>
                <w:sz w:val="22"/>
                <w:szCs w:val="22"/>
                <w:lang w:eastAsia="nl-NL"/>
              </w:rPr>
              <w:tab/>
            </w:r>
            <w:r w:rsidRPr="00E907F1">
              <w:rPr>
                <w:rStyle w:val="Hyperlink"/>
              </w:rPr>
              <w:t>Overzicht van planning</w:t>
            </w:r>
            <w:r>
              <w:rPr>
                <w:webHidden/>
              </w:rPr>
              <w:tab/>
            </w:r>
            <w:r>
              <w:rPr>
                <w:webHidden/>
              </w:rPr>
              <w:fldChar w:fldCharType="begin"/>
            </w:r>
            <w:r>
              <w:rPr>
                <w:webHidden/>
              </w:rPr>
              <w:instrText xml:space="preserve"> PAGEREF _Toc64306959 \h </w:instrText>
            </w:r>
            <w:r>
              <w:rPr>
                <w:webHidden/>
              </w:rPr>
            </w:r>
            <w:r>
              <w:rPr>
                <w:webHidden/>
              </w:rPr>
              <w:fldChar w:fldCharType="separate"/>
            </w:r>
            <w:r>
              <w:rPr>
                <w:webHidden/>
              </w:rPr>
              <w:t>87</w:t>
            </w:r>
            <w:r>
              <w:rPr>
                <w:webHidden/>
              </w:rPr>
              <w:fldChar w:fldCharType="end"/>
            </w:r>
          </w:hyperlink>
        </w:p>
        <w:p w14:paraId="02CA0577" w14:textId="2EFC9CA0" w:rsidR="00772168" w:rsidRDefault="00772168">
          <w:pPr>
            <w:pStyle w:val="TOC2"/>
            <w:rPr>
              <w:rFonts w:asciiTheme="minorHAnsi" w:eastAsiaTheme="minorEastAsia" w:hAnsiTheme="minorHAnsi" w:cstheme="minorBidi"/>
              <w:color w:val="auto"/>
              <w:sz w:val="22"/>
              <w:szCs w:val="22"/>
              <w:lang w:eastAsia="nl-NL"/>
            </w:rPr>
          </w:pPr>
          <w:hyperlink w:anchor="_Toc64306960" w:history="1">
            <w:r w:rsidRPr="00E907F1">
              <w:rPr>
                <w:rStyle w:val="Hyperlink"/>
              </w:rPr>
              <w:t>13.2</w:t>
            </w:r>
            <w:r>
              <w:rPr>
                <w:rFonts w:asciiTheme="minorHAnsi" w:eastAsiaTheme="minorEastAsia" w:hAnsiTheme="minorHAnsi" w:cstheme="minorBidi"/>
                <w:color w:val="auto"/>
                <w:sz w:val="22"/>
                <w:szCs w:val="22"/>
                <w:lang w:eastAsia="nl-NL"/>
              </w:rPr>
              <w:tab/>
            </w:r>
            <w:r w:rsidRPr="00E907F1">
              <w:rPr>
                <w:rStyle w:val="Hyperlink"/>
              </w:rPr>
              <w:t xml:space="preserve">Taken plannen </w:t>
            </w:r>
            <w:r w:rsidRPr="00E907F1">
              <w:rPr>
                <w:rStyle w:val="Hyperlink"/>
              </w:rPr>
              <w:drawing>
                <wp:inline distT="0" distB="0" distL="0" distR="0" wp14:anchorId="1AF3AED6" wp14:editId="1186FA9F">
                  <wp:extent cx="241539" cy="241539"/>
                  <wp:effectExtent l="0" t="0" r="6350" b="6350"/>
                  <wp:docPr id="222"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r>
              <w:rPr>
                <w:webHidden/>
              </w:rPr>
              <w:tab/>
            </w:r>
            <w:r>
              <w:rPr>
                <w:webHidden/>
              </w:rPr>
              <w:fldChar w:fldCharType="begin"/>
            </w:r>
            <w:r>
              <w:rPr>
                <w:webHidden/>
              </w:rPr>
              <w:instrText xml:space="preserve"> PAGEREF _Toc64306960 \h </w:instrText>
            </w:r>
            <w:r>
              <w:rPr>
                <w:webHidden/>
              </w:rPr>
            </w:r>
            <w:r>
              <w:rPr>
                <w:webHidden/>
              </w:rPr>
              <w:fldChar w:fldCharType="separate"/>
            </w:r>
            <w:r>
              <w:rPr>
                <w:webHidden/>
              </w:rPr>
              <w:t>88</w:t>
            </w:r>
            <w:r>
              <w:rPr>
                <w:webHidden/>
              </w:rPr>
              <w:fldChar w:fldCharType="end"/>
            </w:r>
          </w:hyperlink>
        </w:p>
        <w:p w14:paraId="1B4046C0" w14:textId="3707F129" w:rsidR="00772168" w:rsidRDefault="00772168">
          <w:pPr>
            <w:pStyle w:val="TOC2"/>
            <w:rPr>
              <w:rFonts w:asciiTheme="minorHAnsi" w:eastAsiaTheme="minorEastAsia" w:hAnsiTheme="minorHAnsi" w:cstheme="minorBidi"/>
              <w:color w:val="auto"/>
              <w:sz w:val="22"/>
              <w:szCs w:val="22"/>
              <w:lang w:eastAsia="nl-NL"/>
            </w:rPr>
          </w:pPr>
          <w:hyperlink w:anchor="_Toc64306961" w:history="1">
            <w:r w:rsidRPr="00E907F1">
              <w:rPr>
                <w:rStyle w:val="Hyperlink"/>
              </w:rPr>
              <w:t>13.3</w:t>
            </w:r>
            <w:r>
              <w:rPr>
                <w:rFonts w:asciiTheme="minorHAnsi" w:eastAsiaTheme="minorEastAsia" w:hAnsiTheme="minorHAnsi" w:cstheme="minorBidi"/>
                <w:color w:val="auto"/>
                <w:sz w:val="22"/>
                <w:szCs w:val="22"/>
                <w:lang w:eastAsia="nl-NL"/>
              </w:rPr>
              <w:tab/>
            </w:r>
            <w:r w:rsidRPr="00E907F1">
              <w:rPr>
                <w:rStyle w:val="Hyperlink"/>
              </w:rPr>
              <w:t>Eenmalige taak aanmaken</w:t>
            </w:r>
            <w:r>
              <w:rPr>
                <w:webHidden/>
              </w:rPr>
              <w:tab/>
            </w:r>
            <w:r>
              <w:rPr>
                <w:webHidden/>
              </w:rPr>
              <w:fldChar w:fldCharType="begin"/>
            </w:r>
            <w:r>
              <w:rPr>
                <w:webHidden/>
              </w:rPr>
              <w:instrText xml:space="preserve"> PAGEREF _Toc64306961 \h </w:instrText>
            </w:r>
            <w:r>
              <w:rPr>
                <w:webHidden/>
              </w:rPr>
            </w:r>
            <w:r>
              <w:rPr>
                <w:webHidden/>
              </w:rPr>
              <w:fldChar w:fldCharType="separate"/>
            </w:r>
            <w:r>
              <w:rPr>
                <w:webHidden/>
              </w:rPr>
              <w:t>89</w:t>
            </w:r>
            <w:r>
              <w:rPr>
                <w:webHidden/>
              </w:rPr>
              <w:fldChar w:fldCharType="end"/>
            </w:r>
          </w:hyperlink>
        </w:p>
        <w:p w14:paraId="0BE70727" w14:textId="23C43EC8" w:rsidR="00772168" w:rsidRDefault="00772168">
          <w:pPr>
            <w:pStyle w:val="TOC1"/>
            <w:rPr>
              <w:rFonts w:asciiTheme="minorHAnsi" w:eastAsiaTheme="minorEastAsia" w:hAnsiTheme="minorHAnsi" w:cstheme="minorBidi"/>
              <w:color w:val="auto"/>
              <w:sz w:val="22"/>
              <w:szCs w:val="22"/>
              <w:lang w:eastAsia="nl-NL"/>
            </w:rPr>
          </w:pPr>
          <w:hyperlink w:anchor="_Toc64306962" w:history="1">
            <w:r w:rsidRPr="00E907F1">
              <w:rPr>
                <w:rStyle w:val="Hyperlink"/>
              </w:rPr>
              <w:t>14 Controle</w:t>
            </w:r>
            <w:r>
              <w:rPr>
                <w:webHidden/>
              </w:rPr>
              <w:tab/>
            </w:r>
            <w:r>
              <w:rPr>
                <w:webHidden/>
              </w:rPr>
              <w:fldChar w:fldCharType="begin"/>
            </w:r>
            <w:r>
              <w:rPr>
                <w:webHidden/>
              </w:rPr>
              <w:instrText xml:space="preserve"> PAGEREF _Toc64306962 \h </w:instrText>
            </w:r>
            <w:r>
              <w:rPr>
                <w:webHidden/>
              </w:rPr>
            </w:r>
            <w:r>
              <w:rPr>
                <w:webHidden/>
              </w:rPr>
              <w:fldChar w:fldCharType="separate"/>
            </w:r>
            <w:r>
              <w:rPr>
                <w:webHidden/>
              </w:rPr>
              <w:t>91</w:t>
            </w:r>
            <w:r>
              <w:rPr>
                <w:webHidden/>
              </w:rPr>
              <w:fldChar w:fldCharType="end"/>
            </w:r>
          </w:hyperlink>
        </w:p>
        <w:p w14:paraId="390A0DA7" w14:textId="0AC97370" w:rsidR="00772168" w:rsidRDefault="00772168">
          <w:pPr>
            <w:pStyle w:val="TOC2"/>
            <w:rPr>
              <w:rFonts w:asciiTheme="minorHAnsi" w:eastAsiaTheme="minorEastAsia" w:hAnsiTheme="minorHAnsi" w:cstheme="minorBidi"/>
              <w:color w:val="auto"/>
              <w:sz w:val="22"/>
              <w:szCs w:val="22"/>
              <w:lang w:eastAsia="nl-NL"/>
            </w:rPr>
          </w:pPr>
          <w:hyperlink w:anchor="_Toc64306963" w:history="1">
            <w:r w:rsidRPr="00E907F1">
              <w:rPr>
                <w:rStyle w:val="Hyperlink"/>
              </w:rPr>
              <w:t>14.1</w:t>
            </w:r>
            <w:r>
              <w:rPr>
                <w:rFonts w:asciiTheme="minorHAnsi" w:eastAsiaTheme="minorEastAsia" w:hAnsiTheme="minorHAnsi" w:cstheme="minorBidi"/>
                <w:color w:val="auto"/>
                <w:sz w:val="22"/>
                <w:szCs w:val="22"/>
                <w:lang w:eastAsia="nl-NL"/>
              </w:rPr>
              <w:tab/>
            </w:r>
            <w:r w:rsidRPr="00E907F1">
              <w:rPr>
                <w:rStyle w:val="Hyperlink"/>
              </w:rPr>
              <w:t>Overzicht van Controle</w:t>
            </w:r>
            <w:r>
              <w:rPr>
                <w:webHidden/>
              </w:rPr>
              <w:tab/>
            </w:r>
            <w:r>
              <w:rPr>
                <w:webHidden/>
              </w:rPr>
              <w:fldChar w:fldCharType="begin"/>
            </w:r>
            <w:r>
              <w:rPr>
                <w:webHidden/>
              </w:rPr>
              <w:instrText xml:space="preserve"> PAGEREF _Toc64306963 \h </w:instrText>
            </w:r>
            <w:r>
              <w:rPr>
                <w:webHidden/>
              </w:rPr>
            </w:r>
            <w:r>
              <w:rPr>
                <w:webHidden/>
              </w:rPr>
              <w:fldChar w:fldCharType="separate"/>
            </w:r>
            <w:r>
              <w:rPr>
                <w:webHidden/>
              </w:rPr>
              <w:t>91</w:t>
            </w:r>
            <w:r>
              <w:rPr>
                <w:webHidden/>
              </w:rPr>
              <w:fldChar w:fldCharType="end"/>
            </w:r>
          </w:hyperlink>
        </w:p>
        <w:p w14:paraId="51BA9922" w14:textId="53CAB95C" w:rsidR="00772168" w:rsidRDefault="00772168">
          <w:pPr>
            <w:pStyle w:val="TOC2"/>
            <w:rPr>
              <w:rFonts w:asciiTheme="minorHAnsi" w:eastAsiaTheme="minorEastAsia" w:hAnsiTheme="minorHAnsi" w:cstheme="minorBidi"/>
              <w:color w:val="auto"/>
              <w:sz w:val="22"/>
              <w:szCs w:val="22"/>
              <w:lang w:eastAsia="nl-NL"/>
            </w:rPr>
          </w:pPr>
          <w:hyperlink w:anchor="_Toc64306964" w:history="1">
            <w:r w:rsidRPr="00E907F1">
              <w:rPr>
                <w:rStyle w:val="Hyperlink"/>
              </w:rPr>
              <w:t>14.2</w:t>
            </w:r>
            <w:r>
              <w:rPr>
                <w:rFonts w:asciiTheme="minorHAnsi" w:eastAsiaTheme="minorEastAsia" w:hAnsiTheme="minorHAnsi" w:cstheme="minorBidi"/>
                <w:color w:val="auto"/>
                <w:sz w:val="22"/>
                <w:szCs w:val="22"/>
                <w:lang w:eastAsia="nl-NL"/>
              </w:rPr>
              <w:tab/>
            </w:r>
            <w:r w:rsidRPr="00E907F1">
              <w:rPr>
                <w:rStyle w:val="Hyperlink"/>
              </w:rPr>
              <w:t>Zoekscherm taakcontrole</w:t>
            </w:r>
            <w:r>
              <w:rPr>
                <w:webHidden/>
              </w:rPr>
              <w:tab/>
            </w:r>
            <w:r>
              <w:rPr>
                <w:webHidden/>
              </w:rPr>
              <w:fldChar w:fldCharType="begin"/>
            </w:r>
            <w:r>
              <w:rPr>
                <w:webHidden/>
              </w:rPr>
              <w:instrText xml:space="preserve"> PAGEREF _Toc64306964 \h </w:instrText>
            </w:r>
            <w:r>
              <w:rPr>
                <w:webHidden/>
              </w:rPr>
            </w:r>
            <w:r>
              <w:rPr>
                <w:webHidden/>
              </w:rPr>
              <w:fldChar w:fldCharType="separate"/>
            </w:r>
            <w:r>
              <w:rPr>
                <w:webHidden/>
              </w:rPr>
              <w:t>92</w:t>
            </w:r>
            <w:r>
              <w:rPr>
                <w:webHidden/>
              </w:rPr>
              <w:fldChar w:fldCharType="end"/>
            </w:r>
          </w:hyperlink>
        </w:p>
        <w:p w14:paraId="7E91828B" w14:textId="669632E7" w:rsidR="00772168" w:rsidRDefault="00772168">
          <w:pPr>
            <w:pStyle w:val="TOC2"/>
            <w:rPr>
              <w:rFonts w:asciiTheme="minorHAnsi" w:eastAsiaTheme="minorEastAsia" w:hAnsiTheme="minorHAnsi" w:cstheme="minorBidi"/>
              <w:color w:val="auto"/>
              <w:sz w:val="22"/>
              <w:szCs w:val="22"/>
              <w:lang w:eastAsia="nl-NL"/>
            </w:rPr>
          </w:pPr>
          <w:hyperlink w:anchor="_Toc64306965" w:history="1">
            <w:r w:rsidRPr="00E907F1">
              <w:rPr>
                <w:rStyle w:val="Hyperlink"/>
              </w:rPr>
              <w:t>14.3</w:t>
            </w:r>
            <w:r>
              <w:rPr>
                <w:rFonts w:asciiTheme="minorHAnsi" w:eastAsiaTheme="minorEastAsia" w:hAnsiTheme="minorHAnsi" w:cstheme="minorBidi"/>
                <w:color w:val="auto"/>
                <w:sz w:val="22"/>
                <w:szCs w:val="22"/>
                <w:lang w:eastAsia="nl-NL"/>
              </w:rPr>
              <w:tab/>
            </w:r>
            <w:r w:rsidRPr="00E907F1">
              <w:rPr>
                <w:rStyle w:val="Hyperlink"/>
              </w:rPr>
              <w:t>Bulk controle</w:t>
            </w:r>
            <w:r>
              <w:rPr>
                <w:webHidden/>
              </w:rPr>
              <w:tab/>
            </w:r>
            <w:r>
              <w:rPr>
                <w:webHidden/>
              </w:rPr>
              <w:fldChar w:fldCharType="begin"/>
            </w:r>
            <w:r>
              <w:rPr>
                <w:webHidden/>
              </w:rPr>
              <w:instrText xml:space="preserve"> PAGEREF _Toc64306965 \h </w:instrText>
            </w:r>
            <w:r>
              <w:rPr>
                <w:webHidden/>
              </w:rPr>
            </w:r>
            <w:r>
              <w:rPr>
                <w:webHidden/>
              </w:rPr>
              <w:fldChar w:fldCharType="separate"/>
            </w:r>
            <w:r>
              <w:rPr>
                <w:webHidden/>
              </w:rPr>
              <w:t>92</w:t>
            </w:r>
            <w:r>
              <w:rPr>
                <w:webHidden/>
              </w:rPr>
              <w:fldChar w:fldCharType="end"/>
            </w:r>
          </w:hyperlink>
        </w:p>
        <w:p w14:paraId="2F49FC7E" w14:textId="46B800D1" w:rsidR="00772168" w:rsidRDefault="00772168">
          <w:pPr>
            <w:pStyle w:val="TOC2"/>
            <w:rPr>
              <w:rFonts w:asciiTheme="minorHAnsi" w:eastAsiaTheme="minorEastAsia" w:hAnsiTheme="minorHAnsi" w:cstheme="minorBidi"/>
              <w:color w:val="auto"/>
              <w:sz w:val="22"/>
              <w:szCs w:val="22"/>
              <w:lang w:eastAsia="nl-NL"/>
            </w:rPr>
          </w:pPr>
          <w:hyperlink w:anchor="_Toc64306966" w:history="1">
            <w:r w:rsidRPr="00E907F1">
              <w:rPr>
                <w:rStyle w:val="Hyperlink"/>
              </w:rPr>
              <w:t>14.4</w:t>
            </w:r>
            <w:r>
              <w:rPr>
                <w:rFonts w:asciiTheme="minorHAnsi" w:eastAsiaTheme="minorEastAsia" w:hAnsiTheme="minorHAnsi" w:cstheme="minorBidi"/>
                <w:color w:val="auto"/>
                <w:sz w:val="22"/>
                <w:szCs w:val="22"/>
                <w:lang w:eastAsia="nl-NL"/>
              </w:rPr>
              <w:tab/>
            </w:r>
            <w:r w:rsidRPr="00E907F1">
              <w:rPr>
                <w:rStyle w:val="Hyperlink"/>
              </w:rPr>
              <w:t>Controle van individuele taken</w:t>
            </w:r>
            <w:r>
              <w:rPr>
                <w:webHidden/>
              </w:rPr>
              <w:tab/>
            </w:r>
            <w:r>
              <w:rPr>
                <w:webHidden/>
              </w:rPr>
              <w:fldChar w:fldCharType="begin"/>
            </w:r>
            <w:r>
              <w:rPr>
                <w:webHidden/>
              </w:rPr>
              <w:instrText xml:space="preserve"> PAGEREF _Toc64306966 \h </w:instrText>
            </w:r>
            <w:r>
              <w:rPr>
                <w:webHidden/>
              </w:rPr>
            </w:r>
            <w:r>
              <w:rPr>
                <w:webHidden/>
              </w:rPr>
              <w:fldChar w:fldCharType="separate"/>
            </w:r>
            <w:r>
              <w:rPr>
                <w:webHidden/>
              </w:rPr>
              <w:t>93</w:t>
            </w:r>
            <w:r>
              <w:rPr>
                <w:webHidden/>
              </w:rPr>
              <w:fldChar w:fldCharType="end"/>
            </w:r>
          </w:hyperlink>
        </w:p>
        <w:p w14:paraId="44683A20" w14:textId="67D34714"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67" w:history="1">
            <w:r w:rsidRPr="00E907F1">
              <w:rPr>
                <w:rStyle w:val="Hyperlink"/>
                <w14:scene3d>
                  <w14:camera w14:prst="orthographicFront"/>
                  <w14:lightRig w14:rig="threePt" w14:dir="t">
                    <w14:rot w14:lat="0" w14:lon="0" w14:rev="0"/>
                  </w14:lightRig>
                </w14:scene3d>
              </w:rPr>
              <w:t>14.4.1</w:t>
            </w:r>
            <w:r>
              <w:rPr>
                <w:rFonts w:asciiTheme="minorHAnsi" w:eastAsiaTheme="minorEastAsia" w:hAnsiTheme="minorHAnsi" w:cstheme="minorBidi"/>
                <w:color w:val="auto"/>
                <w:sz w:val="22"/>
                <w:szCs w:val="22"/>
                <w:lang w:eastAsia="nl-NL"/>
              </w:rPr>
              <w:tab/>
            </w:r>
            <w:r w:rsidRPr="00E907F1">
              <w:rPr>
                <w:rStyle w:val="Hyperlink"/>
              </w:rPr>
              <w:t>Logboek aanpassen</w:t>
            </w:r>
            <w:r>
              <w:rPr>
                <w:webHidden/>
              </w:rPr>
              <w:tab/>
            </w:r>
            <w:r>
              <w:rPr>
                <w:webHidden/>
              </w:rPr>
              <w:fldChar w:fldCharType="begin"/>
            </w:r>
            <w:r>
              <w:rPr>
                <w:webHidden/>
              </w:rPr>
              <w:instrText xml:space="preserve"> PAGEREF _Toc64306967 \h </w:instrText>
            </w:r>
            <w:r>
              <w:rPr>
                <w:webHidden/>
              </w:rPr>
            </w:r>
            <w:r>
              <w:rPr>
                <w:webHidden/>
              </w:rPr>
              <w:fldChar w:fldCharType="separate"/>
            </w:r>
            <w:r>
              <w:rPr>
                <w:webHidden/>
              </w:rPr>
              <w:t>94</w:t>
            </w:r>
            <w:r>
              <w:rPr>
                <w:webHidden/>
              </w:rPr>
              <w:fldChar w:fldCharType="end"/>
            </w:r>
          </w:hyperlink>
        </w:p>
        <w:p w14:paraId="6D8ABAFC" w14:textId="47448437"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68" w:history="1">
            <w:r w:rsidRPr="00E907F1">
              <w:rPr>
                <w:rStyle w:val="Hyperlink"/>
                <w14:scene3d>
                  <w14:camera w14:prst="orthographicFront"/>
                  <w14:lightRig w14:rig="threePt" w14:dir="t">
                    <w14:rot w14:lat="0" w14:lon="0" w14:rev="0"/>
                  </w14:lightRig>
                </w14:scene3d>
              </w:rPr>
              <w:t>14.4.2</w:t>
            </w:r>
            <w:r>
              <w:rPr>
                <w:rFonts w:asciiTheme="minorHAnsi" w:eastAsiaTheme="minorEastAsia" w:hAnsiTheme="minorHAnsi" w:cstheme="minorBidi"/>
                <w:color w:val="auto"/>
                <w:sz w:val="22"/>
                <w:szCs w:val="22"/>
                <w:lang w:eastAsia="nl-NL"/>
              </w:rPr>
              <w:tab/>
            </w:r>
            <w:r w:rsidRPr="00E907F1">
              <w:rPr>
                <w:rStyle w:val="Hyperlink"/>
              </w:rPr>
              <w:t>Facturatie aanpassen</w:t>
            </w:r>
            <w:r>
              <w:rPr>
                <w:webHidden/>
              </w:rPr>
              <w:tab/>
            </w:r>
            <w:r>
              <w:rPr>
                <w:webHidden/>
              </w:rPr>
              <w:fldChar w:fldCharType="begin"/>
            </w:r>
            <w:r>
              <w:rPr>
                <w:webHidden/>
              </w:rPr>
              <w:instrText xml:space="preserve"> PAGEREF _Toc64306968 \h </w:instrText>
            </w:r>
            <w:r>
              <w:rPr>
                <w:webHidden/>
              </w:rPr>
            </w:r>
            <w:r>
              <w:rPr>
                <w:webHidden/>
              </w:rPr>
              <w:fldChar w:fldCharType="separate"/>
            </w:r>
            <w:r>
              <w:rPr>
                <w:webHidden/>
              </w:rPr>
              <w:t>95</w:t>
            </w:r>
            <w:r>
              <w:rPr>
                <w:webHidden/>
              </w:rPr>
              <w:fldChar w:fldCharType="end"/>
            </w:r>
          </w:hyperlink>
        </w:p>
        <w:p w14:paraId="7E343BD2" w14:textId="1BBE2F19"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69" w:history="1">
            <w:r w:rsidRPr="00E907F1">
              <w:rPr>
                <w:rStyle w:val="Hyperlink"/>
                <w14:scene3d>
                  <w14:camera w14:prst="orthographicFront"/>
                  <w14:lightRig w14:rig="threePt" w14:dir="t">
                    <w14:rot w14:lat="0" w14:lon="0" w14:rev="0"/>
                  </w14:lightRig>
                </w14:scene3d>
              </w:rPr>
              <w:t>14.4.3</w:t>
            </w:r>
            <w:r>
              <w:rPr>
                <w:rFonts w:asciiTheme="minorHAnsi" w:eastAsiaTheme="minorEastAsia" w:hAnsiTheme="minorHAnsi" w:cstheme="minorBidi"/>
                <w:color w:val="auto"/>
                <w:sz w:val="22"/>
                <w:szCs w:val="22"/>
                <w:lang w:eastAsia="nl-NL"/>
              </w:rPr>
              <w:tab/>
            </w:r>
            <w:r w:rsidRPr="00E907F1">
              <w:rPr>
                <w:rStyle w:val="Hyperlink"/>
              </w:rPr>
              <w:t>E-mailen van taakrapport</w:t>
            </w:r>
            <w:r>
              <w:rPr>
                <w:webHidden/>
              </w:rPr>
              <w:tab/>
            </w:r>
            <w:r>
              <w:rPr>
                <w:webHidden/>
              </w:rPr>
              <w:fldChar w:fldCharType="begin"/>
            </w:r>
            <w:r>
              <w:rPr>
                <w:webHidden/>
              </w:rPr>
              <w:instrText xml:space="preserve"> PAGEREF _Toc64306969 \h </w:instrText>
            </w:r>
            <w:r>
              <w:rPr>
                <w:webHidden/>
              </w:rPr>
            </w:r>
            <w:r>
              <w:rPr>
                <w:webHidden/>
              </w:rPr>
              <w:fldChar w:fldCharType="separate"/>
            </w:r>
            <w:r>
              <w:rPr>
                <w:webHidden/>
              </w:rPr>
              <w:t>96</w:t>
            </w:r>
            <w:r>
              <w:rPr>
                <w:webHidden/>
              </w:rPr>
              <w:fldChar w:fldCharType="end"/>
            </w:r>
          </w:hyperlink>
        </w:p>
        <w:p w14:paraId="34E7E53F" w14:textId="25F32F42"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70" w:history="1">
            <w:r w:rsidRPr="00E907F1">
              <w:rPr>
                <w:rStyle w:val="Hyperlink"/>
                <w14:scene3d>
                  <w14:camera w14:prst="orthographicFront"/>
                  <w14:lightRig w14:rig="threePt" w14:dir="t">
                    <w14:rot w14:lat="0" w14:lon="0" w14:rev="0"/>
                  </w14:lightRig>
                </w14:scene3d>
              </w:rPr>
              <w:t>14.4.4</w:t>
            </w:r>
            <w:r>
              <w:rPr>
                <w:rFonts w:asciiTheme="minorHAnsi" w:eastAsiaTheme="minorEastAsia" w:hAnsiTheme="minorHAnsi" w:cstheme="minorBidi"/>
                <w:color w:val="auto"/>
                <w:sz w:val="22"/>
                <w:szCs w:val="22"/>
                <w:lang w:eastAsia="nl-NL"/>
              </w:rPr>
              <w:tab/>
            </w:r>
            <w:r w:rsidRPr="00E907F1">
              <w:rPr>
                <w:rStyle w:val="Hyperlink"/>
              </w:rPr>
              <w:t>Downloaden van taakrapport</w:t>
            </w:r>
            <w:r>
              <w:rPr>
                <w:webHidden/>
              </w:rPr>
              <w:tab/>
            </w:r>
            <w:r>
              <w:rPr>
                <w:webHidden/>
              </w:rPr>
              <w:fldChar w:fldCharType="begin"/>
            </w:r>
            <w:r>
              <w:rPr>
                <w:webHidden/>
              </w:rPr>
              <w:instrText xml:space="preserve"> PAGEREF _Toc64306970 \h </w:instrText>
            </w:r>
            <w:r>
              <w:rPr>
                <w:webHidden/>
              </w:rPr>
            </w:r>
            <w:r>
              <w:rPr>
                <w:webHidden/>
              </w:rPr>
              <w:fldChar w:fldCharType="separate"/>
            </w:r>
            <w:r>
              <w:rPr>
                <w:webHidden/>
              </w:rPr>
              <w:t>96</w:t>
            </w:r>
            <w:r>
              <w:rPr>
                <w:webHidden/>
              </w:rPr>
              <w:fldChar w:fldCharType="end"/>
            </w:r>
          </w:hyperlink>
        </w:p>
        <w:p w14:paraId="3F526266" w14:textId="34F263B5" w:rsidR="00772168" w:rsidRDefault="00772168">
          <w:pPr>
            <w:pStyle w:val="TOC1"/>
            <w:rPr>
              <w:rFonts w:asciiTheme="minorHAnsi" w:eastAsiaTheme="minorEastAsia" w:hAnsiTheme="minorHAnsi" w:cstheme="minorBidi"/>
              <w:color w:val="auto"/>
              <w:sz w:val="22"/>
              <w:szCs w:val="22"/>
              <w:lang w:eastAsia="nl-NL"/>
            </w:rPr>
          </w:pPr>
          <w:hyperlink w:anchor="_Toc64306971" w:history="1">
            <w:r w:rsidRPr="00E907F1">
              <w:rPr>
                <w:rStyle w:val="Hyperlink"/>
              </w:rPr>
              <w:t>15 Facturen</w:t>
            </w:r>
            <w:r>
              <w:rPr>
                <w:webHidden/>
              </w:rPr>
              <w:tab/>
            </w:r>
            <w:r>
              <w:rPr>
                <w:webHidden/>
              </w:rPr>
              <w:fldChar w:fldCharType="begin"/>
            </w:r>
            <w:r>
              <w:rPr>
                <w:webHidden/>
              </w:rPr>
              <w:instrText xml:space="preserve"> PAGEREF _Toc64306971 \h </w:instrText>
            </w:r>
            <w:r>
              <w:rPr>
                <w:webHidden/>
              </w:rPr>
            </w:r>
            <w:r>
              <w:rPr>
                <w:webHidden/>
              </w:rPr>
              <w:fldChar w:fldCharType="separate"/>
            </w:r>
            <w:r>
              <w:rPr>
                <w:webHidden/>
              </w:rPr>
              <w:t>97</w:t>
            </w:r>
            <w:r>
              <w:rPr>
                <w:webHidden/>
              </w:rPr>
              <w:fldChar w:fldCharType="end"/>
            </w:r>
          </w:hyperlink>
        </w:p>
        <w:p w14:paraId="5695CBF4" w14:textId="49C0CBFE" w:rsidR="00772168" w:rsidRDefault="00772168">
          <w:pPr>
            <w:pStyle w:val="TOC2"/>
            <w:rPr>
              <w:rFonts w:asciiTheme="minorHAnsi" w:eastAsiaTheme="minorEastAsia" w:hAnsiTheme="minorHAnsi" w:cstheme="minorBidi"/>
              <w:color w:val="auto"/>
              <w:sz w:val="22"/>
              <w:szCs w:val="22"/>
              <w:lang w:eastAsia="nl-NL"/>
            </w:rPr>
          </w:pPr>
          <w:hyperlink w:anchor="_Toc64306972" w:history="1">
            <w:r w:rsidRPr="00E907F1">
              <w:rPr>
                <w:rStyle w:val="Hyperlink"/>
              </w:rPr>
              <w:t>15.1</w:t>
            </w:r>
            <w:r>
              <w:rPr>
                <w:rFonts w:asciiTheme="minorHAnsi" w:eastAsiaTheme="minorEastAsia" w:hAnsiTheme="minorHAnsi" w:cstheme="minorBidi"/>
                <w:color w:val="auto"/>
                <w:sz w:val="22"/>
                <w:szCs w:val="22"/>
                <w:lang w:eastAsia="nl-NL"/>
              </w:rPr>
              <w:tab/>
            </w:r>
            <w:r w:rsidRPr="00E907F1">
              <w:rPr>
                <w:rStyle w:val="Hyperlink"/>
              </w:rPr>
              <w:t>Overzicht van Facturen</w:t>
            </w:r>
            <w:r>
              <w:rPr>
                <w:webHidden/>
              </w:rPr>
              <w:tab/>
            </w:r>
            <w:r>
              <w:rPr>
                <w:webHidden/>
              </w:rPr>
              <w:fldChar w:fldCharType="begin"/>
            </w:r>
            <w:r>
              <w:rPr>
                <w:webHidden/>
              </w:rPr>
              <w:instrText xml:space="preserve"> PAGEREF _Toc64306972 \h </w:instrText>
            </w:r>
            <w:r>
              <w:rPr>
                <w:webHidden/>
              </w:rPr>
            </w:r>
            <w:r>
              <w:rPr>
                <w:webHidden/>
              </w:rPr>
              <w:fldChar w:fldCharType="separate"/>
            </w:r>
            <w:r>
              <w:rPr>
                <w:webHidden/>
              </w:rPr>
              <w:t>97</w:t>
            </w:r>
            <w:r>
              <w:rPr>
                <w:webHidden/>
              </w:rPr>
              <w:fldChar w:fldCharType="end"/>
            </w:r>
          </w:hyperlink>
        </w:p>
        <w:p w14:paraId="4BBE34DE" w14:textId="41CC29B4" w:rsidR="00772168" w:rsidRDefault="00772168">
          <w:pPr>
            <w:pStyle w:val="TOC2"/>
            <w:rPr>
              <w:rFonts w:asciiTheme="minorHAnsi" w:eastAsiaTheme="minorEastAsia" w:hAnsiTheme="minorHAnsi" w:cstheme="minorBidi"/>
              <w:color w:val="auto"/>
              <w:sz w:val="22"/>
              <w:szCs w:val="22"/>
              <w:lang w:eastAsia="nl-NL"/>
            </w:rPr>
          </w:pPr>
          <w:hyperlink w:anchor="_Toc64306973" w:history="1">
            <w:r w:rsidRPr="00E907F1">
              <w:rPr>
                <w:rStyle w:val="Hyperlink"/>
              </w:rPr>
              <w:t>15.2</w:t>
            </w:r>
            <w:r>
              <w:rPr>
                <w:rFonts w:asciiTheme="minorHAnsi" w:eastAsiaTheme="minorEastAsia" w:hAnsiTheme="minorHAnsi" w:cstheme="minorBidi"/>
                <w:color w:val="auto"/>
                <w:sz w:val="22"/>
                <w:szCs w:val="22"/>
                <w:lang w:eastAsia="nl-NL"/>
              </w:rPr>
              <w:tab/>
            </w:r>
            <w:r w:rsidRPr="00E907F1">
              <w:rPr>
                <w:rStyle w:val="Hyperlink"/>
              </w:rPr>
              <w:t>Facturen genereren</w:t>
            </w:r>
            <w:r>
              <w:rPr>
                <w:webHidden/>
              </w:rPr>
              <w:tab/>
            </w:r>
            <w:r>
              <w:rPr>
                <w:webHidden/>
              </w:rPr>
              <w:fldChar w:fldCharType="begin"/>
            </w:r>
            <w:r>
              <w:rPr>
                <w:webHidden/>
              </w:rPr>
              <w:instrText xml:space="preserve"> PAGEREF _Toc64306973 \h </w:instrText>
            </w:r>
            <w:r>
              <w:rPr>
                <w:webHidden/>
              </w:rPr>
            </w:r>
            <w:r>
              <w:rPr>
                <w:webHidden/>
              </w:rPr>
              <w:fldChar w:fldCharType="separate"/>
            </w:r>
            <w:r>
              <w:rPr>
                <w:webHidden/>
              </w:rPr>
              <w:t>97</w:t>
            </w:r>
            <w:r>
              <w:rPr>
                <w:webHidden/>
              </w:rPr>
              <w:fldChar w:fldCharType="end"/>
            </w:r>
          </w:hyperlink>
        </w:p>
        <w:p w14:paraId="5AFF11B2" w14:textId="5B7F0BF8" w:rsidR="00772168" w:rsidRDefault="00772168">
          <w:pPr>
            <w:pStyle w:val="TOC2"/>
            <w:rPr>
              <w:rFonts w:asciiTheme="minorHAnsi" w:eastAsiaTheme="minorEastAsia" w:hAnsiTheme="minorHAnsi" w:cstheme="minorBidi"/>
              <w:color w:val="auto"/>
              <w:sz w:val="22"/>
              <w:szCs w:val="22"/>
              <w:lang w:eastAsia="nl-NL"/>
            </w:rPr>
          </w:pPr>
          <w:hyperlink w:anchor="_Toc64306974" w:history="1">
            <w:r w:rsidRPr="00E907F1">
              <w:rPr>
                <w:rStyle w:val="Hyperlink"/>
              </w:rPr>
              <w:t>15.3</w:t>
            </w:r>
            <w:r>
              <w:rPr>
                <w:rFonts w:asciiTheme="minorHAnsi" w:eastAsiaTheme="minorEastAsia" w:hAnsiTheme="minorHAnsi" w:cstheme="minorBidi"/>
                <w:color w:val="auto"/>
                <w:sz w:val="22"/>
                <w:szCs w:val="22"/>
                <w:lang w:eastAsia="nl-NL"/>
              </w:rPr>
              <w:tab/>
            </w:r>
            <w:r w:rsidRPr="00E907F1">
              <w:rPr>
                <w:rStyle w:val="Hyperlink"/>
              </w:rPr>
              <w:t>Facturen zoeken</w:t>
            </w:r>
            <w:r>
              <w:rPr>
                <w:webHidden/>
              </w:rPr>
              <w:tab/>
            </w:r>
            <w:r>
              <w:rPr>
                <w:webHidden/>
              </w:rPr>
              <w:fldChar w:fldCharType="begin"/>
            </w:r>
            <w:r>
              <w:rPr>
                <w:webHidden/>
              </w:rPr>
              <w:instrText xml:space="preserve"> PAGEREF _Toc64306974 \h </w:instrText>
            </w:r>
            <w:r>
              <w:rPr>
                <w:webHidden/>
              </w:rPr>
            </w:r>
            <w:r>
              <w:rPr>
                <w:webHidden/>
              </w:rPr>
              <w:fldChar w:fldCharType="separate"/>
            </w:r>
            <w:r>
              <w:rPr>
                <w:webHidden/>
              </w:rPr>
              <w:t>99</w:t>
            </w:r>
            <w:r>
              <w:rPr>
                <w:webHidden/>
              </w:rPr>
              <w:fldChar w:fldCharType="end"/>
            </w:r>
          </w:hyperlink>
        </w:p>
        <w:p w14:paraId="0656CCD5" w14:textId="3FBD9BB8" w:rsidR="00772168" w:rsidRDefault="00772168">
          <w:pPr>
            <w:pStyle w:val="TOC2"/>
            <w:rPr>
              <w:rFonts w:asciiTheme="minorHAnsi" w:eastAsiaTheme="minorEastAsia" w:hAnsiTheme="minorHAnsi" w:cstheme="minorBidi"/>
              <w:color w:val="auto"/>
              <w:sz w:val="22"/>
              <w:szCs w:val="22"/>
              <w:lang w:eastAsia="nl-NL"/>
            </w:rPr>
          </w:pPr>
          <w:hyperlink w:anchor="_Toc64306975" w:history="1">
            <w:r w:rsidRPr="00E907F1">
              <w:rPr>
                <w:rStyle w:val="Hyperlink"/>
              </w:rPr>
              <w:t>15.4</w:t>
            </w:r>
            <w:r>
              <w:rPr>
                <w:rFonts w:asciiTheme="minorHAnsi" w:eastAsiaTheme="minorEastAsia" w:hAnsiTheme="minorHAnsi" w:cstheme="minorBidi"/>
                <w:color w:val="auto"/>
                <w:sz w:val="22"/>
                <w:szCs w:val="22"/>
                <w:lang w:eastAsia="nl-NL"/>
              </w:rPr>
              <w:tab/>
            </w:r>
            <w:r w:rsidRPr="00E907F1">
              <w:rPr>
                <w:rStyle w:val="Hyperlink"/>
              </w:rPr>
              <w:t>Facturen bewerken</w:t>
            </w:r>
            <w:r>
              <w:rPr>
                <w:webHidden/>
              </w:rPr>
              <w:tab/>
            </w:r>
            <w:r>
              <w:rPr>
                <w:webHidden/>
              </w:rPr>
              <w:fldChar w:fldCharType="begin"/>
            </w:r>
            <w:r>
              <w:rPr>
                <w:webHidden/>
              </w:rPr>
              <w:instrText xml:space="preserve"> PAGEREF _Toc64306975 \h </w:instrText>
            </w:r>
            <w:r>
              <w:rPr>
                <w:webHidden/>
              </w:rPr>
            </w:r>
            <w:r>
              <w:rPr>
                <w:webHidden/>
              </w:rPr>
              <w:fldChar w:fldCharType="separate"/>
            </w:r>
            <w:r>
              <w:rPr>
                <w:webHidden/>
              </w:rPr>
              <w:t>100</w:t>
            </w:r>
            <w:r>
              <w:rPr>
                <w:webHidden/>
              </w:rPr>
              <w:fldChar w:fldCharType="end"/>
            </w:r>
          </w:hyperlink>
        </w:p>
        <w:p w14:paraId="4AFCC1D3" w14:textId="2725E37D"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76" w:history="1">
            <w:r w:rsidRPr="00E907F1">
              <w:rPr>
                <w:rStyle w:val="Hyperlink"/>
                <w14:scene3d>
                  <w14:camera w14:prst="orthographicFront"/>
                  <w14:lightRig w14:rig="threePt" w14:dir="t">
                    <w14:rot w14:lat="0" w14:lon="0" w14:rev="0"/>
                  </w14:lightRig>
                </w14:scene3d>
              </w:rPr>
              <w:t>15.4.1</w:t>
            </w:r>
            <w:r>
              <w:rPr>
                <w:rFonts w:asciiTheme="minorHAnsi" w:eastAsiaTheme="minorEastAsia" w:hAnsiTheme="minorHAnsi" w:cstheme="minorBidi"/>
                <w:color w:val="auto"/>
                <w:sz w:val="22"/>
                <w:szCs w:val="22"/>
                <w:lang w:eastAsia="nl-NL"/>
              </w:rPr>
              <w:tab/>
            </w:r>
            <w:r w:rsidRPr="00E907F1">
              <w:rPr>
                <w:rStyle w:val="Hyperlink"/>
              </w:rPr>
              <w:t>Factuur definitief maken</w:t>
            </w:r>
            <w:r>
              <w:rPr>
                <w:webHidden/>
              </w:rPr>
              <w:tab/>
            </w:r>
            <w:r>
              <w:rPr>
                <w:webHidden/>
              </w:rPr>
              <w:fldChar w:fldCharType="begin"/>
            </w:r>
            <w:r>
              <w:rPr>
                <w:webHidden/>
              </w:rPr>
              <w:instrText xml:space="preserve"> PAGEREF _Toc64306976 \h </w:instrText>
            </w:r>
            <w:r>
              <w:rPr>
                <w:webHidden/>
              </w:rPr>
            </w:r>
            <w:r>
              <w:rPr>
                <w:webHidden/>
              </w:rPr>
              <w:fldChar w:fldCharType="separate"/>
            </w:r>
            <w:r>
              <w:rPr>
                <w:webHidden/>
              </w:rPr>
              <w:t>100</w:t>
            </w:r>
            <w:r>
              <w:rPr>
                <w:webHidden/>
              </w:rPr>
              <w:fldChar w:fldCharType="end"/>
            </w:r>
          </w:hyperlink>
        </w:p>
        <w:p w14:paraId="5DA48934" w14:textId="32BCC1B5"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77" w:history="1">
            <w:r w:rsidRPr="00E907F1">
              <w:rPr>
                <w:rStyle w:val="Hyperlink"/>
                <w14:scene3d>
                  <w14:camera w14:prst="orthographicFront"/>
                  <w14:lightRig w14:rig="threePt" w14:dir="t">
                    <w14:rot w14:lat="0" w14:lon="0" w14:rev="0"/>
                  </w14:lightRig>
                </w14:scene3d>
              </w:rPr>
              <w:t>15.4.2</w:t>
            </w:r>
            <w:r>
              <w:rPr>
                <w:rFonts w:asciiTheme="minorHAnsi" w:eastAsiaTheme="minorEastAsia" w:hAnsiTheme="minorHAnsi" w:cstheme="minorBidi"/>
                <w:color w:val="auto"/>
                <w:sz w:val="22"/>
                <w:szCs w:val="22"/>
                <w:lang w:eastAsia="nl-NL"/>
              </w:rPr>
              <w:tab/>
            </w:r>
            <w:r w:rsidRPr="00E907F1">
              <w:rPr>
                <w:rStyle w:val="Hyperlink"/>
              </w:rPr>
              <w:t>Factuur verwijderen</w:t>
            </w:r>
            <w:r>
              <w:rPr>
                <w:webHidden/>
              </w:rPr>
              <w:tab/>
            </w:r>
            <w:r>
              <w:rPr>
                <w:webHidden/>
              </w:rPr>
              <w:fldChar w:fldCharType="begin"/>
            </w:r>
            <w:r>
              <w:rPr>
                <w:webHidden/>
              </w:rPr>
              <w:instrText xml:space="preserve"> PAGEREF _Toc64306977 \h </w:instrText>
            </w:r>
            <w:r>
              <w:rPr>
                <w:webHidden/>
              </w:rPr>
            </w:r>
            <w:r>
              <w:rPr>
                <w:webHidden/>
              </w:rPr>
              <w:fldChar w:fldCharType="separate"/>
            </w:r>
            <w:r>
              <w:rPr>
                <w:webHidden/>
              </w:rPr>
              <w:t>101</w:t>
            </w:r>
            <w:r>
              <w:rPr>
                <w:webHidden/>
              </w:rPr>
              <w:fldChar w:fldCharType="end"/>
            </w:r>
          </w:hyperlink>
        </w:p>
        <w:p w14:paraId="0C3069A9" w14:textId="144D398E"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78" w:history="1">
            <w:r w:rsidRPr="00E907F1">
              <w:rPr>
                <w:rStyle w:val="Hyperlink"/>
                <w14:scene3d>
                  <w14:camera w14:prst="orthographicFront"/>
                  <w14:lightRig w14:rig="threePt" w14:dir="t">
                    <w14:rot w14:lat="0" w14:lon="0" w14:rev="0"/>
                  </w14:lightRig>
                </w14:scene3d>
              </w:rPr>
              <w:t>15.4.3</w:t>
            </w:r>
            <w:r>
              <w:rPr>
                <w:rFonts w:asciiTheme="minorHAnsi" w:eastAsiaTheme="minorEastAsia" w:hAnsiTheme="minorHAnsi" w:cstheme="minorBidi"/>
                <w:color w:val="auto"/>
                <w:sz w:val="22"/>
                <w:szCs w:val="22"/>
                <w:lang w:eastAsia="nl-NL"/>
              </w:rPr>
              <w:tab/>
            </w:r>
            <w:r w:rsidRPr="00E907F1">
              <w:rPr>
                <w:rStyle w:val="Hyperlink"/>
              </w:rPr>
              <w:t>Factuurregel toevoegen</w:t>
            </w:r>
            <w:r>
              <w:rPr>
                <w:webHidden/>
              </w:rPr>
              <w:tab/>
            </w:r>
            <w:r>
              <w:rPr>
                <w:webHidden/>
              </w:rPr>
              <w:fldChar w:fldCharType="begin"/>
            </w:r>
            <w:r>
              <w:rPr>
                <w:webHidden/>
              </w:rPr>
              <w:instrText xml:space="preserve"> PAGEREF _Toc64306978 \h </w:instrText>
            </w:r>
            <w:r>
              <w:rPr>
                <w:webHidden/>
              </w:rPr>
            </w:r>
            <w:r>
              <w:rPr>
                <w:webHidden/>
              </w:rPr>
              <w:fldChar w:fldCharType="separate"/>
            </w:r>
            <w:r>
              <w:rPr>
                <w:webHidden/>
              </w:rPr>
              <w:t>102</w:t>
            </w:r>
            <w:r>
              <w:rPr>
                <w:webHidden/>
              </w:rPr>
              <w:fldChar w:fldCharType="end"/>
            </w:r>
          </w:hyperlink>
        </w:p>
        <w:p w14:paraId="38521CBC" w14:textId="7B187639" w:rsidR="00772168" w:rsidRDefault="00772168">
          <w:pPr>
            <w:pStyle w:val="TOC2"/>
            <w:rPr>
              <w:rFonts w:asciiTheme="minorHAnsi" w:eastAsiaTheme="minorEastAsia" w:hAnsiTheme="minorHAnsi" w:cstheme="minorBidi"/>
              <w:color w:val="auto"/>
              <w:sz w:val="22"/>
              <w:szCs w:val="22"/>
              <w:lang w:eastAsia="nl-NL"/>
            </w:rPr>
          </w:pPr>
          <w:hyperlink w:anchor="_Toc64306979" w:history="1">
            <w:r w:rsidRPr="00E907F1">
              <w:rPr>
                <w:rStyle w:val="Hyperlink"/>
              </w:rPr>
              <w:t>15.5</w:t>
            </w:r>
            <w:r>
              <w:rPr>
                <w:rFonts w:asciiTheme="minorHAnsi" w:eastAsiaTheme="minorEastAsia" w:hAnsiTheme="minorHAnsi" w:cstheme="minorBidi"/>
                <w:color w:val="auto"/>
                <w:sz w:val="22"/>
                <w:szCs w:val="22"/>
                <w:lang w:eastAsia="nl-NL"/>
              </w:rPr>
              <w:tab/>
            </w:r>
            <w:r w:rsidRPr="00E907F1">
              <w:rPr>
                <w:rStyle w:val="Hyperlink"/>
              </w:rPr>
              <w:t>(Credit)facturen aanmaken</w:t>
            </w:r>
            <w:r>
              <w:rPr>
                <w:webHidden/>
              </w:rPr>
              <w:tab/>
            </w:r>
            <w:r>
              <w:rPr>
                <w:webHidden/>
              </w:rPr>
              <w:fldChar w:fldCharType="begin"/>
            </w:r>
            <w:r>
              <w:rPr>
                <w:webHidden/>
              </w:rPr>
              <w:instrText xml:space="preserve"> PAGEREF _Toc64306979 \h </w:instrText>
            </w:r>
            <w:r>
              <w:rPr>
                <w:webHidden/>
              </w:rPr>
            </w:r>
            <w:r>
              <w:rPr>
                <w:webHidden/>
              </w:rPr>
              <w:fldChar w:fldCharType="separate"/>
            </w:r>
            <w:r>
              <w:rPr>
                <w:webHidden/>
              </w:rPr>
              <w:t>102</w:t>
            </w:r>
            <w:r>
              <w:rPr>
                <w:webHidden/>
              </w:rPr>
              <w:fldChar w:fldCharType="end"/>
            </w:r>
          </w:hyperlink>
        </w:p>
        <w:p w14:paraId="412535CF" w14:textId="652A74DF" w:rsidR="00772168" w:rsidRDefault="00772168">
          <w:pPr>
            <w:pStyle w:val="TOC2"/>
            <w:rPr>
              <w:rFonts w:asciiTheme="minorHAnsi" w:eastAsiaTheme="minorEastAsia" w:hAnsiTheme="minorHAnsi" w:cstheme="minorBidi"/>
              <w:color w:val="auto"/>
              <w:sz w:val="22"/>
              <w:szCs w:val="22"/>
              <w:lang w:eastAsia="nl-NL"/>
            </w:rPr>
          </w:pPr>
          <w:hyperlink w:anchor="_Toc64306980" w:history="1">
            <w:r w:rsidRPr="00E907F1">
              <w:rPr>
                <w:rStyle w:val="Hyperlink"/>
              </w:rPr>
              <w:t>15.6</w:t>
            </w:r>
            <w:r>
              <w:rPr>
                <w:rFonts w:asciiTheme="minorHAnsi" w:eastAsiaTheme="minorEastAsia" w:hAnsiTheme="minorHAnsi" w:cstheme="minorBidi"/>
                <w:color w:val="auto"/>
                <w:sz w:val="22"/>
                <w:szCs w:val="22"/>
                <w:lang w:eastAsia="nl-NL"/>
              </w:rPr>
              <w:tab/>
            </w:r>
            <w:r w:rsidRPr="00E907F1">
              <w:rPr>
                <w:rStyle w:val="Hyperlink"/>
              </w:rPr>
              <w:t>Facturen exporteren</w:t>
            </w:r>
            <w:r>
              <w:rPr>
                <w:webHidden/>
              </w:rPr>
              <w:tab/>
            </w:r>
            <w:r>
              <w:rPr>
                <w:webHidden/>
              </w:rPr>
              <w:fldChar w:fldCharType="begin"/>
            </w:r>
            <w:r>
              <w:rPr>
                <w:webHidden/>
              </w:rPr>
              <w:instrText xml:space="preserve"> PAGEREF _Toc64306980 \h </w:instrText>
            </w:r>
            <w:r>
              <w:rPr>
                <w:webHidden/>
              </w:rPr>
            </w:r>
            <w:r>
              <w:rPr>
                <w:webHidden/>
              </w:rPr>
              <w:fldChar w:fldCharType="separate"/>
            </w:r>
            <w:r>
              <w:rPr>
                <w:webHidden/>
              </w:rPr>
              <w:t>103</w:t>
            </w:r>
            <w:r>
              <w:rPr>
                <w:webHidden/>
              </w:rPr>
              <w:fldChar w:fldCharType="end"/>
            </w:r>
          </w:hyperlink>
        </w:p>
        <w:p w14:paraId="4B8E140D" w14:textId="2CAB323F" w:rsidR="00772168" w:rsidRDefault="00772168">
          <w:pPr>
            <w:pStyle w:val="TOC1"/>
            <w:rPr>
              <w:rFonts w:asciiTheme="minorHAnsi" w:eastAsiaTheme="minorEastAsia" w:hAnsiTheme="minorHAnsi" w:cstheme="minorBidi"/>
              <w:color w:val="auto"/>
              <w:sz w:val="22"/>
              <w:szCs w:val="22"/>
              <w:lang w:eastAsia="nl-NL"/>
            </w:rPr>
          </w:pPr>
          <w:hyperlink w:anchor="_Toc64306981" w:history="1">
            <w:r w:rsidRPr="00E907F1">
              <w:rPr>
                <w:rStyle w:val="Hyperlink"/>
              </w:rPr>
              <w:t>16 Alarmen</w:t>
            </w:r>
            <w:r>
              <w:rPr>
                <w:webHidden/>
              </w:rPr>
              <w:tab/>
            </w:r>
            <w:r>
              <w:rPr>
                <w:webHidden/>
              </w:rPr>
              <w:fldChar w:fldCharType="begin"/>
            </w:r>
            <w:r>
              <w:rPr>
                <w:webHidden/>
              </w:rPr>
              <w:instrText xml:space="preserve"> PAGEREF _Toc64306981 \h </w:instrText>
            </w:r>
            <w:r>
              <w:rPr>
                <w:webHidden/>
              </w:rPr>
            </w:r>
            <w:r>
              <w:rPr>
                <w:webHidden/>
              </w:rPr>
              <w:fldChar w:fldCharType="separate"/>
            </w:r>
            <w:r>
              <w:rPr>
                <w:webHidden/>
              </w:rPr>
              <w:t>104</w:t>
            </w:r>
            <w:r>
              <w:rPr>
                <w:webHidden/>
              </w:rPr>
              <w:fldChar w:fldCharType="end"/>
            </w:r>
          </w:hyperlink>
        </w:p>
        <w:p w14:paraId="24A40600" w14:textId="02CEB50F" w:rsidR="00772168" w:rsidRDefault="00772168">
          <w:pPr>
            <w:pStyle w:val="TOC2"/>
            <w:rPr>
              <w:rFonts w:asciiTheme="minorHAnsi" w:eastAsiaTheme="minorEastAsia" w:hAnsiTheme="minorHAnsi" w:cstheme="minorBidi"/>
              <w:color w:val="auto"/>
              <w:sz w:val="22"/>
              <w:szCs w:val="22"/>
              <w:lang w:eastAsia="nl-NL"/>
            </w:rPr>
          </w:pPr>
          <w:hyperlink w:anchor="_Toc64306982" w:history="1">
            <w:r w:rsidRPr="00E907F1">
              <w:rPr>
                <w:rStyle w:val="Hyperlink"/>
              </w:rPr>
              <w:t>16.1</w:t>
            </w:r>
            <w:r>
              <w:rPr>
                <w:rFonts w:asciiTheme="minorHAnsi" w:eastAsiaTheme="minorEastAsia" w:hAnsiTheme="minorHAnsi" w:cstheme="minorBidi"/>
                <w:color w:val="auto"/>
                <w:sz w:val="22"/>
                <w:szCs w:val="22"/>
                <w:lang w:eastAsia="nl-NL"/>
              </w:rPr>
              <w:tab/>
            </w:r>
            <w:r w:rsidRPr="00E907F1">
              <w:rPr>
                <w:rStyle w:val="Hyperlink"/>
              </w:rPr>
              <w:t>Overzicht van alarmen</w:t>
            </w:r>
            <w:r>
              <w:rPr>
                <w:webHidden/>
              </w:rPr>
              <w:tab/>
            </w:r>
            <w:r>
              <w:rPr>
                <w:webHidden/>
              </w:rPr>
              <w:fldChar w:fldCharType="begin"/>
            </w:r>
            <w:r>
              <w:rPr>
                <w:webHidden/>
              </w:rPr>
              <w:instrText xml:space="preserve"> PAGEREF _Toc64306982 \h </w:instrText>
            </w:r>
            <w:r>
              <w:rPr>
                <w:webHidden/>
              </w:rPr>
            </w:r>
            <w:r>
              <w:rPr>
                <w:webHidden/>
              </w:rPr>
              <w:fldChar w:fldCharType="separate"/>
            </w:r>
            <w:r>
              <w:rPr>
                <w:webHidden/>
              </w:rPr>
              <w:t>104</w:t>
            </w:r>
            <w:r>
              <w:rPr>
                <w:webHidden/>
              </w:rPr>
              <w:fldChar w:fldCharType="end"/>
            </w:r>
          </w:hyperlink>
        </w:p>
        <w:p w14:paraId="4386E838" w14:textId="04D8C15C" w:rsidR="00772168" w:rsidRDefault="00772168">
          <w:pPr>
            <w:pStyle w:val="TOC2"/>
            <w:rPr>
              <w:rFonts w:asciiTheme="minorHAnsi" w:eastAsiaTheme="minorEastAsia" w:hAnsiTheme="minorHAnsi" w:cstheme="minorBidi"/>
              <w:color w:val="auto"/>
              <w:sz w:val="22"/>
              <w:szCs w:val="22"/>
              <w:lang w:eastAsia="nl-NL"/>
            </w:rPr>
          </w:pPr>
          <w:hyperlink w:anchor="_Toc64306983" w:history="1">
            <w:r w:rsidRPr="00E907F1">
              <w:rPr>
                <w:rStyle w:val="Hyperlink"/>
              </w:rPr>
              <w:t>16.2</w:t>
            </w:r>
            <w:r>
              <w:rPr>
                <w:rFonts w:asciiTheme="minorHAnsi" w:eastAsiaTheme="minorEastAsia" w:hAnsiTheme="minorHAnsi" w:cstheme="minorBidi"/>
                <w:color w:val="auto"/>
                <w:sz w:val="22"/>
                <w:szCs w:val="22"/>
                <w:lang w:eastAsia="nl-NL"/>
              </w:rPr>
              <w:tab/>
            </w:r>
            <w:r w:rsidRPr="00E907F1">
              <w:rPr>
                <w:rStyle w:val="Hyperlink"/>
              </w:rPr>
              <w:t>Alarm toevoegen</w:t>
            </w:r>
            <w:r>
              <w:rPr>
                <w:webHidden/>
              </w:rPr>
              <w:tab/>
            </w:r>
            <w:r>
              <w:rPr>
                <w:webHidden/>
              </w:rPr>
              <w:fldChar w:fldCharType="begin"/>
            </w:r>
            <w:r>
              <w:rPr>
                <w:webHidden/>
              </w:rPr>
              <w:instrText xml:space="preserve"> PAGEREF _Toc64306983 \h </w:instrText>
            </w:r>
            <w:r>
              <w:rPr>
                <w:webHidden/>
              </w:rPr>
            </w:r>
            <w:r>
              <w:rPr>
                <w:webHidden/>
              </w:rPr>
              <w:fldChar w:fldCharType="separate"/>
            </w:r>
            <w:r>
              <w:rPr>
                <w:webHidden/>
              </w:rPr>
              <w:t>104</w:t>
            </w:r>
            <w:r>
              <w:rPr>
                <w:webHidden/>
              </w:rPr>
              <w:fldChar w:fldCharType="end"/>
            </w:r>
          </w:hyperlink>
        </w:p>
        <w:p w14:paraId="29878B5B" w14:textId="34D1CA83"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84" w:history="1">
            <w:r w:rsidRPr="00E907F1">
              <w:rPr>
                <w:rStyle w:val="Hyperlink"/>
                <w14:scene3d>
                  <w14:camera w14:prst="orthographicFront"/>
                  <w14:lightRig w14:rig="threePt" w14:dir="t">
                    <w14:rot w14:lat="0" w14:lon="0" w14:rev="0"/>
                  </w14:lightRig>
                </w14:scene3d>
              </w:rPr>
              <w:t>16.2.1</w:t>
            </w:r>
            <w:r>
              <w:rPr>
                <w:rFonts w:asciiTheme="minorHAnsi" w:eastAsiaTheme="minorEastAsia" w:hAnsiTheme="minorHAnsi" w:cstheme="minorBidi"/>
                <w:color w:val="auto"/>
                <w:sz w:val="22"/>
                <w:szCs w:val="22"/>
                <w:lang w:eastAsia="nl-NL"/>
              </w:rPr>
              <w:tab/>
            </w:r>
            <w:r w:rsidRPr="00E907F1">
              <w:rPr>
                <w:rStyle w:val="Hyperlink"/>
              </w:rPr>
              <w:t>Alarmmelding invoeren via backoffice applicatie</w:t>
            </w:r>
            <w:r>
              <w:rPr>
                <w:webHidden/>
              </w:rPr>
              <w:tab/>
            </w:r>
            <w:r>
              <w:rPr>
                <w:webHidden/>
              </w:rPr>
              <w:fldChar w:fldCharType="begin"/>
            </w:r>
            <w:r>
              <w:rPr>
                <w:webHidden/>
              </w:rPr>
              <w:instrText xml:space="preserve"> PAGEREF _Toc64306984 \h </w:instrText>
            </w:r>
            <w:r>
              <w:rPr>
                <w:webHidden/>
              </w:rPr>
            </w:r>
            <w:r>
              <w:rPr>
                <w:webHidden/>
              </w:rPr>
              <w:fldChar w:fldCharType="separate"/>
            </w:r>
            <w:r>
              <w:rPr>
                <w:webHidden/>
              </w:rPr>
              <w:t>104</w:t>
            </w:r>
            <w:r>
              <w:rPr>
                <w:webHidden/>
              </w:rPr>
              <w:fldChar w:fldCharType="end"/>
            </w:r>
          </w:hyperlink>
        </w:p>
        <w:p w14:paraId="4FF9E1D2" w14:textId="5A2229D4"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85" w:history="1">
            <w:r w:rsidRPr="00E907F1">
              <w:rPr>
                <w:rStyle w:val="Hyperlink"/>
                <w14:scene3d>
                  <w14:camera w14:prst="orthographicFront"/>
                  <w14:lightRig w14:rig="threePt" w14:dir="t">
                    <w14:rot w14:lat="0" w14:lon="0" w14:rev="0"/>
                  </w14:lightRig>
                </w14:scene3d>
              </w:rPr>
              <w:t>16.2.2</w:t>
            </w:r>
            <w:r>
              <w:rPr>
                <w:rFonts w:asciiTheme="minorHAnsi" w:eastAsiaTheme="minorEastAsia" w:hAnsiTheme="minorHAnsi" w:cstheme="minorBidi"/>
                <w:color w:val="auto"/>
                <w:sz w:val="22"/>
                <w:szCs w:val="22"/>
                <w:lang w:eastAsia="nl-NL"/>
              </w:rPr>
              <w:tab/>
            </w:r>
            <w:r w:rsidRPr="00E907F1">
              <w:rPr>
                <w:rStyle w:val="Hyperlink"/>
              </w:rPr>
              <w:t>Alarmmelding via PAC</w:t>
            </w:r>
            <w:r>
              <w:rPr>
                <w:webHidden/>
              </w:rPr>
              <w:tab/>
            </w:r>
            <w:r>
              <w:rPr>
                <w:webHidden/>
              </w:rPr>
              <w:fldChar w:fldCharType="begin"/>
            </w:r>
            <w:r>
              <w:rPr>
                <w:webHidden/>
              </w:rPr>
              <w:instrText xml:space="preserve"> PAGEREF _Toc64306985 \h </w:instrText>
            </w:r>
            <w:r>
              <w:rPr>
                <w:webHidden/>
              </w:rPr>
            </w:r>
            <w:r>
              <w:rPr>
                <w:webHidden/>
              </w:rPr>
              <w:fldChar w:fldCharType="separate"/>
            </w:r>
            <w:r>
              <w:rPr>
                <w:webHidden/>
              </w:rPr>
              <w:t>105</w:t>
            </w:r>
            <w:r>
              <w:rPr>
                <w:webHidden/>
              </w:rPr>
              <w:fldChar w:fldCharType="end"/>
            </w:r>
          </w:hyperlink>
        </w:p>
        <w:p w14:paraId="4059253B" w14:textId="2FF962B2"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86" w:history="1">
            <w:r w:rsidRPr="00E907F1">
              <w:rPr>
                <w:rStyle w:val="Hyperlink"/>
                <w14:scene3d>
                  <w14:camera w14:prst="orthographicFront"/>
                  <w14:lightRig w14:rig="threePt" w14:dir="t">
                    <w14:rot w14:lat="0" w14:lon="0" w14:rev="0"/>
                  </w14:lightRig>
                </w14:scene3d>
              </w:rPr>
              <w:t>16.2.3</w:t>
            </w:r>
            <w:r>
              <w:rPr>
                <w:rFonts w:asciiTheme="minorHAnsi" w:eastAsiaTheme="minorEastAsia" w:hAnsiTheme="minorHAnsi" w:cstheme="minorBidi"/>
                <w:color w:val="auto"/>
                <w:sz w:val="22"/>
                <w:szCs w:val="22"/>
                <w:lang w:eastAsia="nl-NL"/>
              </w:rPr>
              <w:tab/>
            </w:r>
            <w:r w:rsidRPr="00E907F1">
              <w:rPr>
                <w:rStyle w:val="Hyperlink"/>
              </w:rPr>
              <w:t>Alarmmelding via smartphone</w:t>
            </w:r>
            <w:r>
              <w:rPr>
                <w:webHidden/>
              </w:rPr>
              <w:tab/>
            </w:r>
            <w:r>
              <w:rPr>
                <w:webHidden/>
              </w:rPr>
              <w:fldChar w:fldCharType="begin"/>
            </w:r>
            <w:r>
              <w:rPr>
                <w:webHidden/>
              </w:rPr>
              <w:instrText xml:space="preserve"> PAGEREF _Toc64306986 \h </w:instrText>
            </w:r>
            <w:r>
              <w:rPr>
                <w:webHidden/>
              </w:rPr>
            </w:r>
            <w:r>
              <w:rPr>
                <w:webHidden/>
              </w:rPr>
              <w:fldChar w:fldCharType="separate"/>
            </w:r>
            <w:r>
              <w:rPr>
                <w:webHidden/>
              </w:rPr>
              <w:t>106</w:t>
            </w:r>
            <w:r>
              <w:rPr>
                <w:webHidden/>
              </w:rPr>
              <w:fldChar w:fldCharType="end"/>
            </w:r>
          </w:hyperlink>
        </w:p>
        <w:p w14:paraId="36F63083" w14:textId="394BEBC8"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87" w:history="1">
            <w:r w:rsidRPr="00E907F1">
              <w:rPr>
                <w:rStyle w:val="Hyperlink"/>
                <w14:scene3d>
                  <w14:camera w14:prst="orthographicFront"/>
                  <w14:lightRig w14:rig="threePt" w14:dir="t">
                    <w14:rot w14:lat="0" w14:lon="0" w14:rev="0"/>
                  </w14:lightRig>
                </w14:scene3d>
              </w:rPr>
              <w:t>16.2.4</w:t>
            </w:r>
            <w:r>
              <w:rPr>
                <w:rFonts w:asciiTheme="minorHAnsi" w:eastAsiaTheme="minorEastAsia" w:hAnsiTheme="minorHAnsi" w:cstheme="minorBidi"/>
                <w:color w:val="auto"/>
                <w:sz w:val="22"/>
                <w:szCs w:val="22"/>
                <w:lang w:eastAsia="nl-NL"/>
              </w:rPr>
              <w:tab/>
            </w:r>
            <w:r w:rsidRPr="00E907F1">
              <w:rPr>
                <w:rStyle w:val="Hyperlink"/>
              </w:rPr>
              <w:t>Vervolgmeldingen</w:t>
            </w:r>
            <w:r>
              <w:rPr>
                <w:webHidden/>
              </w:rPr>
              <w:tab/>
            </w:r>
            <w:r>
              <w:rPr>
                <w:webHidden/>
              </w:rPr>
              <w:fldChar w:fldCharType="begin"/>
            </w:r>
            <w:r>
              <w:rPr>
                <w:webHidden/>
              </w:rPr>
              <w:instrText xml:space="preserve"> PAGEREF _Toc64306987 \h </w:instrText>
            </w:r>
            <w:r>
              <w:rPr>
                <w:webHidden/>
              </w:rPr>
            </w:r>
            <w:r>
              <w:rPr>
                <w:webHidden/>
              </w:rPr>
              <w:fldChar w:fldCharType="separate"/>
            </w:r>
            <w:r>
              <w:rPr>
                <w:webHidden/>
              </w:rPr>
              <w:t>106</w:t>
            </w:r>
            <w:r>
              <w:rPr>
                <w:webHidden/>
              </w:rPr>
              <w:fldChar w:fldCharType="end"/>
            </w:r>
          </w:hyperlink>
        </w:p>
        <w:p w14:paraId="1DAFD088" w14:textId="32876BB9"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88" w:history="1">
            <w:r w:rsidRPr="00E907F1">
              <w:rPr>
                <w:rStyle w:val="Hyperlink"/>
                <w14:scene3d>
                  <w14:camera w14:prst="orthographicFront"/>
                  <w14:lightRig w14:rig="threePt" w14:dir="t">
                    <w14:rot w14:lat="0" w14:lon="0" w14:rev="0"/>
                  </w14:lightRig>
                </w14:scene3d>
              </w:rPr>
              <w:t>16.2.5</w:t>
            </w:r>
            <w:r>
              <w:rPr>
                <w:rFonts w:asciiTheme="minorHAnsi" w:eastAsiaTheme="minorEastAsia" w:hAnsiTheme="minorHAnsi" w:cstheme="minorBidi"/>
                <w:color w:val="auto"/>
                <w:sz w:val="22"/>
                <w:szCs w:val="22"/>
                <w:lang w:eastAsia="nl-NL"/>
              </w:rPr>
              <w:tab/>
            </w:r>
            <w:r w:rsidRPr="00E907F1">
              <w:rPr>
                <w:rStyle w:val="Hyperlink"/>
              </w:rPr>
              <w:t>Alarmopvolging</w:t>
            </w:r>
            <w:r>
              <w:rPr>
                <w:webHidden/>
              </w:rPr>
              <w:tab/>
            </w:r>
            <w:r>
              <w:rPr>
                <w:webHidden/>
              </w:rPr>
              <w:fldChar w:fldCharType="begin"/>
            </w:r>
            <w:r>
              <w:rPr>
                <w:webHidden/>
              </w:rPr>
              <w:instrText xml:space="preserve"> PAGEREF _Toc64306988 \h </w:instrText>
            </w:r>
            <w:r>
              <w:rPr>
                <w:webHidden/>
              </w:rPr>
            </w:r>
            <w:r>
              <w:rPr>
                <w:webHidden/>
              </w:rPr>
              <w:fldChar w:fldCharType="separate"/>
            </w:r>
            <w:r>
              <w:rPr>
                <w:webHidden/>
              </w:rPr>
              <w:t>107</w:t>
            </w:r>
            <w:r>
              <w:rPr>
                <w:webHidden/>
              </w:rPr>
              <w:fldChar w:fldCharType="end"/>
            </w:r>
          </w:hyperlink>
        </w:p>
        <w:p w14:paraId="7CDFBB0F" w14:textId="7A57835F"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6989" w:history="1">
            <w:r w:rsidRPr="00E907F1">
              <w:rPr>
                <w:rStyle w:val="Hyperlink"/>
                <w14:scene3d>
                  <w14:camera w14:prst="orthographicFront"/>
                  <w14:lightRig w14:rig="threePt" w14:dir="t">
                    <w14:rot w14:lat="0" w14:lon="0" w14:rev="0"/>
                  </w14:lightRig>
                </w14:scene3d>
              </w:rPr>
              <w:t>16.2.6</w:t>
            </w:r>
            <w:r>
              <w:rPr>
                <w:rFonts w:asciiTheme="minorHAnsi" w:eastAsiaTheme="minorEastAsia" w:hAnsiTheme="minorHAnsi" w:cstheme="minorBidi"/>
                <w:color w:val="auto"/>
                <w:sz w:val="22"/>
                <w:szCs w:val="22"/>
                <w:lang w:eastAsia="nl-NL"/>
              </w:rPr>
              <w:tab/>
            </w:r>
            <w:r w:rsidRPr="00E907F1">
              <w:rPr>
                <w:rStyle w:val="Hyperlink"/>
              </w:rPr>
              <w:t>Alarmrapport</w:t>
            </w:r>
            <w:r>
              <w:rPr>
                <w:webHidden/>
              </w:rPr>
              <w:tab/>
            </w:r>
            <w:r>
              <w:rPr>
                <w:webHidden/>
              </w:rPr>
              <w:fldChar w:fldCharType="begin"/>
            </w:r>
            <w:r>
              <w:rPr>
                <w:webHidden/>
              </w:rPr>
              <w:instrText xml:space="preserve"> PAGEREF _Toc64306989 \h </w:instrText>
            </w:r>
            <w:r>
              <w:rPr>
                <w:webHidden/>
              </w:rPr>
            </w:r>
            <w:r>
              <w:rPr>
                <w:webHidden/>
              </w:rPr>
              <w:fldChar w:fldCharType="separate"/>
            </w:r>
            <w:r>
              <w:rPr>
                <w:webHidden/>
              </w:rPr>
              <w:t>107</w:t>
            </w:r>
            <w:r>
              <w:rPr>
                <w:webHidden/>
              </w:rPr>
              <w:fldChar w:fldCharType="end"/>
            </w:r>
          </w:hyperlink>
        </w:p>
        <w:p w14:paraId="2E181D7F" w14:textId="67141D35" w:rsidR="00772168" w:rsidRDefault="00772168">
          <w:pPr>
            <w:pStyle w:val="TOC2"/>
            <w:rPr>
              <w:rFonts w:asciiTheme="minorHAnsi" w:eastAsiaTheme="minorEastAsia" w:hAnsiTheme="minorHAnsi" w:cstheme="minorBidi"/>
              <w:color w:val="auto"/>
              <w:sz w:val="22"/>
              <w:szCs w:val="22"/>
              <w:lang w:eastAsia="nl-NL"/>
            </w:rPr>
          </w:pPr>
          <w:hyperlink w:anchor="_Toc64306990" w:history="1">
            <w:r w:rsidRPr="00E907F1">
              <w:rPr>
                <w:rStyle w:val="Hyperlink"/>
              </w:rPr>
              <w:t>16.3</w:t>
            </w:r>
            <w:r>
              <w:rPr>
                <w:rFonts w:asciiTheme="minorHAnsi" w:eastAsiaTheme="minorEastAsia" w:hAnsiTheme="minorHAnsi" w:cstheme="minorBidi"/>
                <w:color w:val="auto"/>
                <w:sz w:val="22"/>
                <w:szCs w:val="22"/>
                <w:lang w:eastAsia="nl-NL"/>
              </w:rPr>
              <w:tab/>
            </w:r>
            <w:r w:rsidRPr="00E907F1">
              <w:rPr>
                <w:rStyle w:val="Hyperlink"/>
              </w:rPr>
              <w:t>Afgerond alarm achteraf toevoegen</w:t>
            </w:r>
            <w:r>
              <w:rPr>
                <w:webHidden/>
              </w:rPr>
              <w:tab/>
            </w:r>
            <w:r>
              <w:rPr>
                <w:webHidden/>
              </w:rPr>
              <w:fldChar w:fldCharType="begin"/>
            </w:r>
            <w:r>
              <w:rPr>
                <w:webHidden/>
              </w:rPr>
              <w:instrText xml:space="preserve"> PAGEREF _Toc64306990 \h </w:instrText>
            </w:r>
            <w:r>
              <w:rPr>
                <w:webHidden/>
              </w:rPr>
            </w:r>
            <w:r>
              <w:rPr>
                <w:webHidden/>
              </w:rPr>
              <w:fldChar w:fldCharType="separate"/>
            </w:r>
            <w:r>
              <w:rPr>
                <w:webHidden/>
              </w:rPr>
              <w:t>107</w:t>
            </w:r>
            <w:r>
              <w:rPr>
                <w:webHidden/>
              </w:rPr>
              <w:fldChar w:fldCharType="end"/>
            </w:r>
          </w:hyperlink>
        </w:p>
        <w:p w14:paraId="6E304C1A" w14:textId="75E22CA2" w:rsidR="00772168" w:rsidRDefault="00772168">
          <w:pPr>
            <w:pStyle w:val="TOC1"/>
            <w:rPr>
              <w:rFonts w:asciiTheme="minorHAnsi" w:eastAsiaTheme="minorEastAsia" w:hAnsiTheme="minorHAnsi" w:cstheme="minorBidi"/>
              <w:color w:val="auto"/>
              <w:sz w:val="22"/>
              <w:szCs w:val="22"/>
              <w:lang w:eastAsia="nl-NL"/>
            </w:rPr>
          </w:pPr>
          <w:hyperlink w:anchor="_Toc64306991" w:history="1">
            <w:r w:rsidRPr="00E907F1">
              <w:rPr>
                <w:rStyle w:val="Hyperlink"/>
              </w:rPr>
              <w:t>17 Geografische kaart</w:t>
            </w:r>
            <w:r>
              <w:rPr>
                <w:webHidden/>
              </w:rPr>
              <w:tab/>
            </w:r>
            <w:r>
              <w:rPr>
                <w:webHidden/>
              </w:rPr>
              <w:fldChar w:fldCharType="begin"/>
            </w:r>
            <w:r>
              <w:rPr>
                <w:webHidden/>
              </w:rPr>
              <w:instrText xml:space="preserve"> PAGEREF _Toc64306991 \h </w:instrText>
            </w:r>
            <w:r>
              <w:rPr>
                <w:webHidden/>
              </w:rPr>
            </w:r>
            <w:r>
              <w:rPr>
                <w:webHidden/>
              </w:rPr>
              <w:fldChar w:fldCharType="separate"/>
            </w:r>
            <w:r>
              <w:rPr>
                <w:webHidden/>
              </w:rPr>
              <w:t>110</w:t>
            </w:r>
            <w:r>
              <w:rPr>
                <w:webHidden/>
              </w:rPr>
              <w:fldChar w:fldCharType="end"/>
            </w:r>
          </w:hyperlink>
        </w:p>
        <w:p w14:paraId="4DE47FC6" w14:textId="5CEC6524" w:rsidR="00772168" w:rsidRDefault="00772168">
          <w:pPr>
            <w:pStyle w:val="TOC2"/>
            <w:rPr>
              <w:rFonts w:asciiTheme="minorHAnsi" w:eastAsiaTheme="minorEastAsia" w:hAnsiTheme="minorHAnsi" w:cstheme="minorBidi"/>
              <w:color w:val="auto"/>
              <w:sz w:val="22"/>
              <w:szCs w:val="22"/>
              <w:lang w:eastAsia="nl-NL"/>
            </w:rPr>
          </w:pPr>
          <w:hyperlink w:anchor="_Toc64306992" w:history="1">
            <w:r w:rsidRPr="00E907F1">
              <w:rPr>
                <w:rStyle w:val="Hyperlink"/>
              </w:rPr>
              <w:t>17.1</w:t>
            </w:r>
            <w:r>
              <w:rPr>
                <w:rFonts w:asciiTheme="minorHAnsi" w:eastAsiaTheme="minorEastAsia" w:hAnsiTheme="minorHAnsi" w:cstheme="minorBidi"/>
                <w:color w:val="auto"/>
                <w:sz w:val="22"/>
                <w:szCs w:val="22"/>
                <w:lang w:eastAsia="nl-NL"/>
              </w:rPr>
              <w:tab/>
            </w:r>
            <w:r w:rsidRPr="00E907F1">
              <w:rPr>
                <w:rStyle w:val="Hyperlink"/>
              </w:rPr>
              <w:t>Actueel</w:t>
            </w:r>
            <w:r>
              <w:rPr>
                <w:webHidden/>
              </w:rPr>
              <w:tab/>
            </w:r>
            <w:r>
              <w:rPr>
                <w:webHidden/>
              </w:rPr>
              <w:fldChar w:fldCharType="begin"/>
            </w:r>
            <w:r>
              <w:rPr>
                <w:webHidden/>
              </w:rPr>
              <w:instrText xml:space="preserve"> PAGEREF _Toc64306992 \h </w:instrText>
            </w:r>
            <w:r>
              <w:rPr>
                <w:webHidden/>
              </w:rPr>
            </w:r>
            <w:r>
              <w:rPr>
                <w:webHidden/>
              </w:rPr>
              <w:fldChar w:fldCharType="separate"/>
            </w:r>
            <w:r>
              <w:rPr>
                <w:webHidden/>
              </w:rPr>
              <w:t>110</w:t>
            </w:r>
            <w:r>
              <w:rPr>
                <w:webHidden/>
              </w:rPr>
              <w:fldChar w:fldCharType="end"/>
            </w:r>
          </w:hyperlink>
        </w:p>
        <w:p w14:paraId="5206B25C" w14:textId="7D67850C" w:rsidR="00772168" w:rsidRDefault="00772168">
          <w:pPr>
            <w:pStyle w:val="TOC2"/>
            <w:rPr>
              <w:rFonts w:asciiTheme="minorHAnsi" w:eastAsiaTheme="minorEastAsia" w:hAnsiTheme="minorHAnsi" w:cstheme="minorBidi"/>
              <w:color w:val="auto"/>
              <w:sz w:val="22"/>
              <w:szCs w:val="22"/>
              <w:lang w:eastAsia="nl-NL"/>
            </w:rPr>
          </w:pPr>
          <w:hyperlink w:anchor="_Toc64306993" w:history="1">
            <w:r w:rsidRPr="00E907F1">
              <w:rPr>
                <w:rStyle w:val="Hyperlink"/>
              </w:rPr>
              <w:t>17.2</w:t>
            </w:r>
            <w:r>
              <w:rPr>
                <w:rFonts w:asciiTheme="minorHAnsi" w:eastAsiaTheme="minorEastAsia" w:hAnsiTheme="minorHAnsi" w:cstheme="minorBidi"/>
                <w:color w:val="auto"/>
                <w:sz w:val="22"/>
                <w:szCs w:val="22"/>
                <w:lang w:eastAsia="nl-NL"/>
              </w:rPr>
              <w:tab/>
            </w:r>
            <w:r w:rsidRPr="00E907F1">
              <w:rPr>
                <w:rStyle w:val="Hyperlink"/>
              </w:rPr>
              <w:t>Historie</w:t>
            </w:r>
            <w:r>
              <w:rPr>
                <w:webHidden/>
              </w:rPr>
              <w:tab/>
            </w:r>
            <w:r>
              <w:rPr>
                <w:webHidden/>
              </w:rPr>
              <w:fldChar w:fldCharType="begin"/>
            </w:r>
            <w:r>
              <w:rPr>
                <w:webHidden/>
              </w:rPr>
              <w:instrText xml:space="preserve"> PAGEREF _Toc64306993 \h </w:instrText>
            </w:r>
            <w:r>
              <w:rPr>
                <w:webHidden/>
              </w:rPr>
            </w:r>
            <w:r>
              <w:rPr>
                <w:webHidden/>
              </w:rPr>
              <w:fldChar w:fldCharType="separate"/>
            </w:r>
            <w:r>
              <w:rPr>
                <w:webHidden/>
              </w:rPr>
              <w:t>111</w:t>
            </w:r>
            <w:r>
              <w:rPr>
                <w:webHidden/>
              </w:rPr>
              <w:fldChar w:fldCharType="end"/>
            </w:r>
          </w:hyperlink>
        </w:p>
        <w:p w14:paraId="65F54EAF" w14:textId="3EC78021" w:rsidR="00772168" w:rsidRDefault="00772168">
          <w:pPr>
            <w:pStyle w:val="TOC1"/>
            <w:rPr>
              <w:rFonts w:asciiTheme="minorHAnsi" w:eastAsiaTheme="minorEastAsia" w:hAnsiTheme="minorHAnsi" w:cstheme="minorBidi"/>
              <w:color w:val="auto"/>
              <w:sz w:val="22"/>
              <w:szCs w:val="22"/>
              <w:lang w:eastAsia="nl-NL"/>
            </w:rPr>
          </w:pPr>
          <w:hyperlink w:anchor="_Toc64306994" w:history="1">
            <w:r w:rsidRPr="00E907F1">
              <w:rPr>
                <w:rStyle w:val="Hyperlink"/>
              </w:rPr>
              <w:t>18 Inzicht</w:t>
            </w:r>
            <w:r>
              <w:rPr>
                <w:webHidden/>
              </w:rPr>
              <w:tab/>
            </w:r>
            <w:r>
              <w:rPr>
                <w:webHidden/>
              </w:rPr>
              <w:fldChar w:fldCharType="begin"/>
            </w:r>
            <w:r>
              <w:rPr>
                <w:webHidden/>
              </w:rPr>
              <w:instrText xml:space="preserve"> PAGEREF _Toc64306994 \h </w:instrText>
            </w:r>
            <w:r>
              <w:rPr>
                <w:webHidden/>
              </w:rPr>
            </w:r>
            <w:r>
              <w:rPr>
                <w:webHidden/>
              </w:rPr>
              <w:fldChar w:fldCharType="separate"/>
            </w:r>
            <w:r>
              <w:rPr>
                <w:webHidden/>
              </w:rPr>
              <w:t>112</w:t>
            </w:r>
            <w:r>
              <w:rPr>
                <w:webHidden/>
              </w:rPr>
              <w:fldChar w:fldCharType="end"/>
            </w:r>
          </w:hyperlink>
        </w:p>
        <w:p w14:paraId="0ED8728F" w14:textId="2AEB5E8A" w:rsidR="00772168" w:rsidRDefault="00772168">
          <w:pPr>
            <w:pStyle w:val="TOC1"/>
            <w:rPr>
              <w:rFonts w:asciiTheme="minorHAnsi" w:eastAsiaTheme="minorEastAsia" w:hAnsiTheme="minorHAnsi" w:cstheme="minorBidi"/>
              <w:color w:val="auto"/>
              <w:sz w:val="22"/>
              <w:szCs w:val="22"/>
              <w:lang w:eastAsia="nl-NL"/>
            </w:rPr>
          </w:pPr>
          <w:hyperlink w:anchor="_Toc64306995" w:history="1">
            <w:r w:rsidRPr="00E907F1">
              <w:rPr>
                <w:rStyle w:val="Hyperlink"/>
              </w:rPr>
              <w:t>19 Rapporten</w:t>
            </w:r>
            <w:r>
              <w:rPr>
                <w:webHidden/>
              </w:rPr>
              <w:tab/>
            </w:r>
            <w:r>
              <w:rPr>
                <w:webHidden/>
              </w:rPr>
              <w:fldChar w:fldCharType="begin"/>
            </w:r>
            <w:r>
              <w:rPr>
                <w:webHidden/>
              </w:rPr>
              <w:instrText xml:space="preserve"> PAGEREF _Toc64306995 \h </w:instrText>
            </w:r>
            <w:r>
              <w:rPr>
                <w:webHidden/>
              </w:rPr>
            </w:r>
            <w:r>
              <w:rPr>
                <w:webHidden/>
              </w:rPr>
              <w:fldChar w:fldCharType="separate"/>
            </w:r>
            <w:r>
              <w:rPr>
                <w:webHidden/>
              </w:rPr>
              <w:t>113</w:t>
            </w:r>
            <w:r>
              <w:rPr>
                <w:webHidden/>
              </w:rPr>
              <w:fldChar w:fldCharType="end"/>
            </w:r>
          </w:hyperlink>
        </w:p>
        <w:p w14:paraId="20AF8967" w14:textId="083B6B0A" w:rsidR="00772168" w:rsidRDefault="00772168">
          <w:pPr>
            <w:pStyle w:val="TOC2"/>
            <w:rPr>
              <w:rFonts w:asciiTheme="minorHAnsi" w:eastAsiaTheme="minorEastAsia" w:hAnsiTheme="minorHAnsi" w:cstheme="minorBidi"/>
              <w:color w:val="auto"/>
              <w:sz w:val="22"/>
              <w:szCs w:val="22"/>
              <w:lang w:eastAsia="nl-NL"/>
            </w:rPr>
          </w:pPr>
          <w:hyperlink w:anchor="_Toc64306996" w:history="1">
            <w:r w:rsidRPr="00E907F1">
              <w:rPr>
                <w:rStyle w:val="Hyperlink"/>
              </w:rPr>
              <w:t>19.1</w:t>
            </w:r>
            <w:r>
              <w:rPr>
                <w:rFonts w:asciiTheme="minorHAnsi" w:eastAsiaTheme="minorEastAsia" w:hAnsiTheme="minorHAnsi" w:cstheme="minorBidi"/>
                <w:color w:val="auto"/>
                <w:sz w:val="22"/>
                <w:szCs w:val="22"/>
                <w:lang w:eastAsia="nl-NL"/>
              </w:rPr>
              <w:tab/>
            </w:r>
            <w:r w:rsidRPr="00E907F1">
              <w:rPr>
                <w:rStyle w:val="Hyperlink"/>
              </w:rPr>
              <w:t>Rapportage genereren</w:t>
            </w:r>
            <w:r>
              <w:rPr>
                <w:webHidden/>
              </w:rPr>
              <w:tab/>
            </w:r>
            <w:r>
              <w:rPr>
                <w:webHidden/>
              </w:rPr>
              <w:fldChar w:fldCharType="begin"/>
            </w:r>
            <w:r>
              <w:rPr>
                <w:webHidden/>
              </w:rPr>
              <w:instrText xml:space="preserve"> PAGEREF _Toc64306996 \h </w:instrText>
            </w:r>
            <w:r>
              <w:rPr>
                <w:webHidden/>
              </w:rPr>
            </w:r>
            <w:r>
              <w:rPr>
                <w:webHidden/>
              </w:rPr>
              <w:fldChar w:fldCharType="separate"/>
            </w:r>
            <w:r>
              <w:rPr>
                <w:webHidden/>
              </w:rPr>
              <w:t>113</w:t>
            </w:r>
            <w:r>
              <w:rPr>
                <w:webHidden/>
              </w:rPr>
              <w:fldChar w:fldCharType="end"/>
            </w:r>
          </w:hyperlink>
        </w:p>
        <w:p w14:paraId="093709C4" w14:textId="3599A086" w:rsidR="00772168" w:rsidRDefault="00772168">
          <w:pPr>
            <w:pStyle w:val="TOC1"/>
            <w:rPr>
              <w:rFonts w:asciiTheme="minorHAnsi" w:eastAsiaTheme="minorEastAsia" w:hAnsiTheme="minorHAnsi" w:cstheme="minorBidi"/>
              <w:color w:val="auto"/>
              <w:sz w:val="22"/>
              <w:szCs w:val="22"/>
              <w:lang w:eastAsia="nl-NL"/>
            </w:rPr>
          </w:pPr>
          <w:hyperlink w:anchor="_Toc64306997" w:history="1">
            <w:r w:rsidRPr="00E907F1">
              <w:rPr>
                <w:rStyle w:val="Hyperlink"/>
              </w:rPr>
              <w:t>20 Collectieven</w:t>
            </w:r>
            <w:r>
              <w:rPr>
                <w:webHidden/>
              </w:rPr>
              <w:tab/>
            </w:r>
            <w:r>
              <w:rPr>
                <w:webHidden/>
              </w:rPr>
              <w:fldChar w:fldCharType="begin"/>
            </w:r>
            <w:r>
              <w:rPr>
                <w:webHidden/>
              </w:rPr>
              <w:instrText xml:space="preserve"> PAGEREF _Toc64306997 \h </w:instrText>
            </w:r>
            <w:r>
              <w:rPr>
                <w:webHidden/>
              </w:rPr>
            </w:r>
            <w:r>
              <w:rPr>
                <w:webHidden/>
              </w:rPr>
              <w:fldChar w:fldCharType="separate"/>
            </w:r>
            <w:r>
              <w:rPr>
                <w:webHidden/>
              </w:rPr>
              <w:t>114</w:t>
            </w:r>
            <w:r>
              <w:rPr>
                <w:webHidden/>
              </w:rPr>
              <w:fldChar w:fldCharType="end"/>
            </w:r>
          </w:hyperlink>
        </w:p>
        <w:p w14:paraId="1F7E5369" w14:textId="39B9BB08" w:rsidR="00772168" w:rsidRDefault="00772168">
          <w:pPr>
            <w:pStyle w:val="TOC2"/>
            <w:rPr>
              <w:rFonts w:asciiTheme="minorHAnsi" w:eastAsiaTheme="minorEastAsia" w:hAnsiTheme="minorHAnsi" w:cstheme="minorBidi"/>
              <w:color w:val="auto"/>
              <w:sz w:val="22"/>
              <w:szCs w:val="22"/>
              <w:lang w:eastAsia="nl-NL"/>
            </w:rPr>
          </w:pPr>
          <w:hyperlink w:anchor="_Toc64306998" w:history="1">
            <w:r w:rsidRPr="00E907F1">
              <w:rPr>
                <w:rStyle w:val="Hyperlink"/>
              </w:rPr>
              <w:t>20.1</w:t>
            </w:r>
            <w:r>
              <w:rPr>
                <w:rFonts w:asciiTheme="minorHAnsi" w:eastAsiaTheme="minorEastAsia" w:hAnsiTheme="minorHAnsi" w:cstheme="minorBidi"/>
                <w:color w:val="auto"/>
                <w:sz w:val="22"/>
                <w:szCs w:val="22"/>
                <w:lang w:eastAsia="nl-NL"/>
              </w:rPr>
              <w:tab/>
            </w:r>
            <w:r w:rsidRPr="00E907F1">
              <w:rPr>
                <w:rStyle w:val="Hyperlink"/>
              </w:rPr>
              <w:t>Overzicht van collectieven</w:t>
            </w:r>
            <w:r>
              <w:rPr>
                <w:webHidden/>
              </w:rPr>
              <w:tab/>
            </w:r>
            <w:r>
              <w:rPr>
                <w:webHidden/>
              </w:rPr>
              <w:fldChar w:fldCharType="begin"/>
            </w:r>
            <w:r>
              <w:rPr>
                <w:webHidden/>
              </w:rPr>
              <w:instrText xml:space="preserve"> PAGEREF _Toc64306998 \h </w:instrText>
            </w:r>
            <w:r>
              <w:rPr>
                <w:webHidden/>
              </w:rPr>
            </w:r>
            <w:r>
              <w:rPr>
                <w:webHidden/>
              </w:rPr>
              <w:fldChar w:fldCharType="separate"/>
            </w:r>
            <w:r>
              <w:rPr>
                <w:webHidden/>
              </w:rPr>
              <w:t>114</w:t>
            </w:r>
            <w:r>
              <w:rPr>
                <w:webHidden/>
              </w:rPr>
              <w:fldChar w:fldCharType="end"/>
            </w:r>
          </w:hyperlink>
        </w:p>
        <w:p w14:paraId="4C52A741" w14:textId="7CF43449" w:rsidR="00772168" w:rsidRDefault="00772168">
          <w:pPr>
            <w:pStyle w:val="TOC2"/>
            <w:rPr>
              <w:rFonts w:asciiTheme="minorHAnsi" w:eastAsiaTheme="minorEastAsia" w:hAnsiTheme="minorHAnsi" w:cstheme="minorBidi"/>
              <w:color w:val="auto"/>
              <w:sz w:val="22"/>
              <w:szCs w:val="22"/>
              <w:lang w:eastAsia="nl-NL"/>
            </w:rPr>
          </w:pPr>
          <w:hyperlink w:anchor="_Toc64306999" w:history="1">
            <w:r w:rsidRPr="00E907F1">
              <w:rPr>
                <w:rStyle w:val="Hyperlink"/>
              </w:rPr>
              <w:t>20.2</w:t>
            </w:r>
            <w:r>
              <w:rPr>
                <w:rFonts w:asciiTheme="minorHAnsi" w:eastAsiaTheme="minorEastAsia" w:hAnsiTheme="minorHAnsi" w:cstheme="minorBidi"/>
                <w:color w:val="auto"/>
                <w:sz w:val="22"/>
                <w:szCs w:val="22"/>
                <w:lang w:eastAsia="nl-NL"/>
              </w:rPr>
              <w:tab/>
            </w:r>
            <w:r w:rsidRPr="00E907F1">
              <w:rPr>
                <w:rStyle w:val="Hyperlink"/>
              </w:rPr>
              <w:t>Stappenplan collectief</w:t>
            </w:r>
            <w:r>
              <w:rPr>
                <w:webHidden/>
              </w:rPr>
              <w:tab/>
            </w:r>
            <w:r>
              <w:rPr>
                <w:webHidden/>
              </w:rPr>
              <w:fldChar w:fldCharType="begin"/>
            </w:r>
            <w:r>
              <w:rPr>
                <w:webHidden/>
              </w:rPr>
              <w:instrText xml:space="preserve"> PAGEREF _Toc64306999 \h </w:instrText>
            </w:r>
            <w:r>
              <w:rPr>
                <w:webHidden/>
              </w:rPr>
            </w:r>
            <w:r>
              <w:rPr>
                <w:webHidden/>
              </w:rPr>
              <w:fldChar w:fldCharType="separate"/>
            </w:r>
            <w:r>
              <w:rPr>
                <w:webHidden/>
              </w:rPr>
              <w:t>114</w:t>
            </w:r>
            <w:r>
              <w:rPr>
                <w:webHidden/>
              </w:rPr>
              <w:fldChar w:fldCharType="end"/>
            </w:r>
          </w:hyperlink>
        </w:p>
        <w:p w14:paraId="19E746BA" w14:textId="33D4E0C9" w:rsidR="00772168" w:rsidRDefault="00772168">
          <w:pPr>
            <w:pStyle w:val="TOC2"/>
            <w:rPr>
              <w:rFonts w:asciiTheme="minorHAnsi" w:eastAsiaTheme="minorEastAsia" w:hAnsiTheme="minorHAnsi" w:cstheme="minorBidi"/>
              <w:color w:val="auto"/>
              <w:sz w:val="22"/>
              <w:szCs w:val="22"/>
              <w:lang w:eastAsia="nl-NL"/>
            </w:rPr>
          </w:pPr>
          <w:hyperlink w:anchor="_Toc64307000" w:history="1">
            <w:r w:rsidRPr="00E907F1">
              <w:rPr>
                <w:rStyle w:val="Hyperlink"/>
              </w:rPr>
              <w:t>20.3</w:t>
            </w:r>
            <w:r>
              <w:rPr>
                <w:rFonts w:asciiTheme="minorHAnsi" w:eastAsiaTheme="minorEastAsia" w:hAnsiTheme="minorHAnsi" w:cstheme="minorBidi"/>
                <w:color w:val="auto"/>
                <w:sz w:val="22"/>
                <w:szCs w:val="22"/>
                <w:lang w:eastAsia="nl-NL"/>
              </w:rPr>
              <w:tab/>
            </w:r>
            <w:r w:rsidRPr="00E907F1">
              <w:rPr>
                <w:rStyle w:val="Hyperlink"/>
              </w:rPr>
              <w:t>Collectief toevoegen</w:t>
            </w:r>
            <w:r>
              <w:rPr>
                <w:webHidden/>
              </w:rPr>
              <w:tab/>
            </w:r>
            <w:r>
              <w:rPr>
                <w:webHidden/>
              </w:rPr>
              <w:fldChar w:fldCharType="begin"/>
            </w:r>
            <w:r>
              <w:rPr>
                <w:webHidden/>
              </w:rPr>
              <w:instrText xml:space="preserve"> PAGEREF _Toc64307000 \h </w:instrText>
            </w:r>
            <w:r>
              <w:rPr>
                <w:webHidden/>
              </w:rPr>
            </w:r>
            <w:r>
              <w:rPr>
                <w:webHidden/>
              </w:rPr>
              <w:fldChar w:fldCharType="separate"/>
            </w:r>
            <w:r>
              <w:rPr>
                <w:webHidden/>
              </w:rPr>
              <w:t>116</w:t>
            </w:r>
            <w:r>
              <w:rPr>
                <w:webHidden/>
              </w:rPr>
              <w:fldChar w:fldCharType="end"/>
            </w:r>
          </w:hyperlink>
        </w:p>
        <w:p w14:paraId="58910671" w14:textId="51F91150"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01" w:history="1">
            <w:r w:rsidRPr="00E907F1">
              <w:rPr>
                <w:rStyle w:val="Hyperlink"/>
                <w14:scene3d>
                  <w14:camera w14:prst="orthographicFront"/>
                  <w14:lightRig w14:rig="threePt" w14:dir="t">
                    <w14:rot w14:lat="0" w14:lon="0" w14:rev="0"/>
                  </w14:lightRig>
                </w14:scene3d>
              </w:rPr>
              <w:t>20.3.1</w:t>
            </w:r>
            <w:r>
              <w:rPr>
                <w:rFonts w:asciiTheme="minorHAnsi" w:eastAsiaTheme="minorEastAsia" w:hAnsiTheme="minorHAnsi" w:cstheme="minorBidi"/>
                <w:color w:val="auto"/>
                <w:sz w:val="22"/>
                <w:szCs w:val="22"/>
                <w:lang w:eastAsia="nl-NL"/>
              </w:rPr>
              <w:tab/>
            </w:r>
            <w:r w:rsidRPr="00E907F1">
              <w:rPr>
                <w:rStyle w:val="Hyperlink"/>
              </w:rPr>
              <w:t>Collectief inrichten</w:t>
            </w:r>
            <w:r>
              <w:rPr>
                <w:webHidden/>
              </w:rPr>
              <w:tab/>
            </w:r>
            <w:r>
              <w:rPr>
                <w:webHidden/>
              </w:rPr>
              <w:fldChar w:fldCharType="begin"/>
            </w:r>
            <w:r>
              <w:rPr>
                <w:webHidden/>
              </w:rPr>
              <w:instrText xml:space="preserve"> PAGEREF _Toc64307001 \h </w:instrText>
            </w:r>
            <w:r>
              <w:rPr>
                <w:webHidden/>
              </w:rPr>
            </w:r>
            <w:r>
              <w:rPr>
                <w:webHidden/>
              </w:rPr>
              <w:fldChar w:fldCharType="separate"/>
            </w:r>
            <w:r>
              <w:rPr>
                <w:webHidden/>
              </w:rPr>
              <w:t>117</w:t>
            </w:r>
            <w:r>
              <w:rPr>
                <w:webHidden/>
              </w:rPr>
              <w:fldChar w:fldCharType="end"/>
            </w:r>
          </w:hyperlink>
        </w:p>
        <w:p w14:paraId="4EB0F1B8" w14:textId="13AF3D14" w:rsidR="00772168" w:rsidRDefault="00772168">
          <w:pPr>
            <w:pStyle w:val="TOC1"/>
            <w:rPr>
              <w:rFonts w:asciiTheme="minorHAnsi" w:eastAsiaTheme="minorEastAsia" w:hAnsiTheme="minorHAnsi" w:cstheme="minorBidi"/>
              <w:color w:val="auto"/>
              <w:sz w:val="22"/>
              <w:szCs w:val="22"/>
              <w:lang w:eastAsia="nl-NL"/>
            </w:rPr>
          </w:pPr>
          <w:hyperlink w:anchor="_Toc64307002" w:history="1">
            <w:r w:rsidRPr="00E907F1">
              <w:rPr>
                <w:rStyle w:val="Hyperlink"/>
              </w:rPr>
              <w:t>21 Logboek</w:t>
            </w:r>
            <w:r>
              <w:rPr>
                <w:webHidden/>
              </w:rPr>
              <w:tab/>
            </w:r>
            <w:r>
              <w:rPr>
                <w:webHidden/>
              </w:rPr>
              <w:fldChar w:fldCharType="begin"/>
            </w:r>
            <w:r>
              <w:rPr>
                <w:webHidden/>
              </w:rPr>
              <w:instrText xml:space="preserve"> PAGEREF _Toc64307002 \h </w:instrText>
            </w:r>
            <w:r>
              <w:rPr>
                <w:webHidden/>
              </w:rPr>
            </w:r>
            <w:r>
              <w:rPr>
                <w:webHidden/>
              </w:rPr>
              <w:fldChar w:fldCharType="separate"/>
            </w:r>
            <w:r>
              <w:rPr>
                <w:webHidden/>
              </w:rPr>
              <w:t>121</w:t>
            </w:r>
            <w:r>
              <w:rPr>
                <w:webHidden/>
              </w:rPr>
              <w:fldChar w:fldCharType="end"/>
            </w:r>
          </w:hyperlink>
        </w:p>
        <w:p w14:paraId="7536036C" w14:textId="1ED15834" w:rsidR="00772168" w:rsidRDefault="00772168">
          <w:pPr>
            <w:pStyle w:val="TOC1"/>
            <w:rPr>
              <w:rFonts w:asciiTheme="minorHAnsi" w:eastAsiaTheme="minorEastAsia" w:hAnsiTheme="minorHAnsi" w:cstheme="minorBidi"/>
              <w:color w:val="auto"/>
              <w:sz w:val="22"/>
              <w:szCs w:val="22"/>
              <w:lang w:eastAsia="nl-NL"/>
            </w:rPr>
          </w:pPr>
          <w:hyperlink w:anchor="_Toc64307003" w:history="1">
            <w:r w:rsidRPr="00E907F1">
              <w:rPr>
                <w:rStyle w:val="Hyperlink"/>
              </w:rPr>
              <w:t>22 Beheer</w:t>
            </w:r>
            <w:r>
              <w:rPr>
                <w:webHidden/>
              </w:rPr>
              <w:tab/>
            </w:r>
            <w:r>
              <w:rPr>
                <w:webHidden/>
              </w:rPr>
              <w:fldChar w:fldCharType="begin"/>
            </w:r>
            <w:r>
              <w:rPr>
                <w:webHidden/>
              </w:rPr>
              <w:instrText xml:space="preserve"> PAGEREF _Toc64307003 \h </w:instrText>
            </w:r>
            <w:r>
              <w:rPr>
                <w:webHidden/>
              </w:rPr>
            </w:r>
            <w:r>
              <w:rPr>
                <w:webHidden/>
              </w:rPr>
              <w:fldChar w:fldCharType="separate"/>
            </w:r>
            <w:r>
              <w:rPr>
                <w:webHidden/>
              </w:rPr>
              <w:t>122</w:t>
            </w:r>
            <w:r>
              <w:rPr>
                <w:webHidden/>
              </w:rPr>
              <w:fldChar w:fldCharType="end"/>
            </w:r>
          </w:hyperlink>
        </w:p>
        <w:p w14:paraId="342E2F6F" w14:textId="658B1AD3" w:rsidR="00772168" w:rsidRDefault="00772168">
          <w:pPr>
            <w:pStyle w:val="TOC2"/>
            <w:rPr>
              <w:rFonts w:asciiTheme="minorHAnsi" w:eastAsiaTheme="minorEastAsia" w:hAnsiTheme="minorHAnsi" w:cstheme="minorBidi"/>
              <w:color w:val="auto"/>
              <w:sz w:val="22"/>
              <w:szCs w:val="22"/>
              <w:lang w:eastAsia="nl-NL"/>
            </w:rPr>
          </w:pPr>
          <w:hyperlink w:anchor="_Toc64307004" w:history="1">
            <w:r w:rsidRPr="00E907F1">
              <w:rPr>
                <w:rStyle w:val="Hyperlink"/>
              </w:rPr>
              <w:t>22.1</w:t>
            </w:r>
            <w:r>
              <w:rPr>
                <w:rFonts w:asciiTheme="minorHAnsi" w:eastAsiaTheme="minorEastAsia" w:hAnsiTheme="minorHAnsi" w:cstheme="minorBidi"/>
                <w:color w:val="auto"/>
                <w:sz w:val="22"/>
                <w:szCs w:val="22"/>
                <w:lang w:eastAsia="nl-NL"/>
              </w:rPr>
              <w:tab/>
            </w:r>
            <w:r w:rsidRPr="00E907F1">
              <w:rPr>
                <w:rStyle w:val="Hyperlink"/>
              </w:rPr>
              <w:t>Overzicht van Beheer</w:t>
            </w:r>
            <w:r>
              <w:rPr>
                <w:webHidden/>
              </w:rPr>
              <w:tab/>
            </w:r>
            <w:r>
              <w:rPr>
                <w:webHidden/>
              </w:rPr>
              <w:fldChar w:fldCharType="begin"/>
            </w:r>
            <w:r>
              <w:rPr>
                <w:webHidden/>
              </w:rPr>
              <w:instrText xml:space="preserve"> PAGEREF _Toc64307004 \h </w:instrText>
            </w:r>
            <w:r>
              <w:rPr>
                <w:webHidden/>
              </w:rPr>
            </w:r>
            <w:r>
              <w:rPr>
                <w:webHidden/>
              </w:rPr>
              <w:fldChar w:fldCharType="separate"/>
            </w:r>
            <w:r>
              <w:rPr>
                <w:webHidden/>
              </w:rPr>
              <w:t>122</w:t>
            </w:r>
            <w:r>
              <w:rPr>
                <w:webHidden/>
              </w:rPr>
              <w:fldChar w:fldCharType="end"/>
            </w:r>
          </w:hyperlink>
        </w:p>
        <w:p w14:paraId="6ADE900F" w14:textId="6B6E9CAB" w:rsidR="00772168" w:rsidRDefault="00772168">
          <w:pPr>
            <w:pStyle w:val="TOC2"/>
            <w:rPr>
              <w:rFonts w:asciiTheme="minorHAnsi" w:eastAsiaTheme="minorEastAsia" w:hAnsiTheme="minorHAnsi" w:cstheme="minorBidi"/>
              <w:color w:val="auto"/>
              <w:sz w:val="22"/>
              <w:szCs w:val="22"/>
              <w:lang w:eastAsia="nl-NL"/>
            </w:rPr>
          </w:pPr>
          <w:hyperlink w:anchor="_Toc64307005" w:history="1">
            <w:r w:rsidRPr="00E907F1">
              <w:rPr>
                <w:rStyle w:val="Hyperlink"/>
              </w:rPr>
              <w:t>22.2</w:t>
            </w:r>
            <w:r>
              <w:rPr>
                <w:rFonts w:asciiTheme="minorHAnsi" w:eastAsiaTheme="minorEastAsia" w:hAnsiTheme="minorHAnsi" w:cstheme="minorBidi"/>
                <w:color w:val="auto"/>
                <w:sz w:val="22"/>
                <w:szCs w:val="22"/>
                <w:lang w:eastAsia="nl-NL"/>
              </w:rPr>
              <w:tab/>
            </w:r>
            <w:r w:rsidRPr="00E907F1">
              <w:rPr>
                <w:rStyle w:val="Hyperlink"/>
              </w:rPr>
              <w:t>Financieel</w:t>
            </w:r>
            <w:r>
              <w:rPr>
                <w:webHidden/>
              </w:rPr>
              <w:tab/>
            </w:r>
            <w:r>
              <w:rPr>
                <w:webHidden/>
              </w:rPr>
              <w:fldChar w:fldCharType="begin"/>
            </w:r>
            <w:r>
              <w:rPr>
                <w:webHidden/>
              </w:rPr>
              <w:instrText xml:space="preserve"> PAGEREF _Toc64307005 \h </w:instrText>
            </w:r>
            <w:r>
              <w:rPr>
                <w:webHidden/>
              </w:rPr>
            </w:r>
            <w:r>
              <w:rPr>
                <w:webHidden/>
              </w:rPr>
              <w:fldChar w:fldCharType="separate"/>
            </w:r>
            <w:r>
              <w:rPr>
                <w:webHidden/>
              </w:rPr>
              <w:t>122</w:t>
            </w:r>
            <w:r>
              <w:rPr>
                <w:webHidden/>
              </w:rPr>
              <w:fldChar w:fldCharType="end"/>
            </w:r>
          </w:hyperlink>
        </w:p>
        <w:p w14:paraId="77498E60" w14:textId="19EBC914"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06" w:history="1">
            <w:r w:rsidRPr="00E907F1">
              <w:rPr>
                <w:rStyle w:val="Hyperlink"/>
                <w14:scene3d>
                  <w14:camera w14:prst="orthographicFront"/>
                  <w14:lightRig w14:rig="threePt" w14:dir="t">
                    <w14:rot w14:lat="0" w14:lon="0" w14:rev="0"/>
                  </w14:lightRig>
                </w14:scene3d>
              </w:rPr>
              <w:t>22.2.1</w:t>
            </w:r>
            <w:r>
              <w:rPr>
                <w:rFonts w:asciiTheme="minorHAnsi" w:eastAsiaTheme="minorEastAsia" w:hAnsiTheme="minorHAnsi" w:cstheme="minorBidi"/>
                <w:color w:val="auto"/>
                <w:sz w:val="22"/>
                <w:szCs w:val="22"/>
                <w:lang w:eastAsia="nl-NL"/>
              </w:rPr>
              <w:tab/>
            </w:r>
            <w:r w:rsidRPr="00E907F1">
              <w:rPr>
                <w:rStyle w:val="Hyperlink"/>
              </w:rPr>
              <w:t>Verschuivingstoeslagschema’s</w:t>
            </w:r>
            <w:r>
              <w:rPr>
                <w:webHidden/>
              </w:rPr>
              <w:tab/>
            </w:r>
            <w:r>
              <w:rPr>
                <w:webHidden/>
              </w:rPr>
              <w:fldChar w:fldCharType="begin"/>
            </w:r>
            <w:r>
              <w:rPr>
                <w:webHidden/>
              </w:rPr>
              <w:instrText xml:space="preserve"> PAGEREF _Toc64307006 \h </w:instrText>
            </w:r>
            <w:r>
              <w:rPr>
                <w:webHidden/>
              </w:rPr>
            </w:r>
            <w:r>
              <w:rPr>
                <w:webHidden/>
              </w:rPr>
              <w:fldChar w:fldCharType="separate"/>
            </w:r>
            <w:r>
              <w:rPr>
                <w:webHidden/>
              </w:rPr>
              <w:t>122</w:t>
            </w:r>
            <w:r>
              <w:rPr>
                <w:webHidden/>
              </w:rPr>
              <w:fldChar w:fldCharType="end"/>
            </w:r>
          </w:hyperlink>
        </w:p>
        <w:p w14:paraId="5BE7EDB0" w14:textId="2ABA4F95"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07" w:history="1">
            <w:r w:rsidRPr="00E907F1">
              <w:rPr>
                <w:rStyle w:val="Hyperlink"/>
                <w14:scene3d>
                  <w14:camera w14:prst="orthographicFront"/>
                  <w14:lightRig w14:rig="threePt" w14:dir="t">
                    <w14:rot w14:lat="0" w14:lon="0" w14:rev="0"/>
                  </w14:lightRig>
                </w14:scene3d>
              </w:rPr>
              <w:t>22.2.2</w:t>
            </w:r>
            <w:r>
              <w:rPr>
                <w:rFonts w:asciiTheme="minorHAnsi" w:eastAsiaTheme="minorEastAsia" w:hAnsiTheme="minorHAnsi" w:cstheme="minorBidi"/>
                <w:color w:val="auto"/>
                <w:sz w:val="22"/>
                <w:szCs w:val="22"/>
                <w:lang w:eastAsia="nl-NL"/>
              </w:rPr>
              <w:tab/>
            </w:r>
            <w:r w:rsidRPr="00E907F1">
              <w:rPr>
                <w:rStyle w:val="Hyperlink"/>
              </w:rPr>
              <w:t>Toeslagschema’s</w:t>
            </w:r>
            <w:r>
              <w:rPr>
                <w:webHidden/>
              </w:rPr>
              <w:tab/>
            </w:r>
            <w:r>
              <w:rPr>
                <w:webHidden/>
              </w:rPr>
              <w:fldChar w:fldCharType="begin"/>
            </w:r>
            <w:r>
              <w:rPr>
                <w:webHidden/>
              </w:rPr>
              <w:instrText xml:space="preserve"> PAGEREF _Toc64307007 \h </w:instrText>
            </w:r>
            <w:r>
              <w:rPr>
                <w:webHidden/>
              </w:rPr>
            </w:r>
            <w:r>
              <w:rPr>
                <w:webHidden/>
              </w:rPr>
              <w:fldChar w:fldCharType="separate"/>
            </w:r>
            <w:r>
              <w:rPr>
                <w:webHidden/>
              </w:rPr>
              <w:t>123</w:t>
            </w:r>
            <w:r>
              <w:rPr>
                <w:webHidden/>
              </w:rPr>
              <w:fldChar w:fldCharType="end"/>
            </w:r>
          </w:hyperlink>
        </w:p>
        <w:p w14:paraId="6B9659AB" w14:textId="3711D4FC"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08" w:history="1">
            <w:r w:rsidRPr="00E907F1">
              <w:rPr>
                <w:rStyle w:val="Hyperlink"/>
                <w14:scene3d>
                  <w14:camera w14:prst="orthographicFront"/>
                  <w14:lightRig w14:rig="threePt" w14:dir="t">
                    <w14:rot w14:lat="0" w14:lon="0" w14:rev="0"/>
                  </w14:lightRig>
                </w14:scene3d>
              </w:rPr>
              <w:t>22.2.3</w:t>
            </w:r>
            <w:r>
              <w:rPr>
                <w:rFonts w:asciiTheme="minorHAnsi" w:eastAsiaTheme="minorEastAsia" w:hAnsiTheme="minorHAnsi" w:cstheme="minorBidi"/>
                <w:color w:val="auto"/>
                <w:sz w:val="22"/>
                <w:szCs w:val="22"/>
                <w:lang w:eastAsia="nl-NL"/>
              </w:rPr>
              <w:tab/>
            </w:r>
            <w:r w:rsidRPr="00E907F1">
              <w:rPr>
                <w:rStyle w:val="Hyperlink"/>
              </w:rPr>
              <w:t>Boekhoudperiode</w:t>
            </w:r>
            <w:r>
              <w:rPr>
                <w:webHidden/>
              </w:rPr>
              <w:tab/>
            </w:r>
            <w:r>
              <w:rPr>
                <w:webHidden/>
              </w:rPr>
              <w:fldChar w:fldCharType="begin"/>
            </w:r>
            <w:r>
              <w:rPr>
                <w:webHidden/>
              </w:rPr>
              <w:instrText xml:space="preserve"> PAGEREF _Toc64307008 \h </w:instrText>
            </w:r>
            <w:r>
              <w:rPr>
                <w:webHidden/>
              </w:rPr>
            </w:r>
            <w:r>
              <w:rPr>
                <w:webHidden/>
              </w:rPr>
              <w:fldChar w:fldCharType="separate"/>
            </w:r>
            <w:r>
              <w:rPr>
                <w:webHidden/>
              </w:rPr>
              <w:t>124</w:t>
            </w:r>
            <w:r>
              <w:rPr>
                <w:webHidden/>
              </w:rPr>
              <w:fldChar w:fldCharType="end"/>
            </w:r>
          </w:hyperlink>
        </w:p>
        <w:p w14:paraId="01FAE212" w14:textId="11F148E8"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09" w:history="1">
            <w:r w:rsidRPr="00E907F1">
              <w:rPr>
                <w:rStyle w:val="Hyperlink"/>
                <w14:scene3d>
                  <w14:camera w14:prst="orthographicFront"/>
                  <w14:lightRig w14:rig="threePt" w14:dir="t">
                    <w14:rot w14:lat="0" w14:lon="0" w14:rev="0"/>
                  </w14:lightRig>
                </w14:scene3d>
              </w:rPr>
              <w:t>22.2.4</w:t>
            </w:r>
            <w:r>
              <w:rPr>
                <w:rFonts w:asciiTheme="minorHAnsi" w:eastAsiaTheme="minorEastAsia" w:hAnsiTheme="minorHAnsi" w:cstheme="minorBidi"/>
                <w:color w:val="auto"/>
                <w:sz w:val="22"/>
                <w:szCs w:val="22"/>
                <w:lang w:eastAsia="nl-NL"/>
              </w:rPr>
              <w:tab/>
            </w:r>
            <w:r w:rsidRPr="00E907F1">
              <w:rPr>
                <w:rStyle w:val="Hyperlink"/>
              </w:rPr>
              <w:t>Btw</w:t>
            </w:r>
            <w:r>
              <w:rPr>
                <w:webHidden/>
              </w:rPr>
              <w:tab/>
            </w:r>
            <w:r>
              <w:rPr>
                <w:webHidden/>
              </w:rPr>
              <w:fldChar w:fldCharType="begin"/>
            </w:r>
            <w:r>
              <w:rPr>
                <w:webHidden/>
              </w:rPr>
              <w:instrText xml:space="preserve"> PAGEREF _Toc64307009 \h </w:instrText>
            </w:r>
            <w:r>
              <w:rPr>
                <w:webHidden/>
              </w:rPr>
            </w:r>
            <w:r>
              <w:rPr>
                <w:webHidden/>
              </w:rPr>
              <w:fldChar w:fldCharType="separate"/>
            </w:r>
            <w:r>
              <w:rPr>
                <w:webHidden/>
              </w:rPr>
              <w:t>125</w:t>
            </w:r>
            <w:r>
              <w:rPr>
                <w:webHidden/>
              </w:rPr>
              <w:fldChar w:fldCharType="end"/>
            </w:r>
          </w:hyperlink>
        </w:p>
        <w:p w14:paraId="10BF8437" w14:textId="7ABC63D7"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10" w:history="1">
            <w:r w:rsidRPr="00E907F1">
              <w:rPr>
                <w:rStyle w:val="Hyperlink"/>
                <w14:scene3d>
                  <w14:camera w14:prst="orthographicFront"/>
                  <w14:lightRig w14:rig="threePt" w14:dir="t">
                    <w14:rot w14:lat="0" w14:lon="0" w14:rev="0"/>
                  </w14:lightRig>
                </w14:scene3d>
              </w:rPr>
              <w:t>22.2.5</w:t>
            </w:r>
            <w:r>
              <w:rPr>
                <w:rFonts w:asciiTheme="minorHAnsi" w:eastAsiaTheme="minorEastAsia" w:hAnsiTheme="minorHAnsi" w:cstheme="minorBidi"/>
                <w:color w:val="auto"/>
                <w:sz w:val="22"/>
                <w:szCs w:val="22"/>
                <w:lang w:eastAsia="nl-NL"/>
              </w:rPr>
              <w:tab/>
            </w:r>
            <w:r w:rsidRPr="00E907F1">
              <w:rPr>
                <w:rStyle w:val="Hyperlink"/>
              </w:rPr>
              <w:t>Betaalwijze</w:t>
            </w:r>
            <w:r>
              <w:rPr>
                <w:webHidden/>
              </w:rPr>
              <w:tab/>
            </w:r>
            <w:r>
              <w:rPr>
                <w:webHidden/>
              </w:rPr>
              <w:fldChar w:fldCharType="begin"/>
            </w:r>
            <w:r>
              <w:rPr>
                <w:webHidden/>
              </w:rPr>
              <w:instrText xml:space="preserve"> PAGEREF _Toc64307010 \h </w:instrText>
            </w:r>
            <w:r>
              <w:rPr>
                <w:webHidden/>
              </w:rPr>
            </w:r>
            <w:r>
              <w:rPr>
                <w:webHidden/>
              </w:rPr>
              <w:fldChar w:fldCharType="separate"/>
            </w:r>
            <w:r>
              <w:rPr>
                <w:webHidden/>
              </w:rPr>
              <w:t>125</w:t>
            </w:r>
            <w:r>
              <w:rPr>
                <w:webHidden/>
              </w:rPr>
              <w:fldChar w:fldCharType="end"/>
            </w:r>
          </w:hyperlink>
        </w:p>
        <w:p w14:paraId="1E3FE3E3" w14:textId="7EE851B0"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11" w:history="1">
            <w:r w:rsidRPr="00E907F1">
              <w:rPr>
                <w:rStyle w:val="Hyperlink"/>
                <w14:scene3d>
                  <w14:camera w14:prst="orthographicFront"/>
                  <w14:lightRig w14:rig="threePt" w14:dir="t">
                    <w14:rot w14:lat="0" w14:lon="0" w14:rev="0"/>
                  </w14:lightRig>
                </w14:scene3d>
              </w:rPr>
              <w:t>22.2.6</w:t>
            </w:r>
            <w:r>
              <w:rPr>
                <w:rFonts w:asciiTheme="minorHAnsi" w:eastAsiaTheme="minorEastAsia" w:hAnsiTheme="minorHAnsi" w:cstheme="minorBidi"/>
                <w:color w:val="auto"/>
                <w:sz w:val="22"/>
                <w:szCs w:val="22"/>
                <w:lang w:eastAsia="nl-NL"/>
              </w:rPr>
              <w:tab/>
            </w:r>
            <w:r w:rsidRPr="00E907F1">
              <w:rPr>
                <w:rStyle w:val="Hyperlink"/>
              </w:rPr>
              <w:t>Prijsindexaties</w:t>
            </w:r>
            <w:r>
              <w:rPr>
                <w:webHidden/>
              </w:rPr>
              <w:tab/>
            </w:r>
            <w:r>
              <w:rPr>
                <w:webHidden/>
              </w:rPr>
              <w:fldChar w:fldCharType="begin"/>
            </w:r>
            <w:r>
              <w:rPr>
                <w:webHidden/>
              </w:rPr>
              <w:instrText xml:space="preserve"> PAGEREF _Toc64307011 \h </w:instrText>
            </w:r>
            <w:r>
              <w:rPr>
                <w:webHidden/>
              </w:rPr>
            </w:r>
            <w:r>
              <w:rPr>
                <w:webHidden/>
              </w:rPr>
              <w:fldChar w:fldCharType="separate"/>
            </w:r>
            <w:r>
              <w:rPr>
                <w:webHidden/>
              </w:rPr>
              <w:t>125</w:t>
            </w:r>
            <w:r>
              <w:rPr>
                <w:webHidden/>
              </w:rPr>
              <w:fldChar w:fldCharType="end"/>
            </w:r>
          </w:hyperlink>
        </w:p>
        <w:p w14:paraId="141644E6" w14:textId="65CC674E" w:rsidR="00772168" w:rsidRDefault="00772168">
          <w:pPr>
            <w:pStyle w:val="TOC2"/>
            <w:rPr>
              <w:rFonts w:asciiTheme="minorHAnsi" w:eastAsiaTheme="minorEastAsia" w:hAnsiTheme="minorHAnsi" w:cstheme="minorBidi"/>
              <w:color w:val="auto"/>
              <w:sz w:val="22"/>
              <w:szCs w:val="22"/>
              <w:lang w:eastAsia="nl-NL"/>
            </w:rPr>
          </w:pPr>
          <w:hyperlink w:anchor="_Toc64307012" w:history="1">
            <w:r w:rsidRPr="00E907F1">
              <w:rPr>
                <w:rStyle w:val="Hyperlink"/>
              </w:rPr>
              <w:t>22.3</w:t>
            </w:r>
            <w:r>
              <w:rPr>
                <w:rFonts w:asciiTheme="minorHAnsi" w:eastAsiaTheme="minorEastAsia" w:hAnsiTheme="minorHAnsi" w:cstheme="minorBidi"/>
                <w:color w:val="auto"/>
                <w:sz w:val="22"/>
                <w:szCs w:val="22"/>
                <w:lang w:eastAsia="nl-NL"/>
              </w:rPr>
              <w:tab/>
            </w:r>
            <w:r w:rsidRPr="00E907F1">
              <w:rPr>
                <w:rStyle w:val="Hyperlink"/>
              </w:rPr>
              <w:t>Categorieën</w:t>
            </w:r>
            <w:r>
              <w:rPr>
                <w:webHidden/>
              </w:rPr>
              <w:tab/>
            </w:r>
            <w:r>
              <w:rPr>
                <w:webHidden/>
              </w:rPr>
              <w:fldChar w:fldCharType="begin"/>
            </w:r>
            <w:r>
              <w:rPr>
                <w:webHidden/>
              </w:rPr>
              <w:instrText xml:space="preserve"> PAGEREF _Toc64307012 \h </w:instrText>
            </w:r>
            <w:r>
              <w:rPr>
                <w:webHidden/>
              </w:rPr>
            </w:r>
            <w:r>
              <w:rPr>
                <w:webHidden/>
              </w:rPr>
              <w:fldChar w:fldCharType="separate"/>
            </w:r>
            <w:r>
              <w:rPr>
                <w:webHidden/>
              </w:rPr>
              <w:t>127</w:t>
            </w:r>
            <w:r>
              <w:rPr>
                <w:webHidden/>
              </w:rPr>
              <w:fldChar w:fldCharType="end"/>
            </w:r>
          </w:hyperlink>
        </w:p>
        <w:p w14:paraId="355DDF55" w14:textId="4A937C62"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13" w:history="1">
            <w:r w:rsidRPr="00E907F1">
              <w:rPr>
                <w:rStyle w:val="Hyperlink"/>
                <w14:scene3d>
                  <w14:camera w14:prst="orthographicFront"/>
                  <w14:lightRig w14:rig="threePt" w14:dir="t">
                    <w14:rot w14:lat="0" w14:lon="0" w14:rev="0"/>
                  </w14:lightRig>
                </w14:scene3d>
              </w:rPr>
              <w:t>22.3.1</w:t>
            </w:r>
            <w:r>
              <w:rPr>
                <w:rFonts w:asciiTheme="minorHAnsi" w:eastAsiaTheme="minorEastAsia" w:hAnsiTheme="minorHAnsi" w:cstheme="minorBidi"/>
                <w:color w:val="auto"/>
                <w:sz w:val="22"/>
                <w:szCs w:val="22"/>
                <w:lang w:eastAsia="nl-NL"/>
              </w:rPr>
              <w:tab/>
            </w:r>
            <w:r w:rsidRPr="00E907F1">
              <w:rPr>
                <w:rStyle w:val="Hyperlink"/>
              </w:rPr>
              <w:t>Activiteitgroepen</w:t>
            </w:r>
            <w:r>
              <w:rPr>
                <w:webHidden/>
              </w:rPr>
              <w:tab/>
            </w:r>
            <w:r>
              <w:rPr>
                <w:webHidden/>
              </w:rPr>
              <w:fldChar w:fldCharType="begin"/>
            </w:r>
            <w:r>
              <w:rPr>
                <w:webHidden/>
              </w:rPr>
              <w:instrText xml:space="preserve"> PAGEREF _Toc64307013 \h </w:instrText>
            </w:r>
            <w:r>
              <w:rPr>
                <w:webHidden/>
              </w:rPr>
            </w:r>
            <w:r>
              <w:rPr>
                <w:webHidden/>
              </w:rPr>
              <w:fldChar w:fldCharType="separate"/>
            </w:r>
            <w:r>
              <w:rPr>
                <w:webHidden/>
              </w:rPr>
              <w:t>128</w:t>
            </w:r>
            <w:r>
              <w:rPr>
                <w:webHidden/>
              </w:rPr>
              <w:fldChar w:fldCharType="end"/>
            </w:r>
          </w:hyperlink>
        </w:p>
        <w:p w14:paraId="6D4D870F" w14:textId="00598FE1"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14" w:history="1">
            <w:r w:rsidRPr="00E907F1">
              <w:rPr>
                <w:rStyle w:val="Hyperlink"/>
                <w14:scene3d>
                  <w14:camera w14:prst="orthographicFront"/>
                  <w14:lightRig w14:rig="threePt" w14:dir="t">
                    <w14:rot w14:lat="0" w14:lon="0" w14:rev="0"/>
                  </w14:lightRig>
                </w14:scene3d>
              </w:rPr>
              <w:t>22.3.2</w:t>
            </w:r>
            <w:r>
              <w:rPr>
                <w:rFonts w:asciiTheme="minorHAnsi" w:eastAsiaTheme="minorEastAsia" w:hAnsiTheme="minorHAnsi" w:cstheme="minorBidi"/>
                <w:color w:val="auto"/>
                <w:sz w:val="22"/>
                <w:szCs w:val="22"/>
                <w:lang w:eastAsia="nl-NL"/>
              </w:rPr>
              <w:tab/>
            </w:r>
            <w:r w:rsidRPr="00E907F1">
              <w:rPr>
                <w:rStyle w:val="Hyperlink"/>
              </w:rPr>
              <w:t>Relatietype</w:t>
            </w:r>
            <w:r>
              <w:rPr>
                <w:webHidden/>
              </w:rPr>
              <w:tab/>
            </w:r>
            <w:r>
              <w:rPr>
                <w:webHidden/>
              </w:rPr>
              <w:fldChar w:fldCharType="begin"/>
            </w:r>
            <w:r>
              <w:rPr>
                <w:webHidden/>
              </w:rPr>
              <w:instrText xml:space="preserve"> PAGEREF _Toc64307014 \h </w:instrText>
            </w:r>
            <w:r>
              <w:rPr>
                <w:webHidden/>
              </w:rPr>
            </w:r>
            <w:r>
              <w:rPr>
                <w:webHidden/>
              </w:rPr>
              <w:fldChar w:fldCharType="separate"/>
            </w:r>
            <w:r>
              <w:rPr>
                <w:webHidden/>
              </w:rPr>
              <w:t>128</w:t>
            </w:r>
            <w:r>
              <w:rPr>
                <w:webHidden/>
              </w:rPr>
              <w:fldChar w:fldCharType="end"/>
            </w:r>
          </w:hyperlink>
        </w:p>
        <w:p w14:paraId="524339B8" w14:textId="75A9AACA"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15" w:history="1">
            <w:r w:rsidRPr="00E907F1">
              <w:rPr>
                <w:rStyle w:val="Hyperlink"/>
                <w14:scene3d>
                  <w14:camera w14:prst="orthographicFront"/>
                  <w14:lightRig w14:rig="threePt" w14:dir="t">
                    <w14:rot w14:lat="0" w14:lon="0" w14:rev="0"/>
                  </w14:lightRig>
                </w14:scene3d>
              </w:rPr>
              <w:t>22.3.3</w:t>
            </w:r>
            <w:r>
              <w:rPr>
                <w:rFonts w:asciiTheme="minorHAnsi" w:eastAsiaTheme="minorEastAsia" w:hAnsiTheme="minorHAnsi" w:cstheme="minorBidi"/>
                <w:color w:val="auto"/>
                <w:sz w:val="22"/>
                <w:szCs w:val="22"/>
                <w:lang w:eastAsia="nl-NL"/>
              </w:rPr>
              <w:tab/>
            </w:r>
            <w:r w:rsidRPr="00E907F1">
              <w:rPr>
                <w:rStyle w:val="Hyperlink"/>
              </w:rPr>
              <w:t>Functie contactpersoon</w:t>
            </w:r>
            <w:r>
              <w:rPr>
                <w:webHidden/>
              </w:rPr>
              <w:tab/>
            </w:r>
            <w:r>
              <w:rPr>
                <w:webHidden/>
              </w:rPr>
              <w:fldChar w:fldCharType="begin"/>
            </w:r>
            <w:r>
              <w:rPr>
                <w:webHidden/>
              </w:rPr>
              <w:instrText xml:space="preserve"> PAGEREF _Toc64307015 \h </w:instrText>
            </w:r>
            <w:r>
              <w:rPr>
                <w:webHidden/>
              </w:rPr>
            </w:r>
            <w:r>
              <w:rPr>
                <w:webHidden/>
              </w:rPr>
              <w:fldChar w:fldCharType="separate"/>
            </w:r>
            <w:r>
              <w:rPr>
                <w:webHidden/>
              </w:rPr>
              <w:t>128</w:t>
            </w:r>
            <w:r>
              <w:rPr>
                <w:webHidden/>
              </w:rPr>
              <w:fldChar w:fldCharType="end"/>
            </w:r>
          </w:hyperlink>
        </w:p>
        <w:p w14:paraId="780A17A4" w14:textId="5D05E6F0"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16" w:history="1">
            <w:r w:rsidRPr="00E907F1">
              <w:rPr>
                <w:rStyle w:val="Hyperlink"/>
                <w14:scene3d>
                  <w14:camera w14:prst="orthographicFront"/>
                  <w14:lightRig w14:rig="threePt" w14:dir="t">
                    <w14:rot w14:lat="0" w14:lon="0" w14:rev="0"/>
                  </w14:lightRig>
                </w14:scene3d>
              </w:rPr>
              <w:t>22.3.4</w:t>
            </w:r>
            <w:r>
              <w:rPr>
                <w:rFonts w:asciiTheme="minorHAnsi" w:eastAsiaTheme="minorEastAsia" w:hAnsiTheme="minorHAnsi" w:cstheme="minorBidi"/>
                <w:color w:val="auto"/>
                <w:sz w:val="22"/>
                <w:szCs w:val="22"/>
                <w:lang w:eastAsia="nl-NL"/>
              </w:rPr>
              <w:tab/>
            </w:r>
            <w:r w:rsidRPr="00E907F1">
              <w:rPr>
                <w:rStyle w:val="Hyperlink"/>
              </w:rPr>
              <w:t>Installatietype en installatiemerk</w:t>
            </w:r>
            <w:r>
              <w:rPr>
                <w:webHidden/>
              </w:rPr>
              <w:tab/>
            </w:r>
            <w:r>
              <w:rPr>
                <w:webHidden/>
              </w:rPr>
              <w:fldChar w:fldCharType="begin"/>
            </w:r>
            <w:r>
              <w:rPr>
                <w:webHidden/>
              </w:rPr>
              <w:instrText xml:space="preserve"> PAGEREF _Toc64307016 \h </w:instrText>
            </w:r>
            <w:r>
              <w:rPr>
                <w:webHidden/>
              </w:rPr>
            </w:r>
            <w:r>
              <w:rPr>
                <w:webHidden/>
              </w:rPr>
              <w:fldChar w:fldCharType="separate"/>
            </w:r>
            <w:r>
              <w:rPr>
                <w:webHidden/>
              </w:rPr>
              <w:t>128</w:t>
            </w:r>
            <w:r>
              <w:rPr>
                <w:webHidden/>
              </w:rPr>
              <w:fldChar w:fldCharType="end"/>
            </w:r>
          </w:hyperlink>
        </w:p>
        <w:p w14:paraId="3639D994" w14:textId="3BAF2527"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17" w:history="1">
            <w:r w:rsidRPr="00E907F1">
              <w:rPr>
                <w:rStyle w:val="Hyperlink"/>
                <w14:scene3d>
                  <w14:camera w14:prst="orthographicFront"/>
                  <w14:lightRig w14:rig="threePt" w14:dir="t">
                    <w14:rot w14:lat="0" w14:lon="0" w14:rev="0"/>
                  </w14:lightRig>
                </w14:scene3d>
              </w:rPr>
              <w:t>22.3.5</w:t>
            </w:r>
            <w:r>
              <w:rPr>
                <w:rFonts w:asciiTheme="minorHAnsi" w:eastAsiaTheme="minorEastAsia" w:hAnsiTheme="minorHAnsi" w:cstheme="minorBidi"/>
                <w:color w:val="auto"/>
                <w:sz w:val="22"/>
                <w:szCs w:val="22"/>
                <w:lang w:eastAsia="nl-NL"/>
              </w:rPr>
              <w:tab/>
            </w:r>
            <w:r w:rsidRPr="00E907F1">
              <w:rPr>
                <w:rStyle w:val="Hyperlink"/>
              </w:rPr>
              <w:t>Surveillant-logboek-types</w:t>
            </w:r>
            <w:r>
              <w:rPr>
                <w:webHidden/>
              </w:rPr>
              <w:tab/>
            </w:r>
            <w:r>
              <w:rPr>
                <w:webHidden/>
              </w:rPr>
              <w:fldChar w:fldCharType="begin"/>
            </w:r>
            <w:r>
              <w:rPr>
                <w:webHidden/>
              </w:rPr>
              <w:instrText xml:space="preserve"> PAGEREF _Toc64307017 \h </w:instrText>
            </w:r>
            <w:r>
              <w:rPr>
                <w:webHidden/>
              </w:rPr>
            </w:r>
            <w:r>
              <w:rPr>
                <w:webHidden/>
              </w:rPr>
              <w:fldChar w:fldCharType="separate"/>
            </w:r>
            <w:r>
              <w:rPr>
                <w:webHidden/>
              </w:rPr>
              <w:t>129</w:t>
            </w:r>
            <w:r>
              <w:rPr>
                <w:webHidden/>
              </w:rPr>
              <w:fldChar w:fldCharType="end"/>
            </w:r>
          </w:hyperlink>
        </w:p>
        <w:p w14:paraId="645CC4ED" w14:textId="7B3E8ABC"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18" w:history="1">
            <w:r w:rsidRPr="00E907F1">
              <w:rPr>
                <w:rStyle w:val="Hyperlink"/>
                <w14:scene3d>
                  <w14:camera w14:prst="orthographicFront"/>
                  <w14:lightRig w14:rig="threePt" w14:dir="t">
                    <w14:rot w14:lat="0" w14:lon="0" w14:rev="0"/>
                  </w14:lightRig>
                </w14:scene3d>
              </w:rPr>
              <w:t>22.3.6</w:t>
            </w:r>
            <w:r>
              <w:rPr>
                <w:rFonts w:asciiTheme="minorHAnsi" w:eastAsiaTheme="minorEastAsia" w:hAnsiTheme="minorHAnsi" w:cstheme="minorBidi"/>
                <w:color w:val="auto"/>
                <w:sz w:val="22"/>
                <w:szCs w:val="22"/>
                <w:lang w:eastAsia="nl-NL"/>
              </w:rPr>
              <w:tab/>
            </w:r>
            <w:r w:rsidRPr="00E907F1">
              <w:rPr>
                <w:rStyle w:val="Hyperlink"/>
              </w:rPr>
              <w:t>Objectlogboek categorieën</w:t>
            </w:r>
            <w:r>
              <w:rPr>
                <w:webHidden/>
              </w:rPr>
              <w:tab/>
            </w:r>
            <w:r>
              <w:rPr>
                <w:webHidden/>
              </w:rPr>
              <w:fldChar w:fldCharType="begin"/>
            </w:r>
            <w:r>
              <w:rPr>
                <w:webHidden/>
              </w:rPr>
              <w:instrText xml:space="preserve"> PAGEREF _Toc64307018 \h </w:instrText>
            </w:r>
            <w:r>
              <w:rPr>
                <w:webHidden/>
              </w:rPr>
            </w:r>
            <w:r>
              <w:rPr>
                <w:webHidden/>
              </w:rPr>
              <w:fldChar w:fldCharType="separate"/>
            </w:r>
            <w:r>
              <w:rPr>
                <w:webHidden/>
              </w:rPr>
              <w:t>129</w:t>
            </w:r>
            <w:r>
              <w:rPr>
                <w:webHidden/>
              </w:rPr>
              <w:fldChar w:fldCharType="end"/>
            </w:r>
          </w:hyperlink>
        </w:p>
        <w:p w14:paraId="55FBA0D9" w14:textId="79F2C92E"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19" w:history="1">
            <w:r w:rsidRPr="00E907F1">
              <w:rPr>
                <w:rStyle w:val="Hyperlink"/>
                <w14:scene3d>
                  <w14:camera w14:prst="orthographicFront"/>
                  <w14:lightRig w14:rig="threePt" w14:dir="t">
                    <w14:rot w14:lat="0" w14:lon="0" w14:rev="0"/>
                  </w14:lightRig>
                </w14:scene3d>
              </w:rPr>
              <w:t>22.3.7</w:t>
            </w:r>
            <w:r>
              <w:rPr>
                <w:rFonts w:asciiTheme="minorHAnsi" w:eastAsiaTheme="minorEastAsia" w:hAnsiTheme="minorHAnsi" w:cstheme="minorBidi"/>
                <w:color w:val="auto"/>
                <w:sz w:val="22"/>
                <w:szCs w:val="22"/>
                <w:lang w:eastAsia="nl-NL"/>
              </w:rPr>
              <w:tab/>
            </w:r>
            <w:r w:rsidRPr="00E907F1">
              <w:rPr>
                <w:rStyle w:val="Hyperlink"/>
              </w:rPr>
              <w:t>Klachttype</w:t>
            </w:r>
            <w:r>
              <w:rPr>
                <w:webHidden/>
              </w:rPr>
              <w:tab/>
            </w:r>
            <w:r>
              <w:rPr>
                <w:webHidden/>
              </w:rPr>
              <w:fldChar w:fldCharType="begin"/>
            </w:r>
            <w:r>
              <w:rPr>
                <w:webHidden/>
              </w:rPr>
              <w:instrText xml:space="preserve"> PAGEREF _Toc64307019 \h </w:instrText>
            </w:r>
            <w:r>
              <w:rPr>
                <w:webHidden/>
              </w:rPr>
            </w:r>
            <w:r>
              <w:rPr>
                <w:webHidden/>
              </w:rPr>
              <w:fldChar w:fldCharType="separate"/>
            </w:r>
            <w:r>
              <w:rPr>
                <w:webHidden/>
              </w:rPr>
              <w:t>129</w:t>
            </w:r>
            <w:r>
              <w:rPr>
                <w:webHidden/>
              </w:rPr>
              <w:fldChar w:fldCharType="end"/>
            </w:r>
          </w:hyperlink>
        </w:p>
        <w:p w14:paraId="31567C20" w14:textId="5901B671" w:rsidR="00772168" w:rsidRDefault="00772168">
          <w:pPr>
            <w:pStyle w:val="TOC2"/>
            <w:rPr>
              <w:rFonts w:asciiTheme="minorHAnsi" w:eastAsiaTheme="minorEastAsia" w:hAnsiTheme="minorHAnsi" w:cstheme="minorBidi"/>
              <w:color w:val="auto"/>
              <w:sz w:val="22"/>
              <w:szCs w:val="22"/>
              <w:lang w:eastAsia="nl-NL"/>
            </w:rPr>
          </w:pPr>
          <w:hyperlink w:anchor="_Toc64307020" w:history="1">
            <w:r w:rsidRPr="00E907F1">
              <w:rPr>
                <w:rStyle w:val="Hyperlink"/>
              </w:rPr>
              <w:t>22.4</w:t>
            </w:r>
            <w:r>
              <w:rPr>
                <w:rFonts w:asciiTheme="minorHAnsi" w:eastAsiaTheme="minorEastAsia" w:hAnsiTheme="minorHAnsi" w:cstheme="minorBidi"/>
                <w:color w:val="auto"/>
                <w:sz w:val="22"/>
                <w:szCs w:val="22"/>
                <w:lang w:eastAsia="nl-NL"/>
              </w:rPr>
              <w:tab/>
            </w:r>
            <w:r w:rsidRPr="00E907F1">
              <w:rPr>
                <w:rStyle w:val="Hyperlink"/>
              </w:rPr>
              <w:t>Proces</w:t>
            </w:r>
            <w:r>
              <w:rPr>
                <w:webHidden/>
              </w:rPr>
              <w:tab/>
            </w:r>
            <w:r>
              <w:rPr>
                <w:webHidden/>
              </w:rPr>
              <w:fldChar w:fldCharType="begin"/>
            </w:r>
            <w:r>
              <w:rPr>
                <w:webHidden/>
              </w:rPr>
              <w:instrText xml:space="preserve"> PAGEREF _Toc64307020 \h </w:instrText>
            </w:r>
            <w:r>
              <w:rPr>
                <w:webHidden/>
              </w:rPr>
            </w:r>
            <w:r>
              <w:rPr>
                <w:webHidden/>
              </w:rPr>
              <w:fldChar w:fldCharType="separate"/>
            </w:r>
            <w:r>
              <w:rPr>
                <w:webHidden/>
              </w:rPr>
              <w:t>130</w:t>
            </w:r>
            <w:r>
              <w:rPr>
                <w:webHidden/>
              </w:rPr>
              <w:fldChar w:fldCharType="end"/>
            </w:r>
          </w:hyperlink>
        </w:p>
        <w:p w14:paraId="5DE4A28D" w14:textId="533AE9E9"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21" w:history="1">
            <w:r w:rsidRPr="00E907F1">
              <w:rPr>
                <w:rStyle w:val="Hyperlink"/>
                <w14:scene3d>
                  <w14:camera w14:prst="orthographicFront"/>
                  <w14:lightRig w14:rig="threePt" w14:dir="t">
                    <w14:rot w14:lat="0" w14:lon="0" w14:rev="0"/>
                  </w14:lightRig>
                </w14:scene3d>
              </w:rPr>
              <w:t>22.4.1</w:t>
            </w:r>
            <w:r>
              <w:rPr>
                <w:rFonts w:asciiTheme="minorHAnsi" w:eastAsiaTheme="minorEastAsia" w:hAnsiTheme="minorHAnsi" w:cstheme="minorBidi"/>
                <w:color w:val="auto"/>
                <w:sz w:val="22"/>
                <w:szCs w:val="22"/>
                <w:lang w:eastAsia="nl-NL"/>
              </w:rPr>
              <w:tab/>
            </w:r>
            <w:r w:rsidRPr="00E907F1">
              <w:rPr>
                <w:rStyle w:val="Hyperlink"/>
              </w:rPr>
              <w:t>Reden eindigen taak</w:t>
            </w:r>
            <w:r>
              <w:rPr>
                <w:webHidden/>
              </w:rPr>
              <w:tab/>
            </w:r>
            <w:r>
              <w:rPr>
                <w:webHidden/>
              </w:rPr>
              <w:fldChar w:fldCharType="begin"/>
            </w:r>
            <w:r>
              <w:rPr>
                <w:webHidden/>
              </w:rPr>
              <w:instrText xml:space="preserve"> PAGEREF _Toc64307021 \h </w:instrText>
            </w:r>
            <w:r>
              <w:rPr>
                <w:webHidden/>
              </w:rPr>
            </w:r>
            <w:r>
              <w:rPr>
                <w:webHidden/>
              </w:rPr>
              <w:fldChar w:fldCharType="separate"/>
            </w:r>
            <w:r>
              <w:rPr>
                <w:webHidden/>
              </w:rPr>
              <w:t>130</w:t>
            </w:r>
            <w:r>
              <w:rPr>
                <w:webHidden/>
              </w:rPr>
              <w:fldChar w:fldCharType="end"/>
            </w:r>
          </w:hyperlink>
        </w:p>
        <w:p w14:paraId="273CEDA4" w14:textId="405ED127"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22" w:history="1">
            <w:r w:rsidRPr="00E907F1">
              <w:rPr>
                <w:rStyle w:val="Hyperlink"/>
                <w14:scene3d>
                  <w14:camera w14:prst="orthographicFront"/>
                  <w14:lightRig w14:rig="threePt" w14:dir="t">
                    <w14:rot w14:lat="0" w14:lon="0" w14:rev="0"/>
                  </w14:lightRig>
                </w14:scene3d>
              </w:rPr>
              <w:t>22.4.2</w:t>
            </w:r>
            <w:r>
              <w:rPr>
                <w:rFonts w:asciiTheme="minorHAnsi" w:eastAsiaTheme="minorEastAsia" w:hAnsiTheme="minorHAnsi" w:cstheme="minorBidi"/>
                <w:color w:val="auto"/>
                <w:sz w:val="22"/>
                <w:szCs w:val="22"/>
                <w:lang w:eastAsia="nl-NL"/>
              </w:rPr>
              <w:tab/>
            </w:r>
            <w:r w:rsidRPr="00E907F1">
              <w:rPr>
                <w:rStyle w:val="Hyperlink"/>
              </w:rPr>
              <w:t>Reden eindigen dienst</w:t>
            </w:r>
            <w:r>
              <w:rPr>
                <w:webHidden/>
              </w:rPr>
              <w:tab/>
            </w:r>
            <w:r>
              <w:rPr>
                <w:webHidden/>
              </w:rPr>
              <w:fldChar w:fldCharType="begin"/>
            </w:r>
            <w:r>
              <w:rPr>
                <w:webHidden/>
              </w:rPr>
              <w:instrText xml:space="preserve"> PAGEREF _Toc64307022 \h </w:instrText>
            </w:r>
            <w:r>
              <w:rPr>
                <w:webHidden/>
              </w:rPr>
            </w:r>
            <w:r>
              <w:rPr>
                <w:webHidden/>
              </w:rPr>
              <w:fldChar w:fldCharType="separate"/>
            </w:r>
            <w:r>
              <w:rPr>
                <w:webHidden/>
              </w:rPr>
              <w:t>131</w:t>
            </w:r>
            <w:r>
              <w:rPr>
                <w:webHidden/>
              </w:rPr>
              <w:fldChar w:fldCharType="end"/>
            </w:r>
          </w:hyperlink>
        </w:p>
        <w:p w14:paraId="67756E10" w14:textId="2E230282"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23" w:history="1">
            <w:r w:rsidRPr="00E907F1">
              <w:rPr>
                <w:rStyle w:val="Hyperlink"/>
                <w14:scene3d>
                  <w14:camera w14:prst="orthographicFront"/>
                  <w14:lightRig w14:rig="threePt" w14:dir="t">
                    <w14:rot w14:lat="0" w14:lon="0" w14:rev="0"/>
                  </w14:lightRig>
                </w14:scene3d>
              </w:rPr>
              <w:t>22.4.3</w:t>
            </w:r>
            <w:r>
              <w:rPr>
                <w:rFonts w:asciiTheme="minorHAnsi" w:eastAsiaTheme="minorEastAsia" w:hAnsiTheme="minorHAnsi" w:cstheme="minorBidi"/>
                <w:color w:val="auto"/>
                <w:sz w:val="22"/>
                <w:szCs w:val="22"/>
                <w:lang w:eastAsia="nl-NL"/>
              </w:rPr>
              <w:tab/>
            </w:r>
            <w:r w:rsidRPr="00E907F1">
              <w:rPr>
                <w:rStyle w:val="Hyperlink"/>
              </w:rPr>
              <w:t>Diensttypes</w:t>
            </w:r>
            <w:r>
              <w:rPr>
                <w:webHidden/>
              </w:rPr>
              <w:tab/>
            </w:r>
            <w:r>
              <w:rPr>
                <w:webHidden/>
              </w:rPr>
              <w:fldChar w:fldCharType="begin"/>
            </w:r>
            <w:r>
              <w:rPr>
                <w:webHidden/>
              </w:rPr>
              <w:instrText xml:space="preserve"> PAGEREF _Toc64307023 \h </w:instrText>
            </w:r>
            <w:r>
              <w:rPr>
                <w:webHidden/>
              </w:rPr>
            </w:r>
            <w:r>
              <w:rPr>
                <w:webHidden/>
              </w:rPr>
              <w:fldChar w:fldCharType="separate"/>
            </w:r>
            <w:r>
              <w:rPr>
                <w:webHidden/>
              </w:rPr>
              <w:t>132</w:t>
            </w:r>
            <w:r>
              <w:rPr>
                <w:webHidden/>
              </w:rPr>
              <w:fldChar w:fldCharType="end"/>
            </w:r>
          </w:hyperlink>
        </w:p>
        <w:p w14:paraId="1F0C5294" w14:textId="4F71B2BB"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24" w:history="1">
            <w:r w:rsidRPr="00E907F1">
              <w:rPr>
                <w:rStyle w:val="Hyperlink"/>
                <w14:scene3d>
                  <w14:camera w14:prst="orthographicFront"/>
                  <w14:lightRig w14:rig="threePt" w14:dir="t">
                    <w14:rot w14:lat="0" w14:lon="0" w14:rev="0"/>
                  </w14:lightRig>
                </w14:scene3d>
              </w:rPr>
              <w:t>22.4.4</w:t>
            </w:r>
            <w:r>
              <w:rPr>
                <w:rFonts w:asciiTheme="minorHAnsi" w:eastAsiaTheme="minorEastAsia" w:hAnsiTheme="minorHAnsi" w:cstheme="minorBidi"/>
                <w:color w:val="auto"/>
                <w:sz w:val="22"/>
                <w:szCs w:val="22"/>
                <w:lang w:eastAsia="nl-NL"/>
              </w:rPr>
              <w:tab/>
            </w:r>
            <w:r w:rsidRPr="00E907F1">
              <w:rPr>
                <w:rStyle w:val="Hyperlink"/>
              </w:rPr>
              <w:t>Contractstatus</w:t>
            </w:r>
            <w:r>
              <w:rPr>
                <w:webHidden/>
              </w:rPr>
              <w:tab/>
            </w:r>
            <w:r>
              <w:rPr>
                <w:webHidden/>
              </w:rPr>
              <w:fldChar w:fldCharType="begin"/>
            </w:r>
            <w:r>
              <w:rPr>
                <w:webHidden/>
              </w:rPr>
              <w:instrText xml:space="preserve"> PAGEREF _Toc64307024 \h </w:instrText>
            </w:r>
            <w:r>
              <w:rPr>
                <w:webHidden/>
              </w:rPr>
            </w:r>
            <w:r>
              <w:rPr>
                <w:webHidden/>
              </w:rPr>
              <w:fldChar w:fldCharType="separate"/>
            </w:r>
            <w:r>
              <w:rPr>
                <w:webHidden/>
              </w:rPr>
              <w:t>134</w:t>
            </w:r>
            <w:r>
              <w:rPr>
                <w:webHidden/>
              </w:rPr>
              <w:fldChar w:fldCharType="end"/>
            </w:r>
          </w:hyperlink>
        </w:p>
        <w:p w14:paraId="36C8A76C" w14:textId="298FB9CF"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25" w:history="1">
            <w:r w:rsidRPr="00E907F1">
              <w:rPr>
                <w:rStyle w:val="Hyperlink"/>
                <w14:scene3d>
                  <w14:camera w14:prst="orthographicFront"/>
                  <w14:lightRig w14:rig="threePt" w14:dir="t">
                    <w14:rot w14:lat="0" w14:lon="0" w14:rev="0"/>
                  </w14:lightRig>
                </w14:scene3d>
              </w:rPr>
              <w:t>22.4.5</w:t>
            </w:r>
            <w:r>
              <w:rPr>
                <w:rFonts w:asciiTheme="minorHAnsi" w:eastAsiaTheme="minorEastAsia" w:hAnsiTheme="minorHAnsi" w:cstheme="minorBidi"/>
                <w:color w:val="auto"/>
                <w:sz w:val="22"/>
                <w:szCs w:val="22"/>
                <w:lang w:eastAsia="nl-NL"/>
              </w:rPr>
              <w:tab/>
            </w:r>
            <w:r w:rsidRPr="00E907F1">
              <w:rPr>
                <w:rStyle w:val="Hyperlink"/>
              </w:rPr>
              <w:t>Alarmtype</w:t>
            </w:r>
            <w:r>
              <w:rPr>
                <w:webHidden/>
              </w:rPr>
              <w:tab/>
            </w:r>
            <w:r>
              <w:rPr>
                <w:webHidden/>
              </w:rPr>
              <w:fldChar w:fldCharType="begin"/>
            </w:r>
            <w:r>
              <w:rPr>
                <w:webHidden/>
              </w:rPr>
              <w:instrText xml:space="preserve"> PAGEREF _Toc64307025 \h </w:instrText>
            </w:r>
            <w:r>
              <w:rPr>
                <w:webHidden/>
              </w:rPr>
            </w:r>
            <w:r>
              <w:rPr>
                <w:webHidden/>
              </w:rPr>
              <w:fldChar w:fldCharType="separate"/>
            </w:r>
            <w:r>
              <w:rPr>
                <w:webHidden/>
              </w:rPr>
              <w:t>135</w:t>
            </w:r>
            <w:r>
              <w:rPr>
                <w:webHidden/>
              </w:rPr>
              <w:fldChar w:fldCharType="end"/>
            </w:r>
          </w:hyperlink>
        </w:p>
        <w:p w14:paraId="4ACBA1CA" w14:textId="3FB3EA41"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26" w:history="1">
            <w:r w:rsidRPr="00E907F1">
              <w:rPr>
                <w:rStyle w:val="Hyperlink"/>
                <w14:scene3d>
                  <w14:camera w14:prst="orthographicFront"/>
                  <w14:lightRig w14:rig="threePt" w14:dir="t">
                    <w14:rot w14:lat="0" w14:lon="0" w14:rev="0"/>
                  </w14:lightRig>
                </w14:scene3d>
              </w:rPr>
              <w:t>22.4.6</w:t>
            </w:r>
            <w:r>
              <w:rPr>
                <w:rFonts w:asciiTheme="minorHAnsi" w:eastAsiaTheme="minorEastAsia" w:hAnsiTheme="minorHAnsi" w:cstheme="minorBidi"/>
                <w:color w:val="auto"/>
                <w:sz w:val="22"/>
                <w:szCs w:val="22"/>
                <w:lang w:eastAsia="nl-NL"/>
              </w:rPr>
              <w:tab/>
            </w:r>
            <w:r w:rsidRPr="00E907F1">
              <w:rPr>
                <w:rStyle w:val="Hyperlink"/>
              </w:rPr>
              <w:t>Activiteiten</w:t>
            </w:r>
            <w:r>
              <w:rPr>
                <w:webHidden/>
              </w:rPr>
              <w:tab/>
            </w:r>
            <w:r>
              <w:rPr>
                <w:webHidden/>
              </w:rPr>
              <w:fldChar w:fldCharType="begin"/>
            </w:r>
            <w:r>
              <w:rPr>
                <w:webHidden/>
              </w:rPr>
              <w:instrText xml:space="preserve"> PAGEREF _Toc64307026 \h </w:instrText>
            </w:r>
            <w:r>
              <w:rPr>
                <w:webHidden/>
              </w:rPr>
            </w:r>
            <w:r>
              <w:rPr>
                <w:webHidden/>
              </w:rPr>
              <w:fldChar w:fldCharType="separate"/>
            </w:r>
            <w:r>
              <w:rPr>
                <w:webHidden/>
              </w:rPr>
              <w:t>136</w:t>
            </w:r>
            <w:r>
              <w:rPr>
                <w:webHidden/>
              </w:rPr>
              <w:fldChar w:fldCharType="end"/>
            </w:r>
          </w:hyperlink>
        </w:p>
        <w:p w14:paraId="010AAE22" w14:textId="3D00AEF3"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27" w:history="1">
            <w:r w:rsidRPr="00E907F1">
              <w:rPr>
                <w:rStyle w:val="Hyperlink"/>
                <w14:scene3d>
                  <w14:camera w14:prst="orthographicFront"/>
                  <w14:lightRig w14:rig="threePt" w14:dir="t">
                    <w14:rot w14:lat="0" w14:lon="0" w14:rev="0"/>
                  </w14:lightRig>
                </w14:scene3d>
              </w:rPr>
              <w:t>22.4.7</w:t>
            </w:r>
            <w:r>
              <w:rPr>
                <w:rFonts w:asciiTheme="minorHAnsi" w:eastAsiaTheme="minorEastAsia" w:hAnsiTheme="minorHAnsi" w:cstheme="minorBidi"/>
                <w:color w:val="auto"/>
                <w:sz w:val="22"/>
                <w:szCs w:val="22"/>
                <w:lang w:eastAsia="nl-NL"/>
              </w:rPr>
              <w:tab/>
            </w:r>
            <w:r w:rsidRPr="00E907F1">
              <w:rPr>
                <w:rStyle w:val="Hyperlink"/>
              </w:rPr>
              <w:t>Standaardteksten</w:t>
            </w:r>
            <w:r>
              <w:rPr>
                <w:webHidden/>
              </w:rPr>
              <w:tab/>
            </w:r>
            <w:r>
              <w:rPr>
                <w:webHidden/>
              </w:rPr>
              <w:fldChar w:fldCharType="begin"/>
            </w:r>
            <w:r>
              <w:rPr>
                <w:webHidden/>
              </w:rPr>
              <w:instrText xml:space="preserve"> PAGEREF _Toc64307027 \h </w:instrText>
            </w:r>
            <w:r>
              <w:rPr>
                <w:webHidden/>
              </w:rPr>
            </w:r>
            <w:r>
              <w:rPr>
                <w:webHidden/>
              </w:rPr>
              <w:fldChar w:fldCharType="separate"/>
            </w:r>
            <w:r>
              <w:rPr>
                <w:webHidden/>
              </w:rPr>
              <w:t>140</w:t>
            </w:r>
            <w:r>
              <w:rPr>
                <w:webHidden/>
              </w:rPr>
              <w:fldChar w:fldCharType="end"/>
            </w:r>
          </w:hyperlink>
        </w:p>
        <w:p w14:paraId="11C70979" w14:textId="0139432A"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28" w:history="1">
            <w:r w:rsidRPr="00E907F1">
              <w:rPr>
                <w:rStyle w:val="Hyperlink"/>
                <w14:scene3d>
                  <w14:camera w14:prst="orthographicFront"/>
                  <w14:lightRig w14:rig="threePt" w14:dir="t">
                    <w14:rot w14:lat="0" w14:lon="0" w14:rev="0"/>
                  </w14:lightRig>
                </w14:scene3d>
              </w:rPr>
              <w:t>22.4.8</w:t>
            </w:r>
            <w:r>
              <w:rPr>
                <w:rFonts w:asciiTheme="minorHAnsi" w:eastAsiaTheme="minorEastAsia" w:hAnsiTheme="minorHAnsi" w:cstheme="minorBidi"/>
                <w:color w:val="auto"/>
                <w:sz w:val="22"/>
                <w:szCs w:val="22"/>
                <w:lang w:eastAsia="nl-NL"/>
              </w:rPr>
              <w:tab/>
            </w:r>
            <w:r w:rsidRPr="00E907F1">
              <w:rPr>
                <w:rStyle w:val="Hyperlink"/>
              </w:rPr>
              <w:t>Klachten</w:t>
            </w:r>
            <w:r>
              <w:rPr>
                <w:webHidden/>
              </w:rPr>
              <w:tab/>
            </w:r>
            <w:r>
              <w:rPr>
                <w:webHidden/>
              </w:rPr>
              <w:fldChar w:fldCharType="begin"/>
            </w:r>
            <w:r>
              <w:rPr>
                <w:webHidden/>
              </w:rPr>
              <w:instrText xml:space="preserve"> PAGEREF _Toc64307028 \h </w:instrText>
            </w:r>
            <w:r>
              <w:rPr>
                <w:webHidden/>
              </w:rPr>
            </w:r>
            <w:r>
              <w:rPr>
                <w:webHidden/>
              </w:rPr>
              <w:fldChar w:fldCharType="separate"/>
            </w:r>
            <w:r>
              <w:rPr>
                <w:webHidden/>
              </w:rPr>
              <w:t>141</w:t>
            </w:r>
            <w:r>
              <w:rPr>
                <w:webHidden/>
              </w:rPr>
              <w:fldChar w:fldCharType="end"/>
            </w:r>
          </w:hyperlink>
        </w:p>
        <w:p w14:paraId="1BC32680" w14:textId="7C861B16"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29" w:history="1">
            <w:r w:rsidRPr="00E907F1">
              <w:rPr>
                <w:rStyle w:val="Hyperlink"/>
                <w14:scene3d>
                  <w14:camera w14:prst="orthographicFront"/>
                  <w14:lightRig w14:rig="threePt" w14:dir="t">
                    <w14:rot w14:lat="0" w14:lon="0" w14:rev="0"/>
                  </w14:lightRig>
                </w14:scene3d>
              </w:rPr>
              <w:t>22.4.9</w:t>
            </w:r>
            <w:r>
              <w:rPr>
                <w:rFonts w:asciiTheme="minorHAnsi" w:eastAsiaTheme="minorEastAsia" w:hAnsiTheme="minorHAnsi" w:cstheme="minorBidi"/>
                <w:color w:val="auto"/>
                <w:sz w:val="22"/>
                <w:szCs w:val="22"/>
                <w:lang w:eastAsia="nl-NL"/>
              </w:rPr>
              <w:tab/>
            </w:r>
            <w:r w:rsidRPr="00E907F1">
              <w:rPr>
                <w:rStyle w:val="Hyperlink"/>
              </w:rPr>
              <w:t>Opvolgcodes</w:t>
            </w:r>
            <w:r>
              <w:rPr>
                <w:webHidden/>
              </w:rPr>
              <w:tab/>
            </w:r>
            <w:r>
              <w:rPr>
                <w:webHidden/>
              </w:rPr>
              <w:fldChar w:fldCharType="begin"/>
            </w:r>
            <w:r>
              <w:rPr>
                <w:webHidden/>
              </w:rPr>
              <w:instrText xml:space="preserve"> PAGEREF _Toc64307029 \h </w:instrText>
            </w:r>
            <w:r>
              <w:rPr>
                <w:webHidden/>
              </w:rPr>
            </w:r>
            <w:r>
              <w:rPr>
                <w:webHidden/>
              </w:rPr>
              <w:fldChar w:fldCharType="separate"/>
            </w:r>
            <w:r>
              <w:rPr>
                <w:webHidden/>
              </w:rPr>
              <w:t>142</w:t>
            </w:r>
            <w:r>
              <w:rPr>
                <w:webHidden/>
              </w:rPr>
              <w:fldChar w:fldCharType="end"/>
            </w:r>
          </w:hyperlink>
        </w:p>
        <w:p w14:paraId="28A8BCAE" w14:textId="47E26A9E" w:rsidR="00772168" w:rsidRDefault="00772168">
          <w:pPr>
            <w:pStyle w:val="TOC3"/>
            <w:tabs>
              <w:tab w:val="left" w:pos="1955"/>
            </w:tabs>
            <w:rPr>
              <w:rFonts w:asciiTheme="minorHAnsi" w:eastAsiaTheme="minorEastAsia" w:hAnsiTheme="minorHAnsi" w:cstheme="minorBidi"/>
              <w:color w:val="auto"/>
              <w:sz w:val="22"/>
              <w:szCs w:val="22"/>
              <w:lang w:eastAsia="nl-NL"/>
            </w:rPr>
          </w:pPr>
          <w:hyperlink w:anchor="_Toc64307030" w:history="1">
            <w:r w:rsidRPr="00E907F1">
              <w:rPr>
                <w:rStyle w:val="Hyperlink"/>
                <w14:scene3d>
                  <w14:camera w14:prst="orthographicFront"/>
                  <w14:lightRig w14:rig="threePt" w14:dir="t">
                    <w14:rot w14:lat="0" w14:lon="0" w14:rev="0"/>
                  </w14:lightRig>
                </w14:scene3d>
              </w:rPr>
              <w:t>22.4.10</w:t>
            </w:r>
            <w:r>
              <w:rPr>
                <w:rFonts w:asciiTheme="minorHAnsi" w:eastAsiaTheme="minorEastAsia" w:hAnsiTheme="minorHAnsi" w:cstheme="minorBidi"/>
                <w:color w:val="auto"/>
                <w:sz w:val="22"/>
                <w:szCs w:val="22"/>
                <w:lang w:eastAsia="nl-NL"/>
              </w:rPr>
              <w:tab/>
            </w:r>
            <w:r w:rsidRPr="00E907F1">
              <w:rPr>
                <w:rStyle w:val="Hyperlink"/>
              </w:rPr>
              <w:t>Feestdagen</w:t>
            </w:r>
            <w:r>
              <w:rPr>
                <w:webHidden/>
              </w:rPr>
              <w:tab/>
            </w:r>
            <w:r>
              <w:rPr>
                <w:webHidden/>
              </w:rPr>
              <w:fldChar w:fldCharType="begin"/>
            </w:r>
            <w:r>
              <w:rPr>
                <w:webHidden/>
              </w:rPr>
              <w:instrText xml:space="preserve"> PAGEREF _Toc64307030 \h </w:instrText>
            </w:r>
            <w:r>
              <w:rPr>
                <w:webHidden/>
              </w:rPr>
            </w:r>
            <w:r>
              <w:rPr>
                <w:webHidden/>
              </w:rPr>
              <w:fldChar w:fldCharType="separate"/>
            </w:r>
            <w:r>
              <w:rPr>
                <w:webHidden/>
              </w:rPr>
              <w:t>144</w:t>
            </w:r>
            <w:r>
              <w:rPr>
                <w:webHidden/>
              </w:rPr>
              <w:fldChar w:fldCharType="end"/>
            </w:r>
          </w:hyperlink>
        </w:p>
        <w:p w14:paraId="6C5B1592" w14:textId="107AF135" w:rsidR="00772168" w:rsidRDefault="00772168">
          <w:pPr>
            <w:pStyle w:val="TOC2"/>
            <w:rPr>
              <w:rFonts w:asciiTheme="minorHAnsi" w:eastAsiaTheme="minorEastAsia" w:hAnsiTheme="minorHAnsi" w:cstheme="minorBidi"/>
              <w:color w:val="auto"/>
              <w:sz w:val="22"/>
              <w:szCs w:val="22"/>
              <w:lang w:eastAsia="nl-NL"/>
            </w:rPr>
          </w:pPr>
          <w:hyperlink w:anchor="_Toc64307031" w:history="1">
            <w:r w:rsidRPr="00E907F1">
              <w:rPr>
                <w:rStyle w:val="Hyperlink"/>
              </w:rPr>
              <w:t>22.5</w:t>
            </w:r>
            <w:r>
              <w:rPr>
                <w:rFonts w:asciiTheme="minorHAnsi" w:eastAsiaTheme="minorEastAsia" w:hAnsiTheme="minorHAnsi" w:cstheme="minorBidi"/>
                <w:color w:val="auto"/>
                <w:sz w:val="22"/>
                <w:szCs w:val="22"/>
                <w:lang w:eastAsia="nl-NL"/>
              </w:rPr>
              <w:tab/>
            </w:r>
            <w:r w:rsidRPr="00E907F1">
              <w:rPr>
                <w:rStyle w:val="Hyperlink"/>
              </w:rPr>
              <w:t>Sleutels</w:t>
            </w:r>
            <w:r>
              <w:rPr>
                <w:webHidden/>
              </w:rPr>
              <w:tab/>
            </w:r>
            <w:r>
              <w:rPr>
                <w:webHidden/>
              </w:rPr>
              <w:fldChar w:fldCharType="begin"/>
            </w:r>
            <w:r>
              <w:rPr>
                <w:webHidden/>
              </w:rPr>
              <w:instrText xml:space="preserve"> PAGEREF _Toc64307031 \h </w:instrText>
            </w:r>
            <w:r>
              <w:rPr>
                <w:webHidden/>
              </w:rPr>
            </w:r>
            <w:r>
              <w:rPr>
                <w:webHidden/>
              </w:rPr>
              <w:fldChar w:fldCharType="separate"/>
            </w:r>
            <w:r>
              <w:rPr>
                <w:webHidden/>
              </w:rPr>
              <w:t>146</w:t>
            </w:r>
            <w:r>
              <w:rPr>
                <w:webHidden/>
              </w:rPr>
              <w:fldChar w:fldCharType="end"/>
            </w:r>
          </w:hyperlink>
        </w:p>
        <w:p w14:paraId="7D5766A0" w14:textId="08BEDEB7"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32" w:history="1">
            <w:r w:rsidRPr="00E907F1">
              <w:rPr>
                <w:rStyle w:val="Hyperlink"/>
                <w14:scene3d>
                  <w14:camera w14:prst="orthographicFront"/>
                  <w14:lightRig w14:rig="threePt" w14:dir="t">
                    <w14:rot w14:lat="0" w14:lon="0" w14:rev="0"/>
                  </w14:lightRig>
                </w14:scene3d>
              </w:rPr>
              <w:t>22.5.1</w:t>
            </w:r>
            <w:r>
              <w:rPr>
                <w:rFonts w:asciiTheme="minorHAnsi" w:eastAsiaTheme="minorEastAsia" w:hAnsiTheme="minorHAnsi" w:cstheme="minorBidi"/>
                <w:color w:val="auto"/>
                <w:sz w:val="22"/>
                <w:szCs w:val="22"/>
                <w:lang w:eastAsia="nl-NL"/>
              </w:rPr>
              <w:tab/>
            </w:r>
            <w:r w:rsidRPr="00E907F1">
              <w:rPr>
                <w:rStyle w:val="Hyperlink"/>
              </w:rPr>
              <w:t>Sleuteltype</w:t>
            </w:r>
            <w:r>
              <w:rPr>
                <w:webHidden/>
              </w:rPr>
              <w:tab/>
            </w:r>
            <w:r>
              <w:rPr>
                <w:webHidden/>
              </w:rPr>
              <w:fldChar w:fldCharType="begin"/>
            </w:r>
            <w:r>
              <w:rPr>
                <w:webHidden/>
              </w:rPr>
              <w:instrText xml:space="preserve"> PAGEREF _Toc64307032 \h </w:instrText>
            </w:r>
            <w:r>
              <w:rPr>
                <w:webHidden/>
              </w:rPr>
            </w:r>
            <w:r>
              <w:rPr>
                <w:webHidden/>
              </w:rPr>
              <w:fldChar w:fldCharType="separate"/>
            </w:r>
            <w:r>
              <w:rPr>
                <w:webHidden/>
              </w:rPr>
              <w:t>147</w:t>
            </w:r>
            <w:r>
              <w:rPr>
                <w:webHidden/>
              </w:rPr>
              <w:fldChar w:fldCharType="end"/>
            </w:r>
          </w:hyperlink>
        </w:p>
        <w:p w14:paraId="1D0915F7" w14:textId="5A1517A9"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33" w:history="1">
            <w:r w:rsidRPr="00E907F1">
              <w:rPr>
                <w:rStyle w:val="Hyperlink"/>
                <w14:scene3d>
                  <w14:camera w14:prst="orthographicFront"/>
                  <w14:lightRig w14:rig="threePt" w14:dir="t">
                    <w14:rot w14:lat="0" w14:lon="0" w14:rev="0"/>
                  </w14:lightRig>
                </w14:scene3d>
              </w:rPr>
              <w:t>22.5.2</w:t>
            </w:r>
            <w:r>
              <w:rPr>
                <w:rFonts w:asciiTheme="minorHAnsi" w:eastAsiaTheme="minorEastAsia" w:hAnsiTheme="minorHAnsi" w:cstheme="minorBidi"/>
                <w:color w:val="auto"/>
                <w:sz w:val="22"/>
                <w:szCs w:val="22"/>
                <w:lang w:eastAsia="nl-NL"/>
              </w:rPr>
              <w:tab/>
            </w:r>
            <w:r w:rsidRPr="00E907F1">
              <w:rPr>
                <w:rStyle w:val="Hyperlink"/>
              </w:rPr>
              <w:t>Sleutelmerk</w:t>
            </w:r>
            <w:r>
              <w:rPr>
                <w:webHidden/>
              </w:rPr>
              <w:tab/>
            </w:r>
            <w:r>
              <w:rPr>
                <w:webHidden/>
              </w:rPr>
              <w:fldChar w:fldCharType="begin"/>
            </w:r>
            <w:r>
              <w:rPr>
                <w:webHidden/>
              </w:rPr>
              <w:instrText xml:space="preserve"> PAGEREF _Toc64307033 \h </w:instrText>
            </w:r>
            <w:r>
              <w:rPr>
                <w:webHidden/>
              </w:rPr>
            </w:r>
            <w:r>
              <w:rPr>
                <w:webHidden/>
              </w:rPr>
              <w:fldChar w:fldCharType="separate"/>
            </w:r>
            <w:r>
              <w:rPr>
                <w:webHidden/>
              </w:rPr>
              <w:t>147</w:t>
            </w:r>
            <w:r>
              <w:rPr>
                <w:webHidden/>
              </w:rPr>
              <w:fldChar w:fldCharType="end"/>
            </w:r>
          </w:hyperlink>
        </w:p>
        <w:p w14:paraId="009C78BB" w14:textId="1C67E6B7"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34" w:history="1">
            <w:r w:rsidRPr="00E907F1">
              <w:rPr>
                <w:rStyle w:val="Hyperlink"/>
                <w14:scene3d>
                  <w14:camera w14:prst="orthographicFront"/>
                  <w14:lightRig w14:rig="threePt" w14:dir="t">
                    <w14:rot w14:lat="0" w14:lon="0" w14:rev="0"/>
                  </w14:lightRig>
                </w14:scene3d>
              </w:rPr>
              <w:t>22.5.3</w:t>
            </w:r>
            <w:r>
              <w:rPr>
                <w:rFonts w:asciiTheme="minorHAnsi" w:eastAsiaTheme="minorEastAsia" w:hAnsiTheme="minorHAnsi" w:cstheme="minorBidi"/>
                <w:color w:val="auto"/>
                <w:sz w:val="22"/>
                <w:szCs w:val="22"/>
                <w:lang w:eastAsia="nl-NL"/>
              </w:rPr>
              <w:tab/>
            </w:r>
            <w:r w:rsidRPr="00E907F1">
              <w:rPr>
                <w:rStyle w:val="Hyperlink"/>
              </w:rPr>
              <w:t>Kluizen</w:t>
            </w:r>
            <w:r>
              <w:rPr>
                <w:webHidden/>
              </w:rPr>
              <w:tab/>
            </w:r>
            <w:r>
              <w:rPr>
                <w:webHidden/>
              </w:rPr>
              <w:fldChar w:fldCharType="begin"/>
            </w:r>
            <w:r>
              <w:rPr>
                <w:webHidden/>
              </w:rPr>
              <w:instrText xml:space="preserve"> PAGEREF _Toc64307034 \h </w:instrText>
            </w:r>
            <w:r>
              <w:rPr>
                <w:webHidden/>
              </w:rPr>
            </w:r>
            <w:r>
              <w:rPr>
                <w:webHidden/>
              </w:rPr>
              <w:fldChar w:fldCharType="separate"/>
            </w:r>
            <w:r>
              <w:rPr>
                <w:webHidden/>
              </w:rPr>
              <w:t>147</w:t>
            </w:r>
            <w:r>
              <w:rPr>
                <w:webHidden/>
              </w:rPr>
              <w:fldChar w:fldCharType="end"/>
            </w:r>
          </w:hyperlink>
        </w:p>
        <w:p w14:paraId="0DD042CD" w14:textId="0C94C117"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35" w:history="1">
            <w:r w:rsidRPr="00E907F1">
              <w:rPr>
                <w:rStyle w:val="Hyperlink"/>
                <w14:scene3d>
                  <w14:camera w14:prst="orthographicFront"/>
                  <w14:lightRig w14:rig="threePt" w14:dir="t">
                    <w14:rot w14:lat="0" w14:lon="0" w14:rev="0"/>
                  </w14:lightRig>
                </w14:scene3d>
              </w:rPr>
              <w:t>22.5.4</w:t>
            </w:r>
            <w:r>
              <w:rPr>
                <w:rFonts w:asciiTheme="minorHAnsi" w:eastAsiaTheme="minorEastAsia" w:hAnsiTheme="minorHAnsi" w:cstheme="minorBidi"/>
                <w:color w:val="auto"/>
                <w:sz w:val="22"/>
                <w:szCs w:val="22"/>
                <w:lang w:eastAsia="nl-NL"/>
              </w:rPr>
              <w:tab/>
            </w:r>
            <w:r w:rsidRPr="00E907F1">
              <w:rPr>
                <w:rStyle w:val="Hyperlink"/>
              </w:rPr>
              <w:t>Sleutelbossen</w:t>
            </w:r>
            <w:r>
              <w:rPr>
                <w:webHidden/>
              </w:rPr>
              <w:tab/>
            </w:r>
            <w:r>
              <w:rPr>
                <w:webHidden/>
              </w:rPr>
              <w:fldChar w:fldCharType="begin"/>
            </w:r>
            <w:r>
              <w:rPr>
                <w:webHidden/>
              </w:rPr>
              <w:instrText xml:space="preserve"> PAGEREF _Toc64307035 \h </w:instrText>
            </w:r>
            <w:r>
              <w:rPr>
                <w:webHidden/>
              </w:rPr>
            </w:r>
            <w:r>
              <w:rPr>
                <w:webHidden/>
              </w:rPr>
              <w:fldChar w:fldCharType="separate"/>
            </w:r>
            <w:r>
              <w:rPr>
                <w:webHidden/>
              </w:rPr>
              <w:t>147</w:t>
            </w:r>
            <w:r>
              <w:rPr>
                <w:webHidden/>
              </w:rPr>
              <w:fldChar w:fldCharType="end"/>
            </w:r>
          </w:hyperlink>
        </w:p>
        <w:p w14:paraId="099F740A" w14:textId="0757FC7C"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36" w:history="1">
            <w:r w:rsidRPr="00E907F1">
              <w:rPr>
                <w:rStyle w:val="Hyperlink"/>
                <w14:scene3d>
                  <w14:camera w14:prst="orthographicFront"/>
                  <w14:lightRig w14:rig="threePt" w14:dir="t">
                    <w14:rot w14:lat="0" w14:lon="0" w14:rev="0"/>
                  </w14:lightRig>
                </w14:scene3d>
              </w:rPr>
              <w:t>22.5.5</w:t>
            </w:r>
            <w:r>
              <w:rPr>
                <w:rFonts w:asciiTheme="minorHAnsi" w:eastAsiaTheme="minorEastAsia" w:hAnsiTheme="minorHAnsi" w:cstheme="minorBidi"/>
                <w:color w:val="auto"/>
                <w:sz w:val="22"/>
                <w:szCs w:val="22"/>
                <w:lang w:eastAsia="nl-NL"/>
              </w:rPr>
              <w:tab/>
            </w:r>
            <w:r w:rsidRPr="00E907F1">
              <w:rPr>
                <w:rStyle w:val="Hyperlink"/>
              </w:rPr>
              <w:t>Zoek sleutel</w:t>
            </w:r>
            <w:r>
              <w:rPr>
                <w:webHidden/>
              </w:rPr>
              <w:tab/>
            </w:r>
            <w:r>
              <w:rPr>
                <w:webHidden/>
              </w:rPr>
              <w:fldChar w:fldCharType="begin"/>
            </w:r>
            <w:r>
              <w:rPr>
                <w:webHidden/>
              </w:rPr>
              <w:instrText xml:space="preserve"> PAGEREF _Toc64307036 \h </w:instrText>
            </w:r>
            <w:r>
              <w:rPr>
                <w:webHidden/>
              </w:rPr>
            </w:r>
            <w:r>
              <w:rPr>
                <w:webHidden/>
              </w:rPr>
              <w:fldChar w:fldCharType="separate"/>
            </w:r>
            <w:r>
              <w:rPr>
                <w:webHidden/>
              </w:rPr>
              <w:t>148</w:t>
            </w:r>
            <w:r>
              <w:rPr>
                <w:webHidden/>
              </w:rPr>
              <w:fldChar w:fldCharType="end"/>
            </w:r>
          </w:hyperlink>
        </w:p>
        <w:p w14:paraId="45336023" w14:textId="5A2EC93E" w:rsidR="00772168" w:rsidRDefault="00772168">
          <w:pPr>
            <w:pStyle w:val="TOC2"/>
            <w:rPr>
              <w:rFonts w:asciiTheme="minorHAnsi" w:eastAsiaTheme="minorEastAsia" w:hAnsiTheme="minorHAnsi" w:cstheme="minorBidi"/>
              <w:color w:val="auto"/>
              <w:sz w:val="22"/>
              <w:szCs w:val="22"/>
              <w:lang w:eastAsia="nl-NL"/>
            </w:rPr>
          </w:pPr>
          <w:hyperlink w:anchor="_Toc64307037" w:history="1">
            <w:r w:rsidRPr="00E907F1">
              <w:rPr>
                <w:rStyle w:val="Hyperlink"/>
              </w:rPr>
              <w:t>22.6</w:t>
            </w:r>
            <w:r>
              <w:rPr>
                <w:rFonts w:asciiTheme="minorHAnsi" w:eastAsiaTheme="minorEastAsia" w:hAnsiTheme="minorHAnsi" w:cstheme="minorBidi"/>
                <w:color w:val="auto"/>
                <w:sz w:val="22"/>
                <w:szCs w:val="22"/>
                <w:lang w:eastAsia="nl-NL"/>
              </w:rPr>
              <w:tab/>
            </w:r>
            <w:r w:rsidRPr="00E907F1">
              <w:rPr>
                <w:rStyle w:val="Hyperlink"/>
              </w:rPr>
              <w:t>Resources</w:t>
            </w:r>
            <w:r>
              <w:rPr>
                <w:webHidden/>
              </w:rPr>
              <w:tab/>
            </w:r>
            <w:r>
              <w:rPr>
                <w:webHidden/>
              </w:rPr>
              <w:fldChar w:fldCharType="begin"/>
            </w:r>
            <w:r>
              <w:rPr>
                <w:webHidden/>
              </w:rPr>
              <w:instrText xml:space="preserve"> PAGEREF _Toc64307037 \h </w:instrText>
            </w:r>
            <w:r>
              <w:rPr>
                <w:webHidden/>
              </w:rPr>
            </w:r>
            <w:r>
              <w:rPr>
                <w:webHidden/>
              </w:rPr>
              <w:fldChar w:fldCharType="separate"/>
            </w:r>
            <w:r>
              <w:rPr>
                <w:webHidden/>
              </w:rPr>
              <w:t>148</w:t>
            </w:r>
            <w:r>
              <w:rPr>
                <w:webHidden/>
              </w:rPr>
              <w:fldChar w:fldCharType="end"/>
            </w:r>
          </w:hyperlink>
        </w:p>
        <w:p w14:paraId="5EFBFF42" w14:textId="0E6D4621"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38" w:history="1">
            <w:r w:rsidRPr="00E907F1">
              <w:rPr>
                <w:rStyle w:val="Hyperlink"/>
                <w14:scene3d>
                  <w14:camera w14:prst="orthographicFront"/>
                  <w14:lightRig w14:rig="threePt" w14:dir="t">
                    <w14:rot w14:lat="0" w14:lon="0" w14:rev="0"/>
                  </w14:lightRig>
                </w14:scene3d>
              </w:rPr>
              <w:t>22.6.1</w:t>
            </w:r>
            <w:r>
              <w:rPr>
                <w:rFonts w:asciiTheme="minorHAnsi" w:eastAsiaTheme="minorEastAsia" w:hAnsiTheme="minorHAnsi" w:cstheme="minorBidi"/>
                <w:color w:val="auto"/>
                <w:sz w:val="22"/>
                <w:szCs w:val="22"/>
                <w:lang w:eastAsia="nl-NL"/>
              </w:rPr>
              <w:tab/>
            </w:r>
            <w:r w:rsidRPr="00E907F1">
              <w:rPr>
                <w:rStyle w:val="Hyperlink"/>
              </w:rPr>
              <w:t>Auto’s</w:t>
            </w:r>
            <w:r>
              <w:rPr>
                <w:webHidden/>
              </w:rPr>
              <w:tab/>
            </w:r>
            <w:r>
              <w:rPr>
                <w:webHidden/>
              </w:rPr>
              <w:fldChar w:fldCharType="begin"/>
            </w:r>
            <w:r>
              <w:rPr>
                <w:webHidden/>
              </w:rPr>
              <w:instrText xml:space="preserve"> PAGEREF _Toc64307038 \h </w:instrText>
            </w:r>
            <w:r>
              <w:rPr>
                <w:webHidden/>
              </w:rPr>
            </w:r>
            <w:r>
              <w:rPr>
                <w:webHidden/>
              </w:rPr>
              <w:fldChar w:fldCharType="separate"/>
            </w:r>
            <w:r>
              <w:rPr>
                <w:webHidden/>
              </w:rPr>
              <w:t>148</w:t>
            </w:r>
            <w:r>
              <w:rPr>
                <w:webHidden/>
              </w:rPr>
              <w:fldChar w:fldCharType="end"/>
            </w:r>
          </w:hyperlink>
        </w:p>
        <w:p w14:paraId="047C75B9" w14:textId="4A43051C"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39" w:history="1">
            <w:r w:rsidRPr="00E907F1">
              <w:rPr>
                <w:rStyle w:val="Hyperlink"/>
                <w14:scene3d>
                  <w14:camera w14:prst="orthographicFront"/>
                  <w14:lightRig w14:rig="threePt" w14:dir="t">
                    <w14:rot w14:lat="0" w14:lon="0" w14:rev="0"/>
                  </w14:lightRig>
                </w14:scene3d>
              </w:rPr>
              <w:t>22.6.2</w:t>
            </w:r>
            <w:r>
              <w:rPr>
                <w:rFonts w:asciiTheme="minorHAnsi" w:eastAsiaTheme="minorEastAsia" w:hAnsiTheme="minorHAnsi" w:cstheme="minorBidi"/>
                <w:color w:val="auto"/>
                <w:sz w:val="22"/>
                <w:szCs w:val="22"/>
                <w:lang w:eastAsia="nl-NL"/>
              </w:rPr>
              <w:tab/>
            </w:r>
            <w:r w:rsidRPr="00E907F1">
              <w:rPr>
                <w:rStyle w:val="Hyperlink"/>
              </w:rPr>
              <w:t>Medewerkers</w:t>
            </w:r>
            <w:r>
              <w:rPr>
                <w:webHidden/>
              </w:rPr>
              <w:tab/>
            </w:r>
            <w:r>
              <w:rPr>
                <w:webHidden/>
              </w:rPr>
              <w:fldChar w:fldCharType="begin"/>
            </w:r>
            <w:r>
              <w:rPr>
                <w:webHidden/>
              </w:rPr>
              <w:instrText xml:space="preserve"> PAGEREF _Toc64307039 \h </w:instrText>
            </w:r>
            <w:r>
              <w:rPr>
                <w:webHidden/>
              </w:rPr>
            </w:r>
            <w:r>
              <w:rPr>
                <w:webHidden/>
              </w:rPr>
              <w:fldChar w:fldCharType="separate"/>
            </w:r>
            <w:r>
              <w:rPr>
                <w:webHidden/>
              </w:rPr>
              <w:t>148</w:t>
            </w:r>
            <w:r>
              <w:rPr>
                <w:webHidden/>
              </w:rPr>
              <w:fldChar w:fldCharType="end"/>
            </w:r>
          </w:hyperlink>
        </w:p>
        <w:p w14:paraId="35BCFF84" w14:textId="7A84E2B6"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40" w:history="1">
            <w:r w:rsidRPr="00E907F1">
              <w:rPr>
                <w:rStyle w:val="Hyperlink"/>
                <w14:scene3d>
                  <w14:camera w14:prst="orthographicFront"/>
                  <w14:lightRig w14:rig="threePt" w14:dir="t">
                    <w14:rot w14:lat="0" w14:lon="0" w14:rev="0"/>
                  </w14:lightRig>
                </w14:scene3d>
              </w:rPr>
              <w:t>22.6.3</w:t>
            </w:r>
            <w:r>
              <w:rPr>
                <w:rFonts w:asciiTheme="minorHAnsi" w:eastAsiaTheme="minorEastAsia" w:hAnsiTheme="minorHAnsi" w:cstheme="minorBidi"/>
                <w:color w:val="auto"/>
                <w:sz w:val="22"/>
                <w:szCs w:val="22"/>
                <w:lang w:eastAsia="nl-NL"/>
              </w:rPr>
              <w:tab/>
            </w:r>
            <w:r w:rsidRPr="00E907F1">
              <w:rPr>
                <w:rStyle w:val="Hyperlink"/>
              </w:rPr>
              <w:t>E-mailtekst geplande diensten</w:t>
            </w:r>
            <w:r>
              <w:rPr>
                <w:webHidden/>
              </w:rPr>
              <w:tab/>
            </w:r>
            <w:r>
              <w:rPr>
                <w:webHidden/>
              </w:rPr>
              <w:fldChar w:fldCharType="begin"/>
            </w:r>
            <w:r>
              <w:rPr>
                <w:webHidden/>
              </w:rPr>
              <w:instrText xml:space="preserve"> PAGEREF _Toc64307040 \h </w:instrText>
            </w:r>
            <w:r>
              <w:rPr>
                <w:webHidden/>
              </w:rPr>
            </w:r>
            <w:r>
              <w:rPr>
                <w:webHidden/>
              </w:rPr>
              <w:fldChar w:fldCharType="separate"/>
            </w:r>
            <w:r>
              <w:rPr>
                <w:webHidden/>
              </w:rPr>
              <w:t>152</w:t>
            </w:r>
            <w:r>
              <w:rPr>
                <w:webHidden/>
              </w:rPr>
              <w:fldChar w:fldCharType="end"/>
            </w:r>
          </w:hyperlink>
        </w:p>
        <w:p w14:paraId="2EA34578" w14:textId="5ACD23E2"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41" w:history="1">
            <w:r w:rsidRPr="00E907F1">
              <w:rPr>
                <w:rStyle w:val="Hyperlink"/>
                <w14:scene3d>
                  <w14:camera w14:prst="orthographicFront"/>
                  <w14:lightRig w14:rig="threePt" w14:dir="t">
                    <w14:rot w14:lat="0" w14:lon="0" w14:rev="0"/>
                  </w14:lightRig>
                </w14:scene3d>
              </w:rPr>
              <w:t>22.6.4</w:t>
            </w:r>
            <w:r>
              <w:rPr>
                <w:rFonts w:asciiTheme="minorHAnsi" w:eastAsiaTheme="minorEastAsia" w:hAnsiTheme="minorHAnsi" w:cstheme="minorBidi"/>
                <w:color w:val="auto"/>
                <w:sz w:val="22"/>
                <w:szCs w:val="22"/>
                <w:lang w:eastAsia="nl-NL"/>
              </w:rPr>
              <w:tab/>
            </w:r>
            <w:r w:rsidRPr="00E907F1">
              <w:rPr>
                <w:rStyle w:val="Hyperlink"/>
              </w:rPr>
              <w:t>Mobiele apparaten</w:t>
            </w:r>
            <w:r>
              <w:rPr>
                <w:webHidden/>
              </w:rPr>
              <w:tab/>
            </w:r>
            <w:r>
              <w:rPr>
                <w:webHidden/>
              </w:rPr>
              <w:fldChar w:fldCharType="begin"/>
            </w:r>
            <w:r>
              <w:rPr>
                <w:webHidden/>
              </w:rPr>
              <w:instrText xml:space="preserve"> PAGEREF _Toc64307041 \h </w:instrText>
            </w:r>
            <w:r>
              <w:rPr>
                <w:webHidden/>
              </w:rPr>
            </w:r>
            <w:r>
              <w:rPr>
                <w:webHidden/>
              </w:rPr>
              <w:fldChar w:fldCharType="separate"/>
            </w:r>
            <w:r>
              <w:rPr>
                <w:webHidden/>
              </w:rPr>
              <w:t>152</w:t>
            </w:r>
            <w:r>
              <w:rPr>
                <w:webHidden/>
              </w:rPr>
              <w:fldChar w:fldCharType="end"/>
            </w:r>
          </w:hyperlink>
        </w:p>
        <w:p w14:paraId="48ACD041" w14:textId="492BD7D4"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42" w:history="1">
            <w:r w:rsidRPr="00E907F1">
              <w:rPr>
                <w:rStyle w:val="Hyperlink"/>
                <w14:scene3d>
                  <w14:camera w14:prst="orthographicFront"/>
                  <w14:lightRig w14:rig="threePt" w14:dir="t">
                    <w14:rot w14:lat="0" w14:lon="0" w14:rev="0"/>
                  </w14:lightRig>
                </w14:scene3d>
              </w:rPr>
              <w:t>22.6.5</w:t>
            </w:r>
            <w:r>
              <w:rPr>
                <w:rFonts w:asciiTheme="minorHAnsi" w:eastAsiaTheme="minorEastAsia" w:hAnsiTheme="minorHAnsi" w:cstheme="minorBidi"/>
                <w:color w:val="auto"/>
                <w:sz w:val="22"/>
                <w:szCs w:val="22"/>
                <w:lang w:eastAsia="nl-NL"/>
              </w:rPr>
              <w:tab/>
            </w:r>
            <w:r w:rsidRPr="00E907F1">
              <w:rPr>
                <w:rStyle w:val="Hyperlink"/>
              </w:rPr>
              <w:t>Klantenportaal gebruikers</w:t>
            </w:r>
            <w:r>
              <w:rPr>
                <w:webHidden/>
              </w:rPr>
              <w:tab/>
            </w:r>
            <w:r>
              <w:rPr>
                <w:webHidden/>
              </w:rPr>
              <w:fldChar w:fldCharType="begin"/>
            </w:r>
            <w:r>
              <w:rPr>
                <w:webHidden/>
              </w:rPr>
              <w:instrText xml:space="preserve"> PAGEREF _Toc64307042 \h </w:instrText>
            </w:r>
            <w:r>
              <w:rPr>
                <w:webHidden/>
              </w:rPr>
            </w:r>
            <w:r>
              <w:rPr>
                <w:webHidden/>
              </w:rPr>
              <w:fldChar w:fldCharType="separate"/>
            </w:r>
            <w:r>
              <w:rPr>
                <w:webHidden/>
              </w:rPr>
              <w:t>154</w:t>
            </w:r>
            <w:r>
              <w:rPr>
                <w:webHidden/>
              </w:rPr>
              <w:fldChar w:fldCharType="end"/>
            </w:r>
          </w:hyperlink>
        </w:p>
        <w:p w14:paraId="28BE2847" w14:textId="559EA57A"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43" w:history="1">
            <w:r w:rsidRPr="00E907F1">
              <w:rPr>
                <w:rStyle w:val="Hyperlink"/>
                <w14:scene3d>
                  <w14:camera w14:prst="orthographicFront"/>
                  <w14:lightRig w14:rig="threePt" w14:dir="t">
                    <w14:rot w14:lat="0" w14:lon="0" w14:rev="0"/>
                  </w14:lightRig>
                </w14:scene3d>
              </w:rPr>
              <w:t>22.6.6</w:t>
            </w:r>
            <w:r>
              <w:rPr>
                <w:rFonts w:asciiTheme="minorHAnsi" w:eastAsiaTheme="minorEastAsia" w:hAnsiTheme="minorHAnsi" w:cstheme="minorBidi"/>
                <w:color w:val="auto"/>
                <w:sz w:val="22"/>
                <w:szCs w:val="22"/>
                <w:lang w:eastAsia="nl-NL"/>
              </w:rPr>
              <w:tab/>
            </w:r>
            <w:r w:rsidRPr="00E907F1">
              <w:rPr>
                <w:rStyle w:val="Hyperlink"/>
              </w:rPr>
              <w:t>Onderaannemers</w:t>
            </w:r>
            <w:r>
              <w:rPr>
                <w:webHidden/>
              </w:rPr>
              <w:tab/>
            </w:r>
            <w:r>
              <w:rPr>
                <w:webHidden/>
              </w:rPr>
              <w:fldChar w:fldCharType="begin"/>
            </w:r>
            <w:r>
              <w:rPr>
                <w:webHidden/>
              </w:rPr>
              <w:instrText xml:space="preserve"> PAGEREF _Toc64307043 \h </w:instrText>
            </w:r>
            <w:r>
              <w:rPr>
                <w:webHidden/>
              </w:rPr>
            </w:r>
            <w:r>
              <w:rPr>
                <w:webHidden/>
              </w:rPr>
              <w:fldChar w:fldCharType="separate"/>
            </w:r>
            <w:r>
              <w:rPr>
                <w:webHidden/>
              </w:rPr>
              <w:t>155</w:t>
            </w:r>
            <w:r>
              <w:rPr>
                <w:webHidden/>
              </w:rPr>
              <w:fldChar w:fldCharType="end"/>
            </w:r>
          </w:hyperlink>
        </w:p>
        <w:p w14:paraId="221BFD64" w14:textId="0B2D6248" w:rsidR="00772168" w:rsidRDefault="00772168">
          <w:pPr>
            <w:pStyle w:val="TOC2"/>
            <w:rPr>
              <w:rFonts w:asciiTheme="minorHAnsi" w:eastAsiaTheme="minorEastAsia" w:hAnsiTheme="minorHAnsi" w:cstheme="minorBidi"/>
              <w:color w:val="auto"/>
              <w:sz w:val="22"/>
              <w:szCs w:val="22"/>
              <w:lang w:eastAsia="nl-NL"/>
            </w:rPr>
          </w:pPr>
          <w:hyperlink w:anchor="_Toc64307044" w:history="1">
            <w:r w:rsidRPr="00E907F1">
              <w:rPr>
                <w:rStyle w:val="Hyperlink"/>
              </w:rPr>
              <w:t>22.7</w:t>
            </w:r>
            <w:r>
              <w:rPr>
                <w:rFonts w:asciiTheme="minorHAnsi" w:eastAsiaTheme="minorEastAsia" w:hAnsiTheme="minorHAnsi" w:cstheme="minorBidi"/>
                <w:color w:val="auto"/>
                <w:sz w:val="22"/>
                <w:szCs w:val="22"/>
                <w:lang w:eastAsia="nl-NL"/>
              </w:rPr>
              <w:tab/>
            </w:r>
            <w:r w:rsidRPr="00E907F1">
              <w:rPr>
                <w:rStyle w:val="Hyperlink"/>
              </w:rPr>
              <w:t>Rapporten</w:t>
            </w:r>
            <w:r>
              <w:rPr>
                <w:webHidden/>
              </w:rPr>
              <w:tab/>
            </w:r>
            <w:r>
              <w:rPr>
                <w:webHidden/>
              </w:rPr>
              <w:fldChar w:fldCharType="begin"/>
            </w:r>
            <w:r>
              <w:rPr>
                <w:webHidden/>
              </w:rPr>
              <w:instrText xml:space="preserve"> PAGEREF _Toc64307044 \h </w:instrText>
            </w:r>
            <w:r>
              <w:rPr>
                <w:webHidden/>
              </w:rPr>
            </w:r>
            <w:r>
              <w:rPr>
                <w:webHidden/>
              </w:rPr>
              <w:fldChar w:fldCharType="separate"/>
            </w:r>
            <w:r>
              <w:rPr>
                <w:webHidden/>
              </w:rPr>
              <w:t>157</w:t>
            </w:r>
            <w:r>
              <w:rPr>
                <w:webHidden/>
              </w:rPr>
              <w:fldChar w:fldCharType="end"/>
            </w:r>
          </w:hyperlink>
        </w:p>
        <w:p w14:paraId="26D4B7C0" w14:textId="5711BE2F"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45" w:history="1">
            <w:r w:rsidRPr="00E907F1">
              <w:rPr>
                <w:rStyle w:val="Hyperlink"/>
                <w14:scene3d>
                  <w14:camera w14:prst="orthographicFront"/>
                  <w14:lightRig w14:rig="threePt" w14:dir="t">
                    <w14:rot w14:lat="0" w14:lon="0" w14:rev="0"/>
                  </w14:lightRig>
                </w14:scene3d>
              </w:rPr>
              <w:t>22.7.1</w:t>
            </w:r>
            <w:r>
              <w:rPr>
                <w:rFonts w:asciiTheme="minorHAnsi" w:eastAsiaTheme="minorEastAsia" w:hAnsiTheme="minorHAnsi" w:cstheme="minorBidi"/>
                <w:color w:val="auto"/>
                <w:sz w:val="22"/>
                <w:szCs w:val="22"/>
                <w:lang w:eastAsia="nl-NL"/>
              </w:rPr>
              <w:tab/>
            </w:r>
            <w:r w:rsidRPr="00E907F1">
              <w:rPr>
                <w:rStyle w:val="Hyperlink"/>
              </w:rPr>
              <w:t>Basis alarm/taakrapportage</w:t>
            </w:r>
            <w:r>
              <w:rPr>
                <w:webHidden/>
              </w:rPr>
              <w:tab/>
            </w:r>
            <w:r>
              <w:rPr>
                <w:webHidden/>
              </w:rPr>
              <w:fldChar w:fldCharType="begin"/>
            </w:r>
            <w:r>
              <w:rPr>
                <w:webHidden/>
              </w:rPr>
              <w:instrText xml:space="preserve"> PAGEREF _Toc64307045 \h </w:instrText>
            </w:r>
            <w:r>
              <w:rPr>
                <w:webHidden/>
              </w:rPr>
            </w:r>
            <w:r>
              <w:rPr>
                <w:webHidden/>
              </w:rPr>
              <w:fldChar w:fldCharType="separate"/>
            </w:r>
            <w:r>
              <w:rPr>
                <w:webHidden/>
              </w:rPr>
              <w:t>157</w:t>
            </w:r>
            <w:r>
              <w:rPr>
                <w:webHidden/>
              </w:rPr>
              <w:fldChar w:fldCharType="end"/>
            </w:r>
          </w:hyperlink>
        </w:p>
        <w:p w14:paraId="499A1319" w14:textId="1EF9F339"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46" w:history="1">
            <w:r w:rsidRPr="00E907F1">
              <w:rPr>
                <w:rStyle w:val="Hyperlink"/>
                <w14:scene3d>
                  <w14:camera w14:prst="orthographicFront"/>
                  <w14:lightRig w14:rig="threePt" w14:dir="t">
                    <w14:rot w14:lat="0" w14:lon="0" w14:rev="0"/>
                  </w14:lightRig>
                </w14:scene3d>
              </w:rPr>
              <w:t>22.7.2</w:t>
            </w:r>
            <w:r>
              <w:rPr>
                <w:rFonts w:asciiTheme="minorHAnsi" w:eastAsiaTheme="minorEastAsia" w:hAnsiTheme="minorHAnsi" w:cstheme="minorBidi"/>
                <w:color w:val="auto"/>
                <w:sz w:val="22"/>
                <w:szCs w:val="22"/>
                <w:lang w:eastAsia="nl-NL"/>
              </w:rPr>
              <w:tab/>
            </w:r>
            <w:r w:rsidRPr="00E907F1">
              <w:rPr>
                <w:rStyle w:val="Hyperlink"/>
              </w:rPr>
              <w:t>Alarm/taakrapportage profielen</w:t>
            </w:r>
            <w:r>
              <w:rPr>
                <w:webHidden/>
              </w:rPr>
              <w:tab/>
            </w:r>
            <w:r>
              <w:rPr>
                <w:webHidden/>
              </w:rPr>
              <w:fldChar w:fldCharType="begin"/>
            </w:r>
            <w:r>
              <w:rPr>
                <w:webHidden/>
              </w:rPr>
              <w:instrText xml:space="preserve"> PAGEREF _Toc64307046 \h </w:instrText>
            </w:r>
            <w:r>
              <w:rPr>
                <w:webHidden/>
              </w:rPr>
            </w:r>
            <w:r>
              <w:rPr>
                <w:webHidden/>
              </w:rPr>
              <w:fldChar w:fldCharType="separate"/>
            </w:r>
            <w:r>
              <w:rPr>
                <w:webHidden/>
              </w:rPr>
              <w:t>159</w:t>
            </w:r>
            <w:r>
              <w:rPr>
                <w:webHidden/>
              </w:rPr>
              <w:fldChar w:fldCharType="end"/>
            </w:r>
          </w:hyperlink>
        </w:p>
        <w:p w14:paraId="36DB7176" w14:textId="4371ED8B"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47" w:history="1">
            <w:r w:rsidRPr="00E907F1">
              <w:rPr>
                <w:rStyle w:val="Hyperlink"/>
                <w14:scene3d>
                  <w14:camera w14:prst="orthographicFront"/>
                  <w14:lightRig w14:rig="threePt" w14:dir="t">
                    <w14:rot w14:lat="0" w14:lon="0" w14:rev="0"/>
                  </w14:lightRig>
                </w14:scene3d>
              </w:rPr>
              <w:t>22.7.3</w:t>
            </w:r>
            <w:r>
              <w:rPr>
                <w:rFonts w:asciiTheme="minorHAnsi" w:eastAsiaTheme="minorEastAsia" w:hAnsiTheme="minorHAnsi" w:cstheme="minorBidi"/>
                <w:color w:val="auto"/>
                <w:sz w:val="22"/>
                <w:szCs w:val="22"/>
                <w:lang w:eastAsia="nl-NL"/>
              </w:rPr>
              <w:tab/>
            </w:r>
            <w:r w:rsidRPr="00E907F1">
              <w:rPr>
                <w:rStyle w:val="Hyperlink"/>
              </w:rPr>
              <w:t>Receptielog rapportage</w:t>
            </w:r>
            <w:r>
              <w:rPr>
                <w:webHidden/>
              </w:rPr>
              <w:tab/>
            </w:r>
            <w:r>
              <w:rPr>
                <w:webHidden/>
              </w:rPr>
              <w:fldChar w:fldCharType="begin"/>
            </w:r>
            <w:r>
              <w:rPr>
                <w:webHidden/>
              </w:rPr>
              <w:instrText xml:space="preserve"> PAGEREF _Toc64307047 \h </w:instrText>
            </w:r>
            <w:r>
              <w:rPr>
                <w:webHidden/>
              </w:rPr>
            </w:r>
            <w:r>
              <w:rPr>
                <w:webHidden/>
              </w:rPr>
              <w:fldChar w:fldCharType="separate"/>
            </w:r>
            <w:r>
              <w:rPr>
                <w:webHidden/>
              </w:rPr>
              <w:t>161</w:t>
            </w:r>
            <w:r>
              <w:rPr>
                <w:webHidden/>
              </w:rPr>
              <w:fldChar w:fldCharType="end"/>
            </w:r>
          </w:hyperlink>
        </w:p>
        <w:p w14:paraId="1B9C8B5E" w14:textId="5AFA6FE0"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48" w:history="1">
            <w:r w:rsidRPr="00E907F1">
              <w:rPr>
                <w:rStyle w:val="Hyperlink"/>
                <w14:scene3d>
                  <w14:camera w14:prst="orthographicFront"/>
                  <w14:lightRig w14:rig="threePt" w14:dir="t">
                    <w14:rot w14:lat="0" w14:lon="0" w14:rev="0"/>
                  </w14:lightRig>
                </w14:scene3d>
              </w:rPr>
              <w:t>22.7.4</w:t>
            </w:r>
            <w:r>
              <w:rPr>
                <w:rFonts w:asciiTheme="minorHAnsi" w:eastAsiaTheme="minorEastAsia" w:hAnsiTheme="minorHAnsi" w:cstheme="minorBidi"/>
                <w:color w:val="auto"/>
                <w:sz w:val="22"/>
                <w:szCs w:val="22"/>
                <w:lang w:eastAsia="nl-NL"/>
              </w:rPr>
              <w:tab/>
            </w:r>
            <w:r w:rsidRPr="00E907F1">
              <w:rPr>
                <w:rStyle w:val="Hyperlink"/>
              </w:rPr>
              <w:t>Objectkaarten downloaden</w:t>
            </w:r>
            <w:r>
              <w:rPr>
                <w:webHidden/>
              </w:rPr>
              <w:tab/>
            </w:r>
            <w:r>
              <w:rPr>
                <w:webHidden/>
              </w:rPr>
              <w:fldChar w:fldCharType="begin"/>
            </w:r>
            <w:r>
              <w:rPr>
                <w:webHidden/>
              </w:rPr>
              <w:instrText xml:space="preserve"> PAGEREF _Toc64307048 \h </w:instrText>
            </w:r>
            <w:r>
              <w:rPr>
                <w:webHidden/>
              </w:rPr>
            </w:r>
            <w:r>
              <w:rPr>
                <w:webHidden/>
              </w:rPr>
              <w:fldChar w:fldCharType="separate"/>
            </w:r>
            <w:r>
              <w:rPr>
                <w:webHidden/>
              </w:rPr>
              <w:t>161</w:t>
            </w:r>
            <w:r>
              <w:rPr>
                <w:webHidden/>
              </w:rPr>
              <w:fldChar w:fldCharType="end"/>
            </w:r>
          </w:hyperlink>
        </w:p>
        <w:p w14:paraId="5F9B6445" w14:textId="063F296D" w:rsidR="00772168" w:rsidRDefault="00772168">
          <w:pPr>
            <w:pStyle w:val="TOC2"/>
            <w:rPr>
              <w:rFonts w:asciiTheme="minorHAnsi" w:eastAsiaTheme="minorEastAsia" w:hAnsiTheme="minorHAnsi" w:cstheme="minorBidi"/>
              <w:color w:val="auto"/>
              <w:sz w:val="22"/>
              <w:szCs w:val="22"/>
              <w:lang w:eastAsia="nl-NL"/>
            </w:rPr>
          </w:pPr>
          <w:hyperlink w:anchor="_Toc64307049" w:history="1">
            <w:r w:rsidRPr="00E907F1">
              <w:rPr>
                <w:rStyle w:val="Hyperlink"/>
              </w:rPr>
              <w:t>22.8</w:t>
            </w:r>
            <w:r>
              <w:rPr>
                <w:rFonts w:asciiTheme="minorHAnsi" w:eastAsiaTheme="minorEastAsia" w:hAnsiTheme="minorHAnsi" w:cstheme="minorBidi"/>
                <w:color w:val="auto"/>
                <w:sz w:val="22"/>
                <w:szCs w:val="22"/>
                <w:lang w:eastAsia="nl-NL"/>
              </w:rPr>
              <w:tab/>
            </w:r>
            <w:r w:rsidRPr="00E907F1">
              <w:rPr>
                <w:rStyle w:val="Hyperlink"/>
              </w:rPr>
              <w:t>Algemeen</w:t>
            </w:r>
            <w:r>
              <w:rPr>
                <w:webHidden/>
              </w:rPr>
              <w:tab/>
            </w:r>
            <w:r>
              <w:rPr>
                <w:webHidden/>
              </w:rPr>
              <w:fldChar w:fldCharType="begin"/>
            </w:r>
            <w:r>
              <w:rPr>
                <w:webHidden/>
              </w:rPr>
              <w:instrText xml:space="preserve"> PAGEREF _Toc64307049 \h </w:instrText>
            </w:r>
            <w:r>
              <w:rPr>
                <w:webHidden/>
              </w:rPr>
            </w:r>
            <w:r>
              <w:rPr>
                <w:webHidden/>
              </w:rPr>
              <w:fldChar w:fldCharType="separate"/>
            </w:r>
            <w:r>
              <w:rPr>
                <w:webHidden/>
              </w:rPr>
              <w:t>162</w:t>
            </w:r>
            <w:r>
              <w:rPr>
                <w:webHidden/>
              </w:rPr>
              <w:fldChar w:fldCharType="end"/>
            </w:r>
          </w:hyperlink>
        </w:p>
        <w:p w14:paraId="6762A413" w14:textId="653E1005"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50" w:history="1">
            <w:r w:rsidRPr="00E907F1">
              <w:rPr>
                <w:rStyle w:val="Hyperlink"/>
                <w14:scene3d>
                  <w14:camera w14:prst="orthographicFront"/>
                  <w14:lightRig w14:rig="threePt" w14:dir="t">
                    <w14:rot w14:lat="0" w14:lon="0" w14:rev="0"/>
                  </w14:lightRig>
                </w14:scene3d>
              </w:rPr>
              <w:t>22.8.1</w:t>
            </w:r>
            <w:r>
              <w:rPr>
                <w:rFonts w:asciiTheme="minorHAnsi" w:eastAsiaTheme="minorEastAsia" w:hAnsiTheme="minorHAnsi" w:cstheme="minorBidi"/>
                <w:color w:val="auto"/>
                <w:sz w:val="22"/>
                <w:szCs w:val="22"/>
                <w:lang w:eastAsia="nl-NL"/>
              </w:rPr>
              <w:tab/>
            </w:r>
            <w:r w:rsidRPr="00E907F1">
              <w:rPr>
                <w:rStyle w:val="Hyperlink"/>
              </w:rPr>
              <w:t>Regio’s</w:t>
            </w:r>
            <w:r>
              <w:rPr>
                <w:webHidden/>
              </w:rPr>
              <w:tab/>
            </w:r>
            <w:r>
              <w:rPr>
                <w:webHidden/>
              </w:rPr>
              <w:fldChar w:fldCharType="begin"/>
            </w:r>
            <w:r>
              <w:rPr>
                <w:webHidden/>
              </w:rPr>
              <w:instrText xml:space="preserve"> PAGEREF _Toc64307050 \h </w:instrText>
            </w:r>
            <w:r>
              <w:rPr>
                <w:webHidden/>
              </w:rPr>
            </w:r>
            <w:r>
              <w:rPr>
                <w:webHidden/>
              </w:rPr>
              <w:fldChar w:fldCharType="separate"/>
            </w:r>
            <w:r>
              <w:rPr>
                <w:webHidden/>
              </w:rPr>
              <w:t>162</w:t>
            </w:r>
            <w:r>
              <w:rPr>
                <w:webHidden/>
              </w:rPr>
              <w:fldChar w:fldCharType="end"/>
            </w:r>
          </w:hyperlink>
        </w:p>
        <w:p w14:paraId="4E3D5427" w14:textId="34B5D3ED"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51" w:history="1">
            <w:r w:rsidRPr="00E907F1">
              <w:rPr>
                <w:rStyle w:val="Hyperlink"/>
                <w14:scene3d>
                  <w14:camera w14:prst="orthographicFront"/>
                  <w14:lightRig w14:rig="threePt" w14:dir="t">
                    <w14:rot w14:lat="0" w14:lon="0" w14:rev="0"/>
                  </w14:lightRig>
                </w14:scene3d>
              </w:rPr>
              <w:t>22.8.2</w:t>
            </w:r>
            <w:r>
              <w:rPr>
                <w:rFonts w:asciiTheme="minorHAnsi" w:eastAsiaTheme="minorEastAsia" w:hAnsiTheme="minorHAnsi" w:cstheme="minorBidi"/>
                <w:color w:val="auto"/>
                <w:sz w:val="22"/>
                <w:szCs w:val="22"/>
                <w:lang w:eastAsia="nl-NL"/>
              </w:rPr>
              <w:tab/>
            </w:r>
            <w:r w:rsidRPr="00E907F1">
              <w:rPr>
                <w:rStyle w:val="Hyperlink"/>
              </w:rPr>
              <w:t xml:space="preserve">Mededelingen </w:t>
            </w:r>
            <w:r w:rsidRPr="00E907F1">
              <w:rPr>
                <w:rStyle w:val="Hyperlink"/>
              </w:rPr>
              <w:drawing>
                <wp:inline distT="0" distB="0" distL="0" distR="0" wp14:anchorId="0249660E" wp14:editId="54DCD4B7">
                  <wp:extent cx="241539" cy="241539"/>
                  <wp:effectExtent l="0" t="0" r="6350" b="6350"/>
                  <wp:docPr id="223" name="Afbeeld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r>
              <w:rPr>
                <w:webHidden/>
              </w:rPr>
              <w:tab/>
            </w:r>
            <w:r>
              <w:rPr>
                <w:webHidden/>
              </w:rPr>
              <w:fldChar w:fldCharType="begin"/>
            </w:r>
            <w:r>
              <w:rPr>
                <w:webHidden/>
              </w:rPr>
              <w:instrText xml:space="preserve"> PAGEREF _Toc64307051 \h </w:instrText>
            </w:r>
            <w:r>
              <w:rPr>
                <w:webHidden/>
              </w:rPr>
            </w:r>
            <w:r>
              <w:rPr>
                <w:webHidden/>
              </w:rPr>
              <w:fldChar w:fldCharType="separate"/>
            </w:r>
            <w:r>
              <w:rPr>
                <w:webHidden/>
              </w:rPr>
              <w:t>162</w:t>
            </w:r>
            <w:r>
              <w:rPr>
                <w:webHidden/>
              </w:rPr>
              <w:fldChar w:fldCharType="end"/>
            </w:r>
          </w:hyperlink>
        </w:p>
        <w:p w14:paraId="21D2418C" w14:textId="356DC49F"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52" w:history="1">
            <w:r w:rsidRPr="00E907F1">
              <w:rPr>
                <w:rStyle w:val="Hyperlink"/>
                <w14:scene3d>
                  <w14:camera w14:prst="orthographicFront"/>
                  <w14:lightRig w14:rig="threePt" w14:dir="t">
                    <w14:rot w14:lat="0" w14:lon="0" w14:rev="0"/>
                  </w14:lightRig>
                </w14:scene3d>
              </w:rPr>
              <w:t>22.8.3</w:t>
            </w:r>
            <w:r>
              <w:rPr>
                <w:rFonts w:asciiTheme="minorHAnsi" w:eastAsiaTheme="minorEastAsia" w:hAnsiTheme="minorHAnsi" w:cstheme="minorBidi"/>
                <w:color w:val="auto"/>
                <w:sz w:val="22"/>
                <w:szCs w:val="22"/>
                <w:lang w:eastAsia="nl-NL"/>
              </w:rPr>
              <w:tab/>
            </w:r>
            <w:r w:rsidRPr="00E907F1">
              <w:rPr>
                <w:rStyle w:val="Hyperlink"/>
              </w:rPr>
              <w:t>Rollen</w:t>
            </w:r>
            <w:r>
              <w:rPr>
                <w:webHidden/>
              </w:rPr>
              <w:tab/>
            </w:r>
            <w:r>
              <w:rPr>
                <w:webHidden/>
              </w:rPr>
              <w:fldChar w:fldCharType="begin"/>
            </w:r>
            <w:r>
              <w:rPr>
                <w:webHidden/>
              </w:rPr>
              <w:instrText xml:space="preserve"> PAGEREF _Toc64307052 \h </w:instrText>
            </w:r>
            <w:r>
              <w:rPr>
                <w:webHidden/>
              </w:rPr>
            </w:r>
            <w:r>
              <w:rPr>
                <w:webHidden/>
              </w:rPr>
              <w:fldChar w:fldCharType="separate"/>
            </w:r>
            <w:r>
              <w:rPr>
                <w:webHidden/>
              </w:rPr>
              <w:t>163</w:t>
            </w:r>
            <w:r>
              <w:rPr>
                <w:webHidden/>
              </w:rPr>
              <w:fldChar w:fldCharType="end"/>
            </w:r>
          </w:hyperlink>
        </w:p>
        <w:p w14:paraId="1A29687C" w14:textId="1EC60820"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53" w:history="1">
            <w:r w:rsidRPr="00E907F1">
              <w:rPr>
                <w:rStyle w:val="Hyperlink"/>
                <w14:scene3d>
                  <w14:camera w14:prst="orthographicFront"/>
                  <w14:lightRig w14:rig="threePt" w14:dir="t">
                    <w14:rot w14:lat="0" w14:lon="0" w14:rev="0"/>
                  </w14:lightRig>
                </w14:scene3d>
              </w:rPr>
              <w:t>22.8.4</w:t>
            </w:r>
            <w:r>
              <w:rPr>
                <w:rFonts w:asciiTheme="minorHAnsi" w:eastAsiaTheme="minorEastAsia" w:hAnsiTheme="minorHAnsi" w:cstheme="minorBidi"/>
                <w:color w:val="auto"/>
                <w:sz w:val="22"/>
                <w:szCs w:val="22"/>
                <w:lang w:eastAsia="nl-NL"/>
              </w:rPr>
              <w:tab/>
            </w:r>
            <w:r w:rsidRPr="00E907F1">
              <w:rPr>
                <w:rStyle w:val="Hyperlink"/>
              </w:rPr>
              <w:t>Organisatie-instellingen</w:t>
            </w:r>
            <w:r>
              <w:rPr>
                <w:webHidden/>
              </w:rPr>
              <w:tab/>
            </w:r>
            <w:r>
              <w:rPr>
                <w:webHidden/>
              </w:rPr>
              <w:fldChar w:fldCharType="begin"/>
            </w:r>
            <w:r>
              <w:rPr>
                <w:webHidden/>
              </w:rPr>
              <w:instrText xml:space="preserve"> PAGEREF _Toc64307053 \h </w:instrText>
            </w:r>
            <w:r>
              <w:rPr>
                <w:webHidden/>
              </w:rPr>
            </w:r>
            <w:r>
              <w:rPr>
                <w:webHidden/>
              </w:rPr>
              <w:fldChar w:fldCharType="separate"/>
            </w:r>
            <w:r>
              <w:rPr>
                <w:webHidden/>
              </w:rPr>
              <w:t>164</w:t>
            </w:r>
            <w:r>
              <w:rPr>
                <w:webHidden/>
              </w:rPr>
              <w:fldChar w:fldCharType="end"/>
            </w:r>
          </w:hyperlink>
        </w:p>
        <w:p w14:paraId="419A219B" w14:textId="5F7918CE"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54" w:history="1">
            <w:r w:rsidRPr="00E907F1">
              <w:rPr>
                <w:rStyle w:val="Hyperlink"/>
                <w14:scene3d>
                  <w14:camera w14:prst="orthographicFront"/>
                  <w14:lightRig w14:rig="threePt" w14:dir="t">
                    <w14:rot w14:lat="0" w14:lon="0" w14:rev="0"/>
                  </w14:lightRig>
                </w14:scene3d>
              </w:rPr>
              <w:t>22.8.5</w:t>
            </w:r>
            <w:r>
              <w:rPr>
                <w:rFonts w:asciiTheme="minorHAnsi" w:eastAsiaTheme="minorEastAsia" w:hAnsiTheme="minorHAnsi" w:cstheme="minorBidi"/>
                <w:color w:val="auto"/>
                <w:sz w:val="22"/>
                <w:szCs w:val="22"/>
                <w:lang w:eastAsia="nl-NL"/>
              </w:rPr>
              <w:tab/>
            </w:r>
            <w:r w:rsidRPr="00E907F1">
              <w:rPr>
                <w:rStyle w:val="Hyperlink"/>
              </w:rPr>
              <w:t>Algemene documenten</w:t>
            </w:r>
            <w:r>
              <w:rPr>
                <w:webHidden/>
              </w:rPr>
              <w:tab/>
            </w:r>
            <w:r>
              <w:rPr>
                <w:webHidden/>
              </w:rPr>
              <w:fldChar w:fldCharType="begin"/>
            </w:r>
            <w:r>
              <w:rPr>
                <w:webHidden/>
              </w:rPr>
              <w:instrText xml:space="preserve"> PAGEREF _Toc64307054 \h </w:instrText>
            </w:r>
            <w:r>
              <w:rPr>
                <w:webHidden/>
              </w:rPr>
            </w:r>
            <w:r>
              <w:rPr>
                <w:webHidden/>
              </w:rPr>
              <w:fldChar w:fldCharType="separate"/>
            </w:r>
            <w:r>
              <w:rPr>
                <w:webHidden/>
              </w:rPr>
              <w:t>168</w:t>
            </w:r>
            <w:r>
              <w:rPr>
                <w:webHidden/>
              </w:rPr>
              <w:fldChar w:fldCharType="end"/>
            </w:r>
          </w:hyperlink>
        </w:p>
        <w:p w14:paraId="510818DD" w14:textId="3D9A1DB5"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55" w:history="1">
            <w:r w:rsidRPr="00E907F1">
              <w:rPr>
                <w:rStyle w:val="Hyperlink"/>
                <w14:scene3d>
                  <w14:camera w14:prst="orthographicFront"/>
                  <w14:lightRig w14:rig="threePt" w14:dir="t">
                    <w14:rot w14:lat="0" w14:lon="0" w14:rev="0"/>
                  </w14:lightRig>
                </w14:scene3d>
              </w:rPr>
              <w:t>22.8.6</w:t>
            </w:r>
            <w:r>
              <w:rPr>
                <w:rFonts w:asciiTheme="minorHAnsi" w:eastAsiaTheme="minorEastAsia" w:hAnsiTheme="minorHAnsi" w:cstheme="minorBidi"/>
                <w:color w:val="auto"/>
                <w:sz w:val="22"/>
                <w:szCs w:val="22"/>
                <w:lang w:eastAsia="nl-NL"/>
              </w:rPr>
              <w:tab/>
            </w:r>
            <w:r w:rsidRPr="00E907F1">
              <w:rPr>
                <w:rStyle w:val="Hyperlink"/>
              </w:rPr>
              <w:t>Kenmerken</w:t>
            </w:r>
            <w:r>
              <w:rPr>
                <w:webHidden/>
              </w:rPr>
              <w:tab/>
            </w:r>
            <w:r>
              <w:rPr>
                <w:webHidden/>
              </w:rPr>
              <w:fldChar w:fldCharType="begin"/>
            </w:r>
            <w:r>
              <w:rPr>
                <w:webHidden/>
              </w:rPr>
              <w:instrText xml:space="preserve"> PAGEREF _Toc64307055 \h </w:instrText>
            </w:r>
            <w:r>
              <w:rPr>
                <w:webHidden/>
              </w:rPr>
            </w:r>
            <w:r>
              <w:rPr>
                <w:webHidden/>
              </w:rPr>
              <w:fldChar w:fldCharType="separate"/>
            </w:r>
            <w:r>
              <w:rPr>
                <w:webHidden/>
              </w:rPr>
              <w:t>169</w:t>
            </w:r>
            <w:r>
              <w:rPr>
                <w:webHidden/>
              </w:rPr>
              <w:fldChar w:fldCharType="end"/>
            </w:r>
          </w:hyperlink>
        </w:p>
        <w:p w14:paraId="3EAEC328" w14:textId="302B5157"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56" w:history="1">
            <w:r w:rsidRPr="00E907F1">
              <w:rPr>
                <w:rStyle w:val="Hyperlink"/>
                <w14:scene3d>
                  <w14:camera w14:prst="orthographicFront"/>
                  <w14:lightRig w14:rig="threePt" w14:dir="t">
                    <w14:rot w14:lat="0" w14:lon="0" w14:rev="0"/>
                  </w14:lightRig>
                </w14:scene3d>
              </w:rPr>
              <w:t>22.8.7</w:t>
            </w:r>
            <w:r>
              <w:rPr>
                <w:rFonts w:asciiTheme="minorHAnsi" w:eastAsiaTheme="minorEastAsia" w:hAnsiTheme="minorHAnsi" w:cstheme="minorBidi"/>
                <w:color w:val="auto"/>
                <w:sz w:val="22"/>
                <w:szCs w:val="22"/>
                <w:lang w:eastAsia="nl-NL"/>
              </w:rPr>
              <w:tab/>
            </w:r>
            <w:r w:rsidRPr="00E907F1">
              <w:rPr>
                <w:rStyle w:val="Hyperlink"/>
              </w:rPr>
              <w:t>Importeren</w:t>
            </w:r>
            <w:r>
              <w:rPr>
                <w:webHidden/>
              </w:rPr>
              <w:tab/>
            </w:r>
            <w:r>
              <w:rPr>
                <w:webHidden/>
              </w:rPr>
              <w:fldChar w:fldCharType="begin"/>
            </w:r>
            <w:r>
              <w:rPr>
                <w:webHidden/>
              </w:rPr>
              <w:instrText xml:space="preserve"> PAGEREF _Toc64307056 \h </w:instrText>
            </w:r>
            <w:r>
              <w:rPr>
                <w:webHidden/>
              </w:rPr>
            </w:r>
            <w:r>
              <w:rPr>
                <w:webHidden/>
              </w:rPr>
              <w:fldChar w:fldCharType="separate"/>
            </w:r>
            <w:r>
              <w:rPr>
                <w:webHidden/>
              </w:rPr>
              <w:t>170</w:t>
            </w:r>
            <w:r>
              <w:rPr>
                <w:webHidden/>
              </w:rPr>
              <w:fldChar w:fldCharType="end"/>
            </w:r>
          </w:hyperlink>
        </w:p>
        <w:p w14:paraId="5181AC73" w14:textId="054C4B02"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57" w:history="1">
            <w:r w:rsidRPr="00E907F1">
              <w:rPr>
                <w:rStyle w:val="Hyperlink"/>
                <w14:scene3d>
                  <w14:camera w14:prst="orthographicFront"/>
                  <w14:lightRig w14:rig="threePt" w14:dir="t">
                    <w14:rot w14:lat="0" w14:lon="0" w14:rev="0"/>
                  </w14:lightRig>
                </w14:scene3d>
              </w:rPr>
              <w:t>22.8.8</w:t>
            </w:r>
            <w:r>
              <w:rPr>
                <w:rFonts w:asciiTheme="minorHAnsi" w:eastAsiaTheme="minorEastAsia" w:hAnsiTheme="minorHAnsi" w:cstheme="minorBidi"/>
                <w:color w:val="auto"/>
                <w:sz w:val="22"/>
                <w:szCs w:val="22"/>
                <w:lang w:eastAsia="nl-NL"/>
              </w:rPr>
              <w:tab/>
            </w:r>
            <w:r w:rsidRPr="00E907F1">
              <w:rPr>
                <w:rStyle w:val="Hyperlink"/>
              </w:rPr>
              <w:t>Relaties</w:t>
            </w:r>
            <w:r>
              <w:rPr>
                <w:webHidden/>
              </w:rPr>
              <w:tab/>
            </w:r>
            <w:r>
              <w:rPr>
                <w:webHidden/>
              </w:rPr>
              <w:fldChar w:fldCharType="begin"/>
            </w:r>
            <w:r>
              <w:rPr>
                <w:webHidden/>
              </w:rPr>
              <w:instrText xml:space="preserve"> PAGEREF _Toc64307057 \h </w:instrText>
            </w:r>
            <w:r>
              <w:rPr>
                <w:webHidden/>
              </w:rPr>
            </w:r>
            <w:r>
              <w:rPr>
                <w:webHidden/>
              </w:rPr>
              <w:fldChar w:fldCharType="separate"/>
            </w:r>
            <w:r>
              <w:rPr>
                <w:webHidden/>
              </w:rPr>
              <w:t>170</w:t>
            </w:r>
            <w:r>
              <w:rPr>
                <w:webHidden/>
              </w:rPr>
              <w:fldChar w:fldCharType="end"/>
            </w:r>
          </w:hyperlink>
        </w:p>
        <w:p w14:paraId="76C18639" w14:textId="4B619E9A" w:rsidR="00772168" w:rsidRDefault="00772168">
          <w:pPr>
            <w:pStyle w:val="TOC2"/>
            <w:rPr>
              <w:rFonts w:asciiTheme="minorHAnsi" w:eastAsiaTheme="minorEastAsia" w:hAnsiTheme="minorHAnsi" w:cstheme="minorBidi"/>
              <w:color w:val="auto"/>
              <w:sz w:val="22"/>
              <w:szCs w:val="22"/>
              <w:lang w:eastAsia="nl-NL"/>
            </w:rPr>
          </w:pPr>
          <w:hyperlink w:anchor="_Toc64307058" w:history="1">
            <w:r w:rsidRPr="00E907F1">
              <w:rPr>
                <w:rStyle w:val="Hyperlink"/>
              </w:rPr>
              <w:t>22.9</w:t>
            </w:r>
            <w:r>
              <w:rPr>
                <w:rFonts w:asciiTheme="minorHAnsi" w:eastAsiaTheme="minorEastAsia" w:hAnsiTheme="minorHAnsi" w:cstheme="minorBidi"/>
                <w:color w:val="auto"/>
                <w:sz w:val="22"/>
                <w:szCs w:val="22"/>
                <w:lang w:eastAsia="nl-NL"/>
              </w:rPr>
              <w:tab/>
            </w:r>
            <w:r w:rsidRPr="00E907F1">
              <w:rPr>
                <w:rStyle w:val="Hyperlink"/>
              </w:rPr>
              <w:t>SequriX</w:t>
            </w:r>
            <w:r>
              <w:rPr>
                <w:webHidden/>
              </w:rPr>
              <w:tab/>
            </w:r>
            <w:r>
              <w:rPr>
                <w:webHidden/>
              </w:rPr>
              <w:fldChar w:fldCharType="begin"/>
            </w:r>
            <w:r>
              <w:rPr>
                <w:webHidden/>
              </w:rPr>
              <w:instrText xml:space="preserve"> PAGEREF _Toc64307058 \h </w:instrText>
            </w:r>
            <w:r>
              <w:rPr>
                <w:webHidden/>
              </w:rPr>
            </w:r>
            <w:r>
              <w:rPr>
                <w:webHidden/>
              </w:rPr>
              <w:fldChar w:fldCharType="separate"/>
            </w:r>
            <w:r>
              <w:rPr>
                <w:webHidden/>
              </w:rPr>
              <w:t>172</w:t>
            </w:r>
            <w:r>
              <w:rPr>
                <w:webHidden/>
              </w:rPr>
              <w:fldChar w:fldCharType="end"/>
            </w:r>
          </w:hyperlink>
        </w:p>
        <w:p w14:paraId="79473FBA" w14:textId="6E5DE6F3"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59" w:history="1">
            <w:r w:rsidRPr="00E907F1">
              <w:rPr>
                <w:rStyle w:val="Hyperlink"/>
                <w14:scene3d>
                  <w14:camera w14:prst="orthographicFront"/>
                  <w14:lightRig w14:rig="threePt" w14:dir="t">
                    <w14:rot w14:lat="0" w14:lon="0" w14:rev="0"/>
                  </w14:lightRig>
                </w14:scene3d>
              </w:rPr>
              <w:t>22.9.1</w:t>
            </w:r>
            <w:r>
              <w:rPr>
                <w:rFonts w:asciiTheme="minorHAnsi" w:eastAsiaTheme="minorEastAsia" w:hAnsiTheme="minorHAnsi" w:cstheme="minorBidi"/>
                <w:color w:val="auto"/>
                <w:sz w:val="22"/>
                <w:szCs w:val="22"/>
                <w:lang w:eastAsia="nl-NL"/>
              </w:rPr>
              <w:tab/>
            </w:r>
            <w:r w:rsidRPr="00E907F1">
              <w:rPr>
                <w:rStyle w:val="Hyperlink"/>
              </w:rPr>
              <w:t>Download handleiding</w:t>
            </w:r>
            <w:r>
              <w:rPr>
                <w:webHidden/>
              </w:rPr>
              <w:tab/>
            </w:r>
            <w:r>
              <w:rPr>
                <w:webHidden/>
              </w:rPr>
              <w:fldChar w:fldCharType="begin"/>
            </w:r>
            <w:r>
              <w:rPr>
                <w:webHidden/>
              </w:rPr>
              <w:instrText xml:space="preserve"> PAGEREF _Toc64307059 \h </w:instrText>
            </w:r>
            <w:r>
              <w:rPr>
                <w:webHidden/>
              </w:rPr>
            </w:r>
            <w:r>
              <w:rPr>
                <w:webHidden/>
              </w:rPr>
              <w:fldChar w:fldCharType="separate"/>
            </w:r>
            <w:r>
              <w:rPr>
                <w:webHidden/>
              </w:rPr>
              <w:t>172</w:t>
            </w:r>
            <w:r>
              <w:rPr>
                <w:webHidden/>
              </w:rPr>
              <w:fldChar w:fldCharType="end"/>
            </w:r>
          </w:hyperlink>
        </w:p>
        <w:p w14:paraId="3D64A8B3" w14:textId="6467EEAC"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60" w:history="1">
            <w:r w:rsidRPr="00E907F1">
              <w:rPr>
                <w:rStyle w:val="Hyperlink"/>
                <w14:scene3d>
                  <w14:camera w14:prst="orthographicFront"/>
                  <w14:lightRig w14:rig="threePt" w14:dir="t">
                    <w14:rot w14:lat="0" w14:lon="0" w14:rev="0"/>
                  </w14:lightRig>
                </w14:scene3d>
              </w:rPr>
              <w:t>22.9.2</w:t>
            </w:r>
            <w:r>
              <w:rPr>
                <w:rFonts w:asciiTheme="minorHAnsi" w:eastAsiaTheme="minorEastAsia" w:hAnsiTheme="minorHAnsi" w:cstheme="minorBidi"/>
                <w:color w:val="auto"/>
                <w:sz w:val="22"/>
                <w:szCs w:val="22"/>
                <w:lang w:eastAsia="nl-NL"/>
              </w:rPr>
              <w:tab/>
            </w:r>
            <w:r w:rsidRPr="00E907F1">
              <w:rPr>
                <w:rStyle w:val="Hyperlink"/>
              </w:rPr>
              <w:t>Download handleiding voor mobiel</w:t>
            </w:r>
            <w:r>
              <w:rPr>
                <w:webHidden/>
              </w:rPr>
              <w:tab/>
            </w:r>
            <w:r>
              <w:rPr>
                <w:webHidden/>
              </w:rPr>
              <w:fldChar w:fldCharType="begin"/>
            </w:r>
            <w:r>
              <w:rPr>
                <w:webHidden/>
              </w:rPr>
              <w:instrText xml:space="preserve"> PAGEREF _Toc64307060 \h </w:instrText>
            </w:r>
            <w:r>
              <w:rPr>
                <w:webHidden/>
              </w:rPr>
            </w:r>
            <w:r>
              <w:rPr>
                <w:webHidden/>
              </w:rPr>
              <w:fldChar w:fldCharType="separate"/>
            </w:r>
            <w:r>
              <w:rPr>
                <w:webHidden/>
              </w:rPr>
              <w:t>172</w:t>
            </w:r>
            <w:r>
              <w:rPr>
                <w:webHidden/>
              </w:rPr>
              <w:fldChar w:fldCharType="end"/>
            </w:r>
          </w:hyperlink>
        </w:p>
        <w:p w14:paraId="59A8A4AE" w14:textId="59E8B504"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61" w:history="1">
            <w:r w:rsidRPr="00E907F1">
              <w:rPr>
                <w:rStyle w:val="Hyperlink"/>
                <w14:scene3d>
                  <w14:camera w14:prst="orthographicFront"/>
                  <w14:lightRig w14:rig="threePt" w14:dir="t">
                    <w14:rot w14:lat="0" w14:lon="0" w14:rev="0"/>
                  </w14:lightRig>
                </w14:scene3d>
              </w:rPr>
              <w:t>22.9.3</w:t>
            </w:r>
            <w:r>
              <w:rPr>
                <w:rFonts w:asciiTheme="minorHAnsi" w:eastAsiaTheme="minorEastAsia" w:hAnsiTheme="minorHAnsi" w:cstheme="minorBidi"/>
                <w:color w:val="auto"/>
                <w:sz w:val="22"/>
                <w:szCs w:val="22"/>
                <w:lang w:eastAsia="nl-NL"/>
              </w:rPr>
              <w:tab/>
            </w:r>
            <w:r w:rsidRPr="00E907F1">
              <w:rPr>
                <w:rStyle w:val="Hyperlink"/>
              </w:rPr>
              <w:t>Licenties</w:t>
            </w:r>
            <w:r>
              <w:rPr>
                <w:webHidden/>
              </w:rPr>
              <w:tab/>
            </w:r>
            <w:r>
              <w:rPr>
                <w:webHidden/>
              </w:rPr>
              <w:fldChar w:fldCharType="begin"/>
            </w:r>
            <w:r>
              <w:rPr>
                <w:webHidden/>
              </w:rPr>
              <w:instrText xml:space="preserve"> PAGEREF _Toc64307061 \h </w:instrText>
            </w:r>
            <w:r>
              <w:rPr>
                <w:webHidden/>
              </w:rPr>
            </w:r>
            <w:r>
              <w:rPr>
                <w:webHidden/>
              </w:rPr>
              <w:fldChar w:fldCharType="separate"/>
            </w:r>
            <w:r>
              <w:rPr>
                <w:webHidden/>
              </w:rPr>
              <w:t>172</w:t>
            </w:r>
            <w:r>
              <w:rPr>
                <w:webHidden/>
              </w:rPr>
              <w:fldChar w:fldCharType="end"/>
            </w:r>
          </w:hyperlink>
        </w:p>
        <w:p w14:paraId="35C29641" w14:textId="60DF4D57"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62" w:history="1">
            <w:r w:rsidRPr="00E907F1">
              <w:rPr>
                <w:rStyle w:val="Hyperlink"/>
                <w14:scene3d>
                  <w14:camera w14:prst="orthographicFront"/>
                  <w14:lightRig w14:rig="threePt" w14:dir="t">
                    <w14:rot w14:lat="0" w14:lon="0" w14:rev="0"/>
                  </w14:lightRig>
                </w14:scene3d>
              </w:rPr>
              <w:t>22.9.4</w:t>
            </w:r>
            <w:r>
              <w:rPr>
                <w:rFonts w:asciiTheme="minorHAnsi" w:eastAsiaTheme="minorEastAsia" w:hAnsiTheme="minorHAnsi" w:cstheme="minorBidi"/>
                <w:color w:val="auto"/>
                <w:sz w:val="22"/>
                <w:szCs w:val="22"/>
                <w:lang w:eastAsia="nl-NL"/>
              </w:rPr>
              <w:tab/>
            </w:r>
            <w:r w:rsidRPr="00E907F1">
              <w:rPr>
                <w:rStyle w:val="Hyperlink"/>
              </w:rPr>
              <w:t>SequriX website</w:t>
            </w:r>
            <w:r>
              <w:rPr>
                <w:webHidden/>
              </w:rPr>
              <w:tab/>
            </w:r>
            <w:r>
              <w:rPr>
                <w:webHidden/>
              </w:rPr>
              <w:fldChar w:fldCharType="begin"/>
            </w:r>
            <w:r>
              <w:rPr>
                <w:webHidden/>
              </w:rPr>
              <w:instrText xml:space="preserve"> PAGEREF _Toc64307062 \h </w:instrText>
            </w:r>
            <w:r>
              <w:rPr>
                <w:webHidden/>
              </w:rPr>
            </w:r>
            <w:r>
              <w:rPr>
                <w:webHidden/>
              </w:rPr>
              <w:fldChar w:fldCharType="separate"/>
            </w:r>
            <w:r>
              <w:rPr>
                <w:webHidden/>
              </w:rPr>
              <w:t>172</w:t>
            </w:r>
            <w:r>
              <w:rPr>
                <w:webHidden/>
              </w:rPr>
              <w:fldChar w:fldCharType="end"/>
            </w:r>
          </w:hyperlink>
        </w:p>
        <w:p w14:paraId="050B1CCD" w14:textId="29751250"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63" w:history="1">
            <w:r w:rsidRPr="00E907F1">
              <w:rPr>
                <w:rStyle w:val="Hyperlink"/>
                <w14:scene3d>
                  <w14:camera w14:prst="orthographicFront"/>
                  <w14:lightRig w14:rig="threePt" w14:dir="t">
                    <w14:rot w14:lat="0" w14:lon="0" w14:rev="0"/>
                  </w14:lightRig>
                </w14:scene3d>
              </w:rPr>
              <w:t>22.9.5</w:t>
            </w:r>
            <w:r>
              <w:rPr>
                <w:rFonts w:asciiTheme="minorHAnsi" w:eastAsiaTheme="minorEastAsia" w:hAnsiTheme="minorHAnsi" w:cstheme="minorBidi"/>
                <w:color w:val="auto"/>
                <w:sz w:val="22"/>
                <w:szCs w:val="22"/>
                <w:lang w:eastAsia="nl-NL"/>
              </w:rPr>
              <w:tab/>
            </w:r>
            <w:r w:rsidRPr="00E907F1">
              <w:rPr>
                <w:rStyle w:val="Hyperlink"/>
              </w:rPr>
              <w:t>Download Android app</w:t>
            </w:r>
            <w:r>
              <w:rPr>
                <w:webHidden/>
              </w:rPr>
              <w:tab/>
            </w:r>
            <w:r>
              <w:rPr>
                <w:webHidden/>
              </w:rPr>
              <w:fldChar w:fldCharType="begin"/>
            </w:r>
            <w:r>
              <w:rPr>
                <w:webHidden/>
              </w:rPr>
              <w:instrText xml:space="preserve"> PAGEREF _Toc64307063 \h </w:instrText>
            </w:r>
            <w:r>
              <w:rPr>
                <w:webHidden/>
              </w:rPr>
            </w:r>
            <w:r>
              <w:rPr>
                <w:webHidden/>
              </w:rPr>
              <w:fldChar w:fldCharType="separate"/>
            </w:r>
            <w:r>
              <w:rPr>
                <w:webHidden/>
              </w:rPr>
              <w:t>172</w:t>
            </w:r>
            <w:r>
              <w:rPr>
                <w:webHidden/>
              </w:rPr>
              <w:fldChar w:fldCharType="end"/>
            </w:r>
          </w:hyperlink>
        </w:p>
        <w:p w14:paraId="165C8824" w14:textId="08687B0C" w:rsidR="00772168" w:rsidRDefault="00772168">
          <w:pPr>
            <w:pStyle w:val="TOC3"/>
            <w:tabs>
              <w:tab w:val="left" w:pos="1841"/>
            </w:tabs>
            <w:rPr>
              <w:rFonts w:asciiTheme="minorHAnsi" w:eastAsiaTheme="minorEastAsia" w:hAnsiTheme="minorHAnsi" w:cstheme="minorBidi"/>
              <w:color w:val="auto"/>
              <w:sz w:val="22"/>
              <w:szCs w:val="22"/>
              <w:lang w:eastAsia="nl-NL"/>
            </w:rPr>
          </w:pPr>
          <w:hyperlink w:anchor="_Toc64307064" w:history="1">
            <w:r w:rsidRPr="00E907F1">
              <w:rPr>
                <w:rStyle w:val="Hyperlink"/>
                <w14:scene3d>
                  <w14:camera w14:prst="orthographicFront"/>
                  <w14:lightRig w14:rig="threePt" w14:dir="t">
                    <w14:rot w14:lat="0" w14:lon="0" w14:rev="0"/>
                  </w14:lightRig>
                </w14:scene3d>
              </w:rPr>
              <w:t>22.9.6</w:t>
            </w:r>
            <w:r>
              <w:rPr>
                <w:rFonts w:asciiTheme="minorHAnsi" w:eastAsiaTheme="minorEastAsia" w:hAnsiTheme="minorHAnsi" w:cstheme="minorBidi"/>
                <w:color w:val="auto"/>
                <w:sz w:val="22"/>
                <w:szCs w:val="22"/>
                <w:lang w:eastAsia="nl-NL"/>
              </w:rPr>
              <w:tab/>
            </w:r>
            <w:r w:rsidRPr="00E907F1">
              <w:rPr>
                <w:rStyle w:val="Hyperlink"/>
              </w:rPr>
              <w:t>Informatie</w:t>
            </w:r>
            <w:r>
              <w:rPr>
                <w:webHidden/>
              </w:rPr>
              <w:tab/>
            </w:r>
            <w:r>
              <w:rPr>
                <w:webHidden/>
              </w:rPr>
              <w:fldChar w:fldCharType="begin"/>
            </w:r>
            <w:r>
              <w:rPr>
                <w:webHidden/>
              </w:rPr>
              <w:instrText xml:space="preserve"> PAGEREF _Toc64307064 \h </w:instrText>
            </w:r>
            <w:r>
              <w:rPr>
                <w:webHidden/>
              </w:rPr>
            </w:r>
            <w:r>
              <w:rPr>
                <w:webHidden/>
              </w:rPr>
              <w:fldChar w:fldCharType="separate"/>
            </w:r>
            <w:r>
              <w:rPr>
                <w:webHidden/>
              </w:rPr>
              <w:t>172</w:t>
            </w:r>
            <w:r>
              <w:rPr>
                <w:webHidden/>
              </w:rPr>
              <w:fldChar w:fldCharType="end"/>
            </w:r>
          </w:hyperlink>
        </w:p>
        <w:p w14:paraId="5F79700E" w14:textId="76DF923C" w:rsidR="00040B19" w:rsidRDefault="00040B19">
          <w:r>
            <w:rPr>
              <w:b/>
              <w:bCs/>
            </w:rPr>
            <w:fldChar w:fldCharType="end"/>
          </w:r>
        </w:p>
      </w:sdtContent>
    </w:sdt>
    <w:p w14:paraId="3878D91D" w14:textId="77777777" w:rsidR="00040B19" w:rsidRPr="00B03D98" w:rsidRDefault="00040B19" w:rsidP="00040B19"/>
    <w:p w14:paraId="30CDE92C" w14:textId="77777777" w:rsidR="00423C70" w:rsidRDefault="00423C70" w:rsidP="00446B42">
      <w:pPr>
        <w:sectPr w:rsidR="00423C70" w:rsidSect="000E4465">
          <w:headerReference w:type="default" r:id="rId15"/>
          <w:footerReference w:type="default" r:id="rId16"/>
          <w:headerReference w:type="first" r:id="rId17"/>
          <w:footerReference w:type="first" r:id="rId18"/>
          <w:pgSz w:w="11907" w:h="16840" w:code="9"/>
          <w:pgMar w:top="1985" w:right="964" w:bottom="1304" w:left="1418" w:header="709" w:footer="1191" w:gutter="0"/>
          <w:cols w:space="708"/>
          <w:titlePg/>
          <w:docGrid w:linePitch="360"/>
        </w:sectPr>
      </w:pPr>
    </w:p>
    <w:p w14:paraId="66770C68" w14:textId="77777777" w:rsidR="00446B42" w:rsidRDefault="005C07AA" w:rsidP="00912821">
      <w:pPr>
        <w:pStyle w:val="Heading1"/>
      </w:pPr>
      <w:bookmarkStart w:id="8" w:name="_Toc197847681"/>
      <w:bookmarkStart w:id="9" w:name="_Toc197847864"/>
      <w:bookmarkStart w:id="10" w:name="_Toc409088870"/>
      <w:bookmarkStart w:id="11" w:name="_Ref410633632"/>
      <w:bookmarkStart w:id="12" w:name="_Ref410725563"/>
      <w:bookmarkStart w:id="13" w:name="_Toc460250594"/>
      <w:bookmarkStart w:id="14" w:name="_Toc41561706"/>
      <w:bookmarkStart w:id="15" w:name="_Toc64306853"/>
      <w:r>
        <w:lastRenderedPageBreak/>
        <w:t>I</w:t>
      </w:r>
      <w:r w:rsidR="00446B42" w:rsidRPr="00423C70">
        <w:t>nleiding</w:t>
      </w:r>
      <w:bookmarkEnd w:id="8"/>
      <w:bookmarkEnd w:id="9"/>
      <w:bookmarkEnd w:id="10"/>
      <w:bookmarkEnd w:id="11"/>
      <w:bookmarkEnd w:id="12"/>
      <w:bookmarkEnd w:id="13"/>
      <w:bookmarkEnd w:id="14"/>
      <w:bookmarkEnd w:id="15"/>
    </w:p>
    <w:p w14:paraId="0023E04E" w14:textId="77777777" w:rsidR="009B6B2B" w:rsidRDefault="009B6B2B" w:rsidP="003F1F0B">
      <w:pPr>
        <w:pStyle w:val="Heading2"/>
        <w:numPr>
          <w:ilvl w:val="0"/>
          <w:numId w:val="0"/>
        </w:numPr>
      </w:pPr>
      <w:bookmarkStart w:id="16" w:name="_Toc460250595"/>
      <w:bookmarkStart w:id="17" w:name="_Toc41561707"/>
      <w:bookmarkStart w:id="18" w:name="_Toc64306854"/>
      <w:r>
        <w:t>Welkom!</w:t>
      </w:r>
      <w:bookmarkEnd w:id="16"/>
      <w:bookmarkEnd w:id="17"/>
      <w:bookmarkEnd w:id="18"/>
    </w:p>
    <w:p w14:paraId="7B60C0BC" w14:textId="77777777" w:rsidR="009B6B2B" w:rsidRDefault="009B6B2B" w:rsidP="009B6B2B">
      <w:r>
        <w:t>In deze gebruikershandleiding</w:t>
      </w:r>
      <w:r w:rsidRPr="00E1789B">
        <w:t xml:space="preserve"> </w:t>
      </w:r>
      <w:r w:rsidR="00FA2E67">
        <w:t xml:space="preserve">leggen we u de </w:t>
      </w:r>
      <w:r w:rsidRPr="00E1789B">
        <w:t>eig</w:t>
      </w:r>
      <w:r w:rsidR="002A594F">
        <w:t xml:space="preserve">enschappen en de werking van </w:t>
      </w:r>
      <w:r w:rsidR="00C50A02">
        <w:t>SequriX</w:t>
      </w:r>
      <w:r>
        <w:t xml:space="preserve"> 2.0 </w:t>
      </w:r>
      <w:r w:rsidR="00FA2E67">
        <w:t xml:space="preserve">uit. </w:t>
      </w:r>
    </w:p>
    <w:p w14:paraId="49CEF98A" w14:textId="77777777" w:rsidR="009B6B2B" w:rsidRPr="009B6B2B" w:rsidRDefault="009B6B2B" w:rsidP="009B6B2B"/>
    <w:p w14:paraId="2447F422" w14:textId="53647AF5" w:rsidR="00E1789B" w:rsidRDefault="00C50A02" w:rsidP="00E1789B">
      <w:r>
        <w:t>SequriX</w:t>
      </w:r>
      <w:r w:rsidR="00E1789B" w:rsidRPr="00E1789B">
        <w:t xml:space="preserve"> is dé softwarestandaard voor beveiligingsbedrijven.</w:t>
      </w:r>
      <w:r w:rsidR="00E1789B">
        <w:t xml:space="preserve"> </w:t>
      </w:r>
      <w:r>
        <w:t>SequriX</w:t>
      </w:r>
      <w:r w:rsidR="00E1789B" w:rsidRPr="00E1789B">
        <w:t xml:space="preserve"> is een software systeem waarmee u surveillance-, receptiediensten en alarmopvolg</w:t>
      </w:r>
      <w:r w:rsidR="00FA2E67">
        <w:t xml:space="preserve">ingen digitaliseert. In </w:t>
      </w:r>
      <w:r w:rsidR="00E1789B" w:rsidRPr="00E1789B">
        <w:t xml:space="preserve">een online backoffice systeem </w:t>
      </w:r>
      <w:r w:rsidR="00FA2E67">
        <w:t xml:space="preserve">beheert u </w:t>
      </w:r>
      <w:r w:rsidR="00E1789B" w:rsidRPr="00E1789B">
        <w:t xml:space="preserve">alle gegevens over objecten, klanten, locaties, wagenpark en contracten. Surveillanten gaan op pad met een smartphone waarmee zij bevindingen registeren en alarmen efficiënt opvolgen. </w:t>
      </w:r>
      <w:r w:rsidR="00312AF3">
        <w:t>Het</w:t>
      </w:r>
      <w:r w:rsidR="00E1789B" w:rsidRPr="00E1789B">
        <w:t xml:space="preserve"> </w:t>
      </w:r>
      <w:r>
        <w:t>SequriX</w:t>
      </w:r>
      <w:r w:rsidR="00E1789B" w:rsidRPr="00E1789B">
        <w:t xml:space="preserve"> klant</w:t>
      </w:r>
      <w:r w:rsidR="007D330E">
        <w:t>en</w:t>
      </w:r>
      <w:r w:rsidR="00E1789B" w:rsidRPr="00E1789B">
        <w:t>porta</w:t>
      </w:r>
      <w:r w:rsidR="007D330E">
        <w:t>a</w:t>
      </w:r>
      <w:r w:rsidR="00E1789B" w:rsidRPr="00E1789B">
        <w:t>l geeft uw klanten 24/7 online inzicht over afgehandelde taken en opgevolgde alarmen.</w:t>
      </w:r>
    </w:p>
    <w:p w14:paraId="776D7D63" w14:textId="77777777" w:rsidR="00A54EF2" w:rsidRDefault="00A54EF2" w:rsidP="00E1789B"/>
    <w:p w14:paraId="3E703248" w14:textId="77777777" w:rsidR="004321D2" w:rsidRPr="004321D2" w:rsidRDefault="004321D2" w:rsidP="004321D2">
      <w:pPr>
        <w:rPr>
          <w:b/>
          <w:color w:val="01612D"/>
        </w:rPr>
      </w:pPr>
      <w:r w:rsidRPr="004321D2">
        <w:rPr>
          <w:b/>
          <w:color w:val="01612D"/>
        </w:rPr>
        <w:t>Centraal gegevens beheren en registeren</w:t>
      </w:r>
    </w:p>
    <w:p w14:paraId="7145BC9C" w14:textId="77777777" w:rsidR="004321D2" w:rsidRDefault="004321D2" w:rsidP="004321D2">
      <w:r>
        <w:t xml:space="preserve">Met </w:t>
      </w:r>
      <w:r w:rsidR="00C50A02">
        <w:t>SequriX</w:t>
      </w:r>
      <w:r>
        <w:t xml:space="preserve"> registreert</w:t>
      </w:r>
      <w:r w:rsidR="00FA2E67">
        <w:t xml:space="preserve"> u</w:t>
      </w:r>
      <w:r w:rsidR="00546295">
        <w:t xml:space="preserve"> in een centraal systeem</w:t>
      </w:r>
      <w:r>
        <w:t xml:space="preserve"> klantgegevens, contactpersonen en alle objectinformatie tot in detail: van alarminstallaties, sleutels, relaties zoals politie en aannemers en informatie over waarschuwingsadressen. </w:t>
      </w:r>
    </w:p>
    <w:p w14:paraId="1B619F51" w14:textId="77777777" w:rsidR="004321D2" w:rsidRDefault="004321D2" w:rsidP="00E1789B"/>
    <w:p w14:paraId="0B29969C" w14:textId="77777777" w:rsidR="004321D2" w:rsidRPr="004321D2" w:rsidRDefault="004321D2" w:rsidP="004321D2">
      <w:pPr>
        <w:rPr>
          <w:rStyle w:val="Bold"/>
          <w:color w:val="01612D"/>
        </w:rPr>
      </w:pPr>
      <w:r w:rsidRPr="004321D2">
        <w:rPr>
          <w:rStyle w:val="Bold"/>
          <w:color w:val="01612D"/>
        </w:rPr>
        <w:t xml:space="preserve">Optimaal </w:t>
      </w:r>
      <w:r w:rsidR="00FB6DD8">
        <w:rPr>
          <w:rStyle w:val="Bold"/>
          <w:color w:val="01612D"/>
        </w:rPr>
        <w:t xml:space="preserve">diensten en taken </w:t>
      </w:r>
      <w:r w:rsidRPr="004321D2">
        <w:rPr>
          <w:rStyle w:val="Bold"/>
          <w:color w:val="01612D"/>
        </w:rPr>
        <w:t>plannen</w:t>
      </w:r>
    </w:p>
    <w:p w14:paraId="55838A47" w14:textId="77777777" w:rsidR="004321D2" w:rsidRDefault="00FB6DD8" w:rsidP="004321D2">
      <w:r>
        <w:t xml:space="preserve">Met de </w:t>
      </w:r>
      <w:r w:rsidR="004321D2">
        <w:t>planfunctie verdeelt u alle taken</w:t>
      </w:r>
      <w:r w:rsidR="00235447">
        <w:t xml:space="preserve">, </w:t>
      </w:r>
      <w:r w:rsidR="004321D2">
        <w:t>zoals open</w:t>
      </w:r>
      <w:r w:rsidR="00235447">
        <w:t>,-</w:t>
      </w:r>
      <w:r w:rsidR="004321D2">
        <w:t xml:space="preserve"> en sluitrondes</w:t>
      </w:r>
      <w:r w:rsidR="00235447">
        <w:t xml:space="preserve">, </w:t>
      </w:r>
      <w:r w:rsidR="004321D2">
        <w:t xml:space="preserve">optimaal over de diensten van surveillanten. Via grafische kaarten ziet u gelijk waar uw medewerkers en te surveilleren objecten zich bevinden. Bepaal dus eenvoudig wie u het beste op pad kunt sturen om een alarm op te volgen en reduceer zo de aanrijtijden. </w:t>
      </w:r>
      <w:r>
        <w:t>Uw surveillanten worden hiervan op de hoogte gehouden door communicatie via d</w:t>
      </w:r>
      <w:r w:rsidR="004321D2">
        <w:t>e smartphone.</w:t>
      </w:r>
    </w:p>
    <w:p w14:paraId="325CBB0F" w14:textId="77777777" w:rsidR="004321D2" w:rsidRDefault="004321D2" w:rsidP="00E1789B"/>
    <w:p w14:paraId="2A80EC31" w14:textId="77777777" w:rsidR="004321D2" w:rsidRPr="004321D2" w:rsidRDefault="004321D2" w:rsidP="00E1789B">
      <w:pPr>
        <w:rPr>
          <w:b/>
          <w:color w:val="01612D"/>
        </w:rPr>
      </w:pPr>
      <w:r>
        <w:rPr>
          <w:b/>
          <w:color w:val="01612D"/>
        </w:rPr>
        <w:t>Online administratie</w:t>
      </w:r>
    </w:p>
    <w:p w14:paraId="2EF1E10E" w14:textId="77777777" w:rsidR="00A54EF2" w:rsidRDefault="00FB6DD8" w:rsidP="00E1789B">
      <w:r>
        <w:t>Is een t</w:t>
      </w:r>
      <w:r w:rsidR="00A54EF2" w:rsidRPr="00A54EF2">
        <w:t xml:space="preserve">aak gereed of alarm opgevolgd? </w:t>
      </w:r>
      <w:r>
        <w:t>D</w:t>
      </w:r>
      <w:r w:rsidR="00213F47">
        <w:t>an is ook uw administratie eenvoudig</w:t>
      </w:r>
      <w:r>
        <w:t xml:space="preserve">! </w:t>
      </w:r>
      <w:r w:rsidR="00C50A02">
        <w:t>SequriX</w:t>
      </w:r>
      <w:r w:rsidR="004822A4">
        <w:t xml:space="preserve"> </w:t>
      </w:r>
      <w:r>
        <w:t xml:space="preserve">zorgt er voor dat </w:t>
      </w:r>
      <w:r w:rsidR="00A54EF2" w:rsidRPr="00A54EF2">
        <w:t>het handmatig inkloppen van alarmbonnen voorgoed verleden tijd</w:t>
      </w:r>
      <w:r>
        <w:t xml:space="preserve"> is. </w:t>
      </w:r>
      <w:r w:rsidR="00C50A02">
        <w:t>SequriX</w:t>
      </w:r>
      <w:r w:rsidR="00A54EF2" w:rsidRPr="00A54EF2">
        <w:t xml:space="preserve"> </w:t>
      </w:r>
      <w:r>
        <w:t xml:space="preserve">is </w:t>
      </w:r>
      <w:r w:rsidR="00A54EF2" w:rsidRPr="00A54EF2">
        <w:t xml:space="preserve">ook </w:t>
      </w:r>
      <w:r>
        <w:t xml:space="preserve">te integreren </w:t>
      </w:r>
      <w:r w:rsidR="00A54EF2" w:rsidRPr="00A54EF2">
        <w:t xml:space="preserve">met uw boekhoud-, CRM- of planningsystemen. </w:t>
      </w:r>
      <w:r>
        <w:t>Z</w:t>
      </w:r>
      <w:r w:rsidR="00A54EF2" w:rsidRPr="00A54EF2">
        <w:t>et dienstroosters één op één over en zend gegevens automatisch naar uw financiële systemen.</w:t>
      </w:r>
      <w:r w:rsidR="00213F47">
        <w:t xml:space="preserve"> Dit bespaart wederom </w:t>
      </w:r>
      <w:r w:rsidR="00213F47" w:rsidRPr="00A54EF2">
        <w:t>extra administratietijd</w:t>
      </w:r>
      <w:r w:rsidR="00213F47">
        <w:t>.</w:t>
      </w:r>
    </w:p>
    <w:p w14:paraId="105393FB" w14:textId="77777777" w:rsidR="000B0362" w:rsidRDefault="000B0362" w:rsidP="000B0362"/>
    <w:p w14:paraId="7160B901" w14:textId="77777777" w:rsidR="000B0362" w:rsidRPr="004321D2" w:rsidRDefault="004321D2" w:rsidP="000B0362">
      <w:pPr>
        <w:rPr>
          <w:b/>
          <w:color w:val="01612D"/>
        </w:rPr>
      </w:pPr>
      <w:r w:rsidRPr="004321D2">
        <w:rPr>
          <w:b/>
          <w:color w:val="01612D"/>
        </w:rPr>
        <w:t xml:space="preserve">Aansluiting </w:t>
      </w:r>
      <w:r w:rsidR="000B0362" w:rsidRPr="004321D2">
        <w:rPr>
          <w:b/>
          <w:color w:val="01612D"/>
        </w:rPr>
        <w:t>op alarmcentrales</w:t>
      </w:r>
    </w:p>
    <w:p w14:paraId="26A65DBE" w14:textId="77777777" w:rsidR="000B0362" w:rsidRDefault="00C50A02" w:rsidP="000B0362">
      <w:r>
        <w:t>SequriX</w:t>
      </w:r>
      <w:r w:rsidR="000B0362">
        <w:t xml:space="preserve"> sluit </w:t>
      </w:r>
      <w:r w:rsidR="00213F47">
        <w:t xml:space="preserve">naadloos </w:t>
      </w:r>
      <w:r w:rsidR="000B0362">
        <w:t xml:space="preserve">aan op particuliere alarmcentrales (PAC’s). Hiermee kunt u alarmmeldingen via de smartphone automatisch doorzetten naar de juiste surveillant, zonder dat er telefonisch contact nodig is met de centrale. </w:t>
      </w:r>
      <w:r>
        <w:t>SequriX</w:t>
      </w:r>
      <w:r w:rsidR="000B0362">
        <w:t xml:space="preserve"> houdt rekening met variabelen als type alarm en GPS coördinaten van de dienstdoende surveillant.</w:t>
      </w:r>
    </w:p>
    <w:p w14:paraId="5766F799" w14:textId="77777777" w:rsidR="000B0362" w:rsidRDefault="000B0362" w:rsidP="000B0362"/>
    <w:p w14:paraId="24357D8E" w14:textId="77777777" w:rsidR="000B0362" w:rsidRPr="004321D2" w:rsidRDefault="000B0362" w:rsidP="00235447">
      <w:pPr>
        <w:keepNext/>
        <w:rPr>
          <w:rStyle w:val="Bold"/>
          <w:color w:val="01612D"/>
        </w:rPr>
      </w:pPr>
      <w:r w:rsidRPr="004321D2">
        <w:rPr>
          <w:rStyle w:val="Bold"/>
          <w:color w:val="01612D"/>
        </w:rPr>
        <w:lastRenderedPageBreak/>
        <w:t>Een krachtige managementtool</w:t>
      </w:r>
    </w:p>
    <w:p w14:paraId="331E6350" w14:textId="77777777" w:rsidR="004321D2" w:rsidRDefault="00235447" w:rsidP="000B0362">
      <w:r w:rsidRPr="00A54EF2">
        <w:t xml:space="preserve">Weten hoeveel kilometer er is gereden met een specifieke bedrijfswagen of wanneer een bepaalde dienst is gestart en beëindigd? </w:t>
      </w:r>
      <w:r w:rsidR="00213F47" w:rsidRPr="00A54EF2">
        <w:t xml:space="preserve">In </w:t>
      </w:r>
      <w:r w:rsidR="00213F47">
        <w:t>SequriX</w:t>
      </w:r>
      <w:r w:rsidR="00213F47" w:rsidRPr="00A54EF2">
        <w:t xml:space="preserve"> beheert en registreert u alle gegevens in één centraal systeem. </w:t>
      </w:r>
      <w:r w:rsidR="00213F47">
        <w:t xml:space="preserve">Klanten worden direct geïnformeerd over meldingen en de afwikkeling hiervan via automatisch gegenereerde taakrapportages. </w:t>
      </w:r>
      <w:r w:rsidR="00213F47" w:rsidRPr="00A54EF2">
        <w:t>Monitor eenvoudig verrichte werkzaamheden en creëer met één druk op de knop vele overzichten die u inzicht geven in de prestaties van uw bedrijf.</w:t>
      </w:r>
      <w:r w:rsidR="00213F47">
        <w:t xml:space="preserve"> Ook zet </w:t>
      </w:r>
      <w:r w:rsidR="00C50A02">
        <w:t>SequriX gegevens automatisch door naar</w:t>
      </w:r>
      <w:r>
        <w:t xml:space="preserve"> bijvoorbeeld uw financiële systemen zodat u – in principe dezelfde dag nog – de facturatie kunt afron</w:t>
      </w:r>
      <w:r w:rsidR="00C50A02">
        <w:t xml:space="preserve">den. </w:t>
      </w:r>
      <w:r w:rsidR="00213F47">
        <w:t>Dit biedt een basis voor het optimaliseren van inzet en resultaten.</w:t>
      </w:r>
    </w:p>
    <w:p w14:paraId="2FD4CCC7" w14:textId="77777777" w:rsidR="00446B42" w:rsidRDefault="00BB4AB8" w:rsidP="00912821">
      <w:pPr>
        <w:pStyle w:val="Heading1"/>
        <w:rPr>
          <w:noProof/>
        </w:rPr>
      </w:pPr>
      <w:bookmarkStart w:id="19" w:name="_Toc409088876"/>
      <w:bookmarkStart w:id="20" w:name="_Toc460250596"/>
      <w:bookmarkStart w:id="21" w:name="_Toc41561708"/>
      <w:bookmarkStart w:id="22" w:name="_Toc64306855"/>
      <w:r>
        <w:rPr>
          <w:noProof/>
        </w:rPr>
        <w:lastRenderedPageBreak/>
        <w:t>Algemene informatie</w:t>
      </w:r>
      <w:bookmarkEnd w:id="19"/>
      <w:bookmarkEnd w:id="20"/>
      <w:bookmarkEnd w:id="21"/>
      <w:bookmarkEnd w:id="22"/>
    </w:p>
    <w:p w14:paraId="11C0CA88" w14:textId="77777777" w:rsidR="00794AE2" w:rsidRDefault="00794AE2" w:rsidP="003F1F0B">
      <w:pPr>
        <w:pStyle w:val="Heading2"/>
      </w:pPr>
      <w:bookmarkStart w:id="23" w:name="_Toc460250597"/>
      <w:bookmarkStart w:id="24" w:name="_Toc41561709"/>
      <w:bookmarkStart w:id="25" w:name="_Toc64306856"/>
      <w:r>
        <w:t>Support desk</w:t>
      </w:r>
      <w:bookmarkEnd w:id="23"/>
      <w:bookmarkEnd w:id="24"/>
      <w:bookmarkEnd w:id="25"/>
    </w:p>
    <w:p w14:paraId="2C268DE3" w14:textId="77777777" w:rsidR="00794AE2" w:rsidRDefault="00794AE2" w:rsidP="00C50A02">
      <w:pPr>
        <w:spacing w:after="120"/>
      </w:pPr>
      <w:r>
        <w:t xml:space="preserve">Voor </w:t>
      </w:r>
      <w:r w:rsidR="00C50A02">
        <w:t>SequriX</w:t>
      </w:r>
      <w:r>
        <w:t xml:space="preserve"> gebruikers bestaat er een helpdesk. Hier kunt u terecht bij vragen, problemen en opmerkingen. </w:t>
      </w:r>
    </w:p>
    <w:p w14:paraId="5E1E0612" w14:textId="77777777" w:rsidR="00C50A02" w:rsidRDefault="00A74797" w:rsidP="00C50A02">
      <w:pPr>
        <w:spacing w:after="120"/>
      </w:pPr>
      <w:r>
        <w:rPr>
          <w:lang w:eastAsia="nl-NL"/>
        </w:rPr>
        <mc:AlternateContent>
          <mc:Choice Requires="wps">
            <w:drawing>
              <wp:inline distT="0" distB="0" distL="0" distR="0" wp14:anchorId="46D64079" wp14:editId="24743D99">
                <wp:extent cx="1773555" cy="907415"/>
                <wp:effectExtent l="76200" t="57150" r="74295" b="102235"/>
                <wp:docPr id="173" name="Afgeronde rechthoek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3555" cy="907415"/>
                        </a:xfrm>
                        <a:prstGeom prst="roundRect">
                          <a:avLst/>
                        </a:prstGeom>
                        <a:solidFill>
                          <a:srgbClr val="F79646">
                            <a:lumMod val="75000"/>
                          </a:srgbClr>
                        </a:solidFill>
                        <a:ln w="38100" cap="flat" cmpd="dbl" algn="ctr">
                          <a:solidFill>
                            <a:sysClr val="window" lastClr="FFFFFF"/>
                          </a:solidFill>
                          <a:prstDash val="solid"/>
                        </a:ln>
                        <a:effectLst>
                          <a:outerShdw blurRad="40000" dist="20000" dir="5400000" rotWithShape="0">
                            <a:srgbClr val="000000">
                              <a:alpha val="38000"/>
                            </a:srgbClr>
                          </a:outerShdw>
                        </a:effectLst>
                      </wps:spPr>
                      <wps:txbx>
                        <w:txbxContent>
                          <w:p w14:paraId="4C52EC24" w14:textId="77777777" w:rsidR="00AE41E8" w:rsidRPr="005055C8" w:rsidRDefault="00AE41E8" w:rsidP="00C50A02">
                            <w:pPr>
                              <w:rPr>
                                <w:lang w:val="en-GB"/>
                              </w:rPr>
                            </w:pPr>
                            <w:r w:rsidRPr="005055C8">
                              <w:rPr>
                                <w:lang w:val="en-GB"/>
                              </w:rPr>
                              <w:t>SequriX Support desk</w:t>
                            </w:r>
                          </w:p>
                          <w:p w14:paraId="2439F42D" w14:textId="77777777" w:rsidR="00AE41E8" w:rsidRPr="005055C8" w:rsidRDefault="00AE41E8" w:rsidP="00C50A02">
                            <w:pPr>
                              <w:rPr>
                                <w:lang w:val="en-GB"/>
                              </w:rPr>
                            </w:pPr>
                            <w:r w:rsidRPr="005055C8">
                              <w:rPr>
                                <w:lang w:val="en-GB"/>
                              </w:rPr>
                              <w:t>Capitool 13</w:t>
                            </w:r>
                          </w:p>
                          <w:p w14:paraId="5E5926AE" w14:textId="77777777" w:rsidR="00AE41E8" w:rsidRPr="005055C8" w:rsidRDefault="00AE41E8" w:rsidP="00C50A02">
                            <w:pPr>
                              <w:spacing w:after="120"/>
                              <w:rPr>
                                <w:lang w:val="en-GB"/>
                              </w:rPr>
                            </w:pPr>
                            <w:r w:rsidRPr="005055C8">
                              <w:rPr>
                                <w:lang w:val="en-GB"/>
                              </w:rPr>
                              <w:t xml:space="preserve">7521 PL Enschede </w:t>
                            </w:r>
                          </w:p>
                          <w:p w14:paraId="1D2DD43A" w14:textId="77777777" w:rsidR="00AE41E8" w:rsidRPr="005055C8" w:rsidRDefault="00AE41E8" w:rsidP="00C50A02">
                            <w:pPr>
                              <w:spacing w:line="240" w:lineRule="auto"/>
                              <w:rPr>
                                <w:color w:val="FFFFFF"/>
                                <w:sz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6D64079" id="Afgeronde rechthoek 60" o:spid="_x0000_s1026" style="width:139.65pt;height:71.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" fillcolor="#e46c0a" strokecolor="window" strokeweight="3pt">
                <v:stroke linestyle="thinThin"/>
                <v:shadow on="t" color="black" opacity="24903f" origin=",.5" offset="0,.55556mm"/>
                <v:path arrowok="t"/>
                <v:textbox>
                  <w:txbxContent>
                    <w:p w14:paraId="4C52EC24" w14:textId="77777777" w:rsidR="00AE41E8" w:rsidRPr="005055C8" w:rsidRDefault="00AE41E8" w:rsidP="00C50A02">
                      <w:pPr>
                        <w:rPr>
                          <w:lang w:val="en-GB"/>
                        </w:rPr>
                      </w:pPr>
                      <w:r w:rsidRPr="005055C8">
                        <w:rPr>
                          <w:lang w:val="en-GB"/>
                        </w:rPr>
                        <w:t>SequriX Support desk</w:t>
                      </w:r>
                    </w:p>
                    <w:p w14:paraId="2439F42D" w14:textId="77777777" w:rsidR="00AE41E8" w:rsidRPr="005055C8" w:rsidRDefault="00AE41E8" w:rsidP="00C50A02">
                      <w:pPr>
                        <w:rPr>
                          <w:lang w:val="en-GB"/>
                        </w:rPr>
                      </w:pPr>
                      <w:r w:rsidRPr="005055C8">
                        <w:rPr>
                          <w:lang w:val="en-GB"/>
                        </w:rPr>
                        <w:t>Capitool 13</w:t>
                      </w:r>
                    </w:p>
                    <w:p w14:paraId="5E5926AE" w14:textId="77777777" w:rsidR="00AE41E8" w:rsidRPr="005055C8" w:rsidRDefault="00AE41E8" w:rsidP="00C50A02">
                      <w:pPr>
                        <w:spacing w:after="120"/>
                        <w:rPr>
                          <w:lang w:val="en-GB"/>
                        </w:rPr>
                      </w:pPr>
                      <w:r w:rsidRPr="005055C8">
                        <w:rPr>
                          <w:lang w:val="en-GB"/>
                        </w:rPr>
                        <w:t xml:space="preserve">7521 PL Enschede </w:t>
                      </w:r>
                    </w:p>
                    <w:p w14:paraId="1D2DD43A" w14:textId="77777777" w:rsidR="00AE41E8" w:rsidRPr="005055C8" w:rsidRDefault="00AE41E8" w:rsidP="00C50A02">
                      <w:pPr>
                        <w:spacing w:line="240" w:lineRule="auto"/>
                        <w:rPr>
                          <w:color w:val="FFFFFF"/>
                          <w:sz w:val="16"/>
                          <w:lang w:val="en-GB"/>
                        </w:rPr>
                      </w:pPr>
                    </w:p>
                  </w:txbxContent>
                </v:textbox>
                <w10:anchorlock/>
              </v:roundrect>
            </w:pict>
          </mc:Fallback>
        </mc:AlternateContent>
      </w:r>
    </w:p>
    <w:p w14:paraId="40DBBAC1" w14:textId="34799FC0" w:rsidR="00794AE2" w:rsidRDefault="00794AE2" w:rsidP="00794AE2">
      <w:r>
        <w:t>De Supportdesk is telefonisch bereikbaar op werkdagen tussen 0</w:t>
      </w:r>
      <w:r w:rsidR="007C3B8D">
        <w:t>8</w:t>
      </w:r>
      <w:r>
        <w:t>.</w:t>
      </w:r>
      <w:r w:rsidR="007C3B8D">
        <w:t>3</w:t>
      </w:r>
      <w:r>
        <w:t>0</w:t>
      </w:r>
      <w:r w:rsidR="007C3B8D">
        <w:t>-17.00</w:t>
      </w:r>
      <w:r>
        <w:t xml:space="preserve"> uur</w:t>
      </w:r>
    </w:p>
    <w:p w14:paraId="48984C43" w14:textId="418FBCA3" w:rsidR="00794AE2" w:rsidRPr="00550F7C" w:rsidRDefault="00794AE2" w:rsidP="00794AE2">
      <w:pPr>
        <w:rPr>
          <w:lang w:val="de-DE"/>
        </w:rPr>
      </w:pPr>
      <w:r w:rsidRPr="00550F7C">
        <w:rPr>
          <w:lang w:val="de-DE"/>
        </w:rPr>
        <w:t>Telefoon: +31(0)53 480 312</w:t>
      </w:r>
      <w:r w:rsidR="007C3B8D">
        <w:rPr>
          <w:lang w:val="de-DE"/>
        </w:rPr>
        <w:t>2</w:t>
      </w:r>
    </w:p>
    <w:p w14:paraId="15B2917D" w14:textId="025E49EE" w:rsidR="00794AE2" w:rsidRPr="00550F7C" w:rsidRDefault="00794AE2" w:rsidP="00794AE2">
      <w:pPr>
        <w:rPr>
          <w:lang w:val="de-DE"/>
        </w:rPr>
      </w:pPr>
      <w:r w:rsidRPr="00550F7C">
        <w:rPr>
          <w:lang w:val="de-DE"/>
        </w:rPr>
        <w:t xml:space="preserve">E-mail: </w:t>
      </w:r>
      <w:hyperlink r:id="rId19" w:history="1">
        <w:r w:rsidR="007C3B8D" w:rsidRPr="006D54F9">
          <w:rPr>
            <w:rStyle w:val="Hyperlink"/>
            <w:lang w:val="de-DE"/>
          </w:rPr>
          <w:t>support@sequrix.com</w:t>
        </w:r>
      </w:hyperlink>
    </w:p>
    <w:p w14:paraId="7E843881" w14:textId="77777777" w:rsidR="00BB4AB8" w:rsidRDefault="009B6B2B" w:rsidP="003F1F0B">
      <w:pPr>
        <w:pStyle w:val="Heading2"/>
      </w:pPr>
      <w:bookmarkStart w:id="26" w:name="_Toc409088878"/>
      <w:bookmarkStart w:id="27" w:name="_Toc460250598"/>
      <w:bookmarkStart w:id="28" w:name="_Toc41561710"/>
      <w:bookmarkStart w:id="29" w:name="_Toc64306857"/>
      <w:r>
        <w:t xml:space="preserve">Gebruik </w:t>
      </w:r>
      <w:r w:rsidR="00CC0A16">
        <w:t>van de handleiding</w:t>
      </w:r>
      <w:bookmarkEnd w:id="26"/>
      <w:bookmarkEnd w:id="27"/>
      <w:bookmarkEnd w:id="28"/>
      <w:bookmarkEnd w:id="29"/>
    </w:p>
    <w:p w14:paraId="3178B3BC" w14:textId="77777777" w:rsidR="00CC0A16" w:rsidRDefault="001901EB" w:rsidP="00CC0A16">
      <w:r>
        <w:t>De handleiding is als volgt opgezet:</w:t>
      </w:r>
    </w:p>
    <w:p w14:paraId="7E940B56" w14:textId="77777777" w:rsidR="001901EB" w:rsidRDefault="00E0371F" w:rsidP="00762DDB">
      <w:pPr>
        <w:pStyle w:val="Opsomming1"/>
      </w:pPr>
      <w:r>
        <w:t>Hoofdstuk 3 geeft een systeemsamenvatting</w:t>
      </w:r>
      <w:r w:rsidR="001901EB">
        <w:t>.</w:t>
      </w:r>
    </w:p>
    <w:p w14:paraId="1083CC7E" w14:textId="77777777" w:rsidR="001901EB" w:rsidRDefault="001901EB" w:rsidP="00762DDB">
      <w:pPr>
        <w:pStyle w:val="Opsomming1"/>
      </w:pPr>
      <w:r>
        <w:t xml:space="preserve">Hoofdstuk 4 </w:t>
      </w:r>
      <w:r w:rsidR="0052491A">
        <w:t>beschrijft hoe u aan de slag kunt</w:t>
      </w:r>
      <w:r>
        <w:t xml:space="preserve"> gaan met </w:t>
      </w:r>
      <w:r w:rsidR="00C50A02">
        <w:t>SequriX</w:t>
      </w:r>
    </w:p>
    <w:p w14:paraId="2B48C721" w14:textId="7A8631B9" w:rsidR="001901EB" w:rsidRDefault="00E0371F" w:rsidP="00762DDB">
      <w:pPr>
        <w:pStyle w:val="Opsomming1"/>
      </w:pPr>
      <w:r>
        <w:t xml:space="preserve">Hoofdstukken 5 t/m </w:t>
      </w:r>
      <w:r w:rsidR="0072165B">
        <w:t>21</w:t>
      </w:r>
      <w:r>
        <w:t xml:space="preserve"> beschrij</w:t>
      </w:r>
      <w:r w:rsidR="002346EE">
        <w:t>ven</w:t>
      </w:r>
      <w:r>
        <w:t xml:space="preserve"> </w:t>
      </w:r>
      <w:r w:rsidR="001901EB">
        <w:t xml:space="preserve">de functionaliteit en het gebruik van </w:t>
      </w:r>
      <w:r w:rsidR="00C50A02">
        <w:t>SequriX</w:t>
      </w:r>
      <w:r w:rsidR="001901EB">
        <w:t xml:space="preserve">. </w:t>
      </w:r>
    </w:p>
    <w:p w14:paraId="220C1029" w14:textId="77777777" w:rsidR="004321D2" w:rsidRDefault="004321D2" w:rsidP="00CC0A16"/>
    <w:p w14:paraId="43D4C033" w14:textId="77777777" w:rsidR="00703724" w:rsidRDefault="001901EB" w:rsidP="003F1F0B">
      <w:pPr>
        <w:pStyle w:val="Heading2"/>
      </w:pPr>
      <w:bookmarkStart w:id="30" w:name="_Toc460250599"/>
      <w:bookmarkStart w:id="31" w:name="_Toc41561711"/>
      <w:bookmarkStart w:id="32" w:name="_Toc64306858"/>
      <w:r>
        <w:t>Overzicht met knoppen en functies</w:t>
      </w:r>
      <w:bookmarkEnd w:id="30"/>
      <w:bookmarkEnd w:id="31"/>
      <w:bookmarkEnd w:id="32"/>
    </w:p>
    <w:p w14:paraId="53DE2D0F" w14:textId="77777777" w:rsidR="001901EB" w:rsidRDefault="001901EB" w:rsidP="001901EB">
      <w:r>
        <w:t>Het onderstaande overzicht geeft weer welke knoppen en functies gebruikt worden in de applicatie.</w:t>
      </w:r>
    </w:p>
    <w:tbl>
      <w:tblPr>
        <w:tblW w:w="0" w:type="auto"/>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57" w:type="dxa"/>
          <w:bottom w:w="79" w:type="dxa"/>
          <w:right w:w="57" w:type="dxa"/>
        </w:tblCellMar>
        <w:tblLook w:val="04A0" w:firstRow="1" w:lastRow="0" w:firstColumn="1" w:lastColumn="0" w:noHBand="0" w:noVBand="1"/>
      </w:tblPr>
      <w:tblGrid>
        <w:gridCol w:w="3544"/>
        <w:gridCol w:w="5954"/>
      </w:tblGrid>
      <w:tr w:rsidR="001901EB" w:rsidRPr="001901EB" w14:paraId="6FDB8498" w14:textId="77777777" w:rsidTr="00F63B74">
        <w:trPr>
          <w:cantSplit/>
          <w:tblHeader/>
        </w:trPr>
        <w:tc>
          <w:tcPr>
            <w:tcW w:w="3544" w:type="dxa"/>
            <w:shd w:val="clear" w:color="auto" w:fill="00612D"/>
          </w:tcPr>
          <w:p w14:paraId="0D736BB3" w14:textId="77777777" w:rsidR="001901EB" w:rsidRPr="00F63B74" w:rsidRDefault="001901EB" w:rsidP="001901EB">
            <w:pPr>
              <w:contextualSpacing/>
              <w:rPr>
                <w:b/>
                <w:color w:val="FFFFFF"/>
              </w:rPr>
            </w:pPr>
            <w:r w:rsidRPr="00F63B74">
              <w:rPr>
                <w:b/>
                <w:color w:val="FFFFFF"/>
              </w:rPr>
              <w:t>Knop/functie</w:t>
            </w:r>
          </w:p>
        </w:tc>
        <w:tc>
          <w:tcPr>
            <w:tcW w:w="5954" w:type="dxa"/>
            <w:shd w:val="clear" w:color="auto" w:fill="00612D"/>
          </w:tcPr>
          <w:p w14:paraId="1FF75DF0" w14:textId="77777777" w:rsidR="001901EB" w:rsidRPr="00F63B74" w:rsidRDefault="001901EB" w:rsidP="00F63B74">
            <w:pPr>
              <w:spacing w:line="276" w:lineRule="auto"/>
              <w:contextualSpacing/>
              <w:rPr>
                <w:b/>
                <w:color w:val="FFFFFF"/>
              </w:rPr>
            </w:pPr>
            <w:r w:rsidRPr="00F63B74">
              <w:rPr>
                <w:b/>
                <w:color w:val="FFFFFF"/>
              </w:rPr>
              <w:t>Betekenis</w:t>
            </w:r>
          </w:p>
        </w:tc>
      </w:tr>
      <w:tr w:rsidR="001901EB" w:rsidRPr="001901EB" w14:paraId="2E501BBF" w14:textId="77777777" w:rsidTr="00314F7B">
        <w:trPr>
          <w:cantSplit/>
        </w:trPr>
        <w:tc>
          <w:tcPr>
            <w:tcW w:w="3544" w:type="dxa"/>
            <w:shd w:val="clear" w:color="auto" w:fill="auto"/>
            <w:tcMar>
              <w:top w:w="28" w:type="dxa"/>
              <w:left w:w="28" w:type="dxa"/>
              <w:bottom w:w="28" w:type="dxa"/>
            </w:tcMar>
          </w:tcPr>
          <w:p w14:paraId="537AB533" w14:textId="77777777" w:rsidR="001901EB" w:rsidRPr="001901EB" w:rsidRDefault="00A74797" w:rsidP="001901EB">
            <w:r>
              <w:rPr>
                <w:lang w:eastAsia="nl-NL"/>
              </w:rPr>
              <w:drawing>
                <wp:inline distT="0" distB="0" distL="0" distR="0" wp14:anchorId="1A6BCFAE" wp14:editId="350B096C">
                  <wp:extent cx="259080" cy="250190"/>
                  <wp:effectExtent l="0" t="0" r="7620" b="0"/>
                  <wp:docPr id="3" name="Afbeelding 199" descr="P:\afbeeldingen\Sequrix icoontjes\back kn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9" descr="P:\afbeeldingen\Sequrix icoontjes\back kno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080" cy="250190"/>
                          </a:xfrm>
                          <a:prstGeom prst="rect">
                            <a:avLst/>
                          </a:prstGeom>
                          <a:noFill/>
                          <a:ln>
                            <a:noFill/>
                          </a:ln>
                        </pic:spPr>
                      </pic:pic>
                    </a:graphicData>
                  </a:graphic>
                </wp:inline>
              </w:drawing>
            </w:r>
          </w:p>
        </w:tc>
        <w:tc>
          <w:tcPr>
            <w:tcW w:w="5954" w:type="dxa"/>
            <w:shd w:val="clear" w:color="auto" w:fill="auto"/>
          </w:tcPr>
          <w:p w14:paraId="25865AA4" w14:textId="77777777" w:rsidR="001901EB" w:rsidRPr="001901EB" w:rsidRDefault="00273846" w:rsidP="00F63B74">
            <w:pPr>
              <w:spacing w:line="276" w:lineRule="auto"/>
            </w:pPr>
            <w:r>
              <w:t>Stap terug in het menu</w:t>
            </w:r>
          </w:p>
        </w:tc>
      </w:tr>
      <w:tr w:rsidR="00F41064" w:rsidRPr="001901EB" w14:paraId="1DDF16C2" w14:textId="77777777" w:rsidTr="00314F7B">
        <w:trPr>
          <w:cantSplit/>
        </w:trPr>
        <w:tc>
          <w:tcPr>
            <w:tcW w:w="3544" w:type="dxa"/>
            <w:shd w:val="clear" w:color="auto" w:fill="auto"/>
            <w:tcMar>
              <w:top w:w="28" w:type="dxa"/>
              <w:left w:w="28" w:type="dxa"/>
              <w:bottom w:w="28" w:type="dxa"/>
            </w:tcMar>
          </w:tcPr>
          <w:p w14:paraId="524543E1" w14:textId="77777777" w:rsidR="00F41064" w:rsidRDefault="00A74797" w:rsidP="001901EB">
            <w:pPr>
              <w:contextualSpacing/>
              <w:rPr>
                <w:lang w:eastAsia="nl-NL"/>
              </w:rPr>
            </w:pPr>
            <w:r>
              <w:rPr>
                <w:lang w:eastAsia="nl-NL"/>
              </w:rPr>
              <w:drawing>
                <wp:inline distT="0" distB="0" distL="0" distR="0" wp14:anchorId="03754B74" wp14:editId="45DC651A">
                  <wp:extent cx="284480" cy="284480"/>
                  <wp:effectExtent l="0" t="0" r="1270" b="1270"/>
                  <wp:docPr id="4" name="Afbeelding 179" descr="P:\afbeeldingen\Sequrix icoontjes\verplicht veld kn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9" descr="P:\afbeeldingen\Sequrix icoontjes\verplicht veld kno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p>
        </w:tc>
        <w:tc>
          <w:tcPr>
            <w:tcW w:w="5954" w:type="dxa"/>
            <w:shd w:val="clear" w:color="auto" w:fill="auto"/>
          </w:tcPr>
          <w:p w14:paraId="4649F23E" w14:textId="77777777" w:rsidR="00F41064" w:rsidRPr="001901EB" w:rsidRDefault="00273846" w:rsidP="00F63B74">
            <w:pPr>
              <w:spacing w:line="276" w:lineRule="auto"/>
              <w:contextualSpacing/>
            </w:pPr>
            <w:r>
              <w:t>Markeert een verplicht veld</w:t>
            </w:r>
          </w:p>
        </w:tc>
      </w:tr>
      <w:tr w:rsidR="003466F3" w:rsidRPr="001901EB" w14:paraId="52CB4220" w14:textId="77777777" w:rsidTr="00314F7B">
        <w:trPr>
          <w:cantSplit/>
        </w:trPr>
        <w:tc>
          <w:tcPr>
            <w:tcW w:w="3544" w:type="dxa"/>
            <w:shd w:val="clear" w:color="auto" w:fill="auto"/>
            <w:tcMar>
              <w:top w:w="28" w:type="dxa"/>
              <w:left w:w="28" w:type="dxa"/>
              <w:bottom w:w="28" w:type="dxa"/>
            </w:tcMar>
          </w:tcPr>
          <w:p w14:paraId="1278C8FA" w14:textId="77777777" w:rsidR="003466F3" w:rsidRDefault="00D8331A" w:rsidP="001901EB">
            <w:pPr>
              <w:contextualSpacing/>
              <w:rPr>
                <w:lang w:eastAsia="nl-NL"/>
              </w:rPr>
            </w:pPr>
            <w:r>
              <w:rPr>
                <w:lang w:eastAsia="nl-NL"/>
              </w:rPr>
              <w:drawing>
                <wp:inline distT="0" distB="0" distL="0" distR="0" wp14:anchorId="331F669F" wp14:editId="56B0A2E0">
                  <wp:extent cx="266737" cy="276264"/>
                  <wp:effectExtent l="0" t="0" r="0" b="952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fo.png"/>
                          <pic:cNvPicPr/>
                        </pic:nvPicPr>
                        <pic:blipFill>
                          <a:blip r:embed="rId22">
                            <a:extLst>
                              <a:ext uri="{28A0092B-C50C-407E-A947-70E740481C1C}">
                                <a14:useLocalDpi xmlns:a14="http://schemas.microsoft.com/office/drawing/2010/main" val="0"/>
                              </a:ext>
                            </a:extLst>
                          </a:blip>
                          <a:stretch>
                            <a:fillRect/>
                          </a:stretch>
                        </pic:blipFill>
                        <pic:spPr>
                          <a:xfrm>
                            <a:off x="0" y="0"/>
                            <a:ext cx="266737" cy="276264"/>
                          </a:xfrm>
                          <a:prstGeom prst="rect">
                            <a:avLst/>
                          </a:prstGeom>
                        </pic:spPr>
                      </pic:pic>
                    </a:graphicData>
                  </a:graphic>
                </wp:inline>
              </w:drawing>
            </w:r>
          </w:p>
        </w:tc>
        <w:tc>
          <w:tcPr>
            <w:tcW w:w="5954" w:type="dxa"/>
            <w:shd w:val="clear" w:color="auto" w:fill="auto"/>
          </w:tcPr>
          <w:p w14:paraId="3EC2D0A6" w14:textId="20C103AD" w:rsidR="003466F3" w:rsidRDefault="0072165B" w:rsidP="00F63B74">
            <w:pPr>
              <w:spacing w:line="276" w:lineRule="auto"/>
              <w:contextualSpacing/>
            </w:pPr>
            <w:r>
              <w:t xml:space="preserve">Hover over </w:t>
            </w:r>
            <w:r w:rsidR="003466F3">
              <w:t>dit icoon voor meer informatie</w:t>
            </w:r>
          </w:p>
        </w:tc>
      </w:tr>
      <w:tr w:rsidR="00F41064" w:rsidRPr="001901EB" w14:paraId="3DAC10A1" w14:textId="77777777" w:rsidTr="00314F7B">
        <w:trPr>
          <w:cantSplit/>
        </w:trPr>
        <w:tc>
          <w:tcPr>
            <w:tcW w:w="3544" w:type="dxa"/>
            <w:shd w:val="clear" w:color="auto" w:fill="auto"/>
            <w:tcMar>
              <w:top w:w="28" w:type="dxa"/>
              <w:left w:w="28" w:type="dxa"/>
              <w:bottom w:w="28" w:type="dxa"/>
            </w:tcMar>
          </w:tcPr>
          <w:p w14:paraId="5AB4ACF3" w14:textId="77777777" w:rsidR="00F41064" w:rsidRDefault="00A74797" w:rsidP="001901EB">
            <w:pPr>
              <w:contextualSpacing/>
              <w:rPr>
                <w:lang w:eastAsia="nl-NL"/>
              </w:rPr>
            </w:pPr>
            <w:r>
              <w:rPr>
                <w:lang w:eastAsia="nl-NL"/>
              </w:rPr>
              <w:drawing>
                <wp:inline distT="0" distB="0" distL="0" distR="0" wp14:anchorId="51653F4B" wp14:editId="343A0ADF">
                  <wp:extent cx="353695" cy="284480"/>
                  <wp:effectExtent l="0" t="0" r="8255" b="1270"/>
                  <wp:docPr id="5" name="Afbeelding 185" descr="P:\afbeeldingen\Sequrix icoontje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5" descr="P:\afbeeldingen\Sequrix icoontjes\men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695" cy="284480"/>
                          </a:xfrm>
                          <a:prstGeom prst="rect">
                            <a:avLst/>
                          </a:prstGeom>
                          <a:noFill/>
                          <a:ln>
                            <a:noFill/>
                          </a:ln>
                        </pic:spPr>
                      </pic:pic>
                    </a:graphicData>
                  </a:graphic>
                </wp:inline>
              </w:drawing>
            </w:r>
          </w:p>
        </w:tc>
        <w:tc>
          <w:tcPr>
            <w:tcW w:w="5954" w:type="dxa"/>
            <w:shd w:val="clear" w:color="auto" w:fill="auto"/>
          </w:tcPr>
          <w:p w14:paraId="605BD29F" w14:textId="77777777" w:rsidR="00F41064" w:rsidRPr="001901EB" w:rsidRDefault="00273846" w:rsidP="00F63B74">
            <w:pPr>
              <w:spacing w:line="276" w:lineRule="auto"/>
              <w:contextualSpacing/>
            </w:pPr>
            <w:r>
              <w:t>Menu items</w:t>
            </w:r>
          </w:p>
        </w:tc>
      </w:tr>
      <w:tr w:rsidR="00542534" w:rsidRPr="001901EB" w14:paraId="7D780554" w14:textId="77777777" w:rsidTr="00314F7B">
        <w:trPr>
          <w:cantSplit/>
        </w:trPr>
        <w:tc>
          <w:tcPr>
            <w:tcW w:w="3544" w:type="dxa"/>
            <w:shd w:val="clear" w:color="auto" w:fill="auto"/>
            <w:tcMar>
              <w:top w:w="28" w:type="dxa"/>
              <w:left w:w="28" w:type="dxa"/>
              <w:bottom w:w="28" w:type="dxa"/>
            </w:tcMar>
          </w:tcPr>
          <w:p w14:paraId="0D06B56D" w14:textId="77777777" w:rsidR="00542534" w:rsidRPr="001901EB" w:rsidRDefault="00A74797" w:rsidP="00271899">
            <w:r>
              <w:rPr>
                <w:lang w:eastAsia="nl-NL"/>
              </w:rPr>
              <w:drawing>
                <wp:inline distT="0" distB="0" distL="0" distR="0" wp14:anchorId="31BFD2B2" wp14:editId="2702CDA8">
                  <wp:extent cx="966470" cy="215900"/>
                  <wp:effectExtent l="0" t="0" r="5080" b="0"/>
                  <wp:docPr id="6" name="Afbeelding 198" descr="P:\afbeeldingen\Sequrix icoontjes\opsl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8" descr="P:\afbeeldingen\Sequrix icoontjes\opslaa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6470" cy="215900"/>
                          </a:xfrm>
                          <a:prstGeom prst="rect">
                            <a:avLst/>
                          </a:prstGeom>
                          <a:noFill/>
                          <a:ln>
                            <a:noFill/>
                          </a:ln>
                        </pic:spPr>
                      </pic:pic>
                    </a:graphicData>
                  </a:graphic>
                </wp:inline>
              </w:drawing>
            </w:r>
          </w:p>
        </w:tc>
        <w:tc>
          <w:tcPr>
            <w:tcW w:w="5954" w:type="dxa"/>
            <w:shd w:val="clear" w:color="auto" w:fill="auto"/>
          </w:tcPr>
          <w:p w14:paraId="556ACE45" w14:textId="77777777" w:rsidR="00542534" w:rsidRPr="001901EB" w:rsidRDefault="00542534" w:rsidP="00F63B74">
            <w:pPr>
              <w:spacing w:line="276" w:lineRule="auto"/>
            </w:pPr>
            <w:r w:rsidRPr="001901EB">
              <w:t>Sla de wij</w:t>
            </w:r>
            <w:r>
              <w:t>zigingen op en sluit de sectie</w:t>
            </w:r>
          </w:p>
        </w:tc>
      </w:tr>
      <w:tr w:rsidR="00542534" w:rsidRPr="001901EB" w14:paraId="5AE2E9BE" w14:textId="77777777" w:rsidTr="00314F7B">
        <w:trPr>
          <w:cantSplit/>
        </w:trPr>
        <w:tc>
          <w:tcPr>
            <w:tcW w:w="3544" w:type="dxa"/>
            <w:shd w:val="clear" w:color="auto" w:fill="auto"/>
            <w:tcMar>
              <w:top w:w="28" w:type="dxa"/>
              <w:left w:w="28" w:type="dxa"/>
              <w:bottom w:w="28" w:type="dxa"/>
            </w:tcMar>
          </w:tcPr>
          <w:p w14:paraId="007166AC" w14:textId="77777777" w:rsidR="00542534" w:rsidRPr="001901EB" w:rsidRDefault="00A74797" w:rsidP="00271899">
            <w:r>
              <w:rPr>
                <w:lang w:eastAsia="nl-NL"/>
              </w:rPr>
              <w:drawing>
                <wp:inline distT="0" distB="0" distL="0" distR="0" wp14:anchorId="31987B73" wp14:editId="41C4C750">
                  <wp:extent cx="966470" cy="215900"/>
                  <wp:effectExtent l="0" t="0" r="5080" b="0"/>
                  <wp:docPr id="7" name="Afbeelding 193" descr="P:\afbeeldingen\Sequrix icoontjes\annul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3" descr="P:\afbeeldingen\Sequrix icoontjes\annuler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6470" cy="215900"/>
                          </a:xfrm>
                          <a:prstGeom prst="rect">
                            <a:avLst/>
                          </a:prstGeom>
                          <a:noFill/>
                          <a:ln>
                            <a:noFill/>
                          </a:ln>
                        </pic:spPr>
                      </pic:pic>
                    </a:graphicData>
                  </a:graphic>
                </wp:inline>
              </w:drawing>
            </w:r>
          </w:p>
        </w:tc>
        <w:tc>
          <w:tcPr>
            <w:tcW w:w="5954" w:type="dxa"/>
            <w:shd w:val="clear" w:color="auto" w:fill="auto"/>
          </w:tcPr>
          <w:p w14:paraId="197C9167" w14:textId="77777777" w:rsidR="00542534" w:rsidRPr="001901EB" w:rsidRDefault="00542534" w:rsidP="00F63B74">
            <w:pPr>
              <w:spacing w:line="276" w:lineRule="auto"/>
            </w:pPr>
            <w:r>
              <w:t>Sluit de sectie</w:t>
            </w:r>
            <w:r w:rsidRPr="001901EB">
              <w:t xml:space="preserve"> zonder de wijzigingen op te slaan</w:t>
            </w:r>
          </w:p>
        </w:tc>
      </w:tr>
      <w:tr w:rsidR="00542534" w:rsidRPr="001901EB" w14:paraId="75D7372D" w14:textId="77777777" w:rsidTr="00314F7B">
        <w:trPr>
          <w:cantSplit/>
        </w:trPr>
        <w:tc>
          <w:tcPr>
            <w:tcW w:w="3544" w:type="dxa"/>
            <w:shd w:val="clear" w:color="auto" w:fill="auto"/>
            <w:tcMar>
              <w:top w:w="28" w:type="dxa"/>
              <w:left w:w="28" w:type="dxa"/>
              <w:bottom w:w="28" w:type="dxa"/>
            </w:tcMar>
          </w:tcPr>
          <w:p w14:paraId="4E2E14BF" w14:textId="77777777" w:rsidR="00542534" w:rsidRDefault="00A74797" w:rsidP="00271899">
            <w:pPr>
              <w:contextualSpacing/>
              <w:rPr>
                <w:lang w:eastAsia="nl-NL"/>
              </w:rPr>
            </w:pPr>
            <w:r>
              <w:rPr>
                <w:lang w:eastAsia="nl-NL"/>
              </w:rPr>
              <w:drawing>
                <wp:inline distT="0" distB="0" distL="0" distR="0" wp14:anchorId="351F2E6A" wp14:editId="084476FF">
                  <wp:extent cx="966470" cy="233045"/>
                  <wp:effectExtent l="0" t="0" r="5080" b="0"/>
                  <wp:docPr id="8" name="Afbeelding 194" descr="P:\afbeeldingen\Sequrix icoontjes\nie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4" descr="P:\afbeeldingen\Sequrix icoontjes\nieu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6470" cy="233045"/>
                          </a:xfrm>
                          <a:prstGeom prst="rect">
                            <a:avLst/>
                          </a:prstGeom>
                          <a:noFill/>
                          <a:ln>
                            <a:noFill/>
                          </a:ln>
                        </pic:spPr>
                      </pic:pic>
                    </a:graphicData>
                  </a:graphic>
                </wp:inline>
              </w:drawing>
            </w:r>
          </w:p>
        </w:tc>
        <w:tc>
          <w:tcPr>
            <w:tcW w:w="5954" w:type="dxa"/>
            <w:shd w:val="clear" w:color="auto" w:fill="auto"/>
          </w:tcPr>
          <w:p w14:paraId="58DEC923" w14:textId="77777777" w:rsidR="00542534" w:rsidRPr="001901EB" w:rsidRDefault="00542534" w:rsidP="00F63B74">
            <w:pPr>
              <w:spacing w:line="276" w:lineRule="auto"/>
              <w:contextualSpacing/>
            </w:pPr>
            <w:r>
              <w:t>Maak een nieuw item aan</w:t>
            </w:r>
          </w:p>
        </w:tc>
      </w:tr>
      <w:tr w:rsidR="00542534" w:rsidRPr="001901EB" w14:paraId="1E74E4B9" w14:textId="77777777" w:rsidTr="00314F7B">
        <w:trPr>
          <w:cantSplit/>
        </w:trPr>
        <w:tc>
          <w:tcPr>
            <w:tcW w:w="3544" w:type="dxa"/>
            <w:shd w:val="clear" w:color="auto" w:fill="auto"/>
            <w:tcMar>
              <w:top w:w="28" w:type="dxa"/>
              <w:left w:w="28" w:type="dxa"/>
              <w:bottom w:w="28" w:type="dxa"/>
            </w:tcMar>
          </w:tcPr>
          <w:p w14:paraId="5C6CB607" w14:textId="77777777" w:rsidR="00542534" w:rsidRDefault="00A74797" w:rsidP="00271899">
            <w:pPr>
              <w:contextualSpacing/>
              <w:rPr>
                <w:lang w:eastAsia="nl-NL"/>
              </w:rPr>
            </w:pPr>
            <w:r>
              <w:rPr>
                <w:lang w:eastAsia="nl-NL"/>
              </w:rPr>
              <w:drawing>
                <wp:inline distT="0" distB="0" distL="0" distR="0" wp14:anchorId="4595C9FC" wp14:editId="1E72AEFA">
                  <wp:extent cx="974725" cy="215900"/>
                  <wp:effectExtent l="0" t="0" r="0" b="0"/>
                  <wp:docPr id="9" name="Afbeelding 167" descr="P:\afbeeldingen\Sequrix icoontjes\zo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7" descr="P:\afbeeldingen\Sequrix icoontjes\zoek.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4725" cy="215900"/>
                          </a:xfrm>
                          <a:prstGeom prst="rect">
                            <a:avLst/>
                          </a:prstGeom>
                          <a:noFill/>
                          <a:ln>
                            <a:noFill/>
                          </a:ln>
                        </pic:spPr>
                      </pic:pic>
                    </a:graphicData>
                  </a:graphic>
                </wp:inline>
              </w:drawing>
            </w:r>
          </w:p>
        </w:tc>
        <w:tc>
          <w:tcPr>
            <w:tcW w:w="5954" w:type="dxa"/>
            <w:shd w:val="clear" w:color="auto" w:fill="auto"/>
          </w:tcPr>
          <w:p w14:paraId="51900DF9" w14:textId="77777777" w:rsidR="00542534" w:rsidRPr="001901EB" w:rsidRDefault="00542534" w:rsidP="00F63B74">
            <w:pPr>
              <w:spacing w:line="276" w:lineRule="auto"/>
              <w:contextualSpacing/>
            </w:pPr>
            <w:r>
              <w:t>Zoek een item</w:t>
            </w:r>
          </w:p>
        </w:tc>
      </w:tr>
      <w:tr w:rsidR="00542534" w:rsidRPr="001901EB" w14:paraId="6656FFEF" w14:textId="77777777" w:rsidTr="00314F7B">
        <w:trPr>
          <w:cantSplit/>
        </w:trPr>
        <w:tc>
          <w:tcPr>
            <w:tcW w:w="3544" w:type="dxa"/>
            <w:shd w:val="clear" w:color="auto" w:fill="auto"/>
            <w:tcMar>
              <w:top w:w="28" w:type="dxa"/>
              <w:left w:w="28" w:type="dxa"/>
              <w:bottom w:w="28" w:type="dxa"/>
            </w:tcMar>
          </w:tcPr>
          <w:p w14:paraId="057749D4" w14:textId="77777777" w:rsidR="00542534" w:rsidRDefault="00A74797" w:rsidP="00271899">
            <w:pPr>
              <w:contextualSpacing/>
              <w:rPr>
                <w:lang w:eastAsia="nl-NL"/>
              </w:rPr>
            </w:pPr>
            <w:r>
              <w:rPr>
                <w:lang w:eastAsia="nl-NL"/>
              </w:rPr>
              <w:drawing>
                <wp:inline distT="0" distB="0" distL="0" distR="0" wp14:anchorId="30AF6BE9" wp14:editId="54CBA13C">
                  <wp:extent cx="966470" cy="215900"/>
                  <wp:effectExtent l="0" t="0" r="5080" b="0"/>
                  <wp:docPr id="10" name="Afbeelding 195" descr="P:\afbeeldingen\Sequrix icoontjes\verwijd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5" descr="P:\afbeeldingen\Sequrix icoontjes\verwijder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6470" cy="215900"/>
                          </a:xfrm>
                          <a:prstGeom prst="rect">
                            <a:avLst/>
                          </a:prstGeom>
                          <a:noFill/>
                          <a:ln>
                            <a:noFill/>
                          </a:ln>
                        </pic:spPr>
                      </pic:pic>
                    </a:graphicData>
                  </a:graphic>
                </wp:inline>
              </w:drawing>
            </w:r>
          </w:p>
        </w:tc>
        <w:tc>
          <w:tcPr>
            <w:tcW w:w="5954" w:type="dxa"/>
            <w:shd w:val="clear" w:color="auto" w:fill="auto"/>
          </w:tcPr>
          <w:p w14:paraId="4C57FB78" w14:textId="77777777" w:rsidR="00542534" w:rsidRPr="001901EB" w:rsidRDefault="00542534" w:rsidP="00F63B74">
            <w:pPr>
              <w:spacing w:line="276" w:lineRule="auto"/>
              <w:contextualSpacing/>
            </w:pPr>
            <w:r>
              <w:t>Verwijder een geselecteerd item</w:t>
            </w:r>
          </w:p>
        </w:tc>
      </w:tr>
      <w:tr w:rsidR="00542534" w:rsidRPr="001901EB" w14:paraId="66F13D9A" w14:textId="77777777" w:rsidTr="00314F7B">
        <w:trPr>
          <w:cantSplit/>
        </w:trPr>
        <w:tc>
          <w:tcPr>
            <w:tcW w:w="3544" w:type="dxa"/>
            <w:shd w:val="clear" w:color="auto" w:fill="auto"/>
            <w:tcMar>
              <w:top w:w="28" w:type="dxa"/>
              <w:left w:w="28" w:type="dxa"/>
              <w:bottom w:w="28" w:type="dxa"/>
            </w:tcMar>
          </w:tcPr>
          <w:p w14:paraId="32A56FC2" w14:textId="77777777" w:rsidR="00542534" w:rsidRDefault="00A74797" w:rsidP="001901EB">
            <w:pPr>
              <w:contextualSpacing/>
              <w:rPr>
                <w:lang w:eastAsia="nl-NL"/>
              </w:rPr>
            </w:pPr>
            <w:r>
              <w:rPr>
                <w:lang w:eastAsia="nl-NL"/>
              </w:rPr>
              <w:lastRenderedPageBreak/>
              <w:drawing>
                <wp:inline distT="0" distB="0" distL="0" distR="0" wp14:anchorId="22F5619A" wp14:editId="3AAE0C84">
                  <wp:extent cx="233045" cy="215900"/>
                  <wp:effectExtent l="0" t="0" r="0" b="0"/>
                  <wp:docPr id="11" name="Afbeelding 181" descr="P:\afbeeldingen\Sequrix icoontjes\vinkbox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1" descr="P:\afbeeldingen\Sequrix icoontjes\vinkboxj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p>
        </w:tc>
        <w:tc>
          <w:tcPr>
            <w:tcW w:w="5954" w:type="dxa"/>
            <w:shd w:val="clear" w:color="auto" w:fill="auto"/>
          </w:tcPr>
          <w:p w14:paraId="0FBD2997" w14:textId="77777777" w:rsidR="00542534" w:rsidRPr="001901EB" w:rsidRDefault="00542534" w:rsidP="00F63B74">
            <w:pPr>
              <w:spacing w:line="276" w:lineRule="auto"/>
              <w:contextualSpacing/>
            </w:pPr>
            <w:r>
              <w:t>Check box</w:t>
            </w:r>
          </w:p>
        </w:tc>
      </w:tr>
      <w:tr w:rsidR="00542534" w:rsidRPr="001901EB" w14:paraId="46BA9DD1" w14:textId="77777777" w:rsidTr="00314F7B">
        <w:trPr>
          <w:cantSplit/>
        </w:trPr>
        <w:tc>
          <w:tcPr>
            <w:tcW w:w="3544" w:type="dxa"/>
            <w:shd w:val="clear" w:color="auto" w:fill="auto"/>
            <w:tcMar>
              <w:top w:w="28" w:type="dxa"/>
              <w:left w:w="28" w:type="dxa"/>
              <w:bottom w:w="28" w:type="dxa"/>
            </w:tcMar>
          </w:tcPr>
          <w:p w14:paraId="4FD51C2E" w14:textId="77777777" w:rsidR="00542534" w:rsidRDefault="00A74797" w:rsidP="001901EB">
            <w:pPr>
              <w:contextualSpacing/>
              <w:rPr>
                <w:lang w:eastAsia="nl-NL"/>
              </w:rPr>
            </w:pPr>
            <w:r>
              <w:rPr>
                <w:lang w:eastAsia="nl-NL"/>
              </w:rPr>
              <w:drawing>
                <wp:inline distT="0" distB="0" distL="0" distR="0" wp14:anchorId="4222E6F0" wp14:editId="50026DDD">
                  <wp:extent cx="233045" cy="215900"/>
                  <wp:effectExtent l="0" t="0" r="0" b="0"/>
                  <wp:docPr id="12" name="Afbeelding 182" descr="P:\afbeeldingen\Sequrix icoontjes\vinkboxj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2" descr="P:\afbeeldingen\Sequrix icoontjes\vinkboxj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p>
        </w:tc>
        <w:tc>
          <w:tcPr>
            <w:tcW w:w="5954" w:type="dxa"/>
            <w:shd w:val="clear" w:color="auto" w:fill="auto"/>
          </w:tcPr>
          <w:p w14:paraId="3DA6E561" w14:textId="77777777" w:rsidR="00542534" w:rsidRPr="001901EB" w:rsidRDefault="00542534" w:rsidP="00F63B74">
            <w:pPr>
              <w:spacing w:line="276" w:lineRule="auto"/>
              <w:contextualSpacing/>
            </w:pPr>
            <w:r>
              <w:t>Check box aangevinkt</w:t>
            </w:r>
          </w:p>
        </w:tc>
      </w:tr>
      <w:tr w:rsidR="00542534" w:rsidRPr="001901EB" w14:paraId="24BE7A5B" w14:textId="77777777" w:rsidTr="00314F7B">
        <w:trPr>
          <w:cantSplit/>
        </w:trPr>
        <w:tc>
          <w:tcPr>
            <w:tcW w:w="3544" w:type="dxa"/>
            <w:shd w:val="clear" w:color="auto" w:fill="auto"/>
            <w:tcMar>
              <w:top w:w="28" w:type="dxa"/>
              <w:left w:w="28" w:type="dxa"/>
              <w:bottom w:w="28" w:type="dxa"/>
            </w:tcMar>
          </w:tcPr>
          <w:p w14:paraId="00454421" w14:textId="77777777" w:rsidR="00542534" w:rsidRDefault="00A74797" w:rsidP="001901EB">
            <w:pPr>
              <w:contextualSpacing/>
              <w:rPr>
                <w:lang w:eastAsia="nl-NL"/>
              </w:rPr>
            </w:pPr>
            <w:r>
              <w:rPr>
                <w:lang w:eastAsia="nl-NL"/>
              </w:rPr>
              <w:drawing>
                <wp:inline distT="0" distB="0" distL="0" distR="0" wp14:anchorId="083D879D" wp14:editId="3B883AB9">
                  <wp:extent cx="301625" cy="215900"/>
                  <wp:effectExtent l="0" t="0" r="3175" b="0"/>
                  <wp:docPr id="13" name="Afbeelding 183" descr="P:\afbeeldingen\Sequrix icoontjes\k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3" descr="P:\afbeeldingen\Sequrix icoontjes\kalend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215900"/>
                          </a:xfrm>
                          <a:prstGeom prst="rect">
                            <a:avLst/>
                          </a:prstGeom>
                          <a:noFill/>
                          <a:ln>
                            <a:noFill/>
                          </a:ln>
                        </pic:spPr>
                      </pic:pic>
                    </a:graphicData>
                  </a:graphic>
                </wp:inline>
              </w:drawing>
            </w:r>
          </w:p>
        </w:tc>
        <w:tc>
          <w:tcPr>
            <w:tcW w:w="5954" w:type="dxa"/>
            <w:shd w:val="clear" w:color="auto" w:fill="auto"/>
          </w:tcPr>
          <w:p w14:paraId="7C535A5C" w14:textId="77777777" w:rsidR="00542534" w:rsidRPr="001901EB" w:rsidRDefault="00542534" w:rsidP="00F63B74">
            <w:pPr>
              <w:spacing w:line="276" w:lineRule="auto"/>
              <w:contextualSpacing/>
            </w:pPr>
            <w:r>
              <w:t>Ga naar kalender</w:t>
            </w:r>
          </w:p>
        </w:tc>
      </w:tr>
      <w:tr w:rsidR="00542534" w:rsidRPr="001901EB" w14:paraId="4018BD49" w14:textId="77777777" w:rsidTr="00314F7B">
        <w:trPr>
          <w:cantSplit/>
        </w:trPr>
        <w:tc>
          <w:tcPr>
            <w:tcW w:w="3544" w:type="dxa"/>
            <w:shd w:val="clear" w:color="auto" w:fill="auto"/>
            <w:tcMar>
              <w:top w:w="28" w:type="dxa"/>
              <w:left w:w="28" w:type="dxa"/>
              <w:bottom w:w="28" w:type="dxa"/>
            </w:tcMar>
          </w:tcPr>
          <w:p w14:paraId="3A68AB62" w14:textId="77777777" w:rsidR="00542534" w:rsidRDefault="00A74797" w:rsidP="001901EB">
            <w:pPr>
              <w:contextualSpacing/>
              <w:rPr>
                <w:lang w:eastAsia="nl-NL"/>
              </w:rPr>
            </w:pPr>
            <w:r>
              <w:rPr>
                <w:lang w:eastAsia="nl-NL"/>
              </w:rPr>
              <w:drawing>
                <wp:inline distT="0" distB="0" distL="0" distR="0" wp14:anchorId="744196E2" wp14:editId="1346477A">
                  <wp:extent cx="293370" cy="215900"/>
                  <wp:effectExtent l="0" t="0" r="0" b="0"/>
                  <wp:docPr id="14" name="Afbeelding 184" descr="P:\afbeeldingen\Sequrix icoontjes\tijdsaandu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4" descr="P:\afbeeldingen\Sequrix icoontjes\tijdsaandui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370" cy="215900"/>
                          </a:xfrm>
                          <a:prstGeom prst="rect">
                            <a:avLst/>
                          </a:prstGeom>
                          <a:noFill/>
                          <a:ln>
                            <a:noFill/>
                          </a:ln>
                        </pic:spPr>
                      </pic:pic>
                    </a:graphicData>
                  </a:graphic>
                </wp:inline>
              </w:drawing>
            </w:r>
          </w:p>
        </w:tc>
        <w:tc>
          <w:tcPr>
            <w:tcW w:w="5954" w:type="dxa"/>
            <w:shd w:val="clear" w:color="auto" w:fill="auto"/>
          </w:tcPr>
          <w:p w14:paraId="5C839C87" w14:textId="77777777" w:rsidR="00542534" w:rsidRPr="001901EB" w:rsidRDefault="00542534" w:rsidP="00F63B74">
            <w:pPr>
              <w:spacing w:line="276" w:lineRule="auto"/>
              <w:contextualSpacing/>
            </w:pPr>
            <w:r>
              <w:t>Ga naar tijdsnotatie</w:t>
            </w:r>
          </w:p>
        </w:tc>
      </w:tr>
      <w:tr w:rsidR="00542534" w:rsidRPr="001901EB" w14:paraId="61508648" w14:textId="77777777" w:rsidTr="00314F7B">
        <w:trPr>
          <w:cantSplit/>
        </w:trPr>
        <w:tc>
          <w:tcPr>
            <w:tcW w:w="3544" w:type="dxa"/>
            <w:shd w:val="clear" w:color="auto" w:fill="auto"/>
            <w:tcMar>
              <w:top w:w="28" w:type="dxa"/>
              <w:left w:w="28" w:type="dxa"/>
              <w:bottom w:w="28" w:type="dxa"/>
            </w:tcMar>
          </w:tcPr>
          <w:p w14:paraId="102275FC" w14:textId="77777777" w:rsidR="00542534" w:rsidRDefault="00D8331A" w:rsidP="001901EB">
            <w:pPr>
              <w:contextualSpacing/>
              <w:rPr>
                <w:lang w:eastAsia="nl-NL"/>
              </w:rPr>
            </w:pPr>
            <w:r>
              <w:rPr>
                <w:lang w:eastAsia="nl-NL"/>
              </w:rPr>
              <w:drawing>
                <wp:inline distT="0" distB="0" distL="0" distR="0" wp14:anchorId="0A30D20A" wp14:editId="0DF67E63">
                  <wp:extent cx="238158" cy="219106"/>
                  <wp:effectExtent l="0" t="0" r="0"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arning.png"/>
                          <pic:cNvPicPr/>
                        </pic:nvPicPr>
                        <pic:blipFill>
                          <a:blip r:embed="rId33">
                            <a:extLst>
                              <a:ext uri="{28A0092B-C50C-407E-A947-70E740481C1C}">
                                <a14:useLocalDpi xmlns:a14="http://schemas.microsoft.com/office/drawing/2010/main" val="0"/>
                              </a:ext>
                            </a:extLst>
                          </a:blip>
                          <a:stretch>
                            <a:fillRect/>
                          </a:stretch>
                        </pic:blipFill>
                        <pic:spPr>
                          <a:xfrm>
                            <a:off x="0" y="0"/>
                            <a:ext cx="238158" cy="219106"/>
                          </a:xfrm>
                          <a:prstGeom prst="rect">
                            <a:avLst/>
                          </a:prstGeom>
                        </pic:spPr>
                      </pic:pic>
                    </a:graphicData>
                  </a:graphic>
                </wp:inline>
              </w:drawing>
            </w:r>
          </w:p>
        </w:tc>
        <w:tc>
          <w:tcPr>
            <w:tcW w:w="5954" w:type="dxa"/>
            <w:shd w:val="clear" w:color="auto" w:fill="auto"/>
          </w:tcPr>
          <w:p w14:paraId="1514FD92" w14:textId="77777777" w:rsidR="00542534" w:rsidRPr="001901EB" w:rsidRDefault="00542534" w:rsidP="00F63B74">
            <w:pPr>
              <w:spacing w:line="276" w:lineRule="auto"/>
              <w:contextualSpacing/>
            </w:pPr>
            <w:r>
              <w:t>Markeert een taak met een afwijking</w:t>
            </w:r>
          </w:p>
        </w:tc>
      </w:tr>
      <w:tr w:rsidR="00542534" w:rsidRPr="001901EB" w14:paraId="289F4589" w14:textId="77777777" w:rsidTr="00314F7B">
        <w:trPr>
          <w:cantSplit/>
        </w:trPr>
        <w:tc>
          <w:tcPr>
            <w:tcW w:w="3544" w:type="dxa"/>
            <w:shd w:val="clear" w:color="auto" w:fill="auto"/>
            <w:tcMar>
              <w:top w:w="28" w:type="dxa"/>
              <w:left w:w="28" w:type="dxa"/>
              <w:bottom w:w="28" w:type="dxa"/>
            </w:tcMar>
          </w:tcPr>
          <w:p w14:paraId="60703D63" w14:textId="77777777" w:rsidR="00542534" w:rsidRPr="001901EB" w:rsidRDefault="00A74797" w:rsidP="001901EB">
            <w:r>
              <w:rPr>
                <w:lang w:eastAsia="nl-NL"/>
              </w:rPr>
              <w:drawing>
                <wp:inline distT="0" distB="0" distL="0" distR="0" wp14:anchorId="4243A935" wp14:editId="38BF2C7F">
                  <wp:extent cx="224155" cy="215900"/>
                  <wp:effectExtent l="0" t="0" r="4445" b="0"/>
                  <wp:docPr id="18" name="Afbeelding 187" descr="P:\afbeeldingen\Sequrix icoontjes\kruis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7" descr="P:\afbeeldingen\Sequrix icoontjes\kruisj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155" cy="215900"/>
                          </a:xfrm>
                          <a:prstGeom prst="rect">
                            <a:avLst/>
                          </a:prstGeom>
                          <a:noFill/>
                          <a:ln>
                            <a:noFill/>
                          </a:ln>
                        </pic:spPr>
                      </pic:pic>
                    </a:graphicData>
                  </a:graphic>
                </wp:inline>
              </w:drawing>
            </w:r>
          </w:p>
        </w:tc>
        <w:tc>
          <w:tcPr>
            <w:tcW w:w="5954" w:type="dxa"/>
            <w:shd w:val="clear" w:color="auto" w:fill="auto"/>
          </w:tcPr>
          <w:p w14:paraId="4CEFDA87" w14:textId="77777777" w:rsidR="00542534" w:rsidRPr="001901EB" w:rsidRDefault="00542534" w:rsidP="00F63B74">
            <w:pPr>
              <w:spacing w:line="276" w:lineRule="auto"/>
            </w:pPr>
            <w:r>
              <w:t>Verwijder een geselecteerd item</w:t>
            </w:r>
          </w:p>
        </w:tc>
      </w:tr>
      <w:tr w:rsidR="00542534" w:rsidRPr="001901EB" w14:paraId="59928A5D" w14:textId="77777777" w:rsidTr="00314F7B">
        <w:trPr>
          <w:cantSplit/>
        </w:trPr>
        <w:tc>
          <w:tcPr>
            <w:tcW w:w="3544" w:type="dxa"/>
            <w:shd w:val="clear" w:color="auto" w:fill="auto"/>
            <w:tcMar>
              <w:top w:w="28" w:type="dxa"/>
              <w:left w:w="28" w:type="dxa"/>
              <w:bottom w:w="28" w:type="dxa"/>
            </w:tcMar>
          </w:tcPr>
          <w:p w14:paraId="013B601B" w14:textId="77777777" w:rsidR="00542534" w:rsidRPr="001901EB" w:rsidRDefault="00A74797" w:rsidP="001901EB">
            <w:r>
              <w:rPr>
                <w:lang w:eastAsia="nl-NL"/>
              </w:rPr>
              <w:drawing>
                <wp:inline distT="0" distB="0" distL="0" distR="0" wp14:anchorId="191AE09A" wp14:editId="37272CF7">
                  <wp:extent cx="276225" cy="215900"/>
                  <wp:effectExtent l="0" t="0" r="9525" b="0"/>
                  <wp:docPr id="19" name="Afbeelding 189" descr="P:\afbeeldingen\Sequrix icoontjes\selecteerpijltje li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9" descr="P:\afbeeldingen\Sequrix icoontjes\selecteerpijltje link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225" cy="215900"/>
                          </a:xfrm>
                          <a:prstGeom prst="rect">
                            <a:avLst/>
                          </a:prstGeom>
                          <a:noFill/>
                          <a:ln>
                            <a:noFill/>
                          </a:ln>
                        </pic:spPr>
                      </pic:pic>
                    </a:graphicData>
                  </a:graphic>
                </wp:inline>
              </w:drawing>
            </w:r>
          </w:p>
        </w:tc>
        <w:tc>
          <w:tcPr>
            <w:tcW w:w="5954" w:type="dxa"/>
            <w:shd w:val="clear" w:color="auto" w:fill="auto"/>
          </w:tcPr>
          <w:p w14:paraId="5DE29C49" w14:textId="77777777" w:rsidR="00542534" w:rsidRPr="001901EB" w:rsidRDefault="00542534" w:rsidP="00F63B74">
            <w:pPr>
              <w:spacing w:line="276" w:lineRule="auto"/>
            </w:pPr>
            <w:r>
              <w:t xml:space="preserve">Verplaats een geselecteerd item/items naar veld links </w:t>
            </w:r>
          </w:p>
        </w:tc>
      </w:tr>
      <w:tr w:rsidR="00542534" w:rsidRPr="001901EB" w14:paraId="39025ACF" w14:textId="77777777" w:rsidTr="00314F7B">
        <w:trPr>
          <w:cantSplit/>
        </w:trPr>
        <w:tc>
          <w:tcPr>
            <w:tcW w:w="3544" w:type="dxa"/>
            <w:shd w:val="clear" w:color="auto" w:fill="auto"/>
            <w:tcMar>
              <w:top w:w="28" w:type="dxa"/>
              <w:left w:w="28" w:type="dxa"/>
              <w:bottom w:w="28" w:type="dxa"/>
            </w:tcMar>
          </w:tcPr>
          <w:p w14:paraId="65D30207" w14:textId="77777777" w:rsidR="00542534" w:rsidRPr="001901EB" w:rsidRDefault="00A74797" w:rsidP="001901EB">
            <w:pPr>
              <w:rPr>
                <w:lang w:eastAsia="nl-NL"/>
              </w:rPr>
            </w:pPr>
            <w:r>
              <w:rPr>
                <w:lang w:eastAsia="nl-NL"/>
              </w:rPr>
              <w:drawing>
                <wp:inline distT="0" distB="0" distL="0" distR="0" wp14:anchorId="74F4E255" wp14:editId="719BD894">
                  <wp:extent cx="276225" cy="241300"/>
                  <wp:effectExtent l="0" t="0" r="9525" b="6350"/>
                  <wp:docPr id="20" name="Afbeelding 190" descr="P:\afbeeldingen\Sequrix icoontjes\selecteerpijltje rec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0" descr="P:\afbeeldingen\Sequrix icoontjes\selecteerpijltje recht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225" cy="241300"/>
                          </a:xfrm>
                          <a:prstGeom prst="rect">
                            <a:avLst/>
                          </a:prstGeom>
                          <a:noFill/>
                          <a:ln>
                            <a:noFill/>
                          </a:ln>
                        </pic:spPr>
                      </pic:pic>
                    </a:graphicData>
                  </a:graphic>
                </wp:inline>
              </w:drawing>
            </w:r>
          </w:p>
        </w:tc>
        <w:tc>
          <w:tcPr>
            <w:tcW w:w="5954" w:type="dxa"/>
            <w:shd w:val="clear" w:color="auto" w:fill="auto"/>
          </w:tcPr>
          <w:p w14:paraId="6B01A420" w14:textId="77777777" w:rsidR="00542534" w:rsidRPr="001901EB" w:rsidRDefault="00542534" w:rsidP="00F63B74">
            <w:pPr>
              <w:spacing w:line="276" w:lineRule="auto"/>
            </w:pPr>
            <w:r>
              <w:t>Verplaats een geselecteerd item/items naar veld rechts</w:t>
            </w:r>
          </w:p>
        </w:tc>
      </w:tr>
      <w:tr w:rsidR="00542534" w:rsidRPr="001901EB" w14:paraId="5CD9BD27" w14:textId="77777777" w:rsidTr="00314F7B">
        <w:trPr>
          <w:cantSplit/>
        </w:trPr>
        <w:tc>
          <w:tcPr>
            <w:tcW w:w="3544" w:type="dxa"/>
            <w:shd w:val="clear" w:color="auto" w:fill="auto"/>
            <w:tcMar>
              <w:top w:w="28" w:type="dxa"/>
              <w:left w:w="28" w:type="dxa"/>
              <w:bottom w:w="28" w:type="dxa"/>
            </w:tcMar>
          </w:tcPr>
          <w:p w14:paraId="2A62825B" w14:textId="376D8E71" w:rsidR="00542534" w:rsidRPr="001901EB" w:rsidRDefault="00D27F7C" w:rsidP="001901EB">
            <w:pPr>
              <w:rPr>
                <w:lang w:eastAsia="nl-NL"/>
              </w:rPr>
            </w:pPr>
            <w:r>
              <w:rPr>
                <w:lang w:eastAsia="nl-NL"/>
              </w:rPr>
              <w:t xml:space="preserve"> </w:t>
            </w:r>
            <w:r>
              <w:rPr>
                <w:lang w:eastAsia="nl-NL"/>
              </w:rPr>
              <w:drawing>
                <wp:inline distT="0" distB="0" distL="0" distR="0" wp14:anchorId="14A173C0" wp14:editId="7C006D49">
                  <wp:extent cx="104790" cy="114316"/>
                  <wp:effectExtent l="0" t="0" r="9525" b="0"/>
                  <wp:docPr id="309" name="Afbeelding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rash.png"/>
                          <pic:cNvPicPr/>
                        </pic:nvPicPr>
                        <pic:blipFill>
                          <a:blip r:embed="rId37">
                            <a:extLst>
                              <a:ext uri="{28A0092B-C50C-407E-A947-70E740481C1C}">
                                <a14:useLocalDpi xmlns:a14="http://schemas.microsoft.com/office/drawing/2010/main" val="0"/>
                              </a:ext>
                            </a:extLst>
                          </a:blip>
                          <a:stretch>
                            <a:fillRect/>
                          </a:stretch>
                        </pic:blipFill>
                        <pic:spPr>
                          <a:xfrm>
                            <a:off x="0" y="0"/>
                            <a:ext cx="104790" cy="114316"/>
                          </a:xfrm>
                          <a:prstGeom prst="rect">
                            <a:avLst/>
                          </a:prstGeom>
                        </pic:spPr>
                      </pic:pic>
                    </a:graphicData>
                  </a:graphic>
                </wp:inline>
              </w:drawing>
            </w:r>
          </w:p>
        </w:tc>
        <w:tc>
          <w:tcPr>
            <w:tcW w:w="5954" w:type="dxa"/>
            <w:shd w:val="clear" w:color="auto" w:fill="auto"/>
          </w:tcPr>
          <w:p w14:paraId="202F97A8" w14:textId="5AB904C5" w:rsidR="00542534" w:rsidRPr="001901EB" w:rsidRDefault="00D27F7C" w:rsidP="00F63B74">
            <w:pPr>
              <w:spacing w:line="276" w:lineRule="auto"/>
            </w:pPr>
            <w:r>
              <w:t>Verwijder alle taken uit</w:t>
            </w:r>
            <w:r w:rsidR="00542534">
              <w:t xml:space="preserve"> een dienst</w:t>
            </w:r>
          </w:p>
        </w:tc>
      </w:tr>
      <w:tr w:rsidR="006B23CB" w:rsidRPr="001901EB" w14:paraId="187E78C3" w14:textId="77777777" w:rsidTr="00314F7B">
        <w:trPr>
          <w:cantSplit/>
        </w:trPr>
        <w:tc>
          <w:tcPr>
            <w:tcW w:w="3544" w:type="dxa"/>
            <w:shd w:val="clear" w:color="auto" w:fill="auto"/>
            <w:tcMar>
              <w:top w:w="28" w:type="dxa"/>
              <w:left w:w="28" w:type="dxa"/>
              <w:bottom w:w="28" w:type="dxa"/>
            </w:tcMar>
          </w:tcPr>
          <w:p w14:paraId="6C813696" w14:textId="49313580" w:rsidR="006B23CB" w:rsidRDefault="00D27F7C" w:rsidP="001901EB">
            <w:pPr>
              <w:rPr>
                <w:lang w:eastAsia="nl-NL"/>
              </w:rPr>
            </w:pPr>
            <w:r>
              <w:rPr>
                <w:lang w:eastAsia="nl-NL"/>
              </w:rPr>
              <w:drawing>
                <wp:inline distT="0" distB="0" distL="0" distR="0" wp14:anchorId="7FDE4E5B" wp14:editId="0E70F79E">
                  <wp:extent cx="233045" cy="189865"/>
                  <wp:effectExtent l="0" t="0" r="0" b="635"/>
                  <wp:docPr id="107" name="Afbeelding 202" descr="P:\afbeeldingen\Sequrix icoontjes\voorgaande 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2" descr="P:\afbeeldingen\Sequrix icoontjes\voorgaande elem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045" cy="189865"/>
                          </a:xfrm>
                          <a:prstGeom prst="rect">
                            <a:avLst/>
                          </a:prstGeom>
                          <a:noFill/>
                          <a:ln>
                            <a:noFill/>
                          </a:ln>
                        </pic:spPr>
                      </pic:pic>
                    </a:graphicData>
                  </a:graphic>
                </wp:inline>
              </w:drawing>
            </w:r>
          </w:p>
        </w:tc>
        <w:tc>
          <w:tcPr>
            <w:tcW w:w="5954" w:type="dxa"/>
            <w:shd w:val="clear" w:color="auto" w:fill="auto"/>
          </w:tcPr>
          <w:p w14:paraId="341804D7" w14:textId="55805865" w:rsidR="006B23CB" w:rsidRDefault="006B23CB" w:rsidP="00F63B74">
            <w:pPr>
              <w:spacing w:line="276" w:lineRule="auto"/>
            </w:pPr>
            <w:r>
              <w:t>Tijdslijn naar links bewegen</w:t>
            </w:r>
          </w:p>
        </w:tc>
      </w:tr>
      <w:tr w:rsidR="006B23CB" w:rsidRPr="001901EB" w14:paraId="15BBD395" w14:textId="77777777" w:rsidTr="00314F7B">
        <w:trPr>
          <w:cantSplit/>
        </w:trPr>
        <w:tc>
          <w:tcPr>
            <w:tcW w:w="3544" w:type="dxa"/>
            <w:shd w:val="clear" w:color="auto" w:fill="auto"/>
            <w:tcMar>
              <w:top w:w="28" w:type="dxa"/>
              <w:left w:w="28" w:type="dxa"/>
              <w:bottom w:w="28" w:type="dxa"/>
            </w:tcMar>
          </w:tcPr>
          <w:p w14:paraId="3B461D7D" w14:textId="5AA97700" w:rsidR="006B23CB" w:rsidRDefault="00D27F7C" w:rsidP="001901EB">
            <w:pPr>
              <w:rPr>
                <w:lang w:eastAsia="nl-NL"/>
              </w:rPr>
            </w:pPr>
            <w:r>
              <w:rPr>
                <w:lang w:eastAsia="nl-NL"/>
              </w:rPr>
              <w:drawing>
                <wp:inline distT="0" distB="0" distL="0" distR="0" wp14:anchorId="324717B0" wp14:editId="6C6488DC">
                  <wp:extent cx="250190" cy="198120"/>
                  <wp:effectExtent l="0" t="0" r="0" b="0"/>
                  <wp:docPr id="109" name="Afbeelding 201" descr="P:\afbeeldingen\Sequrix icoontjes\volgende elem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1" descr="P:\afbeeldingen\Sequrix icoontjes\volgende elemem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190" cy="198120"/>
                          </a:xfrm>
                          <a:prstGeom prst="rect">
                            <a:avLst/>
                          </a:prstGeom>
                          <a:noFill/>
                          <a:ln>
                            <a:noFill/>
                          </a:ln>
                        </pic:spPr>
                      </pic:pic>
                    </a:graphicData>
                  </a:graphic>
                </wp:inline>
              </w:drawing>
            </w:r>
          </w:p>
        </w:tc>
        <w:tc>
          <w:tcPr>
            <w:tcW w:w="5954" w:type="dxa"/>
            <w:shd w:val="clear" w:color="auto" w:fill="auto"/>
          </w:tcPr>
          <w:p w14:paraId="0BE61B8E" w14:textId="37CC083D" w:rsidR="006B23CB" w:rsidRDefault="006B23CB" w:rsidP="00F63B74">
            <w:pPr>
              <w:spacing w:line="276" w:lineRule="auto"/>
            </w:pPr>
            <w:r>
              <w:t>Tijdslijn naar rechts bewegen</w:t>
            </w:r>
          </w:p>
        </w:tc>
      </w:tr>
      <w:tr w:rsidR="006B23CB" w:rsidRPr="001901EB" w14:paraId="1A86D6BF" w14:textId="77777777" w:rsidTr="00314F7B">
        <w:trPr>
          <w:cantSplit/>
        </w:trPr>
        <w:tc>
          <w:tcPr>
            <w:tcW w:w="3544" w:type="dxa"/>
            <w:shd w:val="clear" w:color="auto" w:fill="auto"/>
            <w:tcMar>
              <w:top w:w="28" w:type="dxa"/>
              <w:left w:w="28" w:type="dxa"/>
              <w:bottom w:w="28" w:type="dxa"/>
            </w:tcMar>
          </w:tcPr>
          <w:p w14:paraId="46E7DBF6" w14:textId="728A2329" w:rsidR="006B23CB" w:rsidRDefault="006B23CB" w:rsidP="001901EB">
            <w:pPr>
              <w:rPr>
                <w:lang w:eastAsia="nl-NL"/>
              </w:rPr>
            </w:pPr>
            <w:r>
              <w:rPr>
                <w:lang w:eastAsia="nl-NL"/>
              </w:rPr>
              <w:drawing>
                <wp:inline distT="0" distB="0" distL="0" distR="0" wp14:anchorId="3873C04D" wp14:editId="13A440EF">
                  <wp:extent cx="218905" cy="212651"/>
                  <wp:effectExtent l="0" t="0" r="0" b="0"/>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731" cy="218311"/>
                          </a:xfrm>
                          <a:prstGeom prst="rect">
                            <a:avLst/>
                          </a:prstGeom>
                        </pic:spPr>
                      </pic:pic>
                    </a:graphicData>
                  </a:graphic>
                </wp:inline>
              </w:drawing>
            </w:r>
          </w:p>
        </w:tc>
        <w:tc>
          <w:tcPr>
            <w:tcW w:w="5954" w:type="dxa"/>
            <w:shd w:val="clear" w:color="auto" w:fill="auto"/>
          </w:tcPr>
          <w:p w14:paraId="47EE42D6" w14:textId="2964EC12" w:rsidR="006B23CB" w:rsidRDefault="006B23CB" w:rsidP="00F63B74">
            <w:pPr>
              <w:spacing w:line="276" w:lineRule="auto"/>
            </w:pPr>
            <w:r>
              <w:t>Inzoomen</w:t>
            </w:r>
          </w:p>
        </w:tc>
      </w:tr>
      <w:tr w:rsidR="006B23CB" w:rsidRPr="001901EB" w14:paraId="37E25D62" w14:textId="77777777" w:rsidTr="00314F7B">
        <w:trPr>
          <w:cantSplit/>
        </w:trPr>
        <w:tc>
          <w:tcPr>
            <w:tcW w:w="3544" w:type="dxa"/>
            <w:shd w:val="clear" w:color="auto" w:fill="auto"/>
            <w:tcMar>
              <w:top w:w="28" w:type="dxa"/>
              <w:left w:w="28" w:type="dxa"/>
              <w:bottom w:w="28" w:type="dxa"/>
            </w:tcMar>
          </w:tcPr>
          <w:p w14:paraId="2100F036" w14:textId="025DF224" w:rsidR="006B23CB" w:rsidRDefault="006B23CB" w:rsidP="001901EB">
            <w:pPr>
              <w:rPr>
                <w:lang w:eastAsia="nl-NL"/>
              </w:rPr>
            </w:pPr>
            <w:r>
              <w:rPr>
                <w:lang w:eastAsia="nl-NL"/>
              </w:rPr>
              <w:drawing>
                <wp:inline distT="0" distB="0" distL="0" distR="0" wp14:anchorId="691F08B2" wp14:editId="0F5AA84C">
                  <wp:extent cx="218440" cy="224865"/>
                  <wp:effectExtent l="0" t="0" r="0" b="3810"/>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865" cy="227362"/>
                          </a:xfrm>
                          <a:prstGeom prst="rect">
                            <a:avLst/>
                          </a:prstGeom>
                        </pic:spPr>
                      </pic:pic>
                    </a:graphicData>
                  </a:graphic>
                </wp:inline>
              </w:drawing>
            </w:r>
          </w:p>
        </w:tc>
        <w:tc>
          <w:tcPr>
            <w:tcW w:w="5954" w:type="dxa"/>
            <w:shd w:val="clear" w:color="auto" w:fill="auto"/>
          </w:tcPr>
          <w:p w14:paraId="3C0C1DDC" w14:textId="1FC13533" w:rsidR="006B23CB" w:rsidRDefault="006B23CB" w:rsidP="00F63B74">
            <w:pPr>
              <w:spacing w:line="276" w:lineRule="auto"/>
            </w:pPr>
            <w:r>
              <w:t>Uitzoomen</w:t>
            </w:r>
          </w:p>
        </w:tc>
      </w:tr>
    </w:tbl>
    <w:p w14:paraId="283A790E" w14:textId="77777777" w:rsidR="001901EB" w:rsidRPr="001901EB" w:rsidRDefault="001901EB" w:rsidP="001901EB"/>
    <w:p w14:paraId="6642D989" w14:textId="41C534EB" w:rsidR="00CC0A16" w:rsidRDefault="009C60FE" w:rsidP="00912821">
      <w:pPr>
        <w:pStyle w:val="Heading1"/>
      </w:pPr>
      <w:bookmarkStart w:id="33" w:name="_Toc409088881"/>
      <w:bookmarkStart w:id="34" w:name="_Toc460250600"/>
      <w:bookmarkStart w:id="35" w:name="_Toc41561712"/>
      <w:bookmarkStart w:id="36" w:name="_Toc64306859"/>
      <w:r>
        <w:t>Systeem</w:t>
      </w:r>
      <w:r w:rsidR="00CC0A16">
        <w:t>samenvatting</w:t>
      </w:r>
      <w:bookmarkEnd w:id="33"/>
      <w:bookmarkEnd w:id="34"/>
      <w:bookmarkEnd w:id="35"/>
      <w:bookmarkEnd w:id="36"/>
    </w:p>
    <w:p w14:paraId="2DA0599A" w14:textId="77777777" w:rsidR="00363E2A" w:rsidRPr="005547EA" w:rsidRDefault="009C60FE" w:rsidP="00363E2A">
      <w:r>
        <w:t>De systeem</w:t>
      </w:r>
      <w:r w:rsidR="005547EA">
        <w:t xml:space="preserve">samenvatting geeft een algemeen beeld van </w:t>
      </w:r>
      <w:r w:rsidR="00363E2A">
        <w:t xml:space="preserve">de </w:t>
      </w:r>
      <w:r w:rsidR="00C50A02">
        <w:t>SequriX</w:t>
      </w:r>
      <w:r w:rsidR="00363E2A">
        <w:t xml:space="preserve"> applicatie</w:t>
      </w:r>
      <w:r w:rsidR="005547EA">
        <w:t xml:space="preserve">. </w:t>
      </w:r>
      <w:r w:rsidR="005547EA" w:rsidRPr="005547EA">
        <w:t>De samenvatting schetst het gebruik van de hardware en software vereisten, de syste</w:t>
      </w:r>
      <w:r w:rsidR="005547EA">
        <w:t>e</w:t>
      </w:r>
      <w:r w:rsidR="005547EA" w:rsidRPr="005547EA">
        <w:t>m configuratie</w:t>
      </w:r>
      <w:r w:rsidR="00363E2A">
        <w:t xml:space="preserve">, de toegangsniveaus van de gebruiker en de gedragingen van het systeem in geval van calamiteiten. </w:t>
      </w:r>
    </w:p>
    <w:p w14:paraId="7B9A33F2" w14:textId="77777777" w:rsidR="001901EB" w:rsidRDefault="00932C35" w:rsidP="003F1F0B">
      <w:pPr>
        <w:pStyle w:val="Heading2"/>
      </w:pPr>
      <w:bookmarkStart w:id="37" w:name="_Toc460250601"/>
      <w:bookmarkStart w:id="38" w:name="_Toc41561713"/>
      <w:bookmarkStart w:id="39" w:name="_Toc64306860"/>
      <w:r>
        <w:t>Functionele p</w:t>
      </w:r>
      <w:r w:rsidR="001901EB">
        <w:t>roductomschrijving</w:t>
      </w:r>
      <w:bookmarkEnd w:id="37"/>
      <w:bookmarkEnd w:id="38"/>
      <w:bookmarkEnd w:id="39"/>
    </w:p>
    <w:p w14:paraId="65C7C44C" w14:textId="77777777" w:rsidR="001901EB" w:rsidRDefault="00C50A02" w:rsidP="001901EB">
      <w:r>
        <w:t>SequriX</w:t>
      </w:r>
      <w:r w:rsidR="001901EB">
        <w:t xml:space="preserve"> </w:t>
      </w:r>
      <w:r w:rsidR="001901EB" w:rsidRPr="004B47DC">
        <w:t>2.0 is een applicatie, die beveili</w:t>
      </w:r>
      <w:r w:rsidR="00A619E7">
        <w:t>gi</w:t>
      </w:r>
      <w:r w:rsidR="001901EB" w:rsidRPr="004B47DC">
        <w:t xml:space="preserve">ngsdiensten digitaliseert. </w:t>
      </w:r>
      <w:r w:rsidR="00932C35">
        <w:t xml:space="preserve">SequriX is ontworpen om beveiligingsbedrijven te ondersteunen in de processen rondom het bewaken en beveiligen van </w:t>
      </w:r>
      <w:r w:rsidR="00932C35" w:rsidRPr="00C06F9A">
        <w:rPr>
          <w:rStyle w:val="Cursief"/>
        </w:rPr>
        <w:t>objecten</w:t>
      </w:r>
      <w:r w:rsidR="00932C35">
        <w:t xml:space="preserve">. Daarnaast </w:t>
      </w:r>
      <w:r w:rsidR="001901EB" w:rsidRPr="00A54EF2">
        <w:t xml:space="preserve">beheert u in een online backoffice systeem alle gegevens over </w:t>
      </w:r>
      <w:r w:rsidR="00932C35">
        <w:t xml:space="preserve">klanten, </w:t>
      </w:r>
      <w:r w:rsidR="001901EB" w:rsidRPr="00A54EF2">
        <w:t>objecten, locaties, wagenpark en contracten. Surveillanten gaan op pad met een smartphone waarmee zij bevindingen registeren en alarmen efficiënt opvolgen.</w:t>
      </w:r>
      <w:r w:rsidR="001901EB">
        <w:t xml:space="preserve"> </w:t>
      </w:r>
      <w:r>
        <w:t>SequriX</w:t>
      </w:r>
      <w:r w:rsidR="001901EB">
        <w:t xml:space="preserve"> draait op mobiele apparatuur met Android besturingssysteem. </w:t>
      </w:r>
    </w:p>
    <w:p w14:paraId="3BC27B57" w14:textId="77777777" w:rsidR="00F76E3F" w:rsidRDefault="00F76E3F" w:rsidP="00932C35"/>
    <w:p w14:paraId="095C86D6" w14:textId="0ACBFB37" w:rsidR="00DF085A" w:rsidRDefault="00932C35" w:rsidP="00932C35">
      <w:r>
        <w:t xml:space="preserve">De belangrijkste begrippen in SequriX zijn: </w:t>
      </w:r>
    </w:p>
    <w:p w14:paraId="63590CCC" w14:textId="7AFD5940" w:rsidR="00DF085A" w:rsidRPr="00DF085A" w:rsidRDefault="00DF085A" w:rsidP="00DF085A">
      <w:pPr>
        <w:pStyle w:val="ListParagraph"/>
        <w:numPr>
          <w:ilvl w:val="0"/>
          <w:numId w:val="13"/>
        </w:numPr>
        <w:rPr>
          <w:rStyle w:val="Cursief"/>
        </w:rPr>
      </w:pPr>
      <w:r>
        <w:rPr>
          <w:rStyle w:val="Cursief"/>
        </w:rPr>
        <w:t xml:space="preserve">Klant: </w:t>
      </w:r>
      <w:r>
        <w:rPr>
          <w:rStyle w:val="Cursief"/>
          <w:i w:val="0"/>
          <w:iCs/>
        </w:rPr>
        <w:t xml:space="preserve">de </w:t>
      </w:r>
      <w:r w:rsidRPr="00DF085A">
        <w:rPr>
          <w:rStyle w:val="Cursief"/>
        </w:rPr>
        <w:t>klant</w:t>
      </w:r>
      <w:r>
        <w:rPr>
          <w:rStyle w:val="Cursief"/>
          <w:i w:val="0"/>
          <w:iCs/>
        </w:rPr>
        <w:t xml:space="preserve"> (ook vaak debiteur genoemd) is de entiteit waar alle contractafspraken mee worden gemaakt en waar facturen naar toe gestuurd zullen worden.</w:t>
      </w:r>
    </w:p>
    <w:p w14:paraId="0F5D20BD" w14:textId="3CD391B1" w:rsidR="00932C35" w:rsidRDefault="00932C35" w:rsidP="00762DDB">
      <w:pPr>
        <w:pStyle w:val="Opsomming1"/>
        <w:numPr>
          <w:ilvl w:val="0"/>
          <w:numId w:val="13"/>
        </w:numPr>
        <w:rPr>
          <w:rStyle w:val="Cursief"/>
          <w:noProof/>
          <w:color w:val="auto"/>
        </w:rPr>
      </w:pPr>
      <w:r>
        <w:rPr>
          <w:rStyle w:val="Cursief"/>
        </w:rPr>
        <w:t xml:space="preserve">Object: </w:t>
      </w:r>
      <w:r w:rsidRPr="00932C35">
        <w:rPr>
          <w:rStyle w:val="Cursief"/>
          <w:i w:val="0"/>
        </w:rPr>
        <w:t xml:space="preserve">het </w:t>
      </w:r>
      <w:r w:rsidRPr="00932C35">
        <w:rPr>
          <w:rStyle w:val="Cursief"/>
        </w:rPr>
        <w:t>object</w:t>
      </w:r>
      <w:r w:rsidRPr="00932C35">
        <w:rPr>
          <w:rStyle w:val="Cursief"/>
          <w:i w:val="0"/>
        </w:rPr>
        <w:t xml:space="preserve"> staat centraal in SequriX.</w:t>
      </w:r>
      <w:r>
        <w:rPr>
          <w:rStyle w:val="Cursief"/>
        </w:rPr>
        <w:t xml:space="preserve"> </w:t>
      </w:r>
      <w:r>
        <w:t xml:space="preserve">Een </w:t>
      </w:r>
      <w:r w:rsidRPr="00C06F9A">
        <w:rPr>
          <w:rStyle w:val="Cursief"/>
        </w:rPr>
        <w:t>object</w:t>
      </w:r>
      <w:r>
        <w:t xml:space="preserve"> is in het algemeen een gebouw (zoals een kantoor, fabriek of woonhuis) of een terrein.</w:t>
      </w:r>
      <w:r w:rsidR="00DF085A">
        <w:t xml:space="preserve"> Bij kleine klanten zullen de klantgegevens en de objectgegevens </w:t>
      </w:r>
      <w:r w:rsidR="00A738C7">
        <w:t xml:space="preserve">vaak </w:t>
      </w:r>
      <w:r w:rsidR="00DF085A">
        <w:t xml:space="preserve">hetzelfde </w:t>
      </w:r>
      <w:r w:rsidR="00A738C7">
        <w:t>zijn, maar bij bedrijven met meerdere vestigingen zult u bij één klant meerdere objecten moeten aanmaken.</w:t>
      </w:r>
    </w:p>
    <w:p w14:paraId="02BDA59E" w14:textId="77777777" w:rsidR="00932C35" w:rsidRPr="00F25673" w:rsidRDefault="00932C35" w:rsidP="00762DDB">
      <w:pPr>
        <w:pStyle w:val="Opsomming1"/>
        <w:numPr>
          <w:ilvl w:val="0"/>
          <w:numId w:val="13"/>
        </w:numPr>
        <w:rPr>
          <w:rStyle w:val="Cursief"/>
        </w:rPr>
      </w:pPr>
      <w:r w:rsidRPr="00F25673">
        <w:rPr>
          <w:rStyle w:val="Cursief"/>
        </w:rPr>
        <w:t>Taak</w:t>
      </w:r>
      <w:r>
        <w:t xml:space="preserve">: een </w:t>
      </w:r>
      <w:r w:rsidRPr="00F25673">
        <w:rPr>
          <w:rStyle w:val="Cursief"/>
        </w:rPr>
        <w:t>taak</w:t>
      </w:r>
      <w:r>
        <w:t xml:space="preserve"> is de vooraf geplande opdracht aan een surveillant (of een team van surveillanten) om een bepaald </w:t>
      </w:r>
      <w:r>
        <w:rPr>
          <w:rStyle w:val="Cursief"/>
        </w:rPr>
        <w:t xml:space="preserve">object </w:t>
      </w:r>
      <w:r w:rsidRPr="00F25673">
        <w:rPr>
          <w:rStyle w:val="Cursief"/>
          <w:i w:val="0"/>
        </w:rPr>
        <w:t xml:space="preserve">op </w:t>
      </w:r>
      <w:r>
        <w:rPr>
          <w:rStyle w:val="Cursief"/>
          <w:i w:val="0"/>
        </w:rPr>
        <w:t>een bepaalde dag/tijdstip te bezoeken en er een controle en/of handeling uit te voeren.</w:t>
      </w:r>
    </w:p>
    <w:p w14:paraId="40873F4B" w14:textId="77777777" w:rsidR="00932C35" w:rsidRDefault="00932C35" w:rsidP="00762DDB">
      <w:pPr>
        <w:pStyle w:val="Opsomming1"/>
        <w:numPr>
          <w:ilvl w:val="0"/>
          <w:numId w:val="13"/>
        </w:numPr>
      </w:pPr>
      <w:r w:rsidRPr="00F25673">
        <w:rPr>
          <w:rStyle w:val="Cursief"/>
        </w:rPr>
        <w:t>Dienst</w:t>
      </w:r>
      <w:r>
        <w:t xml:space="preserve">: een </w:t>
      </w:r>
      <w:r w:rsidRPr="003E046D">
        <w:rPr>
          <w:rStyle w:val="Cursief"/>
        </w:rPr>
        <w:t>dienst</w:t>
      </w:r>
      <w:r>
        <w:t xml:space="preserve"> is een verzameling </w:t>
      </w:r>
      <w:r w:rsidRPr="003E046D">
        <w:rPr>
          <w:rStyle w:val="Cursief"/>
        </w:rPr>
        <w:t>taken</w:t>
      </w:r>
      <w:r>
        <w:t xml:space="preserve"> die door een surveillant (of een team van surveillanten) binnen een werkdag moeten worden uitgevoerd.</w:t>
      </w:r>
    </w:p>
    <w:p w14:paraId="1F93F020" w14:textId="77777777" w:rsidR="00932C35" w:rsidRDefault="00932C35" w:rsidP="00762DDB">
      <w:pPr>
        <w:pStyle w:val="Opsomming1"/>
        <w:numPr>
          <w:ilvl w:val="0"/>
          <w:numId w:val="13"/>
        </w:numPr>
      </w:pPr>
      <w:r w:rsidRPr="00F25673">
        <w:rPr>
          <w:rStyle w:val="Cursief"/>
        </w:rPr>
        <w:t>Alarm</w:t>
      </w:r>
      <w:r>
        <w:rPr>
          <w:rStyle w:val="Cursief"/>
        </w:rPr>
        <w:t xml:space="preserve"> </w:t>
      </w:r>
      <w:r w:rsidRPr="005D2C81">
        <w:rPr>
          <w:rStyle w:val="Cursief"/>
          <w:i w:val="0"/>
        </w:rPr>
        <w:t xml:space="preserve">(of </w:t>
      </w:r>
      <w:r>
        <w:rPr>
          <w:rStyle w:val="Cursief"/>
        </w:rPr>
        <w:t>Melding</w:t>
      </w:r>
      <w:r w:rsidRPr="005D2C81">
        <w:rPr>
          <w:rStyle w:val="Cursief"/>
          <w:i w:val="0"/>
        </w:rPr>
        <w:t>)</w:t>
      </w:r>
      <w:r>
        <w:t xml:space="preserve">: een </w:t>
      </w:r>
      <w:r w:rsidRPr="003E046D">
        <w:rPr>
          <w:rStyle w:val="Cursief"/>
        </w:rPr>
        <w:t>alarm</w:t>
      </w:r>
      <w:r>
        <w:t xml:space="preserve"> is een ongeplande gebeurtenis in of bij een </w:t>
      </w:r>
      <w:r w:rsidRPr="003E046D">
        <w:rPr>
          <w:rStyle w:val="Cursief"/>
        </w:rPr>
        <w:t>object</w:t>
      </w:r>
      <w:r>
        <w:t>, die leidt tot een ad hoc opdracht aan het beveiligingsbedrijf om er een surveillant (of een team van surveillanten) naartoe te sturen.</w:t>
      </w:r>
    </w:p>
    <w:p w14:paraId="096FB7DF" w14:textId="1EC30D20" w:rsidR="00703724" w:rsidRDefault="002548F1" w:rsidP="003F1F0B">
      <w:pPr>
        <w:pStyle w:val="Heading2"/>
      </w:pPr>
      <w:bookmarkStart w:id="40" w:name="_Toc409088882"/>
      <w:bookmarkStart w:id="41" w:name="_Toc460250602"/>
      <w:bookmarkStart w:id="42" w:name="_Toc41561714"/>
      <w:bookmarkStart w:id="43" w:name="_Toc64306861"/>
      <w:r>
        <w:t>Systeem</w:t>
      </w:r>
      <w:r w:rsidR="00703724">
        <w:t>vereisten</w:t>
      </w:r>
      <w:bookmarkEnd w:id="40"/>
      <w:bookmarkEnd w:id="41"/>
      <w:bookmarkEnd w:id="42"/>
      <w:bookmarkEnd w:id="43"/>
    </w:p>
    <w:p w14:paraId="1DED9AFD" w14:textId="130F487D" w:rsidR="00BB62FE" w:rsidRDefault="00BB62FE" w:rsidP="00BB62FE">
      <w:r>
        <w:t xml:space="preserve">In deze handleiding wordt er van uit gegaan dat de gebruiker bekend is met </w:t>
      </w:r>
      <w:r w:rsidR="00EA7FEE">
        <w:t>basis kennis op het gebied van computers en internet</w:t>
      </w:r>
      <w:r>
        <w:t>.</w:t>
      </w:r>
    </w:p>
    <w:p w14:paraId="3F5F9F7F" w14:textId="77777777" w:rsidR="00BB62FE" w:rsidRDefault="00BB62FE" w:rsidP="00BB62FE"/>
    <w:p w14:paraId="52769ED5" w14:textId="77777777" w:rsidR="00724216" w:rsidRDefault="00724216" w:rsidP="00724216">
      <w:r w:rsidRPr="00724216">
        <w:t xml:space="preserve">De online backoffice applicatie </w:t>
      </w:r>
      <w:r w:rsidR="00C10DB0">
        <w:t xml:space="preserve">draait op een gehoste omgeving, wat betekent dat u overal toegang heeft tot de applicatie mits u </w:t>
      </w:r>
      <w:r>
        <w:t xml:space="preserve">aangesloten </w:t>
      </w:r>
      <w:r w:rsidR="00C10DB0">
        <w:t>bent</w:t>
      </w:r>
      <w:r>
        <w:t xml:space="preserve"> op het internet om zo data op te slaan in de database. </w:t>
      </w:r>
    </w:p>
    <w:p w14:paraId="2BB82719" w14:textId="77777777" w:rsidR="004F0A8E" w:rsidRDefault="004F0A8E" w:rsidP="00724216"/>
    <w:p w14:paraId="52C0BC21" w14:textId="77777777" w:rsidR="00724216" w:rsidRDefault="00724216" w:rsidP="00724216">
      <w:r>
        <w:lastRenderedPageBreak/>
        <w:t xml:space="preserve">De mobiele applicatie van </w:t>
      </w:r>
      <w:r w:rsidR="00C50A02">
        <w:t>SequriX</w:t>
      </w:r>
      <w:r>
        <w:t xml:space="preserve"> draait op een Android besturingssysteem</w:t>
      </w:r>
      <w:r w:rsidR="005C5F4E">
        <w:t xml:space="preserve"> </w:t>
      </w:r>
      <w:r>
        <w:t>(versie</w:t>
      </w:r>
      <w:r w:rsidR="00AF4836">
        <w:t xml:space="preserve"> 4.</w:t>
      </w:r>
      <w:r w:rsidR="00FF6533">
        <w:t>1</w:t>
      </w:r>
      <w:r w:rsidR="00C10DB0">
        <w:t>. of</w:t>
      </w:r>
      <w:r>
        <w:t xml:space="preserve"> hoger). Na installatie op een mobiel toestel kan </w:t>
      </w:r>
      <w:r w:rsidR="00C50A02">
        <w:t>SequriX</w:t>
      </w:r>
      <w:r>
        <w:t xml:space="preserve"> direct gebruikt worden zonder verder</w:t>
      </w:r>
      <w:r w:rsidR="001901EB">
        <w:t>e</w:t>
      </w:r>
      <w:r>
        <w:t xml:space="preserve"> configuratie. </w:t>
      </w:r>
      <w:r w:rsidR="005547EA">
        <w:t xml:space="preserve">Het is wel van belang dat het mobiele toestel voorzien is van een GPS ontvanger en er foto’s kunnen worden gemaakt met het apparaat. </w:t>
      </w:r>
    </w:p>
    <w:p w14:paraId="46FE13DB" w14:textId="77777777" w:rsidR="00724216" w:rsidRPr="00724216" w:rsidRDefault="00724216" w:rsidP="00724216">
      <w:r>
        <w:t xml:space="preserve"> </w:t>
      </w:r>
    </w:p>
    <w:p w14:paraId="1C4C988B" w14:textId="77777777" w:rsidR="00BB62FE" w:rsidRDefault="00BB62FE" w:rsidP="00017485">
      <w:pPr>
        <w:spacing w:after="120"/>
      </w:pPr>
      <w:r>
        <w:t xml:space="preserve">Om </w:t>
      </w:r>
      <w:r w:rsidR="00C50A02">
        <w:t>SequriX</w:t>
      </w:r>
      <w:r>
        <w:t xml:space="preserve"> 2.0 te laten werken heeft u minimaal de volgende hardware nodig:</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57" w:type="dxa"/>
          <w:bottom w:w="79" w:type="dxa"/>
          <w:right w:w="57" w:type="dxa"/>
        </w:tblCellMar>
        <w:tblLook w:val="04A0" w:firstRow="1" w:lastRow="0" w:firstColumn="1" w:lastColumn="0" w:noHBand="0" w:noVBand="1"/>
      </w:tblPr>
      <w:tblGrid>
        <w:gridCol w:w="2263"/>
        <w:gridCol w:w="7253"/>
      </w:tblGrid>
      <w:tr w:rsidR="00BB62FE" w14:paraId="368F7838" w14:textId="77777777" w:rsidTr="00F45474">
        <w:trPr>
          <w:cantSplit/>
        </w:trPr>
        <w:tc>
          <w:tcPr>
            <w:tcW w:w="2263" w:type="dxa"/>
            <w:tcBorders>
              <w:top w:val="single" w:sz="4" w:space="0" w:color="auto"/>
              <w:left w:val="single" w:sz="4" w:space="0" w:color="auto"/>
              <w:bottom w:val="single" w:sz="4" w:space="0" w:color="auto"/>
            </w:tcBorders>
            <w:shd w:val="clear" w:color="auto" w:fill="015F2F"/>
          </w:tcPr>
          <w:p w14:paraId="4184DA1F" w14:textId="77777777" w:rsidR="00BB62FE" w:rsidRPr="00F63B74" w:rsidRDefault="00BB62FE" w:rsidP="00BB62FE">
            <w:pPr>
              <w:contextualSpacing/>
              <w:rPr>
                <w:b/>
                <w:color w:val="FFFFFF"/>
              </w:rPr>
            </w:pPr>
            <w:r w:rsidRPr="00F63B74">
              <w:rPr>
                <w:b/>
                <w:color w:val="FFFFFF"/>
              </w:rPr>
              <w:t>Componenten</w:t>
            </w:r>
          </w:p>
        </w:tc>
        <w:tc>
          <w:tcPr>
            <w:tcW w:w="7253" w:type="dxa"/>
            <w:tcBorders>
              <w:top w:val="single" w:sz="4" w:space="0" w:color="auto"/>
              <w:bottom w:val="single" w:sz="4" w:space="0" w:color="auto"/>
              <w:right w:val="single" w:sz="4" w:space="0" w:color="auto"/>
            </w:tcBorders>
            <w:shd w:val="clear" w:color="auto" w:fill="015F2F"/>
          </w:tcPr>
          <w:p w14:paraId="20B0B7FF" w14:textId="77777777" w:rsidR="00BB62FE" w:rsidRPr="00F63B74" w:rsidRDefault="00BB62FE" w:rsidP="00BB62FE">
            <w:pPr>
              <w:contextualSpacing/>
              <w:rPr>
                <w:b/>
                <w:color w:val="FFFFFF"/>
              </w:rPr>
            </w:pPr>
            <w:r w:rsidRPr="00F63B74">
              <w:rPr>
                <w:b/>
                <w:color w:val="FFFFFF"/>
              </w:rPr>
              <w:t>Vereisten</w:t>
            </w:r>
            <w:r w:rsidR="006D7355">
              <w:rPr>
                <w:b/>
                <w:color w:val="FFFFFF"/>
              </w:rPr>
              <w:t xml:space="preserve"> voor Backoffice applicatie</w:t>
            </w:r>
          </w:p>
        </w:tc>
      </w:tr>
      <w:tr w:rsidR="00BB62FE" w14:paraId="3FB7DF77" w14:textId="77777777" w:rsidTr="00F45474">
        <w:trPr>
          <w:cantSplit/>
        </w:trPr>
        <w:tc>
          <w:tcPr>
            <w:tcW w:w="2263" w:type="dxa"/>
            <w:shd w:val="clear" w:color="auto" w:fill="auto"/>
          </w:tcPr>
          <w:p w14:paraId="616B0D77" w14:textId="77777777" w:rsidR="00BB62FE" w:rsidRDefault="00AF4836" w:rsidP="00BB62FE">
            <w:pPr>
              <w:contextualSpacing/>
            </w:pPr>
            <w:r>
              <w:t>Beeldschermresolutie</w:t>
            </w:r>
          </w:p>
        </w:tc>
        <w:tc>
          <w:tcPr>
            <w:tcW w:w="7253" w:type="dxa"/>
            <w:shd w:val="clear" w:color="auto" w:fill="auto"/>
          </w:tcPr>
          <w:p w14:paraId="62F081FE" w14:textId="77777777" w:rsidR="00BB62FE" w:rsidRDefault="00AF4836" w:rsidP="00BB62FE">
            <w:pPr>
              <w:contextualSpacing/>
            </w:pPr>
            <w:r>
              <w:t>Minimaal 1024 X 768</w:t>
            </w:r>
          </w:p>
        </w:tc>
      </w:tr>
      <w:tr w:rsidR="00BB62FE" w14:paraId="48DBFDF1" w14:textId="77777777" w:rsidTr="00F45474">
        <w:trPr>
          <w:cantSplit/>
        </w:trPr>
        <w:tc>
          <w:tcPr>
            <w:tcW w:w="2263" w:type="dxa"/>
            <w:shd w:val="clear" w:color="auto" w:fill="auto"/>
          </w:tcPr>
          <w:p w14:paraId="0C04AB2E" w14:textId="77777777" w:rsidR="00BB62FE" w:rsidRDefault="00AF4836" w:rsidP="00AF4836">
            <w:pPr>
              <w:contextualSpacing/>
            </w:pPr>
            <w:r>
              <w:t>Webb</w:t>
            </w:r>
            <w:r w:rsidR="00BB62FE">
              <w:t>rowser</w:t>
            </w:r>
            <w:r>
              <w:t>s</w:t>
            </w:r>
          </w:p>
        </w:tc>
        <w:tc>
          <w:tcPr>
            <w:tcW w:w="7253" w:type="dxa"/>
            <w:shd w:val="clear" w:color="auto" w:fill="auto"/>
          </w:tcPr>
          <w:p w14:paraId="511B9911" w14:textId="4D4FC3AC" w:rsidR="00277F68" w:rsidRDefault="00C50A02" w:rsidP="001E0AE4">
            <w:pPr>
              <w:pStyle w:val="ListParagraph"/>
              <w:numPr>
                <w:ilvl w:val="0"/>
                <w:numId w:val="14"/>
              </w:numPr>
              <w:ind w:left="417"/>
            </w:pPr>
            <w:r>
              <w:t>SequriX</w:t>
            </w:r>
            <w:r w:rsidR="00277F68">
              <w:t xml:space="preserve"> werkt in ieder geval onder de volgende browserversies:</w:t>
            </w:r>
          </w:p>
          <w:p w14:paraId="6D08B04C" w14:textId="6587382C" w:rsidR="007B7F5B" w:rsidRDefault="007B7F5B" w:rsidP="00762DDB">
            <w:pPr>
              <w:pStyle w:val="Opsomming1"/>
            </w:pPr>
            <w:r>
              <w:t>Microsoft Edge</w:t>
            </w:r>
          </w:p>
          <w:p w14:paraId="2ACBF34C" w14:textId="4695B904" w:rsidR="00277F68" w:rsidRDefault="007B7F5B" w:rsidP="00762DDB">
            <w:pPr>
              <w:pStyle w:val="Opsomming1"/>
            </w:pPr>
            <w:r>
              <w:t>Mozilla Firefox, actuele</w:t>
            </w:r>
            <w:r w:rsidR="00741434">
              <w:t xml:space="preserve"> ESR en actuele normale versie</w:t>
            </w:r>
          </w:p>
          <w:p w14:paraId="05F5FC48" w14:textId="2FC9313A" w:rsidR="00277F68" w:rsidRDefault="00741434" w:rsidP="00762DDB">
            <w:pPr>
              <w:pStyle w:val="Opsomming1"/>
            </w:pPr>
            <w:r>
              <w:t xml:space="preserve">Google </w:t>
            </w:r>
            <w:r w:rsidR="00277F68">
              <w:t>Chrome</w:t>
            </w:r>
            <w:r>
              <w:t>, actuele versie</w:t>
            </w:r>
          </w:p>
        </w:tc>
      </w:tr>
      <w:tr w:rsidR="006D7355" w14:paraId="30051C22" w14:textId="77777777" w:rsidTr="00F45474">
        <w:trPr>
          <w:cantSplit/>
        </w:trPr>
        <w:tc>
          <w:tcPr>
            <w:tcW w:w="2263" w:type="dxa"/>
            <w:shd w:val="clear" w:color="auto" w:fill="006600"/>
          </w:tcPr>
          <w:p w14:paraId="3AA9F1B3" w14:textId="77777777" w:rsidR="006D7355" w:rsidRPr="006D7355" w:rsidRDefault="006D7355" w:rsidP="00465CC2">
            <w:pPr>
              <w:contextualSpacing/>
              <w:rPr>
                <w:b/>
              </w:rPr>
            </w:pPr>
            <w:r w:rsidRPr="0015580E">
              <w:rPr>
                <w:b/>
                <w:color w:val="FFFFFF" w:themeColor="background1"/>
              </w:rPr>
              <w:t>Componenten</w:t>
            </w:r>
          </w:p>
        </w:tc>
        <w:tc>
          <w:tcPr>
            <w:tcW w:w="7253" w:type="dxa"/>
            <w:shd w:val="clear" w:color="auto" w:fill="005800"/>
          </w:tcPr>
          <w:p w14:paraId="24AA3021" w14:textId="77777777" w:rsidR="006D7355" w:rsidRPr="006D7355" w:rsidRDefault="006D7355" w:rsidP="00465CC2">
            <w:pPr>
              <w:contextualSpacing/>
              <w:rPr>
                <w:b/>
              </w:rPr>
            </w:pPr>
            <w:r w:rsidRPr="006D7355">
              <w:rPr>
                <w:b/>
              </w:rPr>
              <w:t>Vereisten</w:t>
            </w:r>
            <w:r>
              <w:rPr>
                <w:b/>
              </w:rPr>
              <w:t xml:space="preserve"> voor Mobiel applicatie</w:t>
            </w:r>
          </w:p>
        </w:tc>
      </w:tr>
      <w:tr w:rsidR="006D7355" w14:paraId="4DAFBF58" w14:textId="77777777" w:rsidTr="00F45474">
        <w:trPr>
          <w:cantSplit/>
        </w:trPr>
        <w:tc>
          <w:tcPr>
            <w:tcW w:w="2263" w:type="dxa"/>
            <w:shd w:val="clear" w:color="auto" w:fill="auto"/>
          </w:tcPr>
          <w:p w14:paraId="4F151C64" w14:textId="77777777" w:rsidR="006D7355" w:rsidRDefault="006D7355" w:rsidP="00BB62FE">
            <w:pPr>
              <w:contextualSpacing/>
            </w:pPr>
            <w:r>
              <w:t>Gecertificeerde mobiele apparaten</w:t>
            </w:r>
          </w:p>
        </w:tc>
        <w:tc>
          <w:tcPr>
            <w:tcW w:w="7253" w:type="dxa"/>
            <w:shd w:val="clear" w:color="auto" w:fill="auto"/>
          </w:tcPr>
          <w:p w14:paraId="77EF1293" w14:textId="4F52648C" w:rsidR="006D7355" w:rsidRDefault="00912821" w:rsidP="00762DDB">
            <w:pPr>
              <w:pStyle w:val="Opsomming1"/>
            </w:pPr>
            <w:r>
              <w:t>Samsung Galaxy XCover4 en nieuwer</w:t>
            </w:r>
          </w:p>
          <w:p w14:paraId="29A880F9" w14:textId="54CC10A7" w:rsidR="006D7355" w:rsidRDefault="00912821" w:rsidP="00762DDB">
            <w:pPr>
              <w:pStyle w:val="Opsomming1"/>
            </w:pPr>
            <w:r>
              <w:t>CAT S41</w:t>
            </w:r>
          </w:p>
          <w:p w14:paraId="07465AB8" w14:textId="4698B340" w:rsidR="006D7355" w:rsidRDefault="006D7355" w:rsidP="00762DDB">
            <w:pPr>
              <w:pStyle w:val="Opsomming1"/>
            </w:pPr>
            <w:r>
              <w:t xml:space="preserve">Samsung Galaxy </w:t>
            </w:r>
            <w:r w:rsidR="00912821">
              <w:t>S7 en nieuwer</w:t>
            </w:r>
          </w:p>
          <w:p w14:paraId="6985D0FF" w14:textId="497E98DF" w:rsidR="006D7355" w:rsidRDefault="00912821" w:rsidP="00762DDB">
            <w:pPr>
              <w:pStyle w:val="Opsomming1"/>
            </w:pPr>
            <w:r>
              <w:rPr>
                <w:lang w:val="en-GB"/>
              </w:rPr>
              <w:t>Blackview BV5800, BV6000, BV6800</w:t>
            </w:r>
          </w:p>
        </w:tc>
      </w:tr>
      <w:tr w:rsidR="006D7355" w14:paraId="5B59C185" w14:textId="77777777" w:rsidTr="00F45474">
        <w:trPr>
          <w:cantSplit/>
        </w:trPr>
        <w:tc>
          <w:tcPr>
            <w:tcW w:w="2263" w:type="dxa"/>
            <w:shd w:val="clear" w:color="auto" w:fill="auto"/>
          </w:tcPr>
          <w:p w14:paraId="6A4C84B5" w14:textId="77777777" w:rsidR="006D7355" w:rsidRDefault="006D7355" w:rsidP="00BB62FE">
            <w:pPr>
              <w:contextualSpacing/>
            </w:pPr>
            <w:r>
              <w:t>Platform</w:t>
            </w:r>
          </w:p>
        </w:tc>
        <w:tc>
          <w:tcPr>
            <w:tcW w:w="7253" w:type="dxa"/>
            <w:shd w:val="clear" w:color="auto" w:fill="auto"/>
          </w:tcPr>
          <w:p w14:paraId="148C099E" w14:textId="1BBE3121" w:rsidR="006D7355" w:rsidRDefault="001F682E" w:rsidP="00762DDB">
            <w:pPr>
              <w:pStyle w:val="Opsomming1"/>
            </w:pPr>
            <w:r>
              <w:t>Android</w:t>
            </w:r>
            <w:r w:rsidR="00912821">
              <w:t xml:space="preserve"> </w:t>
            </w:r>
            <w:r>
              <w:t>versie</w:t>
            </w:r>
            <w:r w:rsidR="00585F94">
              <w:t xml:space="preserve"> </w:t>
            </w:r>
            <w:r w:rsidR="00E43092">
              <w:t>5.0</w:t>
            </w:r>
            <w:r w:rsidR="006D7355">
              <w:t xml:space="preserve"> of hoger</w:t>
            </w:r>
          </w:p>
        </w:tc>
      </w:tr>
      <w:tr w:rsidR="001E09BE" w14:paraId="0AA46113" w14:textId="77777777" w:rsidTr="00F45474">
        <w:trPr>
          <w:cantSplit/>
        </w:trPr>
        <w:tc>
          <w:tcPr>
            <w:tcW w:w="2263" w:type="dxa"/>
            <w:shd w:val="clear" w:color="auto" w:fill="auto"/>
          </w:tcPr>
          <w:p w14:paraId="3EB37A83" w14:textId="08C96046" w:rsidR="001E09BE" w:rsidRDefault="001E09BE" w:rsidP="00BB62FE">
            <w:pPr>
              <w:contextualSpacing/>
            </w:pPr>
            <w:r>
              <w:t>Resolutie</w:t>
            </w:r>
          </w:p>
        </w:tc>
        <w:tc>
          <w:tcPr>
            <w:tcW w:w="7253" w:type="dxa"/>
            <w:shd w:val="clear" w:color="auto" w:fill="auto"/>
          </w:tcPr>
          <w:p w14:paraId="066FD0A8" w14:textId="480A584B" w:rsidR="001E09BE" w:rsidRDefault="001E09BE" w:rsidP="00762DDB">
            <w:pPr>
              <w:pStyle w:val="Opsomming1"/>
            </w:pPr>
            <w:r>
              <w:t>Minimaal 1280x720</w:t>
            </w:r>
          </w:p>
        </w:tc>
      </w:tr>
      <w:tr w:rsidR="006D7355" w14:paraId="212413CC" w14:textId="77777777" w:rsidTr="00F45474">
        <w:trPr>
          <w:cantSplit/>
        </w:trPr>
        <w:tc>
          <w:tcPr>
            <w:tcW w:w="2263" w:type="dxa"/>
            <w:shd w:val="clear" w:color="auto" w:fill="auto"/>
          </w:tcPr>
          <w:p w14:paraId="1D620454" w14:textId="77777777" w:rsidR="006D7355" w:rsidRDefault="006D7355" w:rsidP="00BB62FE">
            <w:pPr>
              <w:contextualSpacing/>
            </w:pPr>
            <w:r>
              <w:t>GPS</w:t>
            </w:r>
          </w:p>
        </w:tc>
        <w:tc>
          <w:tcPr>
            <w:tcW w:w="7253" w:type="dxa"/>
            <w:shd w:val="clear" w:color="auto" w:fill="auto"/>
          </w:tcPr>
          <w:p w14:paraId="544CCB67" w14:textId="77777777" w:rsidR="006D7355" w:rsidRDefault="006D7355" w:rsidP="00762DDB">
            <w:pPr>
              <w:pStyle w:val="Opsomming1"/>
            </w:pPr>
            <w:r>
              <w:t>Voor het bepalen van de locatie van de surveillant</w:t>
            </w:r>
          </w:p>
        </w:tc>
      </w:tr>
      <w:tr w:rsidR="006D7355" w14:paraId="04A3341F" w14:textId="77777777" w:rsidTr="00F45474">
        <w:trPr>
          <w:cantSplit/>
        </w:trPr>
        <w:tc>
          <w:tcPr>
            <w:tcW w:w="2263" w:type="dxa"/>
            <w:shd w:val="clear" w:color="auto" w:fill="auto"/>
          </w:tcPr>
          <w:p w14:paraId="001849BD" w14:textId="77777777" w:rsidR="006D7355" w:rsidRDefault="006D7355" w:rsidP="00BB62FE">
            <w:pPr>
              <w:contextualSpacing/>
            </w:pPr>
            <w:r>
              <w:t>NFC lezer</w:t>
            </w:r>
          </w:p>
        </w:tc>
        <w:tc>
          <w:tcPr>
            <w:tcW w:w="7253" w:type="dxa"/>
            <w:shd w:val="clear" w:color="auto" w:fill="auto"/>
          </w:tcPr>
          <w:p w14:paraId="3ED175DB" w14:textId="262B5F9D" w:rsidR="006D7355" w:rsidRDefault="006D7355" w:rsidP="00762DDB">
            <w:pPr>
              <w:pStyle w:val="Opsomming1"/>
            </w:pPr>
            <w:r>
              <w:t>Voo</w:t>
            </w:r>
            <w:r w:rsidR="00426D5C">
              <w:t xml:space="preserve">r het lezen van </w:t>
            </w:r>
            <w:r w:rsidR="001F682E">
              <w:t>NFC-checkpoints</w:t>
            </w:r>
          </w:p>
        </w:tc>
      </w:tr>
      <w:tr w:rsidR="006D7355" w14:paraId="01E25695" w14:textId="77777777" w:rsidTr="00F45474">
        <w:trPr>
          <w:cantSplit/>
        </w:trPr>
        <w:tc>
          <w:tcPr>
            <w:tcW w:w="2263" w:type="dxa"/>
            <w:shd w:val="clear" w:color="auto" w:fill="auto"/>
          </w:tcPr>
          <w:p w14:paraId="0413370C" w14:textId="77777777" w:rsidR="006D7355" w:rsidRDefault="006D7355" w:rsidP="00BB62FE">
            <w:pPr>
              <w:contextualSpacing/>
            </w:pPr>
            <w:r>
              <w:t>Autofocus camera</w:t>
            </w:r>
          </w:p>
        </w:tc>
        <w:tc>
          <w:tcPr>
            <w:tcW w:w="7253" w:type="dxa"/>
            <w:shd w:val="clear" w:color="auto" w:fill="auto"/>
          </w:tcPr>
          <w:p w14:paraId="70337A28" w14:textId="77777777" w:rsidR="006D7355" w:rsidRDefault="006D7355" w:rsidP="00762DDB">
            <w:pPr>
              <w:pStyle w:val="Opsomming1"/>
            </w:pPr>
            <w:r>
              <w:t>Autofocus noodzakelijk om barcodes te kunnen scannen</w:t>
            </w:r>
          </w:p>
        </w:tc>
      </w:tr>
      <w:tr w:rsidR="006D7355" w14:paraId="79269FFA" w14:textId="77777777" w:rsidTr="00F45474">
        <w:trPr>
          <w:cantSplit/>
        </w:trPr>
        <w:tc>
          <w:tcPr>
            <w:tcW w:w="2263" w:type="dxa"/>
            <w:shd w:val="clear" w:color="auto" w:fill="auto"/>
          </w:tcPr>
          <w:p w14:paraId="632043F4" w14:textId="77777777" w:rsidR="006D7355" w:rsidRDefault="00017485" w:rsidP="00BB62FE">
            <w:pPr>
              <w:contextualSpacing/>
            </w:pPr>
            <w:r>
              <w:t>Flitser</w:t>
            </w:r>
          </w:p>
        </w:tc>
        <w:tc>
          <w:tcPr>
            <w:tcW w:w="7253" w:type="dxa"/>
            <w:shd w:val="clear" w:color="auto" w:fill="auto"/>
          </w:tcPr>
          <w:p w14:paraId="67DBDFD3" w14:textId="77777777" w:rsidR="006D7355" w:rsidRDefault="006D7355" w:rsidP="00762DDB">
            <w:pPr>
              <w:pStyle w:val="Opsomming1"/>
            </w:pPr>
            <w:r>
              <w:t>Voor het maken van foto</w:t>
            </w:r>
            <w:r w:rsidR="00017485">
              <w:t>’</w:t>
            </w:r>
            <w:r>
              <w:t>s in het donker</w:t>
            </w:r>
          </w:p>
        </w:tc>
      </w:tr>
      <w:tr w:rsidR="00017485" w14:paraId="3B7187AE" w14:textId="77777777" w:rsidTr="00F45474">
        <w:trPr>
          <w:cantSplit/>
        </w:trPr>
        <w:tc>
          <w:tcPr>
            <w:tcW w:w="2263" w:type="dxa"/>
            <w:shd w:val="clear" w:color="auto" w:fill="auto"/>
          </w:tcPr>
          <w:p w14:paraId="59D44376" w14:textId="748B6BFC" w:rsidR="00017485" w:rsidRDefault="00741434" w:rsidP="00741434">
            <w:pPr>
              <w:contextualSpacing/>
            </w:pPr>
            <w:r>
              <w:t>Werkg</w:t>
            </w:r>
            <w:r w:rsidR="00017485">
              <w:t>eheugen</w:t>
            </w:r>
          </w:p>
        </w:tc>
        <w:tc>
          <w:tcPr>
            <w:tcW w:w="7253" w:type="dxa"/>
            <w:shd w:val="clear" w:color="auto" w:fill="auto"/>
          </w:tcPr>
          <w:p w14:paraId="3F2CF9A2" w14:textId="1238D89A" w:rsidR="00017485" w:rsidRDefault="00017485" w:rsidP="00762DDB">
            <w:pPr>
              <w:pStyle w:val="Opsomming1"/>
            </w:pPr>
            <w:r>
              <w:t>1GB</w:t>
            </w:r>
          </w:p>
        </w:tc>
      </w:tr>
      <w:tr w:rsidR="00017485" w14:paraId="007BDA25" w14:textId="77777777" w:rsidTr="00F45474">
        <w:trPr>
          <w:cantSplit/>
        </w:trPr>
        <w:tc>
          <w:tcPr>
            <w:tcW w:w="2263" w:type="dxa"/>
            <w:shd w:val="clear" w:color="auto" w:fill="auto"/>
          </w:tcPr>
          <w:p w14:paraId="0D6EF129" w14:textId="77777777" w:rsidR="00017485" w:rsidRDefault="00017485" w:rsidP="00BB62FE">
            <w:pPr>
              <w:contextualSpacing/>
            </w:pPr>
            <w:r>
              <w:t>Opslagcapaciteit</w:t>
            </w:r>
          </w:p>
        </w:tc>
        <w:tc>
          <w:tcPr>
            <w:tcW w:w="7253" w:type="dxa"/>
            <w:shd w:val="clear" w:color="auto" w:fill="auto"/>
          </w:tcPr>
          <w:p w14:paraId="7426684A" w14:textId="77777777" w:rsidR="00017485" w:rsidRDefault="00017485" w:rsidP="00762DDB">
            <w:pPr>
              <w:pStyle w:val="Opsomming1"/>
            </w:pPr>
            <w:r>
              <w:t>8GB</w:t>
            </w:r>
          </w:p>
        </w:tc>
      </w:tr>
    </w:tbl>
    <w:p w14:paraId="2A6C6947" w14:textId="77777777" w:rsidR="00CC0A16" w:rsidRDefault="00CC0A16" w:rsidP="003F1F0B">
      <w:pPr>
        <w:pStyle w:val="Heading2"/>
      </w:pPr>
      <w:bookmarkStart w:id="44" w:name="_Toc409088884"/>
      <w:bookmarkStart w:id="45" w:name="_Toc460250603"/>
      <w:bookmarkStart w:id="46" w:name="_Toc41561715"/>
      <w:bookmarkStart w:id="47" w:name="_Toc64306862"/>
      <w:r>
        <w:t>Toegang</w:t>
      </w:r>
      <w:r w:rsidR="00363E2A">
        <w:t>s</w:t>
      </w:r>
      <w:r w:rsidR="007C7D2E">
        <w:t>punten</w:t>
      </w:r>
      <w:r>
        <w:t xml:space="preserve"> gebruikers</w:t>
      </w:r>
      <w:bookmarkEnd w:id="44"/>
      <w:bookmarkEnd w:id="45"/>
      <w:bookmarkEnd w:id="46"/>
      <w:bookmarkEnd w:id="47"/>
    </w:p>
    <w:p w14:paraId="1C0F863D" w14:textId="6AD9AF49" w:rsidR="00CC0A16" w:rsidRDefault="00D05F97" w:rsidP="00CC0A16">
      <w:r>
        <w:t xml:space="preserve">De gebruiker van SequriX heeft drie </w:t>
      </w:r>
      <w:r w:rsidR="007C7D2E">
        <w:t>toegangspunten</w:t>
      </w:r>
      <w:r w:rsidR="00741434">
        <w:t>. Te weten:</w:t>
      </w:r>
      <w:r>
        <w:t xml:space="preserve"> </w:t>
      </w:r>
    </w:p>
    <w:p w14:paraId="1A9D8F0B" w14:textId="7646D539" w:rsidR="00D05F97" w:rsidRPr="007D330E" w:rsidRDefault="00D05F97" w:rsidP="00A21C8B">
      <w:pPr>
        <w:pStyle w:val="ListParagraph"/>
        <w:numPr>
          <w:ilvl w:val="0"/>
          <w:numId w:val="6"/>
        </w:numPr>
        <w:rPr>
          <w:color w:val="000000" w:themeColor="text1"/>
        </w:rPr>
      </w:pPr>
      <w:r>
        <w:t>Backoffice gebruiker</w:t>
      </w:r>
      <w:r w:rsidR="007D330E">
        <w:t xml:space="preserve">, </w:t>
      </w:r>
      <w:r w:rsidR="007D330E" w:rsidRPr="007D330E">
        <w:rPr>
          <w:color w:val="000000" w:themeColor="text1"/>
        </w:rPr>
        <w:t xml:space="preserve">via </w:t>
      </w:r>
      <w:hyperlink r:id="rId42" w:history="1">
        <w:r w:rsidR="007D330E" w:rsidRPr="007D330E">
          <w:rPr>
            <w:rStyle w:val="Hyperlink"/>
            <w:color w:val="000000" w:themeColor="text1"/>
          </w:rPr>
          <w:t>https://login.sequrix.com</w:t>
        </w:r>
      </w:hyperlink>
    </w:p>
    <w:p w14:paraId="29854FA8" w14:textId="77777777" w:rsidR="007C7D2E" w:rsidRDefault="00D05F97" w:rsidP="00A21C8B">
      <w:pPr>
        <w:pStyle w:val="ListParagraph"/>
        <w:numPr>
          <w:ilvl w:val="0"/>
          <w:numId w:val="6"/>
        </w:numPr>
      </w:pPr>
      <w:r>
        <w:t>Mobiele gebruiker</w:t>
      </w:r>
    </w:p>
    <w:p w14:paraId="7A4DBA21" w14:textId="166EDA88" w:rsidR="007C7D2E" w:rsidRPr="007D330E" w:rsidRDefault="005C5F4E" w:rsidP="00A21C8B">
      <w:pPr>
        <w:pStyle w:val="ListParagraph"/>
        <w:numPr>
          <w:ilvl w:val="0"/>
          <w:numId w:val="6"/>
        </w:numPr>
        <w:rPr>
          <w:color w:val="000000" w:themeColor="text1"/>
        </w:rPr>
      </w:pPr>
      <w:r>
        <w:t>Klant</w:t>
      </w:r>
      <w:r w:rsidR="007D330E">
        <w:t>en</w:t>
      </w:r>
      <w:r w:rsidR="007C7D2E">
        <w:t>port</w:t>
      </w:r>
      <w:r w:rsidR="007D330E">
        <w:t>a</w:t>
      </w:r>
      <w:r w:rsidR="007C7D2E">
        <w:t>al</w:t>
      </w:r>
      <w:r w:rsidR="007D330E">
        <w:t xml:space="preserve">, via </w:t>
      </w:r>
      <w:hyperlink r:id="rId43" w:history="1">
        <w:r w:rsidR="007D330E" w:rsidRPr="007D330E">
          <w:rPr>
            <w:rStyle w:val="Hyperlink"/>
            <w:color w:val="000000" w:themeColor="text1"/>
          </w:rPr>
          <w:t>https://portal.sequrix.com</w:t>
        </w:r>
      </w:hyperlink>
    </w:p>
    <w:p w14:paraId="12EA813C" w14:textId="77777777" w:rsidR="00D05F97" w:rsidRDefault="00D05F97" w:rsidP="00D05F97">
      <w:pPr>
        <w:pStyle w:val="ListParagraph"/>
        <w:ind w:left="720"/>
      </w:pPr>
    </w:p>
    <w:p w14:paraId="496C929E" w14:textId="77777777" w:rsidR="00CC0A16" w:rsidRDefault="00CC0A16" w:rsidP="003F1F0B">
      <w:pPr>
        <w:pStyle w:val="Heading2"/>
      </w:pPr>
      <w:bookmarkStart w:id="48" w:name="_Toc409088885"/>
      <w:bookmarkStart w:id="49" w:name="_Toc460250604"/>
      <w:bookmarkStart w:id="50" w:name="_Toc41561716"/>
      <w:bookmarkStart w:id="51" w:name="_Toc64306863"/>
      <w:r>
        <w:lastRenderedPageBreak/>
        <w:t xml:space="preserve">Data flow </w:t>
      </w:r>
      <w:bookmarkEnd w:id="48"/>
      <w:r w:rsidR="00017485">
        <w:t>SequriX</w:t>
      </w:r>
      <w:bookmarkEnd w:id="49"/>
      <w:bookmarkEnd w:id="50"/>
      <w:bookmarkEnd w:id="51"/>
    </w:p>
    <w:p w14:paraId="65419D99" w14:textId="77777777" w:rsidR="00017485" w:rsidRPr="00017485" w:rsidRDefault="00017485" w:rsidP="00017485">
      <w:r>
        <w:rPr>
          <w:lang w:eastAsia="nl-NL"/>
        </w:rPr>
        <w:drawing>
          <wp:inline distT="0" distB="0" distL="0" distR="0" wp14:anchorId="40CF64D4" wp14:editId="6F5BFE51">
            <wp:extent cx="6049010" cy="3411220"/>
            <wp:effectExtent l="0" t="0" r="8890" b="0"/>
            <wp:docPr id="175" name="Afbeelding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rix in beeld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49010" cy="3411220"/>
                    </a:xfrm>
                    <a:prstGeom prst="rect">
                      <a:avLst/>
                    </a:prstGeom>
                  </pic:spPr>
                </pic:pic>
              </a:graphicData>
            </a:graphic>
          </wp:inline>
        </w:drawing>
      </w:r>
    </w:p>
    <w:p w14:paraId="2147ED7F" w14:textId="77777777" w:rsidR="00CE225E" w:rsidRDefault="00CE225E" w:rsidP="00CE225E">
      <w:pPr>
        <w:keepNext/>
      </w:pPr>
    </w:p>
    <w:p w14:paraId="5F6EDEBA" w14:textId="4A250F16" w:rsidR="00CC0A16" w:rsidRDefault="00CE225E" w:rsidP="003B02B2">
      <w:pPr>
        <w:pStyle w:val="Caption"/>
      </w:pPr>
      <w:r>
        <w:t xml:space="preserve">Figuur </w:t>
      </w:r>
      <w:r w:rsidR="004C7FFA">
        <w:fldChar w:fldCharType="begin"/>
      </w:r>
      <w:r w:rsidR="004C7FFA">
        <w:instrText xml:space="preserve"> STYLEREF 1 \s </w:instrText>
      </w:r>
      <w:r w:rsidR="004C7FFA">
        <w:fldChar w:fldCharType="separate"/>
      </w:r>
      <w:r w:rsidR="00772168">
        <w:t>3</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xml:space="preserve">: </w:t>
      </w:r>
      <w:r w:rsidR="00017485">
        <w:t xml:space="preserve">Dataflow </w:t>
      </w:r>
      <w:r w:rsidR="00A619E7">
        <w:t>SequriX</w:t>
      </w:r>
      <w:r>
        <w:t xml:space="preserve"> applicatie</w:t>
      </w:r>
    </w:p>
    <w:p w14:paraId="3B636B40" w14:textId="77777777" w:rsidR="00CE225E" w:rsidRDefault="00CE225E" w:rsidP="00CC0A16"/>
    <w:p w14:paraId="70163C61" w14:textId="77777777" w:rsidR="00424D1C" w:rsidRDefault="00424D1C" w:rsidP="00912821">
      <w:pPr>
        <w:pStyle w:val="Heading1"/>
      </w:pPr>
      <w:bookmarkStart w:id="52" w:name="_Toc409088886"/>
      <w:bookmarkStart w:id="53" w:name="_Toc409088887"/>
      <w:bookmarkStart w:id="54" w:name="_Toc460250605"/>
      <w:bookmarkStart w:id="55" w:name="_Toc41561717"/>
      <w:bookmarkStart w:id="56" w:name="_Toc64306864"/>
      <w:bookmarkEnd w:id="52"/>
      <w:r>
        <w:lastRenderedPageBreak/>
        <w:t>Aan de</w:t>
      </w:r>
      <w:r w:rsidRPr="005F5555">
        <w:t xml:space="preserve"> </w:t>
      </w:r>
      <w:r>
        <w:t>slag</w:t>
      </w:r>
      <w:bookmarkEnd w:id="53"/>
      <w:bookmarkEnd w:id="54"/>
      <w:bookmarkEnd w:id="55"/>
      <w:bookmarkEnd w:id="56"/>
    </w:p>
    <w:p w14:paraId="2017560B" w14:textId="77777777" w:rsidR="00A15B9E" w:rsidRDefault="00C50A02" w:rsidP="003F1F0B">
      <w:pPr>
        <w:pStyle w:val="Heading2"/>
      </w:pPr>
      <w:bookmarkStart w:id="57" w:name="_Toc409088888"/>
      <w:bookmarkStart w:id="58" w:name="_Toc460250606"/>
      <w:bookmarkStart w:id="59" w:name="_Toc41561718"/>
      <w:bookmarkStart w:id="60" w:name="_Toc64306865"/>
      <w:r>
        <w:t>SequriX</w:t>
      </w:r>
      <w:r w:rsidR="00A15B9E">
        <w:t xml:space="preserve"> starten</w:t>
      </w:r>
      <w:bookmarkEnd w:id="57"/>
      <w:bookmarkEnd w:id="58"/>
      <w:bookmarkEnd w:id="59"/>
      <w:bookmarkEnd w:id="60"/>
    </w:p>
    <w:p w14:paraId="3A4CA0C3" w14:textId="1D42C7BC" w:rsidR="00A15B9E" w:rsidRDefault="003E2285" w:rsidP="00A15B9E">
      <w:r>
        <w:t xml:space="preserve">De </w:t>
      </w:r>
      <w:r w:rsidR="00D05F97">
        <w:t>backoffice</w:t>
      </w:r>
      <w:r>
        <w:t xml:space="preserve"> applicatie van </w:t>
      </w:r>
      <w:r w:rsidR="00C50A02">
        <w:t>SequriX</w:t>
      </w:r>
      <w:r w:rsidR="00AE12BA">
        <w:t xml:space="preserve"> </w:t>
      </w:r>
      <w:r>
        <w:t xml:space="preserve">is via Internet te benaderen. Om op </w:t>
      </w:r>
      <w:r w:rsidR="00AE12BA">
        <w:t xml:space="preserve">te starten opent u </w:t>
      </w:r>
      <w:r w:rsidR="0089312A">
        <w:t>uw internet</w:t>
      </w:r>
      <w:r w:rsidR="00AE12BA">
        <w:t xml:space="preserve"> </w:t>
      </w:r>
      <w:r w:rsidR="0089312A">
        <w:t>browser</w:t>
      </w:r>
      <w:r>
        <w:t xml:space="preserve"> en opent u </w:t>
      </w:r>
      <w:r w:rsidR="00C50A02">
        <w:t>SequriX</w:t>
      </w:r>
      <w:r>
        <w:t xml:space="preserve"> met het adres dat u van </w:t>
      </w:r>
      <w:r w:rsidR="00C50A02">
        <w:t>SequriX</w:t>
      </w:r>
      <w:r>
        <w:t xml:space="preserve"> </w:t>
      </w:r>
      <w:r w:rsidR="00741434">
        <w:t>bv</w:t>
      </w:r>
      <w:r>
        <w:t xml:space="preserve"> heeft ontvangen. </w:t>
      </w:r>
    </w:p>
    <w:p w14:paraId="28C03E98" w14:textId="77777777" w:rsidR="00424D1C" w:rsidRDefault="00424D1C" w:rsidP="003F1F0B">
      <w:pPr>
        <w:pStyle w:val="Heading2"/>
      </w:pPr>
      <w:bookmarkStart w:id="61" w:name="_Toc409088889"/>
      <w:bookmarkStart w:id="62" w:name="_Toc460250607"/>
      <w:bookmarkStart w:id="63" w:name="_Toc41561719"/>
      <w:bookmarkStart w:id="64" w:name="_Toc64306866"/>
      <w:r>
        <w:t>Inloggen</w:t>
      </w:r>
      <w:bookmarkEnd w:id="61"/>
      <w:bookmarkEnd w:id="62"/>
      <w:bookmarkEnd w:id="63"/>
      <w:bookmarkEnd w:id="64"/>
    </w:p>
    <w:p w14:paraId="722E1A51" w14:textId="48366900" w:rsidR="0089312A" w:rsidRDefault="003E2285" w:rsidP="00B64879">
      <w:pPr>
        <w:spacing w:after="120"/>
      </w:pPr>
      <w:r>
        <w:t>Zodra u</w:t>
      </w:r>
      <w:r w:rsidR="0089312A">
        <w:t xml:space="preserve"> </w:t>
      </w:r>
      <w:r w:rsidR="00C50A02">
        <w:t>SequriX</w:t>
      </w:r>
      <w:r w:rsidR="0089312A">
        <w:t xml:space="preserve"> heeft opgestart </w:t>
      </w:r>
      <w:r>
        <w:t xml:space="preserve">ziet u </w:t>
      </w:r>
      <w:r w:rsidR="0089312A">
        <w:t xml:space="preserve">een inlogscherm. </w:t>
      </w:r>
      <w:r w:rsidR="00B64879">
        <w:t xml:space="preserve">Met uw gebruikersnaam en wachtwoord </w:t>
      </w:r>
      <w:r w:rsidR="000628C1">
        <w:t xml:space="preserve">(en optioneel verificatiecode) </w:t>
      </w:r>
      <w:r w:rsidR="00B64879">
        <w:t xml:space="preserve">heeft u direct toegang tot </w:t>
      </w:r>
      <w:r w:rsidR="00C50A02">
        <w:t>SequriX</w:t>
      </w:r>
      <w:r w:rsidR="00B64879">
        <w:t xml:space="preserve">. </w:t>
      </w:r>
      <w:r>
        <w:t>Meld u aan me</w:t>
      </w:r>
      <w:r w:rsidR="00983DCB">
        <w:t>t</w:t>
      </w:r>
      <w:r>
        <w:t xml:space="preserve"> de gegevens die u van </w:t>
      </w:r>
      <w:r w:rsidR="00C50A02">
        <w:t>SequriX</w:t>
      </w:r>
      <w:r>
        <w:t xml:space="preserve"> of van uw eigen organisatie heeft ontvangen. </w:t>
      </w:r>
      <w:r w:rsidR="00B64879">
        <w:t>Indien u nog niet in het bezit bent van deze gegevens zullen deze nog moeten worden aangemaakt door een Administrator</w:t>
      </w:r>
      <w:r>
        <w:t xml:space="preserve"> van </w:t>
      </w:r>
      <w:r w:rsidR="00C50A02">
        <w:t>SequriX</w:t>
      </w:r>
      <w:r>
        <w:t>.</w:t>
      </w:r>
      <w:r w:rsidR="00B64879">
        <w:t xml:space="preserve"> </w:t>
      </w:r>
    </w:p>
    <w:p w14:paraId="6DB4921B" w14:textId="77777777" w:rsidR="00377E98" w:rsidRDefault="00A74797" w:rsidP="00377E98">
      <w:pPr>
        <w:keepNext/>
      </w:pPr>
      <w:r>
        <w:rPr>
          <w:lang w:eastAsia="nl-NL"/>
        </w:rPr>
        <w:drawing>
          <wp:inline distT="0" distB="0" distL="0" distR="0" wp14:anchorId="37385972" wp14:editId="07CC332C">
            <wp:extent cx="3226435" cy="2872740"/>
            <wp:effectExtent l="0" t="0" r="0" b="3810"/>
            <wp:docPr id="2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6435" cy="2872740"/>
                    </a:xfrm>
                    <a:prstGeom prst="rect">
                      <a:avLst/>
                    </a:prstGeom>
                    <a:noFill/>
                    <a:ln>
                      <a:noFill/>
                    </a:ln>
                  </pic:spPr>
                </pic:pic>
              </a:graphicData>
            </a:graphic>
          </wp:inline>
        </w:drawing>
      </w:r>
    </w:p>
    <w:p w14:paraId="4355F93D" w14:textId="51B0B878" w:rsidR="0089312A" w:rsidRDefault="00377E98" w:rsidP="003B02B2">
      <w:pPr>
        <w:pStyle w:val="Caption"/>
      </w:pPr>
      <w:bookmarkStart w:id="65" w:name="_Ref410132111"/>
      <w:r>
        <w:t xml:space="preserve">Figuur </w:t>
      </w:r>
      <w:r w:rsidR="004C7FFA">
        <w:fldChar w:fldCharType="begin"/>
      </w:r>
      <w:r w:rsidR="004C7FFA">
        <w:instrText xml:space="preserve"> STYLEREF 1 \s </w:instrText>
      </w:r>
      <w:r w:rsidR="004C7FFA">
        <w:fldChar w:fldCharType="separate"/>
      </w:r>
      <w:r w:rsidR="00772168">
        <w:t>4</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bookmarkEnd w:id="65"/>
      <w:r>
        <w:t xml:space="preserve">: Inlogscherm </w:t>
      </w:r>
      <w:r w:rsidR="00C50A02">
        <w:t>SequriX</w:t>
      </w:r>
    </w:p>
    <w:p w14:paraId="3037E6A8" w14:textId="6268BF07" w:rsidR="00295191" w:rsidRDefault="00103D50" w:rsidP="00A15B9E">
      <w:r>
        <w:t>De inlogpagina heeft een taalkeuze. Er is keuze tussen Nederlands (standaard), Engels of Duits. De gekozen taal beïnvloedt de teksten van de applicatie. Het beïnvloedt niet de door de gebruiker ingevoerde gegevens (zoals klantg</w:t>
      </w:r>
      <w:r w:rsidR="00CC1000">
        <w:t>egevens, objecten, taken etc.).</w:t>
      </w:r>
      <w:bookmarkStart w:id="66" w:name="_Toc17893743"/>
      <w:bookmarkStart w:id="67" w:name="_Toc17893944"/>
      <w:bookmarkEnd w:id="66"/>
      <w:bookmarkEnd w:id="67"/>
    </w:p>
    <w:p w14:paraId="5860BEA8" w14:textId="77777777" w:rsidR="00A15B9E" w:rsidRDefault="00A15B9E" w:rsidP="003F1F0B">
      <w:pPr>
        <w:pStyle w:val="Heading2"/>
      </w:pPr>
      <w:bookmarkStart w:id="68" w:name="_Toc409088890"/>
      <w:bookmarkStart w:id="69" w:name="_Toc460250608"/>
      <w:bookmarkStart w:id="70" w:name="_Toc41561720"/>
      <w:bookmarkStart w:id="71" w:name="_Toc64306867"/>
      <w:r>
        <w:t>Gebruiker toevoegen</w:t>
      </w:r>
      <w:bookmarkEnd w:id="68"/>
      <w:bookmarkEnd w:id="69"/>
      <w:bookmarkEnd w:id="70"/>
      <w:bookmarkEnd w:id="71"/>
    </w:p>
    <w:p w14:paraId="127F0515" w14:textId="42AAE345" w:rsidR="00A15B9E" w:rsidRDefault="00B64879" w:rsidP="00A15B9E">
      <w:r>
        <w:t xml:space="preserve">In het menu </w:t>
      </w:r>
      <w:r w:rsidRPr="007C7D2E">
        <w:rPr>
          <w:b/>
        </w:rPr>
        <w:t>Beheer</w:t>
      </w:r>
      <w:r>
        <w:t xml:space="preserve"> kunt u een gebruiker toevoegen</w:t>
      </w:r>
      <w:r w:rsidR="00A549E6">
        <w:t xml:space="preserve"> in </w:t>
      </w:r>
      <w:r w:rsidR="00577A9B">
        <w:t>de sectie</w:t>
      </w:r>
      <w:r w:rsidR="00A549E6">
        <w:t xml:space="preserve"> </w:t>
      </w:r>
      <w:r w:rsidR="007C7D2E" w:rsidRPr="007C7D2E">
        <w:rPr>
          <w:b/>
        </w:rPr>
        <w:t xml:space="preserve">Resources </w:t>
      </w:r>
      <w:r w:rsidR="00741434">
        <w:rPr>
          <w:rFonts w:ascii="Arial" w:hAnsi="Arial" w:cs="Arial" w:hint="eastAsia"/>
          <w:b/>
          <w:lang w:eastAsia="ja-JP"/>
        </w:rPr>
        <w:t>→</w:t>
      </w:r>
      <w:r w:rsidR="007C7D2E">
        <w:t xml:space="preserve"> </w:t>
      </w:r>
      <w:r w:rsidR="00A549E6">
        <w:rPr>
          <w:rStyle w:val="Bold"/>
        </w:rPr>
        <w:t>Medewerkers</w:t>
      </w:r>
      <w:r w:rsidR="007C7D2E">
        <w:rPr>
          <w:rStyle w:val="Bold"/>
          <w:b w:val="0"/>
        </w:rPr>
        <w:t xml:space="preserve"> (zie ook </w:t>
      </w:r>
      <w:r w:rsidR="0039325C">
        <w:rPr>
          <w:rStyle w:val="Bold"/>
          <w:b w:val="0"/>
        </w:rPr>
        <w:t>§</w:t>
      </w:r>
      <w:r w:rsidR="007C7D2E">
        <w:rPr>
          <w:rStyle w:val="Bold"/>
          <w:b w:val="0"/>
        </w:rPr>
        <w:t xml:space="preserve"> </w:t>
      </w:r>
      <w:r w:rsidR="007C7D2E">
        <w:rPr>
          <w:rStyle w:val="Bold"/>
          <w:b w:val="0"/>
        </w:rPr>
        <w:fldChar w:fldCharType="begin"/>
      </w:r>
      <w:r w:rsidR="007C7D2E">
        <w:rPr>
          <w:rStyle w:val="Bold"/>
          <w:b w:val="0"/>
        </w:rPr>
        <w:instrText xml:space="preserve"> REF _Ref413671851 \n \h </w:instrText>
      </w:r>
      <w:r w:rsidR="007C7D2E">
        <w:rPr>
          <w:rStyle w:val="Bold"/>
          <w:b w:val="0"/>
        </w:rPr>
      </w:r>
      <w:r w:rsidR="007C7D2E">
        <w:rPr>
          <w:rStyle w:val="Bold"/>
          <w:b w:val="0"/>
        </w:rPr>
        <w:fldChar w:fldCharType="separate"/>
      </w:r>
      <w:r w:rsidR="00772168">
        <w:rPr>
          <w:rStyle w:val="Bold"/>
          <w:b w:val="0"/>
        </w:rPr>
        <w:t>22.6.2</w:t>
      </w:r>
      <w:r w:rsidR="007C7D2E">
        <w:rPr>
          <w:rStyle w:val="Bold"/>
          <w:b w:val="0"/>
        </w:rPr>
        <w:fldChar w:fldCharType="end"/>
      </w:r>
      <w:r w:rsidR="007C7D2E">
        <w:rPr>
          <w:rStyle w:val="Bold"/>
          <w:b w:val="0"/>
        </w:rPr>
        <w:t>)</w:t>
      </w:r>
      <w:r>
        <w:t xml:space="preserve">. </w:t>
      </w:r>
      <w:r w:rsidR="00452344">
        <w:t>Vul de velden zo volledig mo</w:t>
      </w:r>
      <w:r w:rsidR="00A549E6">
        <w:t xml:space="preserve">gelijk in. Geef aan welk gebruikersprofiel </w:t>
      </w:r>
      <w:r w:rsidR="00452344">
        <w:t xml:space="preserve">de gebruiker heeft. Een wachtwoord kan automatisch worden gegenereerd, maar u kunt ook zelf een wachtwoord naar keuze invullen. </w:t>
      </w:r>
      <w:r w:rsidR="007C7D2E">
        <w:t>Het wachtwoord geeft u ver</w:t>
      </w:r>
      <w:r w:rsidR="00703A0E">
        <w:t>volgens door aan uw medewerker.</w:t>
      </w:r>
    </w:p>
    <w:p w14:paraId="2DF2A623" w14:textId="77777777" w:rsidR="005C5F4E" w:rsidRDefault="005C5F4E" w:rsidP="00A15B9E"/>
    <w:p w14:paraId="50DC4656" w14:textId="77777777" w:rsidR="00377E98" w:rsidRDefault="00703A0E" w:rsidP="00377E98">
      <w:pPr>
        <w:keepNext/>
      </w:pPr>
      <w:r>
        <w:rPr>
          <w:lang w:eastAsia="nl-NL"/>
        </w:rPr>
        <w:lastRenderedPageBreak/>
        <w:drawing>
          <wp:inline distT="0" distB="0" distL="0" distR="0" wp14:anchorId="7018EAA3" wp14:editId="06EE5EA3">
            <wp:extent cx="6049010" cy="4058285"/>
            <wp:effectExtent l="0" t="0" r="889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medewerker toevoegen start.png"/>
                    <pic:cNvPicPr/>
                  </pic:nvPicPr>
                  <pic:blipFill>
                    <a:blip r:embed="rId46">
                      <a:extLst>
                        <a:ext uri="{28A0092B-C50C-407E-A947-70E740481C1C}">
                          <a14:useLocalDpi xmlns:a14="http://schemas.microsoft.com/office/drawing/2010/main" val="0"/>
                        </a:ext>
                      </a:extLst>
                    </a:blip>
                    <a:stretch>
                      <a:fillRect/>
                    </a:stretch>
                  </pic:blipFill>
                  <pic:spPr>
                    <a:xfrm>
                      <a:off x="0" y="0"/>
                      <a:ext cx="6049010" cy="4058285"/>
                    </a:xfrm>
                    <a:prstGeom prst="rect">
                      <a:avLst/>
                    </a:prstGeom>
                  </pic:spPr>
                </pic:pic>
              </a:graphicData>
            </a:graphic>
          </wp:inline>
        </w:drawing>
      </w:r>
    </w:p>
    <w:p w14:paraId="2D831EDF" w14:textId="50B9EF6F" w:rsidR="00B64879" w:rsidRDefault="00377E98" w:rsidP="003B02B2">
      <w:pPr>
        <w:pStyle w:val="Caption"/>
      </w:pPr>
      <w:r>
        <w:t xml:space="preserve">Figuur </w:t>
      </w:r>
      <w:r w:rsidR="004C7FFA">
        <w:fldChar w:fldCharType="begin"/>
      </w:r>
      <w:r w:rsidR="004C7FFA">
        <w:instrText xml:space="preserve"> STYLEREF 1 \s </w:instrText>
      </w:r>
      <w:r w:rsidR="004C7FFA">
        <w:fldChar w:fldCharType="separate"/>
      </w:r>
      <w:r w:rsidR="00772168">
        <w:t>4</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r>
        <w:t>: Gebruiker toevoegen</w:t>
      </w:r>
    </w:p>
    <w:p w14:paraId="1A440B62" w14:textId="77777777" w:rsidR="00C50A02" w:rsidRPr="00C50A02" w:rsidRDefault="00C50A02" w:rsidP="00B60B26">
      <w:pPr>
        <w:rPr>
          <w:rStyle w:val="Bold"/>
          <w:b w:val="0"/>
        </w:rPr>
      </w:pPr>
      <w:r>
        <w:rPr>
          <w:rStyle w:val="Bold"/>
          <w:b w:val="0"/>
        </w:rPr>
        <w:t xml:space="preserve">Klik vervolgens op </w:t>
      </w:r>
      <w:r>
        <w:rPr>
          <w:rStyle w:val="Bold"/>
        </w:rPr>
        <w:t>Opslaan</w:t>
      </w:r>
      <w:r>
        <w:rPr>
          <w:rStyle w:val="Bold"/>
          <w:b w:val="0"/>
        </w:rPr>
        <w:t xml:space="preserve"> om de medewerkergegevens te bewaren. </w:t>
      </w:r>
    </w:p>
    <w:p w14:paraId="3F75752F" w14:textId="77777777" w:rsidR="00A15B9E" w:rsidRDefault="00A15B9E" w:rsidP="003F1F0B">
      <w:pPr>
        <w:pStyle w:val="Heading2"/>
      </w:pPr>
      <w:bookmarkStart w:id="72" w:name="_Toc409088891"/>
      <w:bookmarkStart w:id="73" w:name="_Toc460250609"/>
      <w:bookmarkStart w:id="74" w:name="_Toc41561721"/>
      <w:bookmarkStart w:id="75" w:name="_Toc64306868"/>
      <w:r>
        <w:t>Wijzigen gebruikersnaam en wachtwoord</w:t>
      </w:r>
      <w:bookmarkEnd w:id="72"/>
      <w:bookmarkEnd w:id="73"/>
      <w:bookmarkEnd w:id="74"/>
      <w:bookmarkEnd w:id="75"/>
    </w:p>
    <w:p w14:paraId="44E6D33D" w14:textId="65BF0C28" w:rsidR="00295191" w:rsidRDefault="00DF3F16" w:rsidP="00A15B9E">
      <w:r>
        <w:t>De gebruikers</w:t>
      </w:r>
      <w:r w:rsidR="001063FE">
        <w:t>naam</w:t>
      </w:r>
      <w:r>
        <w:t xml:space="preserve"> en het wachtwoord kan alleen aangepast worden door iemand met een rol waarbij er rechten zijn toegekend voor </w:t>
      </w:r>
      <w:r w:rsidRPr="00DF3F16">
        <w:rPr>
          <w:b/>
        </w:rPr>
        <w:t>Beheer medewerkers</w:t>
      </w:r>
      <w:r>
        <w:t>.</w:t>
      </w:r>
    </w:p>
    <w:p w14:paraId="3B76CCB2" w14:textId="77777777" w:rsidR="00A15B9E" w:rsidRDefault="00C50A02" w:rsidP="003F1F0B">
      <w:pPr>
        <w:pStyle w:val="Heading2"/>
      </w:pPr>
      <w:bookmarkStart w:id="76" w:name="_Toc409088893"/>
      <w:bookmarkStart w:id="77" w:name="_Toc460250610"/>
      <w:bookmarkStart w:id="78" w:name="_Toc41561722"/>
      <w:bookmarkStart w:id="79" w:name="_Toc64306869"/>
      <w:r>
        <w:t>SequriX</w:t>
      </w:r>
      <w:r w:rsidR="00A15B9E">
        <w:t xml:space="preserve"> verlaten</w:t>
      </w:r>
      <w:bookmarkEnd w:id="76"/>
      <w:bookmarkEnd w:id="77"/>
      <w:bookmarkEnd w:id="78"/>
      <w:bookmarkEnd w:id="79"/>
    </w:p>
    <w:p w14:paraId="5797A9B2" w14:textId="77777777" w:rsidR="00A15B9E" w:rsidRDefault="007A0BB2" w:rsidP="00E70D8A">
      <w:pPr>
        <w:spacing w:after="120"/>
      </w:pPr>
      <w:r>
        <w:t xml:space="preserve">Wanneer u klikt op </w:t>
      </w:r>
      <w:r w:rsidR="00A21A76">
        <w:rPr>
          <w:rStyle w:val="Bold"/>
        </w:rPr>
        <w:t>Uitloggen</w:t>
      </w:r>
      <w:r>
        <w:t>, verlaat u het systeem</w:t>
      </w:r>
      <w:r w:rsidR="00E70D8A">
        <w:t xml:space="preserve">. </w:t>
      </w:r>
    </w:p>
    <w:p w14:paraId="7055F41E" w14:textId="77777777" w:rsidR="00377E98" w:rsidRDefault="00A74797" w:rsidP="00377E98">
      <w:pPr>
        <w:keepNext/>
      </w:pPr>
      <w:r>
        <w:rPr>
          <w:lang w:eastAsia="nl-NL"/>
        </w:rPr>
        <w:drawing>
          <wp:inline distT="0" distB="0" distL="0" distR="0" wp14:anchorId="01B14A97" wp14:editId="09873F40">
            <wp:extent cx="2242820" cy="1061085"/>
            <wp:effectExtent l="0" t="0" r="5080" b="5715"/>
            <wp:docPr id="2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42820" cy="1061085"/>
                    </a:xfrm>
                    <a:prstGeom prst="rect">
                      <a:avLst/>
                    </a:prstGeom>
                    <a:noFill/>
                    <a:ln>
                      <a:noFill/>
                    </a:ln>
                  </pic:spPr>
                </pic:pic>
              </a:graphicData>
            </a:graphic>
          </wp:inline>
        </w:drawing>
      </w:r>
    </w:p>
    <w:p w14:paraId="2C8316AA" w14:textId="5D137C70" w:rsidR="007A0BB2" w:rsidRPr="00A15B9E" w:rsidRDefault="00377E98" w:rsidP="003B02B2">
      <w:pPr>
        <w:pStyle w:val="Caption"/>
      </w:pPr>
      <w:r>
        <w:t xml:space="preserve">Figuur </w:t>
      </w:r>
      <w:r w:rsidR="004C7FFA">
        <w:fldChar w:fldCharType="begin"/>
      </w:r>
      <w:r w:rsidR="004C7FFA">
        <w:instrText xml:space="preserve"> STYLEREF 1 \s </w:instrText>
      </w:r>
      <w:r w:rsidR="004C7FFA">
        <w:fldChar w:fldCharType="separate"/>
      </w:r>
      <w:r w:rsidR="00772168">
        <w:t>4</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r>
        <w:t>: Uitloggen</w:t>
      </w:r>
    </w:p>
    <w:p w14:paraId="3C0943A9" w14:textId="77777777" w:rsidR="00CC0A16" w:rsidRPr="00CC0A16" w:rsidRDefault="00CC0A16" w:rsidP="00CC0A16"/>
    <w:p w14:paraId="4A75844F" w14:textId="77777777" w:rsidR="00E70D8A" w:rsidRDefault="00C50A02" w:rsidP="00912821">
      <w:pPr>
        <w:pStyle w:val="Heading1"/>
      </w:pPr>
      <w:bookmarkStart w:id="80" w:name="_Toc409088892"/>
      <w:bookmarkStart w:id="81" w:name="_Toc460250611"/>
      <w:bookmarkStart w:id="82" w:name="_Toc41561723"/>
      <w:bookmarkStart w:id="83" w:name="_Toc64306870"/>
      <w:r>
        <w:lastRenderedPageBreak/>
        <w:t>SequriX</w:t>
      </w:r>
      <w:r w:rsidR="00E70D8A">
        <w:t xml:space="preserve"> menu (functioneel overzicht)</w:t>
      </w:r>
      <w:bookmarkEnd w:id="80"/>
      <w:bookmarkEnd w:id="81"/>
      <w:bookmarkEnd w:id="82"/>
      <w:bookmarkEnd w:id="83"/>
    </w:p>
    <w:p w14:paraId="1961A358" w14:textId="77777777" w:rsidR="005319FE" w:rsidRDefault="002963D5" w:rsidP="005319FE">
      <w:pPr>
        <w:keepNext/>
      </w:pPr>
      <w:r>
        <w:rPr>
          <w:lang w:eastAsia="nl-NL"/>
        </w:rPr>
        <w:drawing>
          <wp:inline distT="0" distB="0" distL="0" distR="0" wp14:anchorId="24923D2A" wp14:editId="19414699">
            <wp:extent cx="6019397" cy="429371"/>
            <wp:effectExtent l="0" t="0" r="635" b="8890"/>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Sequrix menu.png"/>
                    <pic:cNvPicPr/>
                  </pic:nvPicPr>
                  <pic:blipFill>
                    <a:blip r:embed="rId48">
                      <a:extLst>
                        <a:ext uri="{28A0092B-C50C-407E-A947-70E740481C1C}">
                          <a14:useLocalDpi xmlns:a14="http://schemas.microsoft.com/office/drawing/2010/main" val="0"/>
                        </a:ext>
                      </a:extLst>
                    </a:blip>
                    <a:stretch>
                      <a:fillRect/>
                    </a:stretch>
                  </pic:blipFill>
                  <pic:spPr>
                    <a:xfrm>
                      <a:off x="0" y="0"/>
                      <a:ext cx="6080701" cy="433744"/>
                    </a:xfrm>
                    <a:prstGeom prst="rect">
                      <a:avLst/>
                    </a:prstGeom>
                  </pic:spPr>
                </pic:pic>
              </a:graphicData>
            </a:graphic>
          </wp:inline>
        </w:drawing>
      </w:r>
    </w:p>
    <w:p w14:paraId="51C415E0" w14:textId="74035DBE" w:rsidR="005319FE" w:rsidRPr="00E70D8A" w:rsidRDefault="005319FE" w:rsidP="003B02B2">
      <w:pPr>
        <w:pStyle w:val="Caption"/>
      </w:pPr>
      <w:r>
        <w:t xml:space="preserve">Figuur </w:t>
      </w:r>
      <w:r w:rsidR="004C7FFA">
        <w:fldChar w:fldCharType="begin"/>
      </w:r>
      <w:r w:rsidR="004C7FFA">
        <w:instrText xml:space="preserve"> STYLEREF 1 \s </w:instrText>
      </w:r>
      <w:r w:rsidR="004C7FFA">
        <w:fldChar w:fldCharType="separate"/>
      </w:r>
      <w:r w:rsidR="00772168">
        <w:t>5</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Menu</w:t>
      </w:r>
      <w:r w:rsidR="00702811">
        <w:t xml:space="preserve"> items</w:t>
      </w:r>
      <w:r>
        <w:t xml:space="preserve"> </w:t>
      </w:r>
      <w:r w:rsidR="00C50A02">
        <w:t>SequriX</w:t>
      </w:r>
    </w:p>
    <w:p w14:paraId="6A8800F9" w14:textId="47BBDB40" w:rsidR="005F5555" w:rsidRDefault="00FA1248" w:rsidP="005F5555">
      <w:r>
        <w:t>Via d</w:t>
      </w:r>
      <w:r w:rsidR="005F5555">
        <w:t xml:space="preserve">e menubalk van </w:t>
      </w:r>
      <w:r w:rsidR="00C50A02">
        <w:t>SequriX</w:t>
      </w:r>
      <w:r w:rsidR="005F5555">
        <w:t xml:space="preserve"> </w:t>
      </w:r>
      <w:r>
        <w:t xml:space="preserve">kan er naar </w:t>
      </w:r>
      <w:r w:rsidR="005F5555">
        <w:t xml:space="preserve">de volgende </w:t>
      </w:r>
      <w:r>
        <w:t>pagina’s worden genavigeerd</w:t>
      </w:r>
      <w:r w:rsidR="005F5555">
        <w:t>:</w:t>
      </w:r>
    </w:p>
    <w:p w14:paraId="7E9A3F0C" w14:textId="0CD6F202" w:rsidR="00702811" w:rsidRDefault="00702811" w:rsidP="00762DDB">
      <w:pPr>
        <w:pStyle w:val="Opsomming1"/>
        <w:numPr>
          <w:ilvl w:val="0"/>
          <w:numId w:val="15"/>
        </w:numPr>
        <w:rPr>
          <w:rStyle w:val="Bold"/>
          <w:noProof/>
          <w:color w:val="auto"/>
        </w:rPr>
      </w:pPr>
      <w:r>
        <w:rPr>
          <w:rStyle w:val="Bold"/>
        </w:rPr>
        <w:t>Dashboard</w:t>
      </w:r>
      <w:r>
        <w:rPr>
          <w:rStyle w:val="Bold"/>
        </w:rPr>
        <w:br/>
      </w:r>
      <w:r w:rsidRPr="00F85D19">
        <w:t xml:space="preserve">In het </w:t>
      </w:r>
      <w:r w:rsidR="00D468E6" w:rsidRPr="00F85D19">
        <w:t>D</w:t>
      </w:r>
      <w:r w:rsidRPr="00F85D19">
        <w:t>ashboard staan widgets die u helpen informatie te geven over verschillende activiteiten. De widgets dragen bij aan het gebruikersgemak van de backoffice applicatie.</w:t>
      </w:r>
      <w:r w:rsidR="003830AF" w:rsidRPr="00F85D19">
        <w:t xml:space="preserve"> Voor Receptiediensten is het gebruik van het Dashboard noodzakelijk. Alleen hier kunnen surveillanten hun receptiediensten gebruiken.</w:t>
      </w:r>
      <w:r w:rsidR="003830AF">
        <w:rPr>
          <w:rStyle w:val="Bold"/>
        </w:rPr>
        <w:t xml:space="preserve"> </w:t>
      </w:r>
    </w:p>
    <w:p w14:paraId="7E71B374" w14:textId="2D0EDC58" w:rsidR="00CA03F9" w:rsidRPr="00AE60D2" w:rsidRDefault="005F5555" w:rsidP="00762DDB">
      <w:pPr>
        <w:pStyle w:val="Opsomming1"/>
        <w:numPr>
          <w:ilvl w:val="0"/>
          <w:numId w:val="15"/>
        </w:numPr>
      </w:pPr>
      <w:r w:rsidRPr="00BE70BC">
        <w:rPr>
          <w:rStyle w:val="Bold"/>
        </w:rPr>
        <w:t>Klanten</w:t>
      </w:r>
      <w:r w:rsidR="00AE60D2">
        <w:rPr>
          <w:rStyle w:val="Bold"/>
        </w:rPr>
        <w:br/>
      </w:r>
      <w:r w:rsidR="00D05F97">
        <w:t xml:space="preserve">Via </w:t>
      </w:r>
      <w:r w:rsidR="00FA1248">
        <w:t xml:space="preserve">de </w:t>
      </w:r>
      <w:r w:rsidR="00D05F97">
        <w:rPr>
          <w:rStyle w:val="Bold"/>
        </w:rPr>
        <w:t xml:space="preserve">Klanten </w:t>
      </w:r>
      <w:r w:rsidR="00FA1248" w:rsidRPr="00192779">
        <w:rPr>
          <w:rStyle w:val="Bold"/>
        </w:rPr>
        <w:t>pagina</w:t>
      </w:r>
      <w:r w:rsidR="00FA1248">
        <w:rPr>
          <w:rStyle w:val="Bold"/>
        </w:rPr>
        <w:t xml:space="preserve"> </w:t>
      </w:r>
      <w:r w:rsidR="00CA03F9">
        <w:t>voert u nieuwe klantgegevens</w:t>
      </w:r>
      <w:r w:rsidR="005C5F4E">
        <w:t xml:space="preserve"> in</w:t>
      </w:r>
      <w:r w:rsidR="00CA03F9">
        <w:t>, kunt u klanten zoeken en gegevens wijzigen.</w:t>
      </w:r>
    </w:p>
    <w:p w14:paraId="6AFE7255" w14:textId="2E27D67D" w:rsidR="005F5555" w:rsidRDefault="005F5555" w:rsidP="00762DDB">
      <w:pPr>
        <w:pStyle w:val="Opsomming1"/>
        <w:numPr>
          <w:ilvl w:val="0"/>
          <w:numId w:val="15"/>
        </w:numPr>
      </w:pPr>
      <w:r w:rsidRPr="00CA03F9">
        <w:rPr>
          <w:rStyle w:val="Bold"/>
        </w:rPr>
        <w:t>Objecten</w:t>
      </w:r>
      <w:r w:rsidR="005319FE">
        <w:br/>
        <w:t xml:space="preserve">Via </w:t>
      </w:r>
      <w:r w:rsidR="00FA1248">
        <w:t xml:space="preserve">de </w:t>
      </w:r>
      <w:r w:rsidR="00D05F97" w:rsidRPr="00D05F97">
        <w:rPr>
          <w:rStyle w:val="Bold"/>
        </w:rPr>
        <w:t>Objecten</w:t>
      </w:r>
      <w:r w:rsidR="00CA03F9">
        <w:t xml:space="preserve"> </w:t>
      </w:r>
      <w:r w:rsidR="00FA1248" w:rsidRPr="00CC5AB3">
        <w:rPr>
          <w:rStyle w:val="Bold"/>
        </w:rPr>
        <w:t>pagina</w:t>
      </w:r>
      <w:r w:rsidR="00FA1248">
        <w:rPr>
          <w:rStyle w:val="Bold"/>
        </w:rPr>
        <w:t xml:space="preserve"> </w:t>
      </w:r>
      <w:r w:rsidR="00CA03F9">
        <w:t>voer</w:t>
      </w:r>
      <w:r w:rsidR="00364ED2">
        <w:t>t</w:t>
      </w:r>
      <w:r w:rsidR="00CA03F9">
        <w:t xml:space="preserve"> u objectgegevens in, kunt u objecten zoeken en gegevens wijzigen. Een object is in het algemeen een gebouw (kantoorpand, fabriek of woonhuis) of een terrein. </w:t>
      </w:r>
    </w:p>
    <w:p w14:paraId="3E751732" w14:textId="173C3C39" w:rsidR="005015FE" w:rsidRDefault="005015FE" w:rsidP="00762DDB">
      <w:pPr>
        <w:pStyle w:val="Opsomming1"/>
        <w:numPr>
          <w:ilvl w:val="0"/>
          <w:numId w:val="15"/>
        </w:numPr>
      </w:pPr>
      <w:r>
        <w:rPr>
          <w:rStyle w:val="Bold"/>
        </w:rPr>
        <w:t>Contracten</w:t>
      </w:r>
      <w:r>
        <w:rPr>
          <w:rStyle w:val="Bold"/>
        </w:rPr>
        <w:br/>
      </w:r>
      <w:r w:rsidR="00FA1248">
        <w:t xml:space="preserve">Op de </w:t>
      </w:r>
      <w:r w:rsidRPr="00577D21">
        <w:t>Contracten</w:t>
      </w:r>
      <w:r>
        <w:t xml:space="preserve"> </w:t>
      </w:r>
      <w:r w:rsidR="00FA1248" w:rsidRPr="00CC5AB3">
        <w:rPr>
          <w:rStyle w:val="Bold"/>
        </w:rPr>
        <w:t>pagina</w:t>
      </w:r>
      <w:r w:rsidR="00FA1248">
        <w:rPr>
          <w:rStyle w:val="Bold"/>
        </w:rPr>
        <w:t xml:space="preserve"> </w:t>
      </w:r>
      <w:r>
        <w:t xml:space="preserve">worden de contractuele en financiële afspraken vastgelegd. </w:t>
      </w:r>
      <w:r w:rsidR="00557835">
        <w:t>Via deze contracten worden de</w:t>
      </w:r>
      <w:r>
        <w:t xml:space="preserve"> klanten en objecten aan elkaar gekoppeld en kunnen </w:t>
      </w:r>
      <w:r w:rsidR="00557835">
        <w:t xml:space="preserve">de taakuitvoeringen worden aangemaakt (welke taken er op welke tijden voor een </w:t>
      </w:r>
      <w:r>
        <w:t>object</w:t>
      </w:r>
      <w:r w:rsidR="00557835">
        <w:t xml:space="preserve"> moeten worden uitgevoerd).</w:t>
      </w:r>
    </w:p>
    <w:p w14:paraId="2D07BDCB" w14:textId="47332C28" w:rsidR="005F5555" w:rsidRDefault="005F5555" w:rsidP="00762DDB">
      <w:pPr>
        <w:pStyle w:val="Opsomming1"/>
        <w:numPr>
          <w:ilvl w:val="0"/>
          <w:numId w:val="15"/>
        </w:numPr>
      </w:pPr>
      <w:r w:rsidRPr="003A4C96">
        <w:rPr>
          <w:rStyle w:val="Bold"/>
        </w:rPr>
        <w:t>Diensten</w:t>
      </w:r>
      <w:r w:rsidRPr="003A4C96">
        <w:rPr>
          <w:rStyle w:val="Bold"/>
        </w:rPr>
        <w:br/>
      </w:r>
      <w:r w:rsidR="00192779">
        <w:t>Op de</w:t>
      </w:r>
      <w:r w:rsidR="00D05F97">
        <w:t xml:space="preserve"> </w:t>
      </w:r>
      <w:r w:rsidRPr="00D05F97">
        <w:rPr>
          <w:rStyle w:val="Bold"/>
        </w:rPr>
        <w:t>Diensten</w:t>
      </w:r>
      <w:r>
        <w:t xml:space="preserve"> </w:t>
      </w:r>
      <w:r w:rsidR="00192779">
        <w:t>pagina maakt u de diensten aan voor de surveillanten</w:t>
      </w:r>
      <w:r>
        <w:t>.</w:t>
      </w:r>
    </w:p>
    <w:p w14:paraId="1D08EC6A" w14:textId="281E2CEB" w:rsidR="005015FE" w:rsidRPr="00AE60D2" w:rsidRDefault="005015FE" w:rsidP="00762DDB">
      <w:pPr>
        <w:pStyle w:val="Opsomming1"/>
        <w:numPr>
          <w:ilvl w:val="0"/>
          <w:numId w:val="15"/>
        </w:numPr>
      </w:pPr>
      <w:r w:rsidRPr="002530F4">
        <w:rPr>
          <w:rStyle w:val="Bold"/>
        </w:rPr>
        <w:t>Planning</w:t>
      </w:r>
      <w:r w:rsidR="00AE60D2">
        <w:rPr>
          <w:rStyle w:val="Bold"/>
        </w:rPr>
        <w:br/>
      </w:r>
      <w:r w:rsidR="00464D68">
        <w:t>Op</w:t>
      </w:r>
      <w:r>
        <w:t xml:space="preserve"> </w:t>
      </w:r>
      <w:r w:rsidR="008B07B4">
        <w:t>de pagina</w:t>
      </w:r>
      <w:r>
        <w:t xml:space="preserve"> </w:t>
      </w:r>
      <w:r w:rsidRPr="00D05F97">
        <w:rPr>
          <w:rStyle w:val="Bold"/>
        </w:rPr>
        <w:t>Planning</w:t>
      </w:r>
      <w:r>
        <w:t xml:space="preserve"> kunt u </w:t>
      </w:r>
      <w:r w:rsidR="002C45A3">
        <w:t xml:space="preserve">de rittenlijsten </w:t>
      </w:r>
      <w:r w:rsidR="003E290D">
        <w:t xml:space="preserve">voor de diensten </w:t>
      </w:r>
      <w:r w:rsidR="002C45A3">
        <w:t>plannen/bekijken.</w:t>
      </w:r>
    </w:p>
    <w:p w14:paraId="7A6265E9" w14:textId="08331E3B" w:rsidR="005F5555" w:rsidRPr="00F85D19" w:rsidRDefault="0067565A" w:rsidP="00762DDB">
      <w:pPr>
        <w:pStyle w:val="Opsomming1"/>
        <w:numPr>
          <w:ilvl w:val="0"/>
          <w:numId w:val="15"/>
        </w:numPr>
      </w:pPr>
      <w:r>
        <w:rPr>
          <w:rStyle w:val="Bold"/>
        </w:rPr>
        <w:t>Controle</w:t>
      </w:r>
      <w:r>
        <w:rPr>
          <w:rStyle w:val="Bold"/>
        </w:rPr>
        <w:br/>
      </w:r>
      <w:r w:rsidR="002C45A3" w:rsidRPr="00F85D19">
        <w:t>Op de</w:t>
      </w:r>
      <w:r w:rsidR="00D05F97" w:rsidRPr="00F85D19">
        <w:t xml:space="preserve"> </w:t>
      </w:r>
      <w:r w:rsidR="00577D21" w:rsidRPr="00F85D19">
        <w:t>Controle</w:t>
      </w:r>
      <w:r w:rsidR="002C45A3" w:rsidRPr="00F85D19">
        <w:t xml:space="preserve"> pagina kunt u alle details van uitgevoerde taken inzien en de taken a</w:t>
      </w:r>
      <w:r w:rsidR="003E290D" w:rsidRPr="00F85D19">
        <w:t>cc</w:t>
      </w:r>
      <w:r w:rsidR="002C45A3" w:rsidRPr="00F85D19">
        <w:t>orderen (operationeel gereed/financieel gereed). Ook kunt u deze pagina gebruiken om een geplande taak op te zoeken en daarvoor een taakuitzondering (aangepaste tijden, extra uitvoeren of juist niet uitvoeren) toe te voegen.</w:t>
      </w:r>
    </w:p>
    <w:p w14:paraId="2BEC9FD2" w14:textId="2F3F0EFA" w:rsidR="0067565A" w:rsidRPr="00F85D19" w:rsidRDefault="0067565A" w:rsidP="00762DDB">
      <w:pPr>
        <w:pStyle w:val="Opsomming1"/>
        <w:numPr>
          <w:ilvl w:val="0"/>
          <w:numId w:val="15"/>
        </w:numPr>
      </w:pPr>
      <w:r w:rsidRPr="005015FE">
        <w:rPr>
          <w:rStyle w:val="Bold"/>
        </w:rPr>
        <w:t>Facturen</w:t>
      </w:r>
      <w:r w:rsidRPr="005015FE">
        <w:rPr>
          <w:rStyle w:val="Bold"/>
        </w:rPr>
        <w:br/>
      </w:r>
      <w:r w:rsidR="00160563" w:rsidRPr="00F85D19">
        <w:t>Via</w:t>
      </w:r>
      <w:r w:rsidR="008B07B4" w:rsidRPr="00F85D19">
        <w:t xml:space="preserve"> de pagina</w:t>
      </w:r>
      <w:r w:rsidR="00160563" w:rsidRPr="00F85D19">
        <w:t xml:space="preserve"> Facturen </w:t>
      </w:r>
      <w:r w:rsidR="002C45A3" w:rsidRPr="00F85D19">
        <w:t>kunt u facturen genereren en inzien</w:t>
      </w:r>
      <w:r w:rsidR="00EE6D6B" w:rsidRPr="00F85D19">
        <w:t>.</w:t>
      </w:r>
    </w:p>
    <w:p w14:paraId="2FBBFEA7" w14:textId="3F2842ED" w:rsidR="00BE70BC" w:rsidRPr="00AE60D2" w:rsidRDefault="005F5555" w:rsidP="00762DDB">
      <w:pPr>
        <w:pStyle w:val="Opsomming1"/>
        <w:numPr>
          <w:ilvl w:val="0"/>
          <w:numId w:val="15"/>
        </w:numPr>
      </w:pPr>
      <w:r w:rsidRPr="00BE70BC">
        <w:rPr>
          <w:rStyle w:val="Bold"/>
        </w:rPr>
        <w:t>Alarmen</w:t>
      </w:r>
      <w:r w:rsidR="00AE60D2">
        <w:rPr>
          <w:rStyle w:val="Bold"/>
        </w:rPr>
        <w:br/>
      </w:r>
      <w:r w:rsidR="008B07B4">
        <w:t>Via de pagina</w:t>
      </w:r>
      <w:r w:rsidR="00EE6D6B">
        <w:t xml:space="preserve"> </w:t>
      </w:r>
      <w:r w:rsidR="00BE70BC" w:rsidRPr="00D05F97">
        <w:rPr>
          <w:rStyle w:val="Bold"/>
        </w:rPr>
        <w:t>Alarmen</w:t>
      </w:r>
      <w:r w:rsidR="00BE70BC">
        <w:t xml:space="preserve"> </w:t>
      </w:r>
      <w:r w:rsidR="008B07B4">
        <w:t>kunt</w:t>
      </w:r>
      <w:r w:rsidR="00BE70BC">
        <w:t xml:space="preserve"> u een alarmmelding </w:t>
      </w:r>
      <w:r w:rsidR="006F6EE7">
        <w:t>aanmaken</w:t>
      </w:r>
      <w:r w:rsidR="00BE70BC">
        <w:t xml:space="preserve"> en</w:t>
      </w:r>
      <w:r w:rsidR="005C5F4E">
        <w:t>/of</w:t>
      </w:r>
      <w:r w:rsidR="00BE70BC">
        <w:t xml:space="preserve"> </w:t>
      </w:r>
      <w:r w:rsidR="00577D21">
        <w:t>toekennen</w:t>
      </w:r>
      <w:r w:rsidR="00BE70BC">
        <w:t xml:space="preserve"> aan een medewerker.</w:t>
      </w:r>
    </w:p>
    <w:p w14:paraId="5A250B75" w14:textId="21BED594" w:rsidR="005F5555" w:rsidRDefault="005F5555" w:rsidP="00762DDB">
      <w:pPr>
        <w:pStyle w:val="Opsomming1"/>
        <w:numPr>
          <w:ilvl w:val="0"/>
          <w:numId w:val="15"/>
        </w:numPr>
      </w:pPr>
      <w:r w:rsidRPr="009B7BB0">
        <w:rPr>
          <w:rStyle w:val="Bold"/>
        </w:rPr>
        <w:lastRenderedPageBreak/>
        <w:t>Kaart</w:t>
      </w:r>
      <w:r w:rsidR="00D05F97">
        <w:br/>
      </w:r>
      <w:r w:rsidR="00EE6D6B">
        <w:t xml:space="preserve">Op de pagina </w:t>
      </w:r>
      <w:r w:rsidR="008B07B4">
        <w:rPr>
          <w:rStyle w:val="Bold"/>
        </w:rPr>
        <w:t>K</w:t>
      </w:r>
      <w:r w:rsidRPr="00D05F97">
        <w:rPr>
          <w:rStyle w:val="Bold"/>
        </w:rPr>
        <w:t>aart</w:t>
      </w:r>
      <w:r>
        <w:t xml:space="preserve"> </w:t>
      </w:r>
      <w:r w:rsidR="00D05F97">
        <w:t xml:space="preserve">(geografische kaart) </w:t>
      </w:r>
      <w:r w:rsidR="00EE6D6B">
        <w:t>kunt u een overzicht vinden van de locatie van de surveillanten, objecten en actuele alarmen. Onder het kopje Historie kan een gereden route worden bekeken.</w:t>
      </w:r>
    </w:p>
    <w:p w14:paraId="5A356995" w14:textId="443BB0B1" w:rsidR="005C5F4E" w:rsidRDefault="002963D5" w:rsidP="00762DDB">
      <w:pPr>
        <w:pStyle w:val="Opsomming1"/>
        <w:numPr>
          <w:ilvl w:val="0"/>
          <w:numId w:val="15"/>
        </w:numPr>
      </w:pPr>
      <w:r>
        <w:rPr>
          <w:rStyle w:val="Bold"/>
        </w:rPr>
        <w:t>Inzicht</w:t>
      </w:r>
      <w:r w:rsidR="005C5F4E">
        <w:rPr>
          <w:rStyle w:val="Bold"/>
        </w:rPr>
        <w:br/>
      </w:r>
      <w:r w:rsidR="008B07B4" w:rsidRPr="00F85D19">
        <w:t>De pagina</w:t>
      </w:r>
      <w:r w:rsidR="005C5F4E" w:rsidRPr="00F85D19">
        <w:t xml:space="preserve"> </w:t>
      </w:r>
      <w:r w:rsidRPr="00F85D19">
        <w:t>Inzicht</w:t>
      </w:r>
      <w:r w:rsidR="005C5F4E" w:rsidRPr="00F85D19">
        <w:t xml:space="preserve"> geeft u de mogelijkheid </w:t>
      </w:r>
      <w:r w:rsidR="00EE6D6B" w:rsidRPr="00F85D19">
        <w:t xml:space="preserve">om per </w:t>
      </w:r>
      <w:r w:rsidR="005C5F4E" w:rsidRPr="00F85D19">
        <w:t>surveillant</w:t>
      </w:r>
      <w:r w:rsidR="00EE6D6B" w:rsidRPr="00F85D19">
        <w:t xml:space="preserve"> uitgevoerde diensten en taken te bekijken. Verder ziet u hier </w:t>
      </w:r>
      <w:r w:rsidR="00557835" w:rsidRPr="00F85D19">
        <w:t xml:space="preserve">bijvoorbeeld </w:t>
      </w:r>
      <w:r w:rsidR="00EE6D6B" w:rsidRPr="00F85D19">
        <w:t>gereden routes en aangemaakt Logoek</w:t>
      </w:r>
      <w:r w:rsidR="00557835" w:rsidRPr="00F85D19">
        <w:t xml:space="preserve"> items.</w:t>
      </w:r>
    </w:p>
    <w:p w14:paraId="4E20706A" w14:textId="212E690F" w:rsidR="00BE70BC" w:rsidRPr="00AE60D2" w:rsidRDefault="005F5555" w:rsidP="00762DDB">
      <w:pPr>
        <w:pStyle w:val="Opsomming1"/>
        <w:numPr>
          <w:ilvl w:val="0"/>
          <w:numId w:val="15"/>
        </w:numPr>
      </w:pPr>
      <w:r w:rsidRPr="002530F4">
        <w:rPr>
          <w:rStyle w:val="Bold"/>
        </w:rPr>
        <w:t>Rapporten</w:t>
      </w:r>
      <w:r w:rsidR="00AE60D2">
        <w:rPr>
          <w:rStyle w:val="Bold"/>
        </w:rPr>
        <w:br/>
      </w:r>
      <w:r w:rsidR="000F5227">
        <w:t xml:space="preserve">Via </w:t>
      </w:r>
      <w:r w:rsidR="008B07B4">
        <w:t>de pagina</w:t>
      </w:r>
      <w:r w:rsidR="003E290D">
        <w:t xml:space="preserve"> </w:t>
      </w:r>
      <w:r w:rsidR="002530F4" w:rsidRPr="00D05F97">
        <w:rPr>
          <w:rStyle w:val="Bold"/>
        </w:rPr>
        <w:t>Rapporten</w:t>
      </w:r>
      <w:r w:rsidR="002530F4">
        <w:t xml:space="preserve"> </w:t>
      </w:r>
      <w:r w:rsidR="000F5227">
        <w:t xml:space="preserve">kunt u diverse klantrapportages, financiële rapportages en interne controle rapportages genereren. </w:t>
      </w:r>
    </w:p>
    <w:p w14:paraId="4D8572F1" w14:textId="37A676FD" w:rsidR="0048683A" w:rsidRDefault="005015FE" w:rsidP="00762DDB">
      <w:pPr>
        <w:pStyle w:val="Opsomming1"/>
        <w:numPr>
          <w:ilvl w:val="0"/>
          <w:numId w:val="15"/>
        </w:numPr>
      </w:pPr>
      <w:r w:rsidRPr="0048683A">
        <w:rPr>
          <w:rStyle w:val="Bold"/>
        </w:rPr>
        <w:t>Collectieven</w:t>
      </w:r>
      <w:r w:rsidRPr="0048683A">
        <w:rPr>
          <w:rStyle w:val="Bold"/>
        </w:rPr>
        <w:br/>
      </w:r>
      <w:r w:rsidR="0048683A">
        <w:t xml:space="preserve">Via </w:t>
      </w:r>
      <w:r w:rsidR="00557835">
        <w:t xml:space="preserve">de </w:t>
      </w:r>
      <w:r w:rsidR="0048683A" w:rsidRPr="0048683A">
        <w:t xml:space="preserve">Collectieven </w:t>
      </w:r>
      <w:r w:rsidR="00557835">
        <w:t xml:space="preserve">pagina </w:t>
      </w:r>
      <w:r w:rsidR="0048683A">
        <w:t xml:space="preserve">kunnen collectieven </w:t>
      </w:r>
      <w:r w:rsidR="00557835">
        <w:t>worden ingericht en de bijbehorende contractregels worden ingezien.</w:t>
      </w:r>
    </w:p>
    <w:p w14:paraId="302FBA22" w14:textId="5D68BC10" w:rsidR="00230349" w:rsidRDefault="00230349" w:rsidP="00762DDB">
      <w:pPr>
        <w:pStyle w:val="Opsomming1"/>
        <w:numPr>
          <w:ilvl w:val="0"/>
          <w:numId w:val="15"/>
        </w:numPr>
      </w:pPr>
      <w:r>
        <w:rPr>
          <w:rStyle w:val="Bold"/>
        </w:rPr>
        <w:t>Logboek</w:t>
      </w:r>
      <w:r w:rsidR="006909F2">
        <w:rPr>
          <w:rStyle w:val="Bold"/>
        </w:rPr>
        <w:br/>
      </w:r>
      <w:r w:rsidRPr="00230349">
        <w:t xml:space="preserve">Het </w:t>
      </w:r>
      <w:r w:rsidR="00D468E6">
        <w:t>L</w:t>
      </w:r>
      <w:r w:rsidRPr="00557835">
        <w:t>ogboek</w:t>
      </w:r>
      <w:r w:rsidRPr="00230349">
        <w:t xml:space="preserve"> biedt de </w:t>
      </w:r>
      <w:r w:rsidR="00557835">
        <w:t xml:space="preserve">mogelijkheid om de surveillance logs die door de </w:t>
      </w:r>
      <w:r w:rsidRPr="00230349">
        <w:t>surveillant</w:t>
      </w:r>
      <w:r w:rsidR="00557835">
        <w:t>en via de smar</w:t>
      </w:r>
      <w:r w:rsidRPr="00230349">
        <w:t xml:space="preserve">tphone </w:t>
      </w:r>
      <w:r w:rsidR="00557835">
        <w:t>zijn vastgelegd in te zien. U kunt hiervan ook rapporten genereren/versturen.</w:t>
      </w:r>
    </w:p>
    <w:p w14:paraId="3204732F" w14:textId="749F3BFF" w:rsidR="005F5555" w:rsidRDefault="005F5555" w:rsidP="00762DDB">
      <w:pPr>
        <w:pStyle w:val="Opsomming1"/>
        <w:numPr>
          <w:ilvl w:val="0"/>
          <w:numId w:val="15"/>
        </w:numPr>
      </w:pPr>
      <w:r w:rsidRPr="003A4C96">
        <w:rPr>
          <w:rStyle w:val="Bold"/>
        </w:rPr>
        <w:t>Beheer</w:t>
      </w:r>
      <w:r>
        <w:br/>
      </w:r>
      <w:r w:rsidR="003E290D">
        <w:t>Op</w:t>
      </w:r>
      <w:r>
        <w:t xml:space="preserve"> </w:t>
      </w:r>
      <w:r w:rsidR="00D05F97">
        <w:t xml:space="preserve">de </w:t>
      </w:r>
      <w:r w:rsidRPr="00D05F97">
        <w:rPr>
          <w:rStyle w:val="Bold"/>
        </w:rPr>
        <w:t>Beheer</w:t>
      </w:r>
      <w:r>
        <w:t xml:space="preserve"> </w:t>
      </w:r>
      <w:r w:rsidR="003E290D">
        <w:t xml:space="preserve">pagina </w:t>
      </w:r>
      <w:r>
        <w:t>kunt u alle</w:t>
      </w:r>
      <w:r w:rsidR="003E290D">
        <w:t xml:space="preserve">rlei </w:t>
      </w:r>
      <w:r>
        <w:t xml:space="preserve">informatie </w:t>
      </w:r>
      <w:r w:rsidR="003E290D">
        <w:t>inzien/</w:t>
      </w:r>
      <w:r>
        <w:t xml:space="preserve">beheren, zoals </w:t>
      </w:r>
      <w:r w:rsidR="003E290D">
        <w:t>bijvoorbeeld rapportage instellingen, wagenpark, standaard teksten voor het snel kunnen invoeren van bevindingen op de mobiel.</w:t>
      </w:r>
    </w:p>
    <w:p w14:paraId="6FC39AD4" w14:textId="77777777" w:rsidR="00865EBC" w:rsidRDefault="00865EBC" w:rsidP="00E70D8A"/>
    <w:p w14:paraId="3E179F2B" w14:textId="4F458925" w:rsidR="004801B5" w:rsidRDefault="001D506D" w:rsidP="00E70D8A">
      <w:r>
        <w:t xml:space="preserve">De volgende hoofdstukken beschrijven per </w:t>
      </w:r>
      <w:r w:rsidR="00D468E6">
        <w:t xml:space="preserve">pagina </w:t>
      </w:r>
      <w:r>
        <w:t>de meest voorkomende handelingen, taken en opties die het systeem ondersteun</w:t>
      </w:r>
      <w:r w:rsidR="00693C2B">
        <w:t>t</w:t>
      </w:r>
      <w:r>
        <w:t>.</w:t>
      </w:r>
    </w:p>
    <w:p w14:paraId="2B41FAAE" w14:textId="07FF5216" w:rsidR="00B774B7" w:rsidRDefault="00B774B7" w:rsidP="00912821">
      <w:pPr>
        <w:pStyle w:val="Heading1"/>
      </w:pPr>
      <w:bookmarkStart w:id="84" w:name="_Toc417380810"/>
      <w:bookmarkStart w:id="85" w:name="_Toc460250612"/>
      <w:bookmarkStart w:id="86" w:name="_Toc41561724"/>
      <w:bookmarkStart w:id="87" w:name="_Toc64306871"/>
      <w:r>
        <w:lastRenderedPageBreak/>
        <w:t>Dashboard</w:t>
      </w:r>
      <w:bookmarkEnd w:id="84"/>
      <w:bookmarkEnd w:id="85"/>
      <w:bookmarkEnd w:id="86"/>
      <w:bookmarkEnd w:id="87"/>
    </w:p>
    <w:p w14:paraId="1D3AB8AF" w14:textId="77777777" w:rsidR="00627B01" w:rsidRPr="00627B01" w:rsidRDefault="00627B01" w:rsidP="00627B01">
      <w:pPr>
        <w:pStyle w:val="Heading2"/>
      </w:pPr>
      <w:bookmarkStart w:id="88" w:name="_Toc460250613"/>
      <w:bookmarkStart w:id="89" w:name="_Toc41561725"/>
      <w:bookmarkStart w:id="90" w:name="_Toc64306872"/>
      <w:r>
        <w:t>Overzicht van dashboard</w:t>
      </w:r>
      <w:bookmarkEnd w:id="88"/>
      <w:bookmarkEnd w:id="89"/>
      <w:bookmarkEnd w:id="90"/>
    </w:p>
    <w:p w14:paraId="70CBD262" w14:textId="68AA7C40" w:rsidR="00B774B7" w:rsidRDefault="00B774B7" w:rsidP="00B774B7">
      <w:r>
        <w:t xml:space="preserve">Het dashboard geeft widgets weer die u </w:t>
      </w:r>
      <w:r w:rsidR="003E290D">
        <w:t>naar eigen inzicht kunnen toevoegen en verwijderen.</w:t>
      </w:r>
    </w:p>
    <w:p w14:paraId="5652FE60" w14:textId="00811981" w:rsidR="00B774B7" w:rsidRDefault="00B774B7" w:rsidP="00B774B7">
      <w:r>
        <w:t xml:space="preserve">Widgets zijn kleine applicaties die u op uw startscherm van SequriX kunt plaatsen. De widgets hebben tot doel </w:t>
      </w:r>
      <w:r w:rsidR="00E0474A">
        <w:t xml:space="preserve">om overzicht te geven en </w:t>
      </w:r>
      <w:r>
        <w:t>het gebruikersgemak te verbeteren. Een widget geeft informatie over een aantal activiteiten binnen SequriX. He</w:t>
      </w:r>
      <w:r w:rsidR="00A80DF1">
        <w:t>t voordeel daar</w:t>
      </w:r>
      <w:r>
        <w:t>van is dat u niet op zoek hoeft te gaan naar de betreffende informatie, maar zijn juist veel voorko</w:t>
      </w:r>
      <w:r w:rsidR="00A80DF1">
        <w:t xml:space="preserve">mende taken in een oogopslag kunt </w:t>
      </w:r>
      <w:r>
        <w:t xml:space="preserve">bekijken. </w:t>
      </w:r>
    </w:p>
    <w:p w14:paraId="48F57D9E" w14:textId="77777777" w:rsidR="00B774B7" w:rsidRDefault="00B774B7" w:rsidP="00B774B7"/>
    <w:p w14:paraId="0CE100F3" w14:textId="17667170" w:rsidR="00B774B7" w:rsidRDefault="00B774B7" w:rsidP="00B774B7">
      <w:r>
        <w:t xml:space="preserve">U kunt een widget </w:t>
      </w:r>
      <w:r w:rsidR="00E0474A">
        <w:t>toevoegen</w:t>
      </w:r>
      <w:r>
        <w:t xml:space="preserve"> door op de knop </w:t>
      </w:r>
      <w:r w:rsidRPr="00383B37">
        <w:rPr>
          <w:b/>
        </w:rPr>
        <w:t>Widgets</w:t>
      </w:r>
      <w:r>
        <w:t xml:space="preserve"> te klikken en een widget te kiezen die voor u </w:t>
      </w:r>
      <w:r w:rsidR="00A80DF1">
        <w:t>van belang is</w:t>
      </w:r>
      <w:r>
        <w:t xml:space="preserve">. Om een widget weer te </w:t>
      </w:r>
      <w:r w:rsidR="00E0474A">
        <w:t>verwijderen</w:t>
      </w:r>
      <w:r>
        <w:t xml:space="preserve"> klikt u o</w:t>
      </w:r>
      <w:r w:rsidR="00104EB1">
        <w:t>p</w:t>
      </w:r>
      <w:r>
        <w:t xml:space="preserve"> het </w:t>
      </w:r>
      <w:r w:rsidR="00A74797">
        <w:rPr>
          <w:lang w:eastAsia="nl-NL"/>
        </w:rPr>
        <w:drawing>
          <wp:inline distT="0" distB="0" distL="0" distR="0" wp14:anchorId="783E17B5" wp14:editId="01208530">
            <wp:extent cx="137795" cy="129540"/>
            <wp:effectExtent l="0" t="0" r="0" b="3810"/>
            <wp:docPr id="27"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795" cy="129540"/>
                    </a:xfrm>
                    <a:prstGeom prst="rect">
                      <a:avLst/>
                    </a:prstGeom>
                    <a:noFill/>
                    <a:ln>
                      <a:noFill/>
                    </a:ln>
                  </pic:spPr>
                </pic:pic>
              </a:graphicData>
            </a:graphic>
          </wp:inline>
        </w:drawing>
      </w:r>
      <w:r w:rsidR="00A80DF1">
        <w:t xml:space="preserve"> </w:t>
      </w:r>
      <w:r>
        <w:t>in de rechterbovenhoek van de widget.</w:t>
      </w:r>
      <w:r w:rsidR="00806DB7">
        <w:t xml:space="preserve"> De widget Mededelingen kunt u niet wissen.</w:t>
      </w:r>
      <w:r>
        <w:t xml:space="preserve"> </w:t>
      </w:r>
      <w:r w:rsidR="0004033B">
        <w:t>De widget Diensten</w:t>
      </w:r>
      <w:r w:rsidR="00104EB1">
        <w:t xml:space="preserve"> (alleen beschikbaar als er een receptie licentie is) </w:t>
      </w:r>
      <w:r w:rsidR="0004033B">
        <w:t xml:space="preserve">is van belang wanneer u receptiediensten wilt gaan starten en taken wilt gaan uitvoeren in de Backoffice (zie ook hoofdstuk </w:t>
      </w:r>
      <w:r w:rsidR="0004033B">
        <w:fldChar w:fldCharType="begin"/>
      </w:r>
      <w:r w:rsidR="0004033B">
        <w:instrText xml:space="preserve"> REF _Ref466980835 \r \h </w:instrText>
      </w:r>
      <w:r w:rsidR="0004033B">
        <w:fldChar w:fldCharType="separate"/>
      </w:r>
      <w:r w:rsidR="00772168">
        <w:t>7</w:t>
      </w:r>
      <w:r w:rsidR="0004033B">
        <w:fldChar w:fldCharType="end"/>
      </w:r>
      <w:r w:rsidR="0004033B">
        <w:t>).</w:t>
      </w:r>
      <w:r w:rsidR="00104EB1">
        <w:t xml:space="preserve"> Voor een medewerker die (bijna) moet beginnen met een receptiedienst zal deze widget altijd zichtbaar zijn en niet verwijderd kunnen worden.</w:t>
      </w:r>
    </w:p>
    <w:p w14:paraId="2EEE28FE" w14:textId="77777777" w:rsidR="007A324A" w:rsidRDefault="007A324A" w:rsidP="00B774B7">
      <w:pPr>
        <w:keepNext/>
        <w:rPr>
          <w:lang w:eastAsia="nl-NL"/>
        </w:rPr>
      </w:pPr>
    </w:p>
    <w:p w14:paraId="01A77364" w14:textId="77777777" w:rsidR="00B774B7" w:rsidRDefault="007F22D1" w:rsidP="00B774B7">
      <w:pPr>
        <w:keepNext/>
      </w:pPr>
      <w:r>
        <w:rPr>
          <w:lang w:eastAsia="nl-NL"/>
        </w:rPr>
        <w:drawing>
          <wp:inline distT="0" distB="0" distL="0" distR="0" wp14:anchorId="57A2390F" wp14:editId="0573DE41">
            <wp:extent cx="6048437" cy="405516"/>
            <wp:effectExtent l="0" t="0" r="0" b="0"/>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dashboard.png"/>
                    <pic:cNvPicPr/>
                  </pic:nvPicPr>
                  <pic:blipFill rotWithShape="1">
                    <a:blip r:embed="rId49">
                      <a:extLst>
                        <a:ext uri="{28A0092B-C50C-407E-A947-70E740481C1C}">
                          <a14:useLocalDpi xmlns:a14="http://schemas.microsoft.com/office/drawing/2010/main" val="0"/>
                        </a:ext>
                      </a:extLst>
                    </a:blip>
                    <a:srcRect b="90469"/>
                    <a:stretch/>
                  </pic:blipFill>
                  <pic:spPr bwMode="auto">
                    <a:xfrm>
                      <a:off x="0" y="0"/>
                      <a:ext cx="6049010" cy="405554"/>
                    </a:xfrm>
                    <a:prstGeom prst="rect">
                      <a:avLst/>
                    </a:prstGeom>
                    <a:ln>
                      <a:noFill/>
                    </a:ln>
                    <a:extLst>
                      <a:ext uri="{53640926-AAD7-44D8-BBD7-CCE9431645EC}">
                        <a14:shadowObscured xmlns:a14="http://schemas.microsoft.com/office/drawing/2010/main"/>
                      </a:ext>
                    </a:extLst>
                  </pic:spPr>
                </pic:pic>
              </a:graphicData>
            </a:graphic>
          </wp:inline>
        </w:drawing>
      </w:r>
    </w:p>
    <w:p w14:paraId="10027203" w14:textId="77777777" w:rsidR="007A324A" w:rsidRDefault="007A324A" w:rsidP="00B774B7">
      <w:pPr>
        <w:keepNext/>
      </w:pPr>
      <w:r>
        <w:rPr>
          <w:lang w:eastAsia="nl-NL"/>
        </w:rPr>
        <w:drawing>
          <wp:inline distT="0" distB="0" distL="0" distR="0" wp14:anchorId="49220E79" wp14:editId="3A920DE7">
            <wp:extent cx="6049010" cy="2840355"/>
            <wp:effectExtent l="0" t="0" r="889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49010" cy="2840355"/>
                    </a:xfrm>
                    <a:prstGeom prst="rect">
                      <a:avLst/>
                    </a:prstGeom>
                  </pic:spPr>
                </pic:pic>
              </a:graphicData>
            </a:graphic>
          </wp:inline>
        </w:drawing>
      </w:r>
    </w:p>
    <w:p w14:paraId="48DC96C9" w14:textId="31CDB38D" w:rsidR="00A976FF" w:rsidRDefault="00B774B7" w:rsidP="003B02B2">
      <w:pPr>
        <w:pStyle w:val="Caption"/>
      </w:pPr>
      <w:bookmarkStart w:id="91" w:name="_Ref466986382"/>
      <w:bookmarkStart w:id="92" w:name="_Ref466986366"/>
      <w:r>
        <w:t xml:space="preserve">Figuur </w:t>
      </w:r>
      <w:r w:rsidR="004C7FFA">
        <w:fldChar w:fldCharType="begin"/>
      </w:r>
      <w:r w:rsidR="004C7FFA">
        <w:instrText xml:space="preserve"> STYLEREF 1 \s </w:instrText>
      </w:r>
      <w:r w:rsidR="004C7FFA">
        <w:fldChar w:fldCharType="separate"/>
      </w:r>
      <w:r w:rsidR="00772168">
        <w:t>6</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bookmarkEnd w:id="91"/>
      <w:r>
        <w:t>: Dashboard</w:t>
      </w:r>
      <w:bookmarkEnd w:id="92"/>
    </w:p>
    <w:p w14:paraId="51917D1D" w14:textId="31147243" w:rsidR="00481A21" w:rsidRDefault="0004033B" w:rsidP="00912821">
      <w:pPr>
        <w:pStyle w:val="Heading1"/>
      </w:pPr>
      <w:bookmarkStart w:id="93" w:name="_Ref466980835"/>
      <w:bookmarkStart w:id="94" w:name="_Toc41561726"/>
      <w:bookmarkStart w:id="95" w:name="_Toc64306873"/>
      <w:r>
        <w:lastRenderedPageBreak/>
        <w:t>Receptiediensten</w:t>
      </w:r>
      <w:bookmarkEnd w:id="93"/>
      <w:bookmarkEnd w:id="94"/>
      <w:bookmarkEnd w:id="95"/>
    </w:p>
    <w:p w14:paraId="5579ACD5" w14:textId="77777777" w:rsidR="0004033B" w:rsidRDefault="0004033B" w:rsidP="0004033B">
      <w:pPr>
        <w:pStyle w:val="Heading2"/>
      </w:pPr>
      <w:bookmarkStart w:id="96" w:name="_Ref466990263"/>
      <w:bookmarkStart w:id="97" w:name="_Toc41561727"/>
      <w:bookmarkStart w:id="98" w:name="_Toc64306874"/>
      <w:r>
        <w:t>Inleiding</w:t>
      </w:r>
      <w:bookmarkEnd w:id="96"/>
      <w:bookmarkEnd w:id="97"/>
      <w:bookmarkEnd w:id="98"/>
    </w:p>
    <w:p w14:paraId="37E8456A" w14:textId="6FD8C0B9" w:rsidR="00160382" w:rsidRDefault="00077C11" w:rsidP="0004033B">
      <w:r>
        <w:t xml:space="preserve">Naast de SequriX app </w:t>
      </w:r>
      <w:r w:rsidR="0060650A">
        <w:t xml:space="preserve">op de PDA </w:t>
      </w:r>
      <w:r>
        <w:t xml:space="preserve">waarmee </w:t>
      </w:r>
      <w:r w:rsidR="00B66E04">
        <w:t xml:space="preserve">medewerkers </w:t>
      </w:r>
      <w:r>
        <w:t xml:space="preserve">diensten kunnen starten en taken kunnen uitvoeren, kunnen </w:t>
      </w:r>
      <w:r w:rsidR="00B66E04">
        <w:t>medewerkers</w:t>
      </w:r>
      <w:r>
        <w:t xml:space="preserve"> ook diensten starten en taken uitvoeren in de Backoffice.</w:t>
      </w:r>
      <w:r w:rsidR="003830AF">
        <w:t xml:space="preserve"> Vanuit het Dashboard kunnen </w:t>
      </w:r>
      <w:r w:rsidR="00B66E04">
        <w:t xml:space="preserve">medewerkers </w:t>
      </w:r>
      <w:r w:rsidR="003830AF">
        <w:t xml:space="preserve">zien welke </w:t>
      </w:r>
      <w:r w:rsidR="00160382">
        <w:t>receptie</w:t>
      </w:r>
      <w:r w:rsidR="003830AF">
        <w:t xml:space="preserve">diensten </w:t>
      </w:r>
      <w:r w:rsidR="00160382">
        <w:t xml:space="preserve">voor hun </w:t>
      </w:r>
      <w:r w:rsidR="003830AF">
        <w:t>gepland staan. Voor receptiediensten geldt dat een dienst gestart, gepauzeerd en beëindigd kan worden in zowel de Backoffice als de SequriX app. Deze twee omgevingen werken naadloos samen.</w:t>
      </w:r>
      <w:r w:rsidR="00B45014">
        <w:t xml:space="preserve"> De </w:t>
      </w:r>
      <w:r w:rsidR="00B66E04">
        <w:t xml:space="preserve">medewerker </w:t>
      </w:r>
      <w:r w:rsidR="00B45014">
        <w:t xml:space="preserve">kan dus op twee omgevingen tegelijk zijn </w:t>
      </w:r>
      <w:r w:rsidR="009D7758">
        <w:t>i</w:t>
      </w:r>
      <w:r w:rsidR="00B45014">
        <w:t>ngelogd</w:t>
      </w:r>
      <w:r w:rsidR="00A976FF">
        <w:t xml:space="preserve">, zie ook § </w:t>
      </w:r>
      <w:r w:rsidR="00A976FF">
        <w:fldChar w:fldCharType="begin"/>
      </w:r>
      <w:r w:rsidR="00A976FF">
        <w:instrText xml:space="preserve"> REF _Ref466988778 \r \h </w:instrText>
      </w:r>
      <w:r w:rsidR="00A976FF">
        <w:fldChar w:fldCharType="separate"/>
      </w:r>
      <w:r w:rsidR="00772168">
        <w:t>7.4</w:t>
      </w:r>
      <w:r w:rsidR="00A976FF">
        <w:fldChar w:fldCharType="end"/>
      </w:r>
      <w:r w:rsidR="00B45014">
        <w:t>.</w:t>
      </w:r>
      <w:r w:rsidR="00160382">
        <w:t xml:space="preserve"> </w:t>
      </w:r>
    </w:p>
    <w:p w14:paraId="6F5CFF02" w14:textId="77777777" w:rsidR="000F4F09" w:rsidRDefault="000F4F09" w:rsidP="000F4F09"/>
    <w:p w14:paraId="5A8734AB" w14:textId="0FFC6DC6" w:rsidR="00E76542" w:rsidRDefault="00E76542" w:rsidP="000F4F09">
      <w:r>
        <w:t>Belangrijke informatie voor het starten van receptiediensten:</w:t>
      </w:r>
    </w:p>
    <w:p w14:paraId="6599B775" w14:textId="184FE54B" w:rsidR="00E76542" w:rsidRDefault="00E76542" w:rsidP="00BA50B7">
      <w:pPr>
        <w:pStyle w:val="ListParagraph"/>
        <w:numPr>
          <w:ilvl w:val="0"/>
          <w:numId w:val="24"/>
        </w:numPr>
      </w:pPr>
      <w:r>
        <w:t xml:space="preserve">De </w:t>
      </w:r>
      <w:r w:rsidR="00B66E04">
        <w:t xml:space="preserve">medewerker </w:t>
      </w:r>
      <w:r>
        <w:t xml:space="preserve">moet </w:t>
      </w:r>
      <w:r w:rsidR="00104EB1">
        <w:t>een Backoffice login</w:t>
      </w:r>
      <w:r>
        <w:t xml:space="preserve"> hebben om </w:t>
      </w:r>
      <w:r w:rsidR="008E60D3">
        <w:t>i</w:t>
      </w:r>
      <w:r>
        <w:t>n te kunnen loggen, zie hiervoor §</w:t>
      </w:r>
      <w:r w:rsidR="00104EB1">
        <w:t> </w:t>
      </w:r>
      <w:r>
        <w:fldChar w:fldCharType="begin"/>
      </w:r>
      <w:r>
        <w:instrText xml:space="preserve"> REF _Ref413671851 \r \h </w:instrText>
      </w:r>
      <w:r>
        <w:fldChar w:fldCharType="separate"/>
      </w:r>
      <w:r w:rsidR="00772168">
        <w:t>22.6.2</w:t>
      </w:r>
      <w:r>
        <w:fldChar w:fldCharType="end"/>
      </w:r>
      <w:r>
        <w:t>.</w:t>
      </w:r>
    </w:p>
    <w:p w14:paraId="5DAFEE0E" w14:textId="2E497C5F" w:rsidR="000F4F09" w:rsidRDefault="00E76542" w:rsidP="00BA50B7">
      <w:pPr>
        <w:pStyle w:val="ListParagraph"/>
        <w:numPr>
          <w:ilvl w:val="0"/>
          <w:numId w:val="24"/>
        </w:numPr>
      </w:pPr>
      <w:r>
        <w:t>U</w:t>
      </w:r>
      <w:r w:rsidR="000F4F09">
        <w:t xml:space="preserve"> kunt alleen receptiediensten </w:t>
      </w:r>
      <w:r w:rsidR="006D6E23">
        <w:t xml:space="preserve">en taken in de Backoffice </w:t>
      </w:r>
      <w:r w:rsidR="000F4F09">
        <w:t xml:space="preserve">gebruiken wanneer uw licentie dit toelaat. Neem contact op met uw sales </w:t>
      </w:r>
      <w:r w:rsidR="0060650A">
        <w:t>manager</w:t>
      </w:r>
      <w:r w:rsidR="000F4F09">
        <w:t xml:space="preserve"> wanneer u receptiediensten wilt gaan gebruiken</w:t>
      </w:r>
      <w:r>
        <w:t xml:space="preserve"> en de licentie nog niet heeft</w:t>
      </w:r>
      <w:r w:rsidR="000F4F09">
        <w:t>.</w:t>
      </w:r>
    </w:p>
    <w:p w14:paraId="414C7284" w14:textId="77777777" w:rsidR="000F4F09" w:rsidRPr="0004033B" w:rsidRDefault="000F4F09" w:rsidP="000F4F09"/>
    <w:p w14:paraId="2CD20D38" w14:textId="77777777" w:rsidR="0004033B" w:rsidRDefault="0004033B" w:rsidP="0004033B">
      <w:pPr>
        <w:pStyle w:val="Heading2"/>
      </w:pPr>
      <w:bookmarkStart w:id="99" w:name="_Ref467060444"/>
      <w:bookmarkStart w:id="100" w:name="_Toc41561728"/>
      <w:bookmarkStart w:id="101" w:name="_Toc64306875"/>
      <w:r>
        <w:t>Receptied</w:t>
      </w:r>
      <w:r w:rsidR="001D162C">
        <w:t>ienst</w:t>
      </w:r>
      <w:r w:rsidR="00A976FF">
        <w:t xml:space="preserve"> starten</w:t>
      </w:r>
      <w:bookmarkEnd w:id="99"/>
      <w:bookmarkEnd w:id="100"/>
      <w:bookmarkEnd w:id="101"/>
    </w:p>
    <w:p w14:paraId="1151D9F7" w14:textId="16F2B875" w:rsidR="00A976FF" w:rsidRDefault="000F4F09" w:rsidP="0004033B">
      <w:pPr>
        <w:rPr>
          <w:rStyle w:val="Bold"/>
          <w:b w:val="0"/>
        </w:rPr>
      </w:pPr>
      <w:r>
        <w:t xml:space="preserve">De receptiediensten die voor de </w:t>
      </w:r>
      <w:r w:rsidR="00B66E04">
        <w:t xml:space="preserve">medewerker </w:t>
      </w:r>
      <w:r>
        <w:t>klaar staan zijn te vinden in het Dashboard in de widget Diensten</w:t>
      </w:r>
      <w:r w:rsidR="00B45014">
        <w:t xml:space="preserve"> (zie </w:t>
      </w:r>
      <w:r w:rsidR="00104EB1">
        <w:fldChar w:fldCharType="begin"/>
      </w:r>
      <w:r w:rsidR="00104EB1">
        <w:instrText xml:space="preserve"> REF _Ref467492002 \h </w:instrText>
      </w:r>
      <w:r w:rsidR="00104EB1">
        <w:fldChar w:fldCharType="separate"/>
      </w:r>
      <w:r w:rsidR="00772168">
        <w:t>Figuur 7</w:t>
      </w:r>
      <w:r w:rsidR="00772168">
        <w:noBreakHyphen/>
        <w:t>1</w:t>
      </w:r>
      <w:r w:rsidR="00104EB1">
        <w:fldChar w:fldCharType="end"/>
      </w:r>
      <w:r w:rsidR="00B45014">
        <w:t>)</w:t>
      </w:r>
      <w:r>
        <w:t>.</w:t>
      </w:r>
      <w:r w:rsidR="00B45014">
        <w:t xml:space="preserve"> Wanneer u klikt op een dienst kunt u zien wanneer de dienst gestart moet worden, de taken die ingepland staan en eventueel de gegev</w:t>
      </w:r>
      <w:r w:rsidR="00153E2A">
        <w:t>ens van de auto die gekoppeld zijn</w:t>
      </w:r>
      <w:r w:rsidR="00B45014">
        <w:t xml:space="preserve"> aan de dienst. Door te klikken op de knop </w:t>
      </w:r>
      <w:r w:rsidR="00B45014">
        <w:rPr>
          <w:rStyle w:val="Bold"/>
        </w:rPr>
        <w:t>Start dienst</w:t>
      </w:r>
      <w:r w:rsidR="00B45014">
        <w:rPr>
          <w:rStyle w:val="Bold"/>
          <w:b w:val="0"/>
        </w:rPr>
        <w:t xml:space="preserve"> wordt de dienst gestart.</w:t>
      </w:r>
      <w:r w:rsidR="00153E2A">
        <w:rPr>
          <w:rStyle w:val="Bold"/>
          <w:b w:val="0"/>
        </w:rPr>
        <w:t xml:space="preserve"> Ziet de </w:t>
      </w:r>
      <w:r w:rsidR="00B66E04">
        <w:t xml:space="preserve">medewerker </w:t>
      </w:r>
      <w:r w:rsidR="00153E2A">
        <w:rPr>
          <w:rStyle w:val="Bold"/>
          <w:b w:val="0"/>
        </w:rPr>
        <w:t xml:space="preserve">geen diensten staan in de widget Diensten dan is de dienst niet gekoppeld aan de ingelogde </w:t>
      </w:r>
      <w:r w:rsidR="00B66E04">
        <w:t>medewerker</w:t>
      </w:r>
      <w:r w:rsidR="00153E2A">
        <w:rPr>
          <w:rStyle w:val="Bold"/>
          <w:b w:val="0"/>
        </w:rPr>
        <w:t>.</w:t>
      </w:r>
      <w:r w:rsidR="00A976FF">
        <w:rPr>
          <w:rStyle w:val="Bold"/>
          <w:b w:val="0"/>
        </w:rPr>
        <w:t xml:space="preserve"> </w:t>
      </w:r>
    </w:p>
    <w:p w14:paraId="0C238A30" w14:textId="77777777" w:rsidR="00A976FF" w:rsidRDefault="00A976FF" w:rsidP="0004033B">
      <w:pPr>
        <w:rPr>
          <w:rStyle w:val="Bold"/>
          <w:b w:val="0"/>
        </w:rPr>
      </w:pPr>
    </w:p>
    <w:p w14:paraId="4A79026B" w14:textId="3023E31B" w:rsidR="00A976FF" w:rsidRDefault="00A976FF" w:rsidP="0004033B">
      <w:pPr>
        <w:rPr>
          <w:rStyle w:val="Bold"/>
          <w:b w:val="0"/>
        </w:rPr>
      </w:pPr>
      <w:r>
        <w:rPr>
          <w:rStyle w:val="Bold"/>
          <w:b w:val="0"/>
        </w:rPr>
        <w:t>In de widget is de status van de receptiedienst ook direct zichtbaar met een icoontje. De status kan de volgende waarde bevatten</w:t>
      </w:r>
      <w:r w:rsidR="00153E2A">
        <w:rPr>
          <w:rStyle w:val="Bold"/>
          <w:b w:val="0"/>
        </w:rPr>
        <w:t>:</w:t>
      </w:r>
    </w:p>
    <w:p w14:paraId="1F5E9871" w14:textId="77777777" w:rsidR="00A976FF" w:rsidRDefault="00A976FF" w:rsidP="00BA50B7">
      <w:pPr>
        <w:pStyle w:val="ListParagraph"/>
        <w:numPr>
          <w:ilvl w:val="0"/>
          <w:numId w:val="23"/>
        </w:numPr>
        <w:rPr>
          <w:rStyle w:val="Bold"/>
          <w:b w:val="0"/>
        </w:rPr>
      </w:pPr>
      <w:r w:rsidRPr="00A976FF">
        <w:rPr>
          <w:rStyle w:val="Bold"/>
          <w:b w:val="0"/>
        </w:rPr>
        <w:t>onaangetast,</w:t>
      </w:r>
      <w:r>
        <w:rPr>
          <w:rStyle w:val="Bold"/>
          <w:b w:val="0"/>
        </w:rPr>
        <w:t xml:space="preserve"> dienst is niet gestart, gepauzeerd, afgerond of afgebroken, kolom status is leeg</w:t>
      </w:r>
    </w:p>
    <w:p w14:paraId="0B0AEB2A" w14:textId="4AEBE66E" w:rsidR="00A976FF" w:rsidRPr="005456E0" w:rsidRDefault="00A976FF" w:rsidP="00BA50B7">
      <w:pPr>
        <w:pStyle w:val="ListParagraph"/>
        <w:numPr>
          <w:ilvl w:val="0"/>
          <w:numId w:val="23"/>
        </w:numPr>
        <w:rPr>
          <w:rStyle w:val="Bold"/>
          <w:b w:val="0"/>
        </w:rPr>
      </w:pPr>
      <w:r w:rsidRPr="00A976FF">
        <w:rPr>
          <w:rStyle w:val="Bold"/>
          <w:b w:val="0"/>
        </w:rPr>
        <w:t>gestart,</w:t>
      </w:r>
      <w:r>
        <w:rPr>
          <w:rStyle w:val="Bold"/>
          <w:b w:val="0"/>
        </w:rPr>
        <w:t xml:space="preserve"> kolom status bevat het start icoon (</w:t>
      </w:r>
      <w:r w:rsidR="005456E0">
        <w:rPr>
          <w:lang w:eastAsia="nl-NL"/>
        </w:rPr>
        <w:drawing>
          <wp:inline distT="0" distB="0" distL="0" distR="0" wp14:anchorId="05FFA59E" wp14:editId="3B81619C">
            <wp:extent cx="119270" cy="113591"/>
            <wp:effectExtent l="0" t="0" r="0" b="127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227" t="28738" r="39056" b="43861"/>
                    <a:stretch/>
                  </pic:blipFill>
                  <pic:spPr bwMode="auto">
                    <a:xfrm>
                      <a:off x="0" y="0"/>
                      <a:ext cx="124637" cy="118702"/>
                    </a:xfrm>
                    <a:prstGeom prst="rect">
                      <a:avLst/>
                    </a:prstGeom>
                    <a:ln>
                      <a:noFill/>
                    </a:ln>
                    <a:extLst>
                      <a:ext uri="{53640926-AAD7-44D8-BBD7-CCE9431645EC}">
                        <a14:shadowObscured xmlns:a14="http://schemas.microsoft.com/office/drawing/2010/main"/>
                      </a:ext>
                    </a:extLst>
                  </pic:spPr>
                </pic:pic>
              </a:graphicData>
            </a:graphic>
          </wp:inline>
        </w:drawing>
      </w:r>
      <w:r w:rsidRPr="005456E0">
        <w:rPr>
          <w:rStyle w:val="Bold"/>
          <w:b w:val="0"/>
        </w:rPr>
        <w:t>)</w:t>
      </w:r>
      <w:r w:rsidR="00153E2A">
        <w:rPr>
          <w:rStyle w:val="Bold"/>
          <w:b w:val="0"/>
        </w:rPr>
        <w:t xml:space="preserve">, door op de dienst te klikken kan de </w:t>
      </w:r>
      <w:r w:rsidR="00B66E04">
        <w:t>medewerker</w:t>
      </w:r>
      <w:r w:rsidR="00B66E04">
        <w:rPr>
          <w:rStyle w:val="Bold"/>
          <w:b w:val="0"/>
        </w:rPr>
        <w:t xml:space="preserve"> </w:t>
      </w:r>
      <w:r w:rsidR="00153E2A">
        <w:rPr>
          <w:rStyle w:val="Bold"/>
          <w:b w:val="0"/>
        </w:rPr>
        <w:t>verder gaan met de dienst.</w:t>
      </w:r>
    </w:p>
    <w:p w14:paraId="3CEC6201" w14:textId="4DACC8FB" w:rsidR="00A976FF" w:rsidRPr="005456E0" w:rsidRDefault="00A976FF" w:rsidP="00BA50B7">
      <w:pPr>
        <w:pStyle w:val="ListParagraph"/>
        <w:numPr>
          <w:ilvl w:val="0"/>
          <w:numId w:val="23"/>
        </w:numPr>
        <w:rPr>
          <w:rStyle w:val="Bold"/>
          <w:b w:val="0"/>
        </w:rPr>
      </w:pPr>
      <w:r w:rsidRPr="005456E0">
        <w:rPr>
          <w:rStyle w:val="Bold"/>
          <w:b w:val="0"/>
        </w:rPr>
        <w:t>gepauzeerd, kolom status bevat het pauze icoon (</w:t>
      </w:r>
      <w:r w:rsidR="005456E0">
        <w:rPr>
          <w:lang w:eastAsia="nl-NL"/>
        </w:rPr>
        <w:drawing>
          <wp:inline distT="0" distB="0" distL="0" distR="0" wp14:anchorId="6D8A74E3" wp14:editId="73B312C9">
            <wp:extent cx="118690" cy="115667"/>
            <wp:effectExtent l="0" t="0" r="0" b="0"/>
            <wp:docPr id="276" name="Afbeelding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542" t="29696" r="94727" b="68989"/>
                    <a:stretch/>
                  </pic:blipFill>
                  <pic:spPr bwMode="auto">
                    <a:xfrm>
                      <a:off x="0" y="0"/>
                      <a:ext cx="126955" cy="123722"/>
                    </a:xfrm>
                    <a:prstGeom prst="rect">
                      <a:avLst/>
                    </a:prstGeom>
                    <a:ln>
                      <a:noFill/>
                    </a:ln>
                    <a:extLst>
                      <a:ext uri="{53640926-AAD7-44D8-BBD7-CCE9431645EC}">
                        <a14:shadowObscured xmlns:a14="http://schemas.microsoft.com/office/drawing/2010/main"/>
                      </a:ext>
                    </a:extLst>
                  </pic:spPr>
                </pic:pic>
              </a:graphicData>
            </a:graphic>
          </wp:inline>
        </w:drawing>
      </w:r>
      <w:r w:rsidRPr="005456E0">
        <w:rPr>
          <w:rStyle w:val="Bold"/>
          <w:b w:val="0"/>
        </w:rPr>
        <w:t>)</w:t>
      </w:r>
      <w:r w:rsidR="00153E2A">
        <w:rPr>
          <w:rStyle w:val="Bold"/>
          <w:b w:val="0"/>
        </w:rPr>
        <w:t xml:space="preserve">, de dienst kan hervat worden door op deze dienst te klikken en vervolgens op de knop </w:t>
      </w:r>
      <w:r w:rsidR="00153E2A" w:rsidRPr="00153E2A">
        <w:rPr>
          <w:rStyle w:val="Bold"/>
        </w:rPr>
        <w:t>Hervat dienst</w:t>
      </w:r>
      <w:r w:rsidR="00153E2A">
        <w:rPr>
          <w:rStyle w:val="Bold"/>
          <w:b w:val="0"/>
        </w:rPr>
        <w:t>.</w:t>
      </w:r>
    </w:p>
    <w:p w14:paraId="53789F99" w14:textId="06F54087" w:rsidR="00A976FF" w:rsidRPr="005456E0" w:rsidRDefault="00A976FF" w:rsidP="00BA50B7">
      <w:pPr>
        <w:pStyle w:val="ListParagraph"/>
        <w:numPr>
          <w:ilvl w:val="0"/>
          <w:numId w:val="23"/>
        </w:numPr>
        <w:rPr>
          <w:rStyle w:val="Bold"/>
          <w:b w:val="0"/>
        </w:rPr>
      </w:pPr>
      <w:r w:rsidRPr="00A976FF">
        <w:rPr>
          <w:rStyle w:val="Bold"/>
          <w:b w:val="0"/>
        </w:rPr>
        <w:t>afgerond</w:t>
      </w:r>
      <w:r>
        <w:rPr>
          <w:rStyle w:val="Bold"/>
          <w:b w:val="0"/>
        </w:rPr>
        <w:t>, kolom status bevat het afgerond icoon (</w:t>
      </w:r>
      <w:r w:rsidR="005456E0">
        <w:rPr>
          <w:lang w:eastAsia="nl-NL"/>
        </w:rPr>
        <w:drawing>
          <wp:inline distT="0" distB="0" distL="0" distR="0" wp14:anchorId="37E49FA2" wp14:editId="58CCD202">
            <wp:extent cx="182356" cy="158654"/>
            <wp:effectExtent l="0" t="0" r="8255" b="0"/>
            <wp:docPr id="287" name="Afbeelding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171" t="13613" r="26229" b="47584"/>
                    <a:stretch/>
                  </pic:blipFill>
                  <pic:spPr bwMode="auto">
                    <a:xfrm>
                      <a:off x="0" y="0"/>
                      <a:ext cx="182673" cy="158930"/>
                    </a:xfrm>
                    <a:prstGeom prst="rect">
                      <a:avLst/>
                    </a:prstGeom>
                    <a:ln>
                      <a:noFill/>
                    </a:ln>
                    <a:extLst>
                      <a:ext uri="{53640926-AAD7-44D8-BBD7-CCE9431645EC}">
                        <a14:shadowObscured xmlns:a14="http://schemas.microsoft.com/office/drawing/2010/main"/>
                      </a:ext>
                    </a:extLst>
                  </pic:spPr>
                </pic:pic>
              </a:graphicData>
            </a:graphic>
          </wp:inline>
        </w:drawing>
      </w:r>
      <w:r w:rsidRPr="005456E0">
        <w:rPr>
          <w:rStyle w:val="Bold"/>
          <w:b w:val="0"/>
        </w:rPr>
        <w:t>)</w:t>
      </w:r>
      <w:r w:rsidR="00153E2A">
        <w:rPr>
          <w:rStyle w:val="Bold"/>
          <w:b w:val="0"/>
        </w:rPr>
        <w:t>, detailinformatie van de afgeronde dienst kan opgevraagd worden door op de dienst te klikken.</w:t>
      </w:r>
    </w:p>
    <w:p w14:paraId="558F8540" w14:textId="2003D873" w:rsidR="00A976FF" w:rsidRDefault="00A976FF" w:rsidP="00BA50B7">
      <w:pPr>
        <w:pStyle w:val="ListParagraph"/>
        <w:numPr>
          <w:ilvl w:val="0"/>
          <w:numId w:val="23"/>
        </w:numPr>
        <w:rPr>
          <w:rStyle w:val="Bold"/>
          <w:b w:val="0"/>
        </w:rPr>
      </w:pPr>
      <w:r>
        <w:rPr>
          <w:rStyle w:val="Bold"/>
          <w:b w:val="0"/>
        </w:rPr>
        <w:t>afgebroken, kolom status bevat het afgebroken icoon (</w:t>
      </w:r>
      <w:r w:rsidR="005456E0">
        <w:rPr>
          <w:lang w:eastAsia="nl-NL"/>
        </w:rPr>
        <w:drawing>
          <wp:inline distT="0" distB="0" distL="0" distR="0" wp14:anchorId="44A16D7E" wp14:editId="7FF261A5">
            <wp:extent cx="158860" cy="158879"/>
            <wp:effectExtent l="0" t="0" r="0" b="0"/>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238" t="18751" r="36484" b="47187"/>
                    <a:stretch/>
                  </pic:blipFill>
                  <pic:spPr bwMode="auto">
                    <a:xfrm>
                      <a:off x="0" y="0"/>
                      <a:ext cx="158955" cy="158974"/>
                    </a:xfrm>
                    <a:prstGeom prst="rect">
                      <a:avLst/>
                    </a:prstGeom>
                    <a:ln>
                      <a:noFill/>
                    </a:ln>
                    <a:extLst>
                      <a:ext uri="{53640926-AAD7-44D8-BBD7-CCE9431645EC}">
                        <a14:shadowObscured xmlns:a14="http://schemas.microsoft.com/office/drawing/2010/main"/>
                      </a:ext>
                    </a:extLst>
                  </pic:spPr>
                </pic:pic>
              </a:graphicData>
            </a:graphic>
          </wp:inline>
        </w:drawing>
      </w:r>
      <w:r w:rsidRPr="005456E0">
        <w:rPr>
          <w:rStyle w:val="Bold"/>
          <w:b w:val="0"/>
        </w:rPr>
        <w:t>)</w:t>
      </w:r>
      <w:r w:rsidR="00153E2A">
        <w:rPr>
          <w:rStyle w:val="Bold"/>
          <w:b w:val="0"/>
        </w:rPr>
        <w:t>, detailinformatie van de afgeronde dienst kan opgevraagd worden door op de dienst te klikken.</w:t>
      </w:r>
    </w:p>
    <w:p w14:paraId="6BCC499D" w14:textId="77777777" w:rsidR="00153E2A" w:rsidRPr="005456E0" w:rsidRDefault="00153E2A" w:rsidP="00153E2A">
      <w:pPr>
        <w:pStyle w:val="ListParagraph"/>
        <w:ind w:left="783"/>
        <w:rPr>
          <w:rStyle w:val="Bold"/>
          <w:b w:val="0"/>
        </w:rPr>
      </w:pPr>
    </w:p>
    <w:p w14:paraId="7DF7CBD4" w14:textId="77777777" w:rsidR="00160382" w:rsidRDefault="00160382" w:rsidP="0004033B">
      <w:r>
        <w:rPr>
          <w:lang w:eastAsia="nl-NL"/>
        </w:rPr>
        <w:lastRenderedPageBreak/>
        <w:drawing>
          <wp:inline distT="0" distB="0" distL="0" distR="0" wp14:anchorId="10990635" wp14:editId="598FDE1E">
            <wp:extent cx="6049010" cy="1974215"/>
            <wp:effectExtent l="0" t="0" r="8890" b="6985"/>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49010" cy="1974215"/>
                    </a:xfrm>
                    <a:prstGeom prst="rect">
                      <a:avLst/>
                    </a:prstGeom>
                  </pic:spPr>
                </pic:pic>
              </a:graphicData>
            </a:graphic>
          </wp:inline>
        </w:drawing>
      </w:r>
    </w:p>
    <w:p w14:paraId="26536D38" w14:textId="7DA77068" w:rsidR="001630B3" w:rsidRDefault="001630B3" w:rsidP="003B02B2">
      <w:pPr>
        <w:pStyle w:val="Caption"/>
      </w:pPr>
      <w:bookmarkStart w:id="102" w:name="_Ref467492002"/>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bookmarkEnd w:id="102"/>
      <w:r>
        <w:t>:</w:t>
      </w:r>
      <w:r w:rsidR="00A80642">
        <w:t xml:space="preserve"> </w:t>
      </w:r>
      <w:r>
        <w:t xml:space="preserve">Dienst </w:t>
      </w:r>
      <w:r w:rsidR="0056760C">
        <w:t>details</w:t>
      </w:r>
    </w:p>
    <w:p w14:paraId="6991B1B7" w14:textId="77777777" w:rsidR="00160382" w:rsidRDefault="00B45014" w:rsidP="001630B3">
      <w:r>
        <w:t xml:space="preserve">Een dienst die gestart is kan te allen tijden worden gepauzeerd. Klik hiervoor op de knop </w:t>
      </w:r>
      <w:r>
        <w:rPr>
          <w:rStyle w:val="Bold"/>
        </w:rPr>
        <w:t>Pauzeer</w:t>
      </w:r>
      <w:r>
        <w:rPr>
          <w:rStyle w:val="Bold"/>
          <w:b w:val="0"/>
        </w:rPr>
        <w:t xml:space="preserve">. Er kunnen nu geen taken uitgevoerd worden, want hiervoor is een dienst nodig die niet gepauzeerd is. De taak waaraan gewerkt wordt zal gepauzeerd worden wanneer de dienst op pauze gaat. Klik op de knop </w:t>
      </w:r>
      <w:r>
        <w:rPr>
          <w:rStyle w:val="Bold"/>
        </w:rPr>
        <w:t>Hervat dienst</w:t>
      </w:r>
      <w:r>
        <w:rPr>
          <w:rStyle w:val="Bold"/>
          <w:b w:val="0"/>
        </w:rPr>
        <w:t xml:space="preserve"> om de dienst te hervatten zodat de taken uitgevoerd kunnen worden. </w:t>
      </w:r>
    </w:p>
    <w:p w14:paraId="7ABE6271" w14:textId="77777777" w:rsidR="0004033B" w:rsidRDefault="0004033B" w:rsidP="0004033B">
      <w:pPr>
        <w:pStyle w:val="Heading2"/>
      </w:pPr>
      <w:bookmarkStart w:id="103" w:name="_Toc475431752"/>
      <w:bookmarkStart w:id="104" w:name="_Toc41561729"/>
      <w:bookmarkStart w:id="105" w:name="_Toc64306876"/>
      <w:bookmarkEnd w:id="103"/>
      <w:r>
        <w:t>Receptietaken uitvoeren</w:t>
      </w:r>
      <w:bookmarkEnd w:id="104"/>
      <w:bookmarkEnd w:id="105"/>
    </w:p>
    <w:p w14:paraId="74D38222" w14:textId="77777777" w:rsidR="001630B3" w:rsidRDefault="001630B3" w:rsidP="006F6E29">
      <w:pPr>
        <w:pStyle w:val="Heading3"/>
      </w:pPr>
      <w:bookmarkStart w:id="106" w:name="_Toc41561730"/>
      <w:bookmarkStart w:id="107" w:name="_Toc64306877"/>
      <w:r>
        <w:t>Receptietaak starten</w:t>
      </w:r>
      <w:bookmarkEnd w:id="106"/>
      <w:bookmarkEnd w:id="107"/>
    </w:p>
    <w:p w14:paraId="71344092" w14:textId="1CFAE06E" w:rsidR="0004033B" w:rsidRPr="001630B3" w:rsidRDefault="001630B3" w:rsidP="0004033B">
      <w:pPr>
        <w:rPr>
          <w:rStyle w:val="Bold"/>
          <w:b w:val="0"/>
        </w:rPr>
      </w:pPr>
      <w:r>
        <w:t>Om een taak te starten dient er een actieve dienst te zijn</w:t>
      </w:r>
      <w:r w:rsidR="0097237D">
        <w:t xml:space="preserve"> (zie</w:t>
      </w:r>
      <w:r w:rsidR="00E07152">
        <w:t xml:space="preserve"> §</w:t>
      </w:r>
      <w:r w:rsidR="0097237D">
        <w:t xml:space="preserve"> </w:t>
      </w:r>
      <w:r w:rsidR="0097237D">
        <w:fldChar w:fldCharType="begin"/>
      </w:r>
      <w:r w:rsidR="0097237D">
        <w:instrText xml:space="preserve"> REF _Ref467060444 \r \h </w:instrText>
      </w:r>
      <w:r w:rsidR="0097237D">
        <w:fldChar w:fldCharType="separate"/>
      </w:r>
      <w:r w:rsidR="00772168">
        <w:t>7.2</w:t>
      </w:r>
      <w:r w:rsidR="0097237D">
        <w:fldChar w:fldCharType="end"/>
      </w:r>
      <w:r w:rsidR="0097237D">
        <w:t>)</w:t>
      </w:r>
      <w:r>
        <w:t xml:space="preserve">. Door te klikken op een taak in de </w:t>
      </w:r>
      <w:r w:rsidR="00153E2A">
        <w:t xml:space="preserve">gestarte </w:t>
      </w:r>
      <w:r>
        <w:t xml:space="preserve">dienst </w:t>
      </w:r>
      <w:r w:rsidR="00153E2A">
        <w:t>v</w:t>
      </w:r>
      <w:r>
        <w:t xml:space="preserve">erschijnen de taakdetails in een nieuw scherm (zie </w:t>
      </w:r>
      <w:r w:rsidR="0056760C">
        <w:fldChar w:fldCharType="begin"/>
      </w:r>
      <w:r w:rsidR="0056760C">
        <w:instrText xml:space="preserve"> REF _Ref466987729 \h </w:instrText>
      </w:r>
      <w:r w:rsidR="0056760C">
        <w:fldChar w:fldCharType="separate"/>
      </w:r>
      <w:r w:rsidR="00772168">
        <w:t>Figuur 7</w:t>
      </w:r>
      <w:r w:rsidR="00772168">
        <w:noBreakHyphen/>
        <w:t>2</w:t>
      </w:r>
      <w:r w:rsidR="0056760C">
        <w:fldChar w:fldCharType="end"/>
      </w:r>
      <w:r>
        <w:t xml:space="preserve">). De taak kan gestart worden door op de knop </w:t>
      </w:r>
      <w:r>
        <w:rPr>
          <w:rStyle w:val="Bold"/>
        </w:rPr>
        <w:t xml:space="preserve">Start taak </w:t>
      </w:r>
      <w:r>
        <w:rPr>
          <w:rStyle w:val="Bold"/>
          <w:b w:val="0"/>
        </w:rPr>
        <w:t>te klikken.</w:t>
      </w:r>
      <w:r w:rsidR="00153E2A">
        <w:rPr>
          <w:rStyle w:val="Bold"/>
          <w:b w:val="0"/>
        </w:rPr>
        <w:t xml:space="preserve"> Door op de terug knop te klikken keert u terug naar het Dashboard.</w:t>
      </w:r>
    </w:p>
    <w:p w14:paraId="7C9E025E" w14:textId="77777777" w:rsidR="0004033B" w:rsidRDefault="0004033B" w:rsidP="0004033B"/>
    <w:p w14:paraId="54CDCE8D" w14:textId="77777777" w:rsidR="00160382" w:rsidRDefault="00160382" w:rsidP="0004033B">
      <w:r>
        <w:rPr>
          <w:lang w:eastAsia="nl-NL"/>
        </w:rPr>
        <w:drawing>
          <wp:inline distT="0" distB="0" distL="0" distR="0" wp14:anchorId="77A90513" wp14:editId="2A34AD67">
            <wp:extent cx="6049010" cy="1125220"/>
            <wp:effectExtent l="0" t="0" r="8890" b="0"/>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49010" cy="1125220"/>
                    </a:xfrm>
                    <a:prstGeom prst="rect">
                      <a:avLst/>
                    </a:prstGeom>
                  </pic:spPr>
                </pic:pic>
              </a:graphicData>
            </a:graphic>
          </wp:inline>
        </w:drawing>
      </w:r>
    </w:p>
    <w:p w14:paraId="7679E18B" w14:textId="7A34ACEF" w:rsidR="001630B3" w:rsidRDefault="001630B3" w:rsidP="003B02B2">
      <w:pPr>
        <w:pStyle w:val="Caption"/>
      </w:pPr>
      <w:bookmarkStart w:id="108" w:name="_Ref466987729"/>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bookmarkEnd w:id="108"/>
      <w:r>
        <w:t>:</w:t>
      </w:r>
      <w:r w:rsidR="00A80642">
        <w:t xml:space="preserve"> </w:t>
      </w:r>
      <w:r>
        <w:t>Taak starten</w:t>
      </w:r>
    </w:p>
    <w:p w14:paraId="3CCE8808" w14:textId="3338DEDD" w:rsidR="0056760C" w:rsidRDefault="0056760C" w:rsidP="0004033B">
      <w:r>
        <w:t>Wanneer de taak gestart is kunnen er diverse onderdelen geraadpleegd en vastgelegd worden</w:t>
      </w:r>
      <w:r w:rsidR="00413BBE">
        <w:t xml:space="preserve">, zie ook </w:t>
      </w:r>
      <w:r w:rsidR="00413BBE">
        <w:fldChar w:fldCharType="begin"/>
      </w:r>
      <w:r w:rsidR="00413BBE">
        <w:instrText xml:space="preserve"> REF _Ref466988311 \h </w:instrText>
      </w:r>
      <w:r w:rsidR="00413BBE">
        <w:fldChar w:fldCharType="separate"/>
      </w:r>
      <w:r w:rsidR="00772168">
        <w:t>Figuur 7</w:t>
      </w:r>
      <w:r w:rsidR="00772168">
        <w:noBreakHyphen/>
        <w:t>3</w:t>
      </w:r>
      <w:r w:rsidR="00413BBE">
        <w:fldChar w:fldCharType="end"/>
      </w:r>
      <w:r>
        <w:t>:</w:t>
      </w:r>
    </w:p>
    <w:p w14:paraId="5A458288" w14:textId="244BF5D9" w:rsidR="00160382" w:rsidRDefault="0056760C" w:rsidP="00BA50B7">
      <w:pPr>
        <w:pStyle w:val="ListParagraph"/>
        <w:numPr>
          <w:ilvl w:val="0"/>
          <w:numId w:val="21"/>
        </w:numPr>
      </w:pPr>
      <w:r>
        <w:t xml:space="preserve">Raadplegen van sleutels via de knop </w:t>
      </w:r>
      <w:r w:rsidRPr="0056760C">
        <w:rPr>
          <w:rStyle w:val="Bold"/>
        </w:rPr>
        <w:t>Sleutels</w:t>
      </w:r>
      <w:r w:rsidR="00153E2A">
        <w:t xml:space="preserve"> (indien </w:t>
      </w:r>
      <w:r>
        <w:t>sleutels van toepassing zijn)</w:t>
      </w:r>
      <w:r w:rsidR="00EB5253">
        <w:t>, zie ook §</w:t>
      </w:r>
      <w:r w:rsidR="00A159B3">
        <w:t> </w:t>
      </w:r>
      <w:r w:rsidR="00EB5253">
        <w:fldChar w:fldCharType="begin"/>
      </w:r>
      <w:r w:rsidR="00EB5253">
        <w:instrText xml:space="preserve"> REF _Ref467064982 \n \h </w:instrText>
      </w:r>
      <w:r w:rsidR="00EB5253">
        <w:fldChar w:fldCharType="separate"/>
      </w:r>
      <w:r w:rsidR="00772168">
        <w:t>7.3.2</w:t>
      </w:r>
      <w:r w:rsidR="00EB5253">
        <w:fldChar w:fldCharType="end"/>
      </w:r>
    </w:p>
    <w:p w14:paraId="37AD7D43" w14:textId="140BE751" w:rsidR="0056760C" w:rsidRDefault="0056760C" w:rsidP="00BA50B7">
      <w:pPr>
        <w:pStyle w:val="ListParagraph"/>
        <w:numPr>
          <w:ilvl w:val="0"/>
          <w:numId w:val="21"/>
        </w:numPr>
      </w:pPr>
      <w:r>
        <w:t xml:space="preserve">Raadplegen van installaties via de knop </w:t>
      </w:r>
      <w:r w:rsidRPr="0056760C">
        <w:rPr>
          <w:rStyle w:val="Bold"/>
        </w:rPr>
        <w:t>Installaties</w:t>
      </w:r>
      <w:r w:rsidR="00153E2A">
        <w:t xml:space="preserve"> (indien</w:t>
      </w:r>
      <w:r>
        <w:t xml:space="preserve"> installaties van toepassing zijn)</w:t>
      </w:r>
      <w:r w:rsidR="00EB5253">
        <w:t xml:space="preserve">, zie ook § </w:t>
      </w:r>
      <w:r w:rsidR="00EB5253">
        <w:fldChar w:fldCharType="begin"/>
      </w:r>
      <w:r w:rsidR="00EB5253">
        <w:instrText xml:space="preserve"> REF _Ref467064982 \n \h </w:instrText>
      </w:r>
      <w:r w:rsidR="00EB5253">
        <w:fldChar w:fldCharType="separate"/>
      </w:r>
      <w:r w:rsidR="00772168">
        <w:t>7.3.2</w:t>
      </w:r>
      <w:r w:rsidR="00EB5253">
        <w:fldChar w:fldCharType="end"/>
      </w:r>
    </w:p>
    <w:p w14:paraId="15AB55B9" w14:textId="035B06E7" w:rsidR="0056760C" w:rsidRDefault="0056760C" w:rsidP="00BA50B7">
      <w:pPr>
        <w:pStyle w:val="ListParagraph"/>
        <w:numPr>
          <w:ilvl w:val="0"/>
          <w:numId w:val="21"/>
        </w:numPr>
      </w:pPr>
      <w:r>
        <w:t xml:space="preserve">Raadplegen van waarschuwingsadressen via de knop </w:t>
      </w:r>
      <w:r w:rsidRPr="0056760C">
        <w:rPr>
          <w:rStyle w:val="Bold"/>
        </w:rPr>
        <w:t>Waarschuwingsadressen</w:t>
      </w:r>
      <w:r w:rsidR="00153E2A">
        <w:t xml:space="preserve"> (indien</w:t>
      </w:r>
      <w:r>
        <w:t xml:space="preserve"> waarschuwingsadressen van toepassing zijn)</w:t>
      </w:r>
      <w:r w:rsidR="00EB5253">
        <w:t xml:space="preserve">, zie ook § </w:t>
      </w:r>
      <w:r w:rsidR="00EB5253">
        <w:fldChar w:fldCharType="begin"/>
      </w:r>
      <w:r w:rsidR="00EB5253">
        <w:instrText xml:space="preserve"> REF _Ref467065021 \n \h </w:instrText>
      </w:r>
      <w:r w:rsidR="00EB5253">
        <w:fldChar w:fldCharType="separate"/>
      </w:r>
      <w:r w:rsidR="00772168">
        <w:t>7.3.3</w:t>
      </w:r>
      <w:r w:rsidR="00EB5253">
        <w:fldChar w:fldCharType="end"/>
      </w:r>
    </w:p>
    <w:p w14:paraId="690460A3" w14:textId="52B94608" w:rsidR="0056760C" w:rsidRDefault="0056760C" w:rsidP="00BA50B7">
      <w:pPr>
        <w:pStyle w:val="ListParagraph"/>
        <w:numPr>
          <w:ilvl w:val="0"/>
          <w:numId w:val="21"/>
        </w:numPr>
      </w:pPr>
      <w:r>
        <w:lastRenderedPageBreak/>
        <w:t xml:space="preserve">Raadplegen van relaties via de knop </w:t>
      </w:r>
      <w:r w:rsidRPr="0056760C">
        <w:rPr>
          <w:rStyle w:val="Bold"/>
        </w:rPr>
        <w:t>Relaties</w:t>
      </w:r>
      <w:r w:rsidR="00153E2A">
        <w:t xml:space="preserve"> (indien</w:t>
      </w:r>
      <w:r>
        <w:t xml:space="preserve"> relaties van toepassing zijn)</w:t>
      </w:r>
      <w:r w:rsidR="00EB5253" w:rsidRPr="00EB5253">
        <w:t xml:space="preserve"> </w:t>
      </w:r>
      <w:r w:rsidR="00EB5253">
        <w:t>, zie ook §</w:t>
      </w:r>
      <w:r w:rsidR="00A159B3">
        <w:t> </w:t>
      </w:r>
      <w:r w:rsidR="00EB5253">
        <w:fldChar w:fldCharType="begin"/>
      </w:r>
      <w:r w:rsidR="00EB5253">
        <w:instrText xml:space="preserve"> REF _Ref467065021 \n \h </w:instrText>
      </w:r>
      <w:r w:rsidR="00EB5253">
        <w:fldChar w:fldCharType="separate"/>
      </w:r>
      <w:r w:rsidR="00772168">
        <w:t>7.3.3</w:t>
      </w:r>
      <w:r w:rsidR="00EB5253">
        <w:fldChar w:fldCharType="end"/>
      </w:r>
    </w:p>
    <w:p w14:paraId="67FC4386" w14:textId="6C915497" w:rsidR="0097237D" w:rsidRDefault="0097237D" w:rsidP="00BA50B7">
      <w:pPr>
        <w:pStyle w:val="ListParagraph"/>
        <w:numPr>
          <w:ilvl w:val="0"/>
          <w:numId w:val="21"/>
        </w:numPr>
      </w:pPr>
      <w:r>
        <w:t>Raadple</w:t>
      </w:r>
      <w:r w:rsidR="00153E2A">
        <w:t xml:space="preserve">gen van mededelingen (indien er </w:t>
      </w:r>
      <w:r>
        <w:t>mededelingen zijn). Dit kunnen algemene, objectgerelateerde of persoonlijke mededelingen zijn.</w:t>
      </w:r>
    </w:p>
    <w:p w14:paraId="53B7649D" w14:textId="47AA292C" w:rsidR="00413BBE" w:rsidRDefault="00413BBE" w:rsidP="00BA50B7">
      <w:pPr>
        <w:pStyle w:val="ListParagraph"/>
        <w:numPr>
          <w:ilvl w:val="0"/>
          <w:numId w:val="21"/>
        </w:numPr>
      </w:pPr>
      <w:r>
        <w:t xml:space="preserve">Raadplegen van foto’s in het onderdeel </w:t>
      </w:r>
      <w:r w:rsidRPr="00413BBE">
        <w:rPr>
          <w:rStyle w:val="Bold"/>
        </w:rPr>
        <w:t>Foto’s</w:t>
      </w:r>
      <w:r>
        <w:t xml:space="preserve"> (indien</w:t>
      </w:r>
      <w:r w:rsidR="00BD6E83">
        <w:t xml:space="preserve"> er</w:t>
      </w:r>
      <w:r>
        <w:t xml:space="preserve"> foto</w:t>
      </w:r>
      <w:r w:rsidR="00BD6E83">
        <w:t>’</w:t>
      </w:r>
      <w:r>
        <w:t xml:space="preserve">s </w:t>
      </w:r>
      <w:r w:rsidR="00BD6E83">
        <w:t>gemaakt zijn</w:t>
      </w:r>
      <w:r>
        <w:t>)</w:t>
      </w:r>
    </w:p>
    <w:p w14:paraId="3D9BBB52" w14:textId="77777777" w:rsidR="00C4098A" w:rsidRDefault="00C4098A" w:rsidP="00BA50B7">
      <w:pPr>
        <w:pStyle w:val="ListParagraph"/>
        <w:numPr>
          <w:ilvl w:val="0"/>
          <w:numId w:val="21"/>
        </w:numPr>
      </w:pPr>
      <w:r>
        <w:t xml:space="preserve">Raadplegen van checkpoints in het onderdeel </w:t>
      </w:r>
      <w:r w:rsidRPr="00C4098A">
        <w:rPr>
          <w:rStyle w:val="Bold"/>
        </w:rPr>
        <w:t>Checkpoints</w:t>
      </w:r>
      <w:r>
        <w:t xml:space="preserve"> (indien checkpoints van toepassing zijn)</w:t>
      </w:r>
    </w:p>
    <w:p w14:paraId="1A6DFBED" w14:textId="7E9B9BBD" w:rsidR="0056760C" w:rsidRDefault="0056760C" w:rsidP="00BA50B7">
      <w:pPr>
        <w:pStyle w:val="ListParagraph"/>
        <w:numPr>
          <w:ilvl w:val="0"/>
          <w:numId w:val="21"/>
        </w:numPr>
      </w:pPr>
      <w:r>
        <w:t xml:space="preserve">Vastleggen van observaties en opmerkingen in het logboek via de knop </w:t>
      </w:r>
      <w:r w:rsidRPr="0056760C">
        <w:rPr>
          <w:rStyle w:val="Bold"/>
        </w:rPr>
        <w:t>Nieuw</w:t>
      </w:r>
      <w:r>
        <w:t xml:space="preserve"> in het onderdeel </w:t>
      </w:r>
      <w:r w:rsidRPr="0056760C">
        <w:rPr>
          <w:rStyle w:val="Bold"/>
        </w:rPr>
        <w:t>Logboek</w:t>
      </w:r>
      <w:r w:rsidR="006A5F81">
        <w:rPr>
          <w:rStyle w:val="Bold"/>
          <w:b w:val="0"/>
        </w:rPr>
        <w:t xml:space="preserve"> bij receptietaken</w:t>
      </w:r>
      <w:r w:rsidR="00BD6E83">
        <w:t xml:space="preserve">, </w:t>
      </w:r>
      <w:r>
        <w:t>zie ook §</w:t>
      </w:r>
      <w:r w:rsidR="00153E2A">
        <w:t xml:space="preserve"> </w:t>
      </w:r>
      <w:r w:rsidR="00153E2A">
        <w:fldChar w:fldCharType="begin"/>
      </w:r>
      <w:r w:rsidR="00153E2A">
        <w:instrText xml:space="preserve"> REF _Ref467070629 \r \h </w:instrText>
      </w:r>
      <w:r w:rsidR="00153E2A">
        <w:fldChar w:fldCharType="separate"/>
      </w:r>
      <w:r w:rsidR="00772168">
        <w:t>7.3.4</w:t>
      </w:r>
      <w:r w:rsidR="00153E2A">
        <w:fldChar w:fldCharType="end"/>
      </w:r>
    </w:p>
    <w:p w14:paraId="514F41AE" w14:textId="0BE1170D" w:rsidR="00380C96" w:rsidRDefault="00380C96" w:rsidP="00BA50B7">
      <w:pPr>
        <w:pStyle w:val="ListParagraph"/>
        <w:numPr>
          <w:ilvl w:val="0"/>
          <w:numId w:val="21"/>
        </w:numPr>
      </w:pPr>
      <w:r>
        <w:t xml:space="preserve">Vastleggen van bezoekers in de bezoekersregistratie via de knop </w:t>
      </w:r>
      <w:r w:rsidRPr="009F412D">
        <w:rPr>
          <w:rStyle w:val="Bold"/>
        </w:rPr>
        <w:t>Nieuw</w:t>
      </w:r>
      <w:r>
        <w:t xml:space="preserve"> in het onderdeel </w:t>
      </w:r>
      <w:r w:rsidRPr="009F412D">
        <w:rPr>
          <w:rStyle w:val="Bold"/>
        </w:rPr>
        <w:t>Bezoekersregistratie</w:t>
      </w:r>
      <w:r>
        <w:t xml:space="preserve"> bij recpetietaken, zie ook </w:t>
      </w:r>
      <w:r>
        <w:rPr>
          <w:rStyle w:val="Bold"/>
          <w:b w:val="0"/>
        </w:rPr>
        <w:t>§</w:t>
      </w:r>
      <w:r>
        <w:t xml:space="preserve"> </w:t>
      </w:r>
      <w:r>
        <w:fldChar w:fldCharType="begin"/>
      </w:r>
      <w:r>
        <w:instrText xml:space="preserve"> REF _Ref468797359 \r \h </w:instrText>
      </w:r>
      <w:r>
        <w:fldChar w:fldCharType="separate"/>
      </w:r>
      <w:r w:rsidR="00772168">
        <w:t>7.3.6</w:t>
      </w:r>
      <w:r>
        <w:fldChar w:fldCharType="end"/>
      </w:r>
    </w:p>
    <w:p w14:paraId="476F4211" w14:textId="4639B947" w:rsidR="008F220E" w:rsidRDefault="008F220E" w:rsidP="00BA50B7">
      <w:pPr>
        <w:pStyle w:val="ListParagraph"/>
        <w:numPr>
          <w:ilvl w:val="0"/>
          <w:numId w:val="21"/>
        </w:numPr>
      </w:pPr>
      <w:r>
        <w:t xml:space="preserve">Raadplegen van documenten en procedures in het onderdeel </w:t>
      </w:r>
      <w:r w:rsidRPr="00D96E46">
        <w:rPr>
          <w:rStyle w:val="Bold"/>
        </w:rPr>
        <w:t>Documenten / Procedures</w:t>
      </w:r>
      <w:r>
        <w:t xml:space="preserve"> bij receptietaken, zie ook § </w:t>
      </w:r>
      <w:r>
        <w:fldChar w:fldCharType="begin"/>
      </w:r>
      <w:r>
        <w:instrText xml:space="preserve"> REF _Ref475083909 \r \h </w:instrText>
      </w:r>
      <w:r>
        <w:fldChar w:fldCharType="separate"/>
      </w:r>
      <w:r w:rsidR="00772168">
        <w:t>7.3.7</w:t>
      </w:r>
      <w:r>
        <w:fldChar w:fldCharType="end"/>
      </w:r>
      <w:r>
        <w:t xml:space="preserve"> </w:t>
      </w:r>
    </w:p>
    <w:p w14:paraId="08668359" w14:textId="37596011" w:rsidR="0056760C" w:rsidRDefault="0056760C" w:rsidP="00BA50B7">
      <w:pPr>
        <w:pStyle w:val="ListParagraph"/>
        <w:numPr>
          <w:ilvl w:val="0"/>
          <w:numId w:val="21"/>
        </w:numPr>
      </w:pPr>
      <w:r>
        <w:t xml:space="preserve">Vastleggen van bevindingen via de knop </w:t>
      </w:r>
      <w:r w:rsidRPr="0056760C">
        <w:rPr>
          <w:rStyle w:val="Bold"/>
        </w:rPr>
        <w:t>Toevoegen</w:t>
      </w:r>
      <w:r w:rsidR="00BD6E83" w:rsidRPr="00BD6E83">
        <w:rPr>
          <w:rStyle w:val="Bold"/>
          <w:b w:val="0"/>
        </w:rPr>
        <w:t>,</w:t>
      </w:r>
      <w:r w:rsidR="00BD6E83">
        <w:rPr>
          <w:rStyle w:val="Bold"/>
        </w:rPr>
        <w:t xml:space="preserve"> </w:t>
      </w:r>
      <w:r w:rsidR="00BD6E83">
        <w:rPr>
          <w:rStyle w:val="Bold"/>
          <w:b w:val="0"/>
        </w:rPr>
        <w:t xml:space="preserve">zie ook § </w:t>
      </w:r>
      <w:r w:rsidR="00BD6E83">
        <w:rPr>
          <w:rStyle w:val="Bold"/>
          <w:b w:val="0"/>
        </w:rPr>
        <w:fldChar w:fldCharType="begin"/>
      </w:r>
      <w:r w:rsidR="00BD6E83">
        <w:rPr>
          <w:rStyle w:val="Bold"/>
          <w:b w:val="0"/>
        </w:rPr>
        <w:instrText xml:space="preserve"> REF _Ref466988072 \r \h </w:instrText>
      </w:r>
      <w:r w:rsidR="00BD6E83">
        <w:rPr>
          <w:rStyle w:val="Bold"/>
          <w:b w:val="0"/>
        </w:rPr>
      </w:r>
      <w:r w:rsidR="00BD6E83">
        <w:rPr>
          <w:rStyle w:val="Bold"/>
          <w:b w:val="0"/>
        </w:rPr>
        <w:fldChar w:fldCharType="separate"/>
      </w:r>
      <w:r w:rsidR="00772168">
        <w:rPr>
          <w:rStyle w:val="Bold"/>
          <w:b w:val="0"/>
        </w:rPr>
        <w:t>7.3.8</w:t>
      </w:r>
      <w:r w:rsidR="00BD6E83">
        <w:rPr>
          <w:rStyle w:val="Bold"/>
          <w:b w:val="0"/>
        </w:rPr>
        <w:fldChar w:fldCharType="end"/>
      </w:r>
    </w:p>
    <w:p w14:paraId="5FC9B569" w14:textId="77777777" w:rsidR="0056760C" w:rsidRDefault="0056760C" w:rsidP="00BA50B7">
      <w:pPr>
        <w:pStyle w:val="ListParagraph"/>
        <w:numPr>
          <w:ilvl w:val="0"/>
          <w:numId w:val="21"/>
        </w:numPr>
      </w:pPr>
      <w:r>
        <w:t xml:space="preserve">Pauzeren van de taak via de knop </w:t>
      </w:r>
      <w:r w:rsidRPr="0056760C">
        <w:rPr>
          <w:rStyle w:val="Bold"/>
        </w:rPr>
        <w:t>Pauzeer</w:t>
      </w:r>
    </w:p>
    <w:p w14:paraId="5841734E" w14:textId="49883C9E" w:rsidR="0056760C" w:rsidRDefault="0056760C" w:rsidP="00BA50B7">
      <w:pPr>
        <w:pStyle w:val="ListParagraph"/>
        <w:numPr>
          <w:ilvl w:val="0"/>
          <w:numId w:val="21"/>
        </w:numPr>
        <w:rPr>
          <w:rStyle w:val="Bold"/>
          <w:b w:val="0"/>
        </w:rPr>
      </w:pPr>
      <w:r>
        <w:t xml:space="preserve">Afbreken van de taak via de knop </w:t>
      </w:r>
      <w:r w:rsidRPr="0056760C">
        <w:rPr>
          <w:rStyle w:val="Bold"/>
        </w:rPr>
        <w:t>Meer…</w:t>
      </w:r>
      <w:r w:rsidRPr="0056760C">
        <w:rPr>
          <w:rStyle w:val="Bold"/>
          <w:b w:val="0"/>
        </w:rPr>
        <w:t>,</w:t>
      </w:r>
      <w:r w:rsidRPr="0056760C">
        <w:rPr>
          <w:rStyle w:val="Bold"/>
        </w:rPr>
        <w:t xml:space="preserve"> Taak afbreken</w:t>
      </w:r>
      <w:r w:rsidR="00BD6E83" w:rsidRPr="00BD6E83">
        <w:rPr>
          <w:rStyle w:val="Bold"/>
          <w:b w:val="0"/>
        </w:rPr>
        <w:t>,</w:t>
      </w:r>
      <w:r w:rsidR="00BD6E83">
        <w:rPr>
          <w:rStyle w:val="Bold"/>
        </w:rPr>
        <w:t xml:space="preserve"> </w:t>
      </w:r>
      <w:r>
        <w:rPr>
          <w:rStyle w:val="Bold"/>
          <w:b w:val="0"/>
        </w:rPr>
        <w:t xml:space="preserve">zie ook § </w:t>
      </w:r>
      <w:r>
        <w:rPr>
          <w:rStyle w:val="Bold"/>
          <w:b w:val="0"/>
        </w:rPr>
        <w:fldChar w:fldCharType="begin"/>
      </w:r>
      <w:r>
        <w:rPr>
          <w:rStyle w:val="Bold"/>
          <w:b w:val="0"/>
        </w:rPr>
        <w:instrText xml:space="preserve"> REF _Ref466988072 \r \h </w:instrText>
      </w:r>
      <w:r>
        <w:rPr>
          <w:rStyle w:val="Bold"/>
          <w:b w:val="0"/>
        </w:rPr>
      </w:r>
      <w:r>
        <w:rPr>
          <w:rStyle w:val="Bold"/>
          <w:b w:val="0"/>
        </w:rPr>
        <w:fldChar w:fldCharType="separate"/>
      </w:r>
      <w:r w:rsidR="00772168">
        <w:rPr>
          <w:rStyle w:val="Bold"/>
          <w:b w:val="0"/>
        </w:rPr>
        <w:t>7.3.8</w:t>
      </w:r>
      <w:r>
        <w:rPr>
          <w:rStyle w:val="Bold"/>
          <w:b w:val="0"/>
        </w:rPr>
        <w:fldChar w:fldCharType="end"/>
      </w:r>
    </w:p>
    <w:p w14:paraId="61F16255" w14:textId="77072412" w:rsidR="0056760C" w:rsidRDefault="0056760C" w:rsidP="00BA50B7">
      <w:pPr>
        <w:pStyle w:val="ListParagraph"/>
        <w:numPr>
          <w:ilvl w:val="0"/>
          <w:numId w:val="21"/>
        </w:numPr>
      </w:pPr>
      <w:r>
        <w:t xml:space="preserve">Afronden van de taak via de knop </w:t>
      </w:r>
      <w:r w:rsidRPr="0056760C">
        <w:rPr>
          <w:rStyle w:val="Bold"/>
        </w:rPr>
        <w:t>Taak afronden</w:t>
      </w:r>
      <w:r w:rsidR="00BD6E83" w:rsidRPr="00BD6E83">
        <w:rPr>
          <w:rStyle w:val="Bold"/>
          <w:b w:val="0"/>
        </w:rPr>
        <w:t>,</w:t>
      </w:r>
      <w:r w:rsidR="00BD6E83">
        <w:rPr>
          <w:rStyle w:val="Bold"/>
        </w:rPr>
        <w:t xml:space="preserve"> </w:t>
      </w:r>
      <w:r>
        <w:rPr>
          <w:rStyle w:val="Bold"/>
          <w:b w:val="0"/>
        </w:rPr>
        <w:t xml:space="preserve">zie ook § </w:t>
      </w:r>
      <w:r>
        <w:rPr>
          <w:rStyle w:val="Bold"/>
          <w:b w:val="0"/>
        </w:rPr>
        <w:fldChar w:fldCharType="begin"/>
      </w:r>
      <w:r>
        <w:rPr>
          <w:rStyle w:val="Bold"/>
          <w:b w:val="0"/>
        </w:rPr>
        <w:instrText xml:space="preserve"> REF _Ref466988072 \r \h </w:instrText>
      </w:r>
      <w:r>
        <w:rPr>
          <w:rStyle w:val="Bold"/>
          <w:b w:val="0"/>
        </w:rPr>
      </w:r>
      <w:r>
        <w:rPr>
          <w:rStyle w:val="Bold"/>
          <w:b w:val="0"/>
        </w:rPr>
        <w:fldChar w:fldCharType="separate"/>
      </w:r>
      <w:r w:rsidR="00772168">
        <w:rPr>
          <w:rStyle w:val="Bold"/>
          <w:b w:val="0"/>
        </w:rPr>
        <w:t>7.3.8</w:t>
      </w:r>
      <w:r>
        <w:rPr>
          <w:rStyle w:val="Bold"/>
          <w:b w:val="0"/>
        </w:rPr>
        <w:fldChar w:fldCharType="end"/>
      </w:r>
    </w:p>
    <w:p w14:paraId="04563F68" w14:textId="77777777" w:rsidR="0056760C" w:rsidRDefault="0056760C" w:rsidP="0056760C">
      <w:pPr>
        <w:pStyle w:val="ListParagraph"/>
        <w:ind w:left="783"/>
      </w:pPr>
    </w:p>
    <w:p w14:paraId="7BCB3B2A" w14:textId="4667538F" w:rsidR="001630B3" w:rsidRDefault="008F220E" w:rsidP="0004033B">
      <w:r>
        <w:rPr>
          <w:lang w:eastAsia="nl-NL"/>
        </w:rPr>
        <w:drawing>
          <wp:inline distT="0" distB="0" distL="0" distR="0" wp14:anchorId="341CB8FC" wp14:editId="6696EF82">
            <wp:extent cx="6049010" cy="2371090"/>
            <wp:effectExtent l="0" t="0" r="8890" b="0"/>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49010" cy="2371090"/>
                    </a:xfrm>
                    <a:prstGeom prst="rect">
                      <a:avLst/>
                    </a:prstGeom>
                  </pic:spPr>
                </pic:pic>
              </a:graphicData>
            </a:graphic>
          </wp:inline>
        </w:drawing>
      </w:r>
    </w:p>
    <w:p w14:paraId="3EA9B7EA" w14:textId="513D10F3" w:rsidR="001630B3" w:rsidRDefault="001630B3" w:rsidP="003B02B2">
      <w:pPr>
        <w:pStyle w:val="Caption"/>
      </w:pPr>
      <w:bookmarkStart w:id="109" w:name="_Ref466988311"/>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bookmarkEnd w:id="109"/>
      <w:r>
        <w:t>:</w:t>
      </w:r>
      <w:r w:rsidR="00A80642">
        <w:t xml:space="preserve"> </w:t>
      </w:r>
      <w:r>
        <w:t>Taak uitvoeren</w:t>
      </w:r>
    </w:p>
    <w:p w14:paraId="10015704" w14:textId="77777777" w:rsidR="00413BBE" w:rsidRDefault="00413BBE" w:rsidP="00413BBE">
      <w:bookmarkStart w:id="110" w:name="_Ref466988199"/>
      <w:r>
        <w:t>Belangrijke aandachtspunten bij het uitvoeren van taken in de Backoffice:</w:t>
      </w:r>
    </w:p>
    <w:p w14:paraId="1E73E11D" w14:textId="0A8B9FFD" w:rsidR="00413BBE" w:rsidRDefault="00413BBE" w:rsidP="00BA50B7">
      <w:pPr>
        <w:pStyle w:val="ListParagraph"/>
        <w:numPr>
          <w:ilvl w:val="0"/>
          <w:numId w:val="22"/>
        </w:numPr>
      </w:pPr>
      <w:r>
        <w:t xml:space="preserve">Wanneer de </w:t>
      </w:r>
      <w:r w:rsidR="00A159B3">
        <w:t xml:space="preserve">medewerker </w:t>
      </w:r>
      <w:r>
        <w:t xml:space="preserve">sleutels of installaties wil gaan raadplegen dan dient deze </w:t>
      </w:r>
      <w:r w:rsidR="00A159B3">
        <w:t xml:space="preserve">medewerker </w:t>
      </w:r>
      <w:r>
        <w:t xml:space="preserve">zijn of haar wachtwoord in te geven. Dit is hetzelfde wachtwoord </w:t>
      </w:r>
      <w:r w:rsidR="00A159B3">
        <w:t xml:space="preserve">zoals </w:t>
      </w:r>
      <w:r>
        <w:t>gebruikt bij het inloggen in de Backoffice.</w:t>
      </w:r>
    </w:p>
    <w:p w14:paraId="5E8FD2E6" w14:textId="2985669B" w:rsidR="00413BBE" w:rsidRDefault="00413BBE" w:rsidP="00BA50B7">
      <w:pPr>
        <w:pStyle w:val="ListParagraph"/>
        <w:numPr>
          <w:ilvl w:val="0"/>
          <w:numId w:val="22"/>
        </w:numPr>
      </w:pPr>
      <w:r>
        <w:t>Acties (zoals bellen en op locatie melden) op waarschuwingsadressen en relaties kunnen ook worden gelogd in de taak. Klik hiervoor op de betreffende knoppen in het scherm van de waarschuwingsadressen en relaties.</w:t>
      </w:r>
      <w:r w:rsidR="005B49F5">
        <w:t xml:space="preserve"> Registreert u een actie bij bijvoorbeeld een relatie</w:t>
      </w:r>
      <w:r w:rsidR="00BD6E83">
        <w:t>,</w:t>
      </w:r>
      <w:r w:rsidR="005B49F5">
        <w:t xml:space="preserve"> wanneer u de taak </w:t>
      </w:r>
      <w:r w:rsidR="008D0EB5">
        <w:t>hebt</w:t>
      </w:r>
      <w:r w:rsidR="005B49F5">
        <w:t xml:space="preserve"> gestart </w:t>
      </w:r>
      <w:r w:rsidR="00BD6E83">
        <w:t>in</w:t>
      </w:r>
      <w:r w:rsidR="005B49F5">
        <w:t xml:space="preserve"> de SequriX app, dan kunt u dit ook terugzien in de Backoffice.</w:t>
      </w:r>
    </w:p>
    <w:p w14:paraId="4E9AB8B1" w14:textId="4BD14274" w:rsidR="00413BBE" w:rsidRDefault="00413BBE" w:rsidP="00BA50B7">
      <w:pPr>
        <w:pStyle w:val="ListParagraph"/>
        <w:numPr>
          <w:ilvl w:val="0"/>
          <w:numId w:val="22"/>
        </w:numPr>
      </w:pPr>
      <w:r>
        <w:lastRenderedPageBreak/>
        <w:t xml:space="preserve">Foto’s kunnen alleen worden gemaakt in de SequriX app. De taak dient dus </w:t>
      </w:r>
      <w:r w:rsidR="008D0EB5">
        <w:t xml:space="preserve">te </w:t>
      </w:r>
      <w:r>
        <w:t xml:space="preserve">worden overgenomen op de PDA, zie hiervoor § </w:t>
      </w:r>
      <w:r>
        <w:fldChar w:fldCharType="begin"/>
      </w:r>
      <w:r>
        <w:instrText xml:space="preserve"> REF _Ref466988778 \r \h </w:instrText>
      </w:r>
      <w:r>
        <w:fldChar w:fldCharType="separate"/>
      </w:r>
      <w:r w:rsidR="00772168">
        <w:t>7.4</w:t>
      </w:r>
      <w:r>
        <w:fldChar w:fldCharType="end"/>
      </w:r>
      <w:r>
        <w:t>.</w:t>
      </w:r>
    </w:p>
    <w:p w14:paraId="20AC30CD" w14:textId="33BD5DF4" w:rsidR="005B49F5" w:rsidRDefault="005B49F5" w:rsidP="00BA50B7">
      <w:pPr>
        <w:pStyle w:val="ListParagraph"/>
        <w:numPr>
          <w:ilvl w:val="0"/>
          <w:numId w:val="22"/>
        </w:numPr>
      </w:pPr>
      <w:r>
        <w:t xml:space="preserve">Checkpoints kunnen alleen worden gescand in de SequriX app. De taak dient dus </w:t>
      </w:r>
      <w:r w:rsidR="008D0EB5">
        <w:t xml:space="preserve">te </w:t>
      </w:r>
      <w:r>
        <w:t xml:space="preserve">worden overgenomen op de PDA, zie hiervoor § </w:t>
      </w:r>
      <w:r>
        <w:fldChar w:fldCharType="begin"/>
      </w:r>
      <w:r>
        <w:instrText xml:space="preserve"> REF _Ref466988778 \r \h </w:instrText>
      </w:r>
      <w:r>
        <w:fldChar w:fldCharType="separate"/>
      </w:r>
      <w:r w:rsidR="00772168">
        <w:t>7.4</w:t>
      </w:r>
      <w:r>
        <w:fldChar w:fldCharType="end"/>
      </w:r>
      <w:r>
        <w:t>.</w:t>
      </w:r>
    </w:p>
    <w:p w14:paraId="71B22F4C" w14:textId="77777777" w:rsidR="00B66E04" w:rsidRDefault="00B66E04" w:rsidP="003E75DC"/>
    <w:p w14:paraId="0266ABDC" w14:textId="77777777" w:rsidR="003E75DC" w:rsidRDefault="003E75DC" w:rsidP="003E75DC">
      <w:r>
        <w:t>Taken kunnen de volgende status hebben:</w:t>
      </w:r>
    </w:p>
    <w:p w14:paraId="37DBC06F" w14:textId="77777777" w:rsidR="003E75DC" w:rsidRDefault="003E75DC" w:rsidP="00BA50B7">
      <w:pPr>
        <w:pStyle w:val="ListParagraph"/>
        <w:numPr>
          <w:ilvl w:val="0"/>
          <w:numId w:val="23"/>
        </w:numPr>
        <w:rPr>
          <w:rStyle w:val="Bold"/>
          <w:b w:val="0"/>
        </w:rPr>
      </w:pPr>
      <w:r w:rsidRPr="00A976FF">
        <w:rPr>
          <w:rStyle w:val="Bold"/>
          <w:b w:val="0"/>
        </w:rPr>
        <w:t>onaangetast,</w:t>
      </w:r>
      <w:r>
        <w:rPr>
          <w:rStyle w:val="Bold"/>
          <w:b w:val="0"/>
        </w:rPr>
        <w:t xml:space="preserve"> taak is niet gestart, gepauzeerd, afgerond of afgebroken, kolom status is leeg</w:t>
      </w:r>
      <w:r w:rsidR="00EB5253">
        <w:rPr>
          <w:rStyle w:val="Bold"/>
          <w:b w:val="0"/>
        </w:rPr>
        <w:t xml:space="preserve">. Door te klikken op deze taak kan de taak gestart worden met de knop </w:t>
      </w:r>
      <w:r w:rsidR="00EB5253" w:rsidRPr="00EB5253">
        <w:rPr>
          <w:rStyle w:val="Bold"/>
        </w:rPr>
        <w:t>Start taak</w:t>
      </w:r>
      <w:r w:rsidR="00EB5253">
        <w:rPr>
          <w:rStyle w:val="Bold"/>
          <w:b w:val="0"/>
        </w:rPr>
        <w:t>.</w:t>
      </w:r>
    </w:p>
    <w:p w14:paraId="04722DEF" w14:textId="0049AF74" w:rsidR="003E75DC" w:rsidRPr="005456E0" w:rsidRDefault="003E75DC" w:rsidP="00BA50B7">
      <w:pPr>
        <w:pStyle w:val="ListParagraph"/>
        <w:numPr>
          <w:ilvl w:val="0"/>
          <w:numId w:val="23"/>
        </w:numPr>
        <w:rPr>
          <w:rStyle w:val="Bold"/>
          <w:b w:val="0"/>
        </w:rPr>
      </w:pPr>
      <w:r w:rsidRPr="00A976FF">
        <w:rPr>
          <w:rStyle w:val="Bold"/>
          <w:b w:val="0"/>
        </w:rPr>
        <w:t>gestart,</w:t>
      </w:r>
      <w:r>
        <w:rPr>
          <w:rStyle w:val="Bold"/>
          <w:b w:val="0"/>
        </w:rPr>
        <w:t xml:space="preserve"> kolom status bevat het start icoon (</w:t>
      </w:r>
      <w:r>
        <w:rPr>
          <w:lang w:eastAsia="nl-NL"/>
        </w:rPr>
        <w:drawing>
          <wp:inline distT="0" distB="0" distL="0" distR="0" wp14:anchorId="216EB391" wp14:editId="2EEB8DF4">
            <wp:extent cx="190832" cy="127221"/>
            <wp:effectExtent l="0" t="0" r="0" b="635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018" t="36166" r="26688" b="55288"/>
                    <a:stretch/>
                  </pic:blipFill>
                  <pic:spPr bwMode="auto">
                    <a:xfrm>
                      <a:off x="0" y="0"/>
                      <a:ext cx="191686" cy="127791"/>
                    </a:xfrm>
                    <a:prstGeom prst="rect">
                      <a:avLst/>
                    </a:prstGeom>
                    <a:ln>
                      <a:noFill/>
                    </a:ln>
                    <a:extLst>
                      <a:ext uri="{53640926-AAD7-44D8-BBD7-CCE9431645EC}">
                        <a14:shadowObscured xmlns:a14="http://schemas.microsoft.com/office/drawing/2010/main"/>
                      </a:ext>
                    </a:extLst>
                  </pic:spPr>
                </pic:pic>
              </a:graphicData>
            </a:graphic>
          </wp:inline>
        </w:drawing>
      </w:r>
      <w:r w:rsidRPr="005456E0">
        <w:rPr>
          <w:rStyle w:val="Bold"/>
          <w:b w:val="0"/>
        </w:rPr>
        <w:t>)</w:t>
      </w:r>
      <w:r>
        <w:rPr>
          <w:rStyle w:val="Bold"/>
          <w:b w:val="0"/>
        </w:rPr>
        <w:t xml:space="preserve">. Door te klikken op deze taak </w:t>
      </w:r>
      <w:r w:rsidR="00BD6E83">
        <w:rPr>
          <w:rStyle w:val="Bold"/>
          <w:b w:val="0"/>
        </w:rPr>
        <w:t>kan door worden gewerkt aan deze taak</w:t>
      </w:r>
      <w:r>
        <w:rPr>
          <w:rStyle w:val="Bold"/>
          <w:b w:val="0"/>
        </w:rPr>
        <w:t>.</w:t>
      </w:r>
    </w:p>
    <w:p w14:paraId="2B58D882" w14:textId="77777777" w:rsidR="003E75DC" w:rsidRPr="005456E0" w:rsidRDefault="003E75DC" w:rsidP="00BA50B7">
      <w:pPr>
        <w:pStyle w:val="ListParagraph"/>
        <w:numPr>
          <w:ilvl w:val="0"/>
          <w:numId w:val="23"/>
        </w:numPr>
        <w:rPr>
          <w:rStyle w:val="Bold"/>
          <w:b w:val="0"/>
        </w:rPr>
      </w:pPr>
      <w:r w:rsidRPr="005456E0">
        <w:rPr>
          <w:rStyle w:val="Bold"/>
          <w:b w:val="0"/>
        </w:rPr>
        <w:t>gepauzeerd, kolom status bevat het pauze icoon (</w:t>
      </w:r>
      <w:r>
        <w:rPr>
          <w:lang w:eastAsia="nl-NL"/>
        </w:rPr>
        <w:drawing>
          <wp:inline distT="0" distB="0" distL="0" distR="0" wp14:anchorId="1DB1A009" wp14:editId="42553D4E">
            <wp:extent cx="159026" cy="135172"/>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538" t="20211" r="22639" b="70732"/>
                    <a:stretch/>
                  </pic:blipFill>
                  <pic:spPr bwMode="auto">
                    <a:xfrm>
                      <a:off x="0" y="0"/>
                      <a:ext cx="159345" cy="135443"/>
                    </a:xfrm>
                    <a:prstGeom prst="rect">
                      <a:avLst/>
                    </a:prstGeom>
                    <a:ln>
                      <a:noFill/>
                    </a:ln>
                    <a:extLst>
                      <a:ext uri="{53640926-AAD7-44D8-BBD7-CCE9431645EC}">
                        <a14:shadowObscured xmlns:a14="http://schemas.microsoft.com/office/drawing/2010/main"/>
                      </a:ext>
                    </a:extLst>
                  </pic:spPr>
                </pic:pic>
              </a:graphicData>
            </a:graphic>
          </wp:inline>
        </w:drawing>
      </w:r>
      <w:r w:rsidRPr="005456E0">
        <w:rPr>
          <w:rStyle w:val="Bold"/>
          <w:b w:val="0"/>
        </w:rPr>
        <w:t>)</w:t>
      </w:r>
      <w:r>
        <w:rPr>
          <w:rStyle w:val="Bold"/>
          <w:b w:val="0"/>
        </w:rPr>
        <w:t xml:space="preserve">. Door te klikken op deze taak kan de taak worden hervat door te klikken op de knop </w:t>
      </w:r>
      <w:r w:rsidRPr="003E75DC">
        <w:rPr>
          <w:rStyle w:val="Bold"/>
        </w:rPr>
        <w:t>Taak hervatten</w:t>
      </w:r>
      <w:r>
        <w:rPr>
          <w:rStyle w:val="Bold"/>
          <w:b w:val="0"/>
        </w:rPr>
        <w:t>.</w:t>
      </w:r>
    </w:p>
    <w:p w14:paraId="0A76ACED" w14:textId="77777777" w:rsidR="003E75DC" w:rsidRPr="005456E0" w:rsidRDefault="003E75DC" w:rsidP="00BA50B7">
      <w:pPr>
        <w:pStyle w:val="ListParagraph"/>
        <w:numPr>
          <w:ilvl w:val="0"/>
          <w:numId w:val="23"/>
        </w:numPr>
        <w:rPr>
          <w:rStyle w:val="Bold"/>
          <w:b w:val="0"/>
        </w:rPr>
      </w:pPr>
      <w:r w:rsidRPr="00A976FF">
        <w:rPr>
          <w:rStyle w:val="Bold"/>
          <w:b w:val="0"/>
        </w:rPr>
        <w:t>afgerond</w:t>
      </w:r>
      <w:r>
        <w:rPr>
          <w:rStyle w:val="Bold"/>
          <w:b w:val="0"/>
        </w:rPr>
        <w:t>, kolom status bevat het afgerond icoon (</w:t>
      </w:r>
      <w:r>
        <w:rPr>
          <w:lang w:eastAsia="nl-NL"/>
        </w:rPr>
        <w:drawing>
          <wp:inline distT="0" distB="0" distL="0" distR="0" wp14:anchorId="5B1DB07A" wp14:editId="1D081BAD">
            <wp:extent cx="174928" cy="119269"/>
            <wp:effectExtent l="0" t="0" r="0" b="0"/>
            <wp:docPr id="275" name="Afbeelding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228" t="5319" r="24690" b="86676"/>
                    <a:stretch/>
                  </pic:blipFill>
                  <pic:spPr bwMode="auto">
                    <a:xfrm>
                      <a:off x="0" y="0"/>
                      <a:ext cx="175568" cy="119706"/>
                    </a:xfrm>
                    <a:prstGeom prst="rect">
                      <a:avLst/>
                    </a:prstGeom>
                    <a:ln>
                      <a:noFill/>
                    </a:ln>
                    <a:extLst>
                      <a:ext uri="{53640926-AAD7-44D8-BBD7-CCE9431645EC}">
                        <a14:shadowObscured xmlns:a14="http://schemas.microsoft.com/office/drawing/2010/main"/>
                      </a:ext>
                    </a:extLst>
                  </pic:spPr>
                </pic:pic>
              </a:graphicData>
            </a:graphic>
          </wp:inline>
        </w:drawing>
      </w:r>
      <w:r w:rsidRPr="005456E0">
        <w:rPr>
          <w:rStyle w:val="Bold"/>
          <w:b w:val="0"/>
        </w:rPr>
        <w:t>)</w:t>
      </w:r>
      <w:r>
        <w:rPr>
          <w:rStyle w:val="Bold"/>
          <w:b w:val="0"/>
        </w:rPr>
        <w:t>. Taak is afgerond en kan niet meer aangepast worden, maar wel ingezien worden.</w:t>
      </w:r>
    </w:p>
    <w:p w14:paraId="05D4AE55" w14:textId="77777777" w:rsidR="003E75DC" w:rsidRPr="005456E0" w:rsidRDefault="003E75DC" w:rsidP="00BA50B7">
      <w:pPr>
        <w:pStyle w:val="ListParagraph"/>
        <w:numPr>
          <w:ilvl w:val="0"/>
          <w:numId w:val="23"/>
        </w:numPr>
        <w:rPr>
          <w:rStyle w:val="Bold"/>
          <w:b w:val="0"/>
        </w:rPr>
      </w:pPr>
      <w:r>
        <w:rPr>
          <w:rStyle w:val="Bold"/>
          <w:b w:val="0"/>
        </w:rPr>
        <w:t>afgebroken, kolom status bevat het afgebroken icoon (</w:t>
      </w:r>
      <w:r>
        <w:rPr>
          <w:lang w:eastAsia="nl-NL"/>
        </w:rPr>
        <w:drawing>
          <wp:inline distT="0" distB="0" distL="0" distR="0" wp14:anchorId="5B1A9024" wp14:editId="25189C2E">
            <wp:extent cx="159026" cy="127221"/>
            <wp:effectExtent l="0" t="0" r="0" b="6350"/>
            <wp:docPr id="259" name="Afbeelding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459" t="84013" r="24646" b="7447"/>
                    <a:stretch/>
                  </pic:blipFill>
                  <pic:spPr bwMode="auto">
                    <a:xfrm>
                      <a:off x="0" y="0"/>
                      <a:ext cx="159617" cy="127694"/>
                    </a:xfrm>
                    <a:prstGeom prst="rect">
                      <a:avLst/>
                    </a:prstGeom>
                    <a:ln>
                      <a:noFill/>
                    </a:ln>
                    <a:extLst>
                      <a:ext uri="{53640926-AAD7-44D8-BBD7-CCE9431645EC}">
                        <a14:shadowObscured xmlns:a14="http://schemas.microsoft.com/office/drawing/2010/main"/>
                      </a:ext>
                    </a:extLst>
                  </pic:spPr>
                </pic:pic>
              </a:graphicData>
            </a:graphic>
          </wp:inline>
        </w:drawing>
      </w:r>
      <w:r w:rsidRPr="005456E0">
        <w:rPr>
          <w:rStyle w:val="Bold"/>
          <w:b w:val="0"/>
        </w:rPr>
        <w:t>)</w:t>
      </w:r>
      <w:r>
        <w:rPr>
          <w:rStyle w:val="Bold"/>
          <w:b w:val="0"/>
        </w:rPr>
        <w:t>. Taak is afgebroken en kan niet meer aangepast worden, maar wel ingezien worden.</w:t>
      </w:r>
    </w:p>
    <w:p w14:paraId="4B30A920" w14:textId="77777777" w:rsidR="003E75DC" w:rsidRDefault="003E75DC" w:rsidP="003E75DC"/>
    <w:p w14:paraId="24D51DF3" w14:textId="77777777" w:rsidR="00EB5253" w:rsidRDefault="00EB5253" w:rsidP="006F6E29">
      <w:pPr>
        <w:pStyle w:val="Heading3"/>
      </w:pPr>
      <w:bookmarkStart w:id="111" w:name="_Ref467064982"/>
      <w:bookmarkStart w:id="112" w:name="_Toc41561731"/>
      <w:bookmarkStart w:id="113" w:name="_Toc64306878"/>
      <w:r>
        <w:t>Gebruik sleutels en installaties</w:t>
      </w:r>
      <w:bookmarkEnd w:id="111"/>
      <w:bookmarkEnd w:id="112"/>
      <w:bookmarkEnd w:id="113"/>
    </w:p>
    <w:p w14:paraId="1EEAA748" w14:textId="6523A4E5" w:rsidR="00EB5253" w:rsidRPr="008B3F8C" w:rsidRDefault="00EB5253" w:rsidP="00EB5253">
      <w:pPr>
        <w:rPr>
          <w:rStyle w:val="Bold"/>
          <w:b w:val="0"/>
        </w:rPr>
      </w:pPr>
      <w:r>
        <w:t xml:space="preserve">Wanneer er sleutels of installaties opgevraagd moeten worden in een taak dan dient om beveiligingsredenen het Backoffice wachtwoord van de ingelogde </w:t>
      </w:r>
      <w:r w:rsidR="00B66E04">
        <w:t>medewerker</w:t>
      </w:r>
      <w:r>
        <w:t xml:space="preserve"> </w:t>
      </w:r>
      <w:r w:rsidR="00BD6E83">
        <w:t xml:space="preserve">nogmaals </w:t>
      </w:r>
      <w:r>
        <w:t xml:space="preserve">ingevoerd te worden. Door te klikken op de knop </w:t>
      </w:r>
      <w:r>
        <w:rPr>
          <w:rStyle w:val="Bold"/>
        </w:rPr>
        <w:t>Verder</w:t>
      </w:r>
      <w:r>
        <w:rPr>
          <w:rStyle w:val="Bold"/>
          <w:b w:val="0"/>
        </w:rPr>
        <w:t xml:space="preserve"> wordt het wachtwoord gecontroleerd. Wanneer het wachtwoord onjuist is wordt dit gemeld aan de gebruiker.</w:t>
      </w:r>
      <w:r w:rsidR="008B3F8C">
        <w:rPr>
          <w:rStyle w:val="Bold"/>
          <w:b w:val="0"/>
        </w:rPr>
        <w:t xml:space="preserve"> Is het wachtwoord juist dan worden de gegevens van de sleutels of de installaties getoond. Door te klikken op de knop </w:t>
      </w:r>
      <w:r w:rsidR="008B3F8C">
        <w:rPr>
          <w:rStyle w:val="Bold"/>
        </w:rPr>
        <w:t>Sluiten</w:t>
      </w:r>
      <w:r w:rsidR="008B3F8C">
        <w:rPr>
          <w:rStyle w:val="Bold"/>
          <w:b w:val="0"/>
        </w:rPr>
        <w:t xml:space="preserve"> wordt het scherm gesloten en keert u terug naar het taakscherm.</w:t>
      </w:r>
    </w:p>
    <w:p w14:paraId="2B202AE2" w14:textId="77777777" w:rsidR="00EB5253" w:rsidRDefault="00EB5253" w:rsidP="00EB5253"/>
    <w:p w14:paraId="0C19DCA6" w14:textId="77777777" w:rsidR="00EB5253" w:rsidRDefault="00EB5253" w:rsidP="00EB5253">
      <w:r>
        <w:rPr>
          <w:lang w:eastAsia="nl-NL"/>
        </w:rPr>
        <w:drawing>
          <wp:inline distT="0" distB="0" distL="0" distR="0" wp14:anchorId="3C2C6827" wp14:editId="0EA47909">
            <wp:extent cx="6049010" cy="1061720"/>
            <wp:effectExtent l="0" t="0" r="8890" b="508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49010" cy="1061720"/>
                    </a:xfrm>
                    <a:prstGeom prst="rect">
                      <a:avLst/>
                    </a:prstGeom>
                  </pic:spPr>
                </pic:pic>
              </a:graphicData>
            </a:graphic>
          </wp:inline>
        </w:drawing>
      </w:r>
    </w:p>
    <w:p w14:paraId="573276CA" w14:textId="117C6BD0" w:rsidR="00EB5253" w:rsidRDefault="00EB5253" w:rsidP="003B02B2">
      <w:pPr>
        <w:pStyle w:val="Caption"/>
      </w:pPr>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w:t>
      </w:r>
      <w:r w:rsidR="004C7FFA">
        <w:fldChar w:fldCharType="end"/>
      </w:r>
      <w:r>
        <w:t>: Wachtwoord bevestiging</w:t>
      </w:r>
    </w:p>
    <w:p w14:paraId="4603FCD9" w14:textId="77777777" w:rsidR="00EB5253" w:rsidRDefault="00EB5253" w:rsidP="006F6E29">
      <w:pPr>
        <w:pStyle w:val="Heading3"/>
      </w:pPr>
      <w:bookmarkStart w:id="114" w:name="_Ref467065021"/>
      <w:bookmarkStart w:id="115" w:name="_Toc41561732"/>
      <w:bookmarkStart w:id="116" w:name="_Toc64306879"/>
      <w:r>
        <w:t>Gebruik waarschuwingsadressen en relaties</w:t>
      </w:r>
      <w:bookmarkEnd w:id="114"/>
      <w:bookmarkEnd w:id="115"/>
      <w:bookmarkEnd w:id="116"/>
    </w:p>
    <w:p w14:paraId="2207E607" w14:textId="77777777" w:rsidR="00EB5253" w:rsidRDefault="00E537CE" w:rsidP="00EB5253">
      <w:r>
        <w:t>Het opvragen van waarschuwingsadressen en relaties behorende bij het object kan gedaan worden door op de betreffende knoppen te klikken in het taakscherm. Een nieuw scherm wordt geopend met hierin de contactgegevens van het waarschuwingsadres of de relatie.</w:t>
      </w:r>
    </w:p>
    <w:p w14:paraId="2410622D" w14:textId="77777777" w:rsidR="00E537CE" w:rsidRPr="00EB5253" w:rsidRDefault="00E537CE" w:rsidP="00EB5253"/>
    <w:p w14:paraId="239324B4" w14:textId="77777777" w:rsidR="00EB5253" w:rsidRDefault="00EB5253" w:rsidP="00EB5253">
      <w:r>
        <w:rPr>
          <w:lang w:eastAsia="nl-NL"/>
        </w:rPr>
        <w:lastRenderedPageBreak/>
        <w:drawing>
          <wp:inline distT="0" distB="0" distL="0" distR="0" wp14:anchorId="56C41214" wp14:editId="3AF671DE">
            <wp:extent cx="6049010" cy="985520"/>
            <wp:effectExtent l="0" t="0" r="8890" b="508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49010" cy="985520"/>
                    </a:xfrm>
                    <a:prstGeom prst="rect">
                      <a:avLst/>
                    </a:prstGeom>
                  </pic:spPr>
                </pic:pic>
              </a:graphicData>
            </a:graphic>
          </wp:inline>
        </w:drawing>
      </w:r>
    </w:p>
    <w:p w14:paraId="5EF3C463" w14:textId="15C0DCFF" w:rsidR="00E537CE" w:rsidRDefault="00EB5253" w:rsidP="003B02B2">
      <w:pPr>
        <w:pStyle w:val="Caption"/>
      </w:pPr>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r>
        <w:t>: Opvragen waarschuwingsadressen</w:t>
      </w:r>
    </w:p>
    <w:p w14:paraId="48C1F03E" w14:textId="79F78973" w:rsidR="00EB5253" w:rsidRDefault="00E537CE" w:rsidP="00E537CE">
      <w:r>
        <w:t xml:space="preserve">Wanneer de </w:t>
      </w:r>
      <w:r w:rsidR="00B66E04">
        <w:t>medewerker</w:t>
      </w:r>
      <w:r>
        <w:t xml:space="preserve"> een waarschuwingsadres heeft gebeld dan kan dit worden gelogd. Ook het op locatie melden van een waarschuwingsadres kan worden geregistreerd, gebruik hiervoor de volgende knoppen:</w:t>
      </w:r>
    </w:p>
    <w:p w14:paraId="532A520A" w14:textId="77777777" w:rsidR="00E537CE" w:rsidRDefault="00E537CE" w:rsidP="00BA50B7">
      <w:pPr>
        <w:pStyle w:val="ListParagraph"/>
        <w:numPr>
          <w:ilvl w:val="0"/>
          <w:numId w:val="23"/>
        </w:numPr>
        <w:rPr>
          <w:rStyle w:val="Bold"/>
          <w:b w:val="0"/>
        </w:rPr>
      </w:pPr>
      <w:r w:rsidRPr="00E537CE">
        <w:rPr>
          <w:rStyle w:val="Bold"/>
        </w:rPr>
        <w:t>Gebeld</w:t>
      </w:r>
      <w:r w:rsidRPr="00A976FF">
        <w:rPr>
          <w:rStyle w:val="Bold"/>
          <w:b w:val="0"/>
        </w:rPr>
        <w:t>,</w:t>
      </w:r>
      <w:r>
        <w:rPr>
          <w:rStyle w:val="Bold"/>
          <w:b w:val="0"/>
        </w:rPr>
        <w:t xml:space="preserve"> wanneer een waarschuwingsadres of relatie wordt gebeld kan het tijdstip geregistreerd worden door deze knop aan te klikken</w:t>
      </w:r>
    </w:p>
    <w:p w14:paraId="199A2978" w14:textId="03765F74" w:rsidR="00E537CE" w:rsidRPr="005456E0" w:rsidRDefault="00E537CE" w:rsidP="00BA50B7">
      <w:pPr>
        <w:pStyle w:val="ListParagraph"/>
        <w:numPr>
          <w:ilvl w:val="0"/>
          <w:numId w:val="23"/>
        </w:numPr>
        <w:rPr>
          <w:rStyle w:val="Bold"/>
          <w:b w:val="0"/>
        </w:rPr>
      </w:pPr>
      <w:r w:rsidRPr="00E537CE">
        <w:rPr>
          <w:rStyle w:val="Bold"/>
        </w:rPr>
        <w:t>Geen gehoor</w:t>
      </w:r>
      <w:r>
        <w:rPr>
          <w:rStyle w:val="Bold"/>
        </w:rPr>
        <w:t xml:space="preserve"> </w:t>
      </w:r>
      <w:r>
        <w:rPr>
          <w:rStyle w:val="Bold"/>
          <w:b w:val="0"/>
        </w:rPr>
        <w:t>(alleen zichtbaar bij waarschuwingsadressen)</w:t>
      </w:r>
      <w:r w:rsidRPr="00A976FF">
        <w:rPr>
          <w:rStyle w:val="Bold"/>
          <w:b w:val="0"/>
        </w:rPr>
        <w:t>,</w:t>
      </w:r>
      <w:r>
        <w:rPr>
          <w:rStyle w:val="Bold"/>
          <w:b w:val="0"/>
        </w:rPr>
        <w:t xml:space="preserve"> </w:t>
      </w:r>
      <w:r w:rsidR="00BD6E83">
        <w:rPr>
          <w:rStyle w:val="Bold"/>
          <w:b w:val="0"/>
        </w:rPr>
        <w:t>wanneer een waarschuwingsadres is gebeld maar er is geen gehoor dan wordt het tijdstip geregistreerd door op deze knop te klikken</w:t>
      </w:r>
      <w:r>
        <w:rPr>
          <w:rStyle w:val="Bold"/>
          <w:b w:val="0"/>
        </w:rPr>
        <w:t>.</w:t>
      </w:r>
    </w:p>
    <w:p w14:paraId="4A35A048" w14:textId="4A506549" w:rsidR="00E537CE" w:rsidRPr="005456E0" w:rsidRDefault="00E537CE" w:rsidP="00BA50B7">
      <w:pPr>
        <w:pStyle w:val="ListParagraph"/>
        <w:numPr>
          <w:ilvl w:val="0"/>
          <w:numId w:val="23"/>
        </w:numPr>
        <w:rPr>
          <w:rStyle w:val="Bold"/>
          <w:b w:val="0"/>
        </w:rPr>
      </w:pPr>
      <w:r w:rsidRPr="00E537CE">
        <w:rPr>
          <w:rStyle w:val="Bold"/>
        </w:rPr>
        <w:t>Op locatie</w:t>
      </w:r>
      <w:r w:rsidRPr="005456E0">
        <w:rPr>
          <w:rStyle w:val="Bold"/>
          <w:b w:val="0"/>
        </w:rPr>
        <w:t xml:space="preserve">, </w:t>
      </w:r>
      <w:r w:rsidR="00BD6E83">
        <w:rPr>
          <w:rStyle w:val="Bold"/>
          <w:b w:val="0"/>
        </w:rPr>
        <w:t>wanneer een waarschuwingsadres of relatie wordt gebeld kan het tijdstip geregistreerd worden wanneer deze partijen op locatie zijn door deze knop aan te klikken</w:t>
      </w:r>
      <w:r>
        <w:rPr>
          <w:rStyle w:val="Bold"/>
          <w:b w:val="0"/>
        </w:rPr>
        <w:t>.</w:t>
      </w:r>
    </w:p>
    <w:p w14:paraId="0652D322" w14:textId="77777777" w:rsidR="00E537CE" w:rsidRPr="00E537CE" w:rsidRDefault="00E537CE" w:rsidP="00E537CE"/>
    <w:p w14:paraId="327A8530" w14:textId="60A600C3" w:rsidR="001630B3" w:rsidRDefault="0056760C" w:rsidP="006F6E29">
      <w:pPr>
        <w:pStyle w:val="Heading3"/>
      </w:pPr>
      <w:bookmarkStart w:id="117" w:name="_Ref467070629"/>
      <w:bookmarkStart w:id="118" w:name="_Toc41561733"/>
      <w:bookmarkStart w:id="119" w:name="_Toc64306880"/>
      <w:r>
        <w:t>Gebruik logboek</w:t>
      </w:r>
      <w:bookmarkEnd w:id="110"/>
      <w:bookmarkEnd w:id="117"/>
      <w:bookmarkEnd w:id="118"/>
      <w:bookmarkEnd w:id="119"/>
    </w:p>
    <w:p w14:paraId="21544101" w14:textId="67761A7A" w:rsidR="0060650A" w:rsidRDefault="0060650A" w:rsidP="0060650A">
      <w:r>
        <w:t xml:space="preserve">Voor </w:t>
      </w:r>
      <w:r w:rsidR="009D4C5D">
        <w:t>receptie</w:t>
      </w:r>
      <w:r>
        <w:t xml:space="preserve">taken die worden uitgevoerd op de Backoffice </w:t>
      </w:r>
      <w:r w:rsidR="007D6044">
        <w:t>is het mogelijk om een logboek bij te houden. In het logboek kunnen bevindingen, opmerkingen en andere meldingen geregistreerd worden die noemenswaardig zijn.</w:t>
      </w:r>
      <w:r w:rsidR="003E75DC">
        <w:t xml:space="preserve"> Deze ingevoerde logboekregels kunnen ook </w:t>
      </w:r>
      <w:r w:rsidR="00CC4CBA">
        <w:t>opgenomen</w:t>
      </w:r>
      <w:r w:rsidR="003E75DC">
        <w:t xml:space="preserve"> worden </w:t>
      </w:r>
      <w:r w:rsidR="00CC4CBA">
        <w:t>in</w:t>
      </w:r>
      <w:r w:rsidR="003E75DC">
        <w:t xml:space="preserve"> het </w:t>
      </w:r>
      <w:r w:rsidR="00CC4CBA">
        <w:t>taak</w:t>
      </w:r>
      <w:r w:rsidR="003E75DC">
        <w:t>rapport.</w:t>
      </w:r>
      <w:r w:rsidR="007D6044">
        <w:t xml:space="preserve"> </w:t>
      </w:r>
      <w:r w:rsidR="0097237D">
        <w:t>Om het logboek te kunnen gebruiken dient de taak gestart te zijn</w:t>
      </w:r>
      <w:r w:rsidR="00E07152">
        <w:t xml:space="preserve"> op de Backoffice.</w:t>
      </w:r>
      <w:r w:rsidR="00BD6E83">
        <w:t xml:space="preserve"> Het logboek is niet te gebruiken in de SequriX app.</w:t>
      </w:r>
    </w:p>
    <w:p w14:paraId="094A74EB" w14:textId="77777777" w:rsidR="00BD6E83" w:rsidRPr="0060650A" w:rsidRDefault="00BD6E83" w:rsidP="0060650A"/>
    <w:p w14:paraId="384E908A" w14:textId="77777777" w:rsidR="0056760C" w:rsidRDefault="0060650A" w:rsidP="0004033B">
      <w:r>
        <w:rPr>
          <w:lang w:eastAsia="nl-NL"/>
        </w:rPr>
        <w:drawing>
          <wp:inline distT="0" distB="0" distL="0" distR="0" wp14:anchorId="43C98C08" wp14:editId="1A2062AC">
            <wp:extent cx="3866485" cy="1990725"/>
            <wp:effectExtent l="0" t="0" r="127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879215" cy="1997279"/>
                    </a:xfrm>
                    <a:prstGeom prst="rect">
                      <a:avLst/>
                    </a:prstGeom>
                  </pic:spPr>
                </pic:pic>
              </a:graphicData>
            </a:graphic>
          </wp:inline>
        </w:drawing>
      </w:r>
    </w:p>
    <w:p w14:paraId="390BDB6B" w14:textId="24B9AC31" w:rsidR="0060650A" w:rsidRDefault="0060650A" w:rsidP="003B02B2">
      <w:pPr>
        <w:pStyle w:val="Caption"/>
      </w:pPr>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6</w:t>
      </w:r>
      <w:r w:rsidR="004C7FFA">
        <w:fldChar w:fldCharType="end"/>
      </w:r>
      <w:r>
        <w:t>:</w:t>
      </w:r>
      <w:r w:rsidR="00513112">
        <w:t xml:space="preserve"> </w:t>
      </w:r>
      <w:r>
        <w:t>Logboek</w:t>
      </w:r>
    </w:p>
    <w:p w14:paraId="16ED772F" w14:textId="38E2AACA" w:rsidR="00316046" w:rsidRDefault="00316046" w:rsidP="0004033B">
      <w:r>
        <w:t xml:space="preserve">Standaard worden de logboekregels van de huidige taak die reeds ingevoerd zijn getoond in chronologische volgorde. Wanneer </w:t>
      </w:r>
      <w:r w:rsidR="00A61863">
        <w:t>alle</w:t>
      </w:r>
      <w:r>
        <w:t xml:space="preserve"> logboekregels van het betreffende object moet</w:t>
      </w:r>
      <w:r w:rsidR="00CF4377">
        <w:t>en</w:t>
      </w:r>
      <w:r>
        <w:t xml:space="preserve"> worden getoond, kan de </w:t>
      </w:r>
      <w:r w:rsidR="00B66E04">
        <w:t>medewerker</w:t>
      </w:r>
      <w:r>
        <w:t xml:space="preserve"> de checkbox </w:t>
      </w:r>
      <w:r w:rsidRPr="00316046">
        <w:rPr>
          <w:rStyle w:val="Bold"/>
        </w:rPr>
        <w:t>Dit object</w:t>
      </w:r>
      <w:r>
        <w:rPr>
          <w:rStyle w:val="Bold"/>
        </w:rPr>
        <w:t xml:space="preserve"> </w:t>
      </w:r>
      <w:r>
        <w:rPr>
          <w:rStyle w:val="Bold"/>
          <w:b w:val="0"/>
        </w:rPr>
        <w:t>aanvinken.</w:t>
      </w:r>
      <w:r>
        <w:t xml:space="preserve"> Door op de checkbox </w:t>
      </w:r>
      <w:r w:rsidRPr="00316046">
        <w:rPr>
          <w:rStyle w:val="Bold"/>
        </w:rPr>
        <w:t>Deze taak</w:t>
      </w:r>
      <w:r>
        <w:t xml:space="preserve"> te klikken worden</w:t>
      </w:r>
      <w:r w:rsidR="00A61863">
        <w:t xml:space="preserve"> alleen</w:t>
      </w:r>
      <w:r>
        <w:t xml:space="preserve"> de logboekregels van de huidige taak getoond.</w:t>
      </w:r>
    </w:p>
    <w:p w14:paraId="6ABED382" w14:textId="79FC6CFA" w:rsidR="00197A70" w:rsidRDefault="00197A70" w:rsidP="0004033B">
      <w:r>
        <w:lastRenderedPageBreak/>
        <w:t xml:space="preserve">Boven de kolom </w:t>
      </w:r>
      <w:r w:rsidRPr="00197A70">
        <w:rPr>
          <w:rStyle w:val="Bold"/>
        </w:rPr>
        <w:t>Omschrijving</w:t>
      </w:r>
      <w:r>
        <w:t xml:space="preserve"> staat een zoekveld. Hier kunt u eenvoudig zoeken naar delen van teksten binnen het logboek.</w:t>
      </w:r>
    </w:p>
    <w:p w14:paraId="63EDB199" w14:textId="30C3214F" w:rsidR="00197A70" w:rsidRDefault="00197A70" w:rsidP="0004033B"/>
    <w:p w14:paraId="48E1AEA9" w14:textId="5B079BE0" w:rsidR="00197A70" w:rsidRDefault="00197A70" w:rsidP="0004033B">
      <w:r>
        <w:t>De laatste kolom is afhankelijk van de voor u ingestelde rechten. Alleen als u vanuit het receptielogboek direct een specifiek rapport moet kunnen versturen zal deze kolom zichtbaar zijn</w:t>
      </w:r>
      <w:r w:rsidR="00CC1A6F">
        <w:t>.</w:t>
      </w:r>
    </w:p>
    <w:p w14:paraId="2F01FB59" w14:textId="77777777" w:rsidR="00316046" w:rsidRDefault="00316046" w:rsidP="0004033B"/>
    <w:p w14:paraId="7A1464CA" w14:textId="31ED47FD" w:rsidR="0060650A" w:rsidRPr="00513112" w:rsidRDefault="00316046" w:rsidP="0004033B">
      <w:pPr>
        <w:rPr>
          <w:rStyle w:val="Bold"/>
          <w:b w:val="0"/>
        </w:rPr>
      </w:pPr>
      <w:r>
        <w:t xml:space="preserve">Met de knop </w:t>
      </w:r>
      <w:r>
        <w:rPr>
          <w:rStyle w:val="Bold"/>
        </w:rPr>
        <w:t>Nieuw</w:t>
      </w:r>
      <w:r>
        <w:rPr>
          <w:rStyle w:val="Bold"/>
          <w:b w:val="0"/>
        </w:rPr>
        <w:t xml:space="preserve"> kunnen nieuwe logboekregels aangemaakt worden. Na het klikken op de knop Nieuw wordt een nieuw scherm geopend, zie </w:t>
      </w:r>
      <w:r>
        <w:rPr>
          <w:rStyle w:val="Bold"/>
          <w:b w:val="0"/>
        </w:rPr>
        <w:fldChar w:fldCharType="begin"/>
      </w:r>
      <w:r>
        <w:rPr>
          <w:rStyle w:val="Bold"/>
          <w:b w:val="0"/>
        </w:rPr>
        <w:instrText xml:space="preserve"> REF _Ref467061150 \h </w:instrText>
      </w:r>
      <w:r>
        <w:rPr>
          <w:rStyle w:val="Bold"/>
          <w:b w:val="0"/>
        </w:rPr>
      </w:r>
      <w:r>
        <w:rPr>
          <w:rStyle w:val="Bold"/>
          <w:b w:val="0"/>
        </w:rPr>
        <w:fldChar w:fldCharType="separate"/>
      </w:r>
      <w:r w:rsidR="00772168">
        <w:t>Figuur 7</w:t>
      </w:r>
      <w:r w:rsidR="00772168">
        <w:noBreakHyphen/>
        <w:t>7</w:t>
      </w:r>
      <w:r>
        <w:rPr>
          <w:rStyle w:val="Bold"/>
          <w:b w:val="0"/>
        </w:rPr>
        <w:fldChar w:fldCharType="end"/>
      </w:r>
      <w:r>
        <w:rPr>
          <w:rStyle w:val="Bold"/>
          <w:b w:val="0"/>
        </w:rPr>
        <w:t xml:space="preserve">. </w:t>
      </w:r>
      <w:r w:rsidR="00CC1A6F">
        <w:rPr>
          <w:rStyle w:val="Bold"/>
          <w:b w:val="0"/>
        </w:rPr>
        <w:t>Er dient hier een categorie te worden geselecteerd. Bij o</w:t>
      </w:r>
      <w:r>
        <w:rPr>
          <w:rStyle w:val="Bold"/>
          <w:b w:val="0"/>
        </w:rPr>
        <w:t xml:space="preserve">mschrijving kan </w:t>
      </w:r>
      <w:r w:rsidR="00513112">
        <w:rPr>
          <w:rStyle w:val="Bold"/>
          <w:b w:val="0"/>
        </w:rPr>
        <w:t xml:space="preserve">een </w:t>
      </w:r>
      <w:r w:rsidR="00513112">
        <w:t>bevinding</w:t>
      </w:r>
      <w:r w:rsidR="00CC1A6F">
        <w:t>/</w:t>
      </w:r>
      <w:r w:rsidR="00513112">
        <w:t xml:space="preserve">opmerking ingevoerd worden. Met de knop </w:t>
      </w:r>
      <w:r w:rsidR="00513112">
        <w:rPr>
          <w:rStyle w:val="Bold"/>
        </w:rPr>
        <w:t>Opslaan</w:t>
      </w:r>
      <w:r w:rsidR="00513112">
        <w:rPr>
          <w:rStyle w:val="Bold"/>
          <w:b w:val="0"/>
        </w:rPr>
        <w:t xml:space="preserve"> wordt de logboekregel opgeslagen met hierbij automatisch de huidige datum en tijd. De knop </w:t>
      </w:r>
      <w:r w:rsidR="00513112">
        <w:rPr>
          <w:rStyle w:val="Bold"/>
        </w:rPr>
        <w:t>Annuleren</w:t>
      </w:r>
      <w:r w:rsidR="00513112">
        <w:rPr>
          <w:rStyle w:val="Bold"/>
          <w:b w:val="0"/>
        </w:rPr>
        <w:t xml:space="preserve"> zorgt ervoor dat er niets wordt opgeslagen</w:t>
      </w:r>
      <w:r w:rsidR="00CD7871">
        <w:rPr>
          <w:rStyle w:val="Bold"/>
          <w:b w:val="0"/>
        </w:rPr>
        <w:t xml:space="preserve"> en keert u terug naar het vorige scherm</w:t>
      </w:r>
      <w:r w:rsidR="00513112">
        <w:rPr>
          <w:rStyle w:val="Bold"/>
          <w:b w:val="0"/>
        </w:rPr>
        <w:t>.</w:t>
      </w:r>
    </w:p>
    <w:p w14:paraId="7B6B82F4" w14:textId="77777777" w:rsidR="00316046" w:rsidRDefault="00316046" w:rsidP="0004033B"/>
    <w:p w14:paraId="668BC84B" w14:textId="77777777" w:rsidR="0060650A" w:rsidRDefault="0060650A" w:rsidP="0004033B">
      <w:r>
        <w:rPr>
          <w:lang w:eastAsia="nl-NL"/>
        </w:rPr>
        <w:drawing>
          <wp:inline distT="0" distB="0" distL="0" distR="0" wp14:anchorId="5C0F1026" wp14:editId="29961C95">
            <wp:extent cx="5972810" cy="2046394"/>
            <wp:effectExtent l="0" t="0" r="0" b="0"/>
            <wp:docPr id="250" name="Afbeelding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72810" cy="2046394"/>
                    </a:xfrm>
                    <a:prstGeom prst="rect">
                      <a:avLst/>
                    </a:prstGeom>
                  </pic:spPr>
                </pic:pic>
              </a:graphicData>
            </a:graphic>
          </wp:inline>
        </w:drawing>
      </w:r>
    </w:p>
    <w:p w14:paraId="1B8FD69D" w14:textId="53128BD5" w:rsidR="0060650A" w:rsidRDefault="0060650A" w:rsidP="003B02B2">
      <w:pPr>
        <w:pStyle w:val="Caption"/>
      </w:pPr>
      <w:bookmarkStart w:id="120" w:name="_Ref467061150"/>
      <w:bookmarkStart w:id="121" w:name="_Ref467061145"/>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7</w:t>
      </w:r>
      <w:r w:rsidR="004C7FFA">
        <w:fldChar w:fldCharType="end"/>
      </w:r>
      <w:bookmarkEnd w:id="120"/>
      <w:r>
        <w:t>:</w:t>
      </w:r>
      <w:r w:rsidR="00513112">
        <w:t xml:space="preserve"> </w:t>
      </w:r>
      <w:bookmarkEnd w:id="121"/>
      <w:r w:rsidR="00CC1A6F">
        <w:t>Nieuw logboekitem aanmaken</w:t>
      </w:r>
    </w:p>
    <w:p w14:paraId="7829180D" w14:textId="7ED34882" w:rsidR="0060650A" w:rsidRDefault="00513112" w:rsidP="0004033B">
      <w:pPr>
        <w:rPr>
          <w:rStyle w:val="Bold"/>
          <w:b w:val="0"/>
        </w:rPr>
      </w:pPr>
      <w:r>
        <w:t>Logboekregels kunt u te allen tijde wijzigen</w:t>
      </w:r>
      <w:r w:rsidR="00392594">
        <w:t xml:space="preserve"> totdat </w:t>
      </w:r>
      <w:r>
        <w:t xml:space="preserve">de taak </w:t>
      </w:r>
      <w:r w:rsidR="00392594">
        <w:t>is afgerond</w:t>
      </w:r>
      <w:r>
        <w:t>. Om een logboekregel te wijzigen klik</w:t>
      </w:r>
      <w:r w:rsidR="00CD7871">
        <w:t>t u</w:t>
      </w:r>
      <w:r>
        <w:t xml:space="preserve"> op de betreffende logboekregel en de initiële tekst wordt getoond in het veld Omschrijving. De tekst is nu aanpasbaar. Met de knop </w:t>
      </w:r>
      <w:r>
        <w:rPr>
          <w:rStyle w:val="Bold"/>
        </w:rPr>
        <w:t>Opslaan</w:t>
      </w:r>
      <w:r>
        <w:rPr>
          <w:rStyle w:val="Bold"/>
          <w:b w:val="0"/>
        </w:rPr>
        <w:t xml:space="preserve"> worden de wijzigingen</w:t>
      </w:r>
      <w:r w:rsidR="003E75DC">
        <w:rPr>
          <w:rStyle w:val="Bold"/>
          <w:b w:val="0"/>
        </w:rPr>
        <w:t xml:space="preserve"> in het veld Omschrijving</w:t>
      </w:r>
      <w:r>
        <w:rPr>
          <w:rStyle w:val="Bold"/>
          <w:b w:val="0"/>
        </w:rPr>
        <w:t xml:space="preserve"> opgeslagen. De knop </w:t>
      </w:r>
      <w:r>
        <w:rPr>
          <w:rStyle w:val="Bold"/>
        </w:rPr>
        <w:t>Annuleren</w:t>
      </w:r>
      <w:r>
        <w:rPr>
          <w:rStyle w:val="Bold"/>
          <w:b w:val="0"/>
        </w:rPr>
        <w:t xml:space="preserve"> zorgt ervoor dat er niets wordt gewijzigd</w:t>
      </w:r>
      <w:r w:rsidR="00CD7871">
        <w:rPr>
          <w:rStyle w:val="Bold"/>
          <w:b w:val="0"/>
        </w:rPr>
        <w:t xml:space="preserve"> en keert u terug naar het vorige scherm</w:t>
      </w:r>
      <w:r>
        <w:rPr>
          <w:rStyle w:val="Bold"/>
          <w:b w:val="0"/>
        </w:rPr>
        <w:t>.</w:t>
      </w:r>
    </w:p>
    <w:p w14:paraId="0A918EE7" w14:textId="1E96B677" w:rsidR="00CC1A6F" w:rsidRDefault="00CC1A6F" w:rsidP="006F6E29">
      <w:pPr>
        <w:pStyle w:val="Heading3"/>
        <w:rPr>
          <w:rStyle w:val="Bold"/>
          <w:b/>
        </w:rPr>
      </w:pPr>
      <w:bookmarkStart w:id="122" w:name="_Ref531688778"/>
      <w:bookmarkStart w:id="123" w:name="_Toc41561734"/>
      <w:bookmarkStart w:id="124" w:name="_Toc64306881"/>
      <w:r>
        <w:rPr>
          <w:rStyle w:val="Bold"/>
          <w:b/>
        </w:rPr>
        <w:t>Specifiek rapport</w:t>
      </w:r>
      <w:bookmarkEnd w:id="122"/>
      <w:bookmarkEnd w:id="123"/>
      <w:bookmarkEnd w:id="124"/>
    </w:p>
    <w:p w14:paraId="4DB1AF4B" w14:textId="77777777" w:rsidR="00CC1A6F" w:rsidRDefault="00CC1A6F" w:rsidP="00CC1A6F">
      <w:r>
        <w:t>Soms is het nodig om een specifiek rapport te versturen vanuit het receptie logboek. Hiervoor klikt u op het mailicoontje achter de betreffende logboekregel. U komt dan in het volgende scherm:</w:t>
      </w:r>
    </w:p>
    <w:p w14:paraId="1C0E273A" w14:textId="77777777" w:rsidR="007961DE" w:rsidRDefault="007961DE" w:rsidP="007961DE">
      <w:pPr>
        <w:keepNext/>
      </w:pPr>
      <w:r>
        <w:rPr>
          <w:lang w:eastAsia="nl-NL"/>
        </w:rPr>
        <w:lastRenderedPageBreak/>
        <w:drawing>
          <wp:inline distT="0" distB="0" distL="0" distR="0" wp14:anchorId="765EA8FA" wp14:editId="728CDA57">
            <wp:extent cx="6049010" cy="3092450"/>
            <wp:effectExtent l="0" t="0" r="889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018-12-04 Specifiek rapport - SequriX.png"/>
                    <pic:cNvPicPr/>
                  </pic:nvPicPr>
                  <pic:blipFill>
                    <a:blip r:embed="rId63">
                      <a:extLst>
                        <a:ext uri="{28A0092B-C50C-407E-A947-70E740481C1C}">
                          <a14:useLocalDpi xmlns:a14="http://schemas.microsoft.com/office/drawing/2010/main" val="0"/>
                        </a:ext>
                      </a:extLst>
                    </a:blip>
                    <a:stretch>
                      <a:fillRect/>
                    </a:stretch>
                  </pic:blipFill>
                  <pic:spPr>
                    <a:xfrm>
                      <a:off x="0" y="0"/>
                      <a:ext cx="6049010" cy="3092450"/>
                    </a:xfrm>
                    <a:prstGeom prst="rect">
                      <a:avLst/>
                    </a:prstGeom>
                  </pic:spPr>
                </pic:pic>
              </a:graphicData>
            </a:graphic>
          </wp:inline>
        </w:drawing>
      </w:r>
    </w:p>
    <w:p w14:paraId="43D937B8" w14:textId="4AA4A4C5" w:rsidR="00CC1A6F" w:rsidRDefault="007961DE" w:rsidP="003B02B2">
      <w:pPr>
        <w:pStyle w:val="Caption"/>
      </w:pPr>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8</w:t>
      </w:r>
      <w:r w:rsidR="004C7FFA">
        <w:fldChar w:fldCharType="end"/>
      </w:r>
      <w:r>
        <w:t>: Specifiek rapport opstellen/versturen</w:t>
      </w:r>
    </w:p>
    <w:p w14:paraId="16E2B266" w14:textId="7402A825" w:rsidR="00CC1A6F" w:rsidRDefault="007961DE" w:rsidP="00CC1A6F">
      <w:r>
        <w:t xml:space="preserve">De getoonde tekst is afhankelijk van de instellingen in uw omgeving. U kunt de getoonde teksten verder invullen en aanpassen. Als het onderwerp en de rapport tekst goed zijn, kunt u het rapport versturen met de knop </w:t>
      </w:r>
      <w:r w:rsidRPr="007961DE">
        <w:rPr>
          <w:rStyle w:val="Bold"/>
        </w:rPr>
        <w:t>Verstuur</w:t>
      </w:r>
      <w:r>
        <w:t xml:space="preserve">. </w:t>
      </w:r>
      <w:r w:rsidR="00CC1A6F">
        <w:t>Het rapport zal dan verstuurd worden naar alle rapportage e-mailadressen van het betreffende object (dus dezelfde e-mailadressen die gebruikt worden voor het automatisch mailen van het taakrapport).</w:t>
      </w:r>
    </w:p>
    <w:p w14:paraId="24B878E0" w14:textId="39870415" w:rsidR="00380C96" w:rsidRDefault="00380C96" w:rsidP="006F6E29">
      <w:pPr>
        <w:pStyle w:val="Heading3"/>
        <w:rPr>
          <w:rStyle w:val="Bold"/>
        </w:rPr>
      </w:pPr>
      <w:bookmarkStart w:id="125" w:name="_Ref468797359"/>
      <w:bookmarkStart w:id="126" w:name="_Toc41561735"/>
      <w:bookmarkStart w:id="127" w:name="_Toc64306882"/>
      <w:r>
        <w:rPr>
          <w:rStyle w:val="Bold"/>
          <w:b/>
        </w:rPr>
        <w:t>Bezoekersregistratie</w:t>
      </w:r>
      <w:bookmarkEnd w:id="125"/>
      <w:bookmarkEnd w:id="126"/>
      <w:bookmarkEnd w:id="127"/>
    </w:p>
    <w:p w14:paraId="2368F268" w14:textId="3073D64C" w:rsidR="00380C96" w:rsidRDefault="00380C96" w:rsidP="00380C96">
      <w:r>
        <w:t>Voor receptietaken die worden uitgevoerd op de Backoffice is het mogelijk om bezoekers bij te houden. In de bezoekersregistratie kunnen bezoekers geregistreerd worden. Deze ingevoerde bezoekers kunnen ook getoond worden op het dagrapport van het object. Om de bezoeker</w:t>
      </w:r>
      <w:r w:rsidR="009E3645">
        <w:t>s</w:t>
      </w:r>
      <w:r>
        <w:t xml:space="preserve">registratie te kunnen gebruiken dient de </w:t>
      </w:r>
      <w:r w:rsidR="009E3645">
        <w:t>receptie</w:t>
      </w:r>
      <w:r>
        <w:t>taak gestart te zijn op de Backoffice. De bezoekerregistratie is niet te gebruiken in de SequriX app.</w:t>
      </w:r>
    </w:p>
    <w:p w14:paraId="0C283C2D" w14:textId="77777777" w:rsidR="00380C96" w:rsidRPr="0060650A" w:rsidRDefault="00380C96" w:rsidP="00380C96"/>
    <w:p w14:paraId="7E994D41" w14:textId="533356D8" w:rsidR="00380C96" w:rsidRDefault="002768F0" w:rsidP="00380C96">
      <w:r>
        <w:drawing>
          <wp:inline distT="0" distB="0" distL="0" distR="0" wp14:anchorId="10A14733" wp14:editId="77E99760">
            <wp:extent cx="3618099" cy="1828800"/>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0980" cy="1835311"/>
                    </a:xfrm>
                    <a:prstGeom prst="rect">
                      <a:avLst/>
                    </a:prstGeom>
                  </pic:spPr>
                </pic:pic>
              </a:graphicData>
            </a:graphic>
          </wp:inline>
        </w:drawing>
      </w:r>
      <w:r>
        <w:rPr>
          <w:lang w:eastAsia="nl-NL"/>
        </w:rPr>
        <w:t xml:space="preserve"> </w:t>
      </w:r>
    </w:p>
    <w:p w14:paraId="5A35BEAF" w14:textId="5397F4A8" w:rsidR="00380C96" w:rsidRDefault="00380C96" w:rsidP="003B02B2">
      <w:pPr>
        <w:pStyle w:val="Caption"/>
      </w:pPr>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9</w:t>
      </w:r>
      <w:r w:rsidR="004C7FFA">
        <w:fldChar w:fldCharType="end"/>
      </w:r>
      <w:r>
        <w:t>:</w:t>
      </w:r>
      <w:r w:rsidR="009E3645">
        <w:t xml:space="preserve"> Bezoekersregistratie</w:t>
      </w:r>
    </w:p>
    <w:p w14:paraId="5AE11404" w14:textId="576128CC" w:rsidR="00380C96" w:rsidRDefault="00380C96" w:rsidP="00380C96">
      <w:r>
        <w:lastRenderedPageBreak/>
        <w:t xml:space="preserve">Standaard worden de </w:t>
      </w:r>
      <w:r w:rsidR="00987106">
        <w:t>bez</w:t>
      </w:r>
      <w:r w:rsidR="009E3645">
        <w:t>o</w:t>
      </w:r>
      <w:r w:rsidR="00987106">
        <w:t>ek</w:t>
      </w:r>
      <w:r w:rsidR="009E3645">
        <w:t>e</w:t>
      </w:r>
      <w:r w:rsidR="00987106">
        <w:t>rs</w:t>
      </w:r>
      <w:r>
        <w:t xml:space="preserve"> van </w:t>
      </w:r>
      <w:r w:rsidR="00987106">
        <w:t>het object</w:t>
      </w:r>
      <w:r>
        <w:t xml:space="preserve"> die reeds ingevoerd zijn getoond</w:t>
      </w:r>
      <w:r w:rsidR="00987106">
        <w:t>.</w:t>
      </w:r>
      <w:r>
        <w:t xml:space="preserve"> </w:t>
      </w:r>
      <w:r w:rsidR="00987106">
        <w:t>Eerst de bezoeker</w:t>
      </w:r>
      <w:r w:rsidR="00AE2C7E">
        <w:t>s</w:t>
      </w:r>
      <w:r w:rsidR="00987106">
        <w:t xml:space="preserve"> die nog niet vertokken zijn en vervolgens de be</w:t>
      </w:r>
      <w:r w:rsidR="009E3645">
        <w:t>z</w:t>
      </w:r>
      <w:r w:rsidR="00987106">
        <w:t>oekers die de afgelopen 24 uur zijn aangekomen of vertrokken gesorteerd op aflopende aankomsttijd</w:t>
      </w:r>
      <w:r>
        <w:t>.</w:t>
      </w:r>
    </w:p>
    <w:p w14:paraId="4566FBBE" w14:textId="6C0F6C6E" w:rsidR="002768F0" w:rsidRDefault="002768F0" w:rsidP="00380C96"/>
    <w:p w14:paraId="26BFBB76" w14:textId="23C9C485" w:rsidR="002768F0" w:rsidRDefault="002768F0" w:rsidP="00380C96">
      <w:r>
        <w:t xml:space="preserve">Met de knop </w:t>
      </w:r>
      <w:r w:rsidRPr="002768F0">
        <w:rPr>
          <w:b/>
          <w:bCs/>
        </w:rPr>
        <w:t>Evacuatielijst</w:t>
      </w:r>
      <w:r>
        <w:t xml:space="preserve"> kan er een uitdraai gemaakt worden van alle aanwezige bezoekers die gebruikt kan worden bij een ontruiming van het pand.</w:t>
      </w:r>
    </w:p>
    <w:p w14:paraId="07C9D27F" w14:textId="77777777" w:rsidR="00380C96" w:rsidRDefault="00380C96" w:rsidP="00380C96"/>
    <w:p w14:paraId="19E1C39F" w14:textId="7A0336AA" w:rsidR="00A73B3B" w:rsidRDefault="00380C96" w:rsidP="00380C96">
      <w:pPr>
        <w:rPr>
          <w:rStyle w:val="Bold"/>
          <w:b w:val="0"/>
        </w:rPr>
      </w:pPr>
      <w:r>
        <w:t xml:space="preserve">Met de knop </w:t>
      </w:r>
      <w:r>
        <w:rPr>
          <w:rStyle w:val="Bold"/>
        </w:rPr>
        <w:t>Nieuw</w:t>
      </w:r>
      <w:r>
        <w:rPr>
          <w:rStyle w:val="Bold"/>
          <w:b w:val="0"/>
        </w:rPr>
        <w:t xml:space="preserve"> kunnen nieuwe </w:t>
      </w:r>
      <w:r w:rsidR="00987106">
        <w:rPr>
          <w:rStyle w:val="Bold"/>
          <w:b w:val="0"/>
        </w:rPr>
        <w:t>bezoekers geregistreerd</w:t>
      </w:r>
      <w:r>
        <w:rPr>
          <w:rStyle w:val="Bold"/>
          <w:b w:val="0"/>
        </w:rPr>
        <w:t xml:space="preserve"> worden. Na het klikken op de knop Nieuw wordt een nieuw scherm geopend, zie</w:t>
      </w:r>
      <w:r w:rsidR="00987106">
        <w:rPr>
          <w:rStyle w:val="Bold"/>
          <w:b w:val="0"/>
        </w:rPr>
        <w:t xml:space="preserve"> </w:t>
      </w:r>
      <w:r>
        <w:rPr>
          <w:rStyle w:val="Bold"/>
          <w:b w:val="0"/>
        </w:rPr>
        <w:t xml:space="preserve"> </w:t>
      </w:r>
      <w:r>
        <w:rPr>
          <w:rStyle w:val="Bold"/>
          <w:b w:val="0"/>
        </w:rPr>
        <w:fldChar w:fldCharType="begin"/>
      </w:r>
      <w:r>
        <w:rPr>
          <w:rStyle w:val="Bold"/>
          <w:b w:val="0"/>
        </w:rPr>
        <w:instrText xml:space="preserve"> REF _Ref467061150 \h </w:instrText>
      </w:r>
      <w:r>
        <w:rPr>
          <w:rStyle w:val="Bold"/>
          <w:b w:val="0"/>
        </w:rPr>
      </w:r>
      <w:r>
        <w:rPr>
          <w:rStyle w:val="Bold"/>
          <w:b w:val="0"/>
        </w:rPr>
        <w:fldChar w:fldCharType="separate"/>
      </w:r>
      <w:r w:rsidR="00772168">
        <w:t>Figuur 7</w:t>
      </w:r>
      <w:r w:rsidR="00772168">
        <w:noBreakHyphen/>
        <w:t>7</w:t>
      </w:r>
      <w:r>
        <w:rPr>
          <w:rStyle w:val="Bold"/>
          <w:b w:val="0"/>
        </w:rPr>
        <w:fldChar w:fldCharType="end"/>
      </w:r>
      <w:r>
        <w:rPr>
          <w:rStyle w:val="Bold"/>
          <w:b w:val="0"/>
        </w:rPr>
        <w:t xml:space="preserve">. In het veld </w:t>
      </w:r>
      <w:r w:rsidR="00AE2C7E" w:rsidRPr="009F412D">
        <w:rPr>
          <w:rStyle w:val="Bold"/>
        </w:rPr>
        <w:t>Aankomst</w:t>
      </w:r>
      <w:r>
        <w:rPr>
          <w:rStyle w:val="Bold"/>
          <w:b w:val="0"/>
        </w:rPr>
        <w:t xml:space="preserve"> </w:t>
      </w:r>
      <w:r w:rsidR="00AE2C7E">
        <w:rPr>
          <w:rStyle w:val="Bold"/>
          <w:b w:val="0"/>
        </w:rPr>
        <w:t xml:space="preserve">wordt de huidige tijd ingevuld. </w:t>
      </w:r>
    </w:p>
    <w:p w14:paraId="67120143" w14:textId="6EA0BA83" w:rsidR="00A73B3B" w:rsidRDefault="00A73B3B" w:rsidP="00762DDB">
      <w:pPr>
        <w:pStyle w:val="Opsomming1"/>
        <w:rPr>
          <w:rStyle w:val="Bold"/>
          <w:b w:val="0"/>
        </w:rPr>
      </w:pPr>
      <w:r>
        <w:rPr>
          <w:rStyle w:val="Bold"/>
        </w:rPr>
        <w:t>Naam</w:t>
      </w:r>
      <w:r w:rsidRPr="00A73B3B">
        <w:rPr>
          <w:rStyle w:val="Bold"/>
        </w:rPr>
        <w:t>:</w:t>
      </w:r>
      <w:r>
        <w:rPr>
          <w:rStyle w:val="Bold"/>
        </w:rPr>
        <w:t xml:space="preserve"> </w:t>
      </w:r>
      <w:r w:rsidRPr="00F85D19">
        <w:t>Naam van de bezoeker (verplicht)</w:t>
      </w:r>
    </w:p>
    <w:p w14:paraId="00F32006" w14:textId="47A6F845" w:rsidR="00A73B3B" w:rsidRDefault="00A73B3B" w:rsidP="00762DDB">
      <w:pPr>
        <w:pStyle w:val="Opsomming1"/>
        <w:rPr>
          <w:rStyle w:val="Bold"/>
          <w:b w:val="0"/>
        </w:rPr>
      </w:pPr>
      <w:r>
        <w:rPr>
          <w:rStyle w:val="Bold"/>
        </w:rPr>
        <w:t>Bedrijf</w:t>
      </w:r>
      <w:r w:rsidRPr="00F85D19">
        <w:t>: Naam van het bedrijf van de bezoeker (optioneel)</w:t>
      </w:r>
    </w:p>
    <w:p w14:paraId="2AF6FBCC" w14:textId="256FDB79" w:rsidR="00A73B3B" w:rsidRDefault="00A73B3B" w:rsidP="00762DDB">
      <w:pPr>
        <w:pStyle w:val="Opsomming1"/>
        <w:rPr>
          <w:rStyle w:val="Bold"/>
          <w:b w:val="0"/>
        </w:rPr>
      </w:pPr>
      <w:r>
        <w:rPr>
          <w:rStyle w:val="Bold"/>
        </w:rPr>
        <w:t>Telefoon</w:t>
      </w:r>
      <w:r w:rsidRPr="00F85D19">
        <w:t>: Het telefoonnummer van de bezoeker (optioneel)</w:t>
      </w:r>
    </w:p>
    <w:p w14:paraId="2753BFE3" w14:textId="47B85E17" w:rsidR="00A73B3B" w:rsidRDefault="00A73B3B" w:rsidP="00762DDB">
      <w:pPr>
        <w:pStyle w:val="Opsomming1"/>
        <w:rPr>
          <w:rStyle w:val="Bold"/>
          <w:b w:val="0"/>
        </w:rPr>
      </w:pPr>
      <w:r>
        <w:rPr>
          <w:rStyle w:val="Bold"/>
        </w:rPr>
        <w:t>Kenteken</w:t>
      </w:r>
      <w:r w:rsidRPr="00F85D19">
        <w:t>: Kenteken van de auto van de bezoeker (optioneel)</w:t>
      </w:r>
    </w:p>
    <w:p w14:paraId="1AC3EF39" w14:textId="3F1CE0EE" w:rsidR="00A73B3B" w:rsidRDefault="00A73B3B" w:rsidP="00762DDB">
      <w:pPr>
        <w:pStyle w:val="Opsomming1"/>
        <w:rPr>
          <w:rStyle w:val="Bold"/>
          <w:b w:val="0"/>
        </w:rPr>
      </w:pPr>
      <w:r>
        <w:rPr>
          <w:rStyle w:val="Bold"/>
        </w:rPr>
        <w:t>Identiteitsbewijsnummer</w:t>
      </w:r>
      <w:r w:rsidRPr="00F85D19">
        <w:t>: Nummer van identiteitsbewijs van de bezoeker (optioneel).</w:t>
      </w:r>
    </w:p>
    <w:p w14:paraId="51EDE1E7" w14:textId="63964369" w:rsidR="00ED1D49" w:rsidRDefault="00ED1D49" w:rsidP="00762DDB">
      <w:pPr>
        <w:pStyle w:val="Opsomming1"/>
        <w:rPr>
          <w:rStyle w:val="Bold"/>
          <w:b w:val="0"/>
        </w:rPr>
      </w:pPr>
      <w:r>
        <w:rPr>
          <w:rStyle w:val="Bold"/>
        </w:rPr>
        <w:t>Op bezoek bij</w:t>
      </w:r>
      <w:r w:rsidRPr="00F85D19">
        <w:t>: Naam van de persoon die bezocht wordt (optioneel)</w:t>
      </w:r>
    </w:p>
    <w:p w14:paraId="649CFAF9" w14:textId="16A50B42" w:rsidR="00380C96" w:rsidRPr="00513112" w:rsidRDefault="00AE2C7E" w:rsidP="00380C96">
      <w:pPr>
        <w:rPr>
          <w:rStyle w:val="Bold"/>
          <w:b w:val="0"/>
        </w:rPr>
      </w:pPr>
      <w:r>
        <w:t xml:space="preserve">In het veld </w:t>
      </w:r>
      <w:r w:rsidRPr="009F412D">
        <w:rPr>
          <w:rStyle w:val="Bold"/>
        </w:rPr>
        <w:t>Vertrek</w:t>
      </w:r>
      <w:r>
        <w:t xml:space="preserve"> wordt de vertrektijd van de bezoeker ingevoerd. Als men een bestaande bezoekersregistratie aanpast en de aankomsttijd is meer dan 5 minuten geleden en de vertrektijd is nog niet ingevuld dan wordt de vertrektijd automatisch ingevuld met de huidige tijd. </w:t>
      </w:r>
      <w:r w:rsidR="00380C96">
        <w:t xml:space="preserve">Met de knop </w:t>
      </w:r>
      <w:r w:rsidR="00380C96">
        <w:rPr>
          <w:rStyle w:val="Bold"/>
        </w:rPr>
        <w:t>Opslaan</w:t>
      </w:r>
      <w:r w:rsidR="00380C96">
        <w:rPr>
          <w:rStyle w:val="Bold"/>
          <w:b w:val="0"/>
        </w:rPr>
        <w:t xml:space="preserve"> wordt de </w:t>
      </w:r>
      <w:r>
        <w:rPr>
          <w:rStyle w:val="Bold"/>
          <w:b w:val="0"/>
        </w:rPr>
        <w:t>bezoekersregistratie</w:t>
      </w:r>
      <w:r w:rsidR="00380C96">
        <w:rPr>
          <w:rStyle w:val="Bold"/>
          <w:b w:val="0"/>
        </w:rPr>
        <w:t xml:space="preserve"> opgeslagen. De knop </w:t>
      </w:r>
      <w:r w:rsidR="00380C96">
        <w:rPr>
          <w:rStyle w:val="Bold"/>
        </w:rPr>
        <w:t>Annuleren</w:t>
      </w:r>
      <w:r w:rsidR="00380C96">
        <w:rPr>
          <w:rStyle w:val="Bold"/>
          <w:b w:val="0"/>
        </w:rPr>
        <w:t xml:space="preserve"> zorgt ervoor dat er niets wordt opgeslagen en keert u terug naar het vorige scherm.</w:t>
      </w:r>
      <w:r>
        <w:rPr>
          <w:rStyle w:val="Bold"/>
          <w:b w:val="0"/>
        </w:rPr>
        <w:t xml:space="preserve"> Middels de knop </w:t>
      </w:r>
      <w:r w:rsidRPr="009F412D">
        <w:rPr>
          <w:rStyle w:val="Bold"/>
        </w:rPr>
        <w:t>Ver</w:t>
      </w:r>
      <w:r w:rsidR="009E3645" w:rsidRPr="009F412D">
        <w:rPr>
          <w:rStyle w:val="Bold"/>
        </w:rPr>
        <w:t>w</w:t>
      </w:r>
      <w:r w:rsidRPr="009F412D">
        <w:rPr>
          <w:rStyle w:val="Bold"/>
        </w:rPr>
        <w:t>ijderen</w:t>
      </w:r>
      <w:r>
        <w:rPr>
          <w:rStyle w:val="Bold"/>
          <w:b w:val="0"/>
        </w:rPr>
        <w:t xml:space="preserve"> kan een bezoekersregistratie verwijderd worden.</w:t>
      </w:r>
    </w:p>
    <w:p w14:paraId="7554FC11" w14:textId="77777777" w:rsidR="00380C96" w:rsidRDefault="00380C96" w:rsidP="00380C96"/>
    <w:p w14:paraId="585721AB" w14:textId="6F6FC763" w:rsidR="00380C96" w:rsidRDefault="00A73B3B" w:rsidP="00380C96">
      <w:r>
        <w:drawing>
          <wp:inline distT="0" distB="0" distL="0" distR="0" wp14:anchorId="7BD7A1FD" wp14:editId="7CA8B68A">
            <wp:extent cx="6049010" cy="1944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9010" cy="1944370"/>
                    </a:xfrm>
                    <a:prstGeom prst="rect">
                      <a:avLst/>
                    </a:prstGeom>
                  </pic:spPr>
                </pic:pic>
              </a:graphicData>
            </a:graphic>
          </wp:inline>
        </w:drawing>
      </w:r>
    </w:p>
    <w:p w14:paraId="21B382F3" w14:textId="295080F1" w:rsidR="00380C96" w:rsidRDefault="00380C96" w:rsidP="003B02B2">
      <w:pPr>
        <w:pStyle w:val="Caption"/>
      </w:pPr>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10</w:t>
      </w:r>
      <w:r w:rsidR="004C7FFA">
        <w:fldChar w:fldCharType="end"/>
      </w:r>
      <w:r>
        <w:t xml:space="preserve">: </w:t>
      </w:r>
      <w:r w:rsidR="009E3645">
        <w:t>Bezoeker registreren</w:t>
      </w:r>
    </w:p>
    <w:p w14:paraId="0BB479C4" w14:textId="0FA0696B" w:rsidR="00380C96" w:rsidRDefault="00380C96" w:rsidP="00380C96">
      <w:pPr>
        <w:rPr>
          <w:rStyle w:val="Bold"/>
          <w:b w:val="0"/>
        </w:rPr>
      </w:pPr>
      <w:r>
        <w:t xml:space="preserve">Om een </w:t>
      </w:r>
      <w:r w:rsidR="00AE2C7E">
        <w:t>bezoeke</w:t>
      </w:r>
      <w:r w:rsidR="004356FA">
        <w:t>r</w:t>
      </w:r>
      <w:r w:rsidR="00AE2C7E">
        <w:t xml:space="preserve">sregistratie </w:t>
      </w:r>
      <w:r>
        <w:t xml:space="preserve">te wijzigen klikt u op de betreffende </w:t>
      </w:r>
      <w:r w:rsidR="00AE2C7E">
        <w:t>bezoeke</w:t>
      </w:r>
      <w:r w:rsidR="004356FA">
        <w:t>r</w:t>
      </w:r>
      <w:r w:rsidR="00AE2C7E">
        <w:t xml:space="preserve">sregistratie </w:t>
      </w:r>
      <w:r>
        <w:t xml:space="preserve">regel. Met de knop </w:t>
      </w:r>
      <w:r>
        <w:rPr>
          <w:rStyle w:val="Bold"/>
        </w:rPr>
        <w:t>Opslaan</w:t>
      </w:r>
      <w:r>
        <w:rPr>
          <w:rStyle w:val="Bold"/>
          <w:b w:val="0"/>
        </w:rPr>
        <w:t xml:space="preserve"> worden de wijzigingen opgeslagen. De knop </w:t>
      </w:r>
      <w:r>
        <w:rPr>
          <w:rStyle w:val="Bold"/>
        </w:rPr>
        <w:t>Annuleren</w:t>
      </w:r>
      <w:r>
        <w:rPr>
          <w:rStyle w:val="Bold"/>
          <w:b w:val="0"/>
        </w:rPr>
        <w:t xml:space="preserve"> zorgt ervoor dat er niets wordt gewijzigd en keert u terug naar het vorige scherm.</w:t>
      </w:r>
    </w:p>
    <w:p w14:paraId="77FCDE19" w14:textId="63C014AD" w:rsidR="008F220E" w:rsidRDefault="008F220E" w:rsidP="006F6E29">
      <w:pPr>
        <w:pStyle w:val="Heading3"/>
      </w:pPr>
      <w:bookmarkStart w:id="128" w:name="_Ref475083909"/>
      <w:bookmarkStart w:id="129" w:name="_Toc41561736"/>
      <w:bookmarkStart w:id="130" w:name="_Toc64306883"/>
      <w:r>
        <w:lastRenderedPageBreak/>
        <w:t>Documenten en procedures</w:t>
      </w:r>
      <w:bookmarkEnd w:id="128"/>
      <w:bookmarkEnd w:id="129"/>
      <w:bookmarkEnd w:id="130"/>
    </w:p>
    <w:p w14:paraId="639845F1" w14:textId="1B8CC193" w:rsidR="008F220E" w:rsidRDefault="00943B88">
      <w:r>
        <w:t xml:space="preserve">Documenten en procedures die zijn klaargezet voor een receptietaak op de Backoffice kunnen door de beambte worden ingezien. De documenten en procedures kunnen algemene documenten of procedures zijn, </w:t>
      </w:r>
      <w:r w:rsidR="00482A8A">
        <w:t>of</w:t>
      </w:r>
      <w:r>
        <w:t xml:space="preserve"> documenten en procedures die zijn gerelateerd aan het object. De lijst met objecten en procedures kan eenvoudig gefilterd worden door de checkboxes </w:t>
      </w:r>
      <w:r w:rsidRPr="00D96E46">
        <w:rPr>
          <w:rStyle w:val="Bold"/>
        </w:rPr>
        <w:t>Algemeen</w:t>
      </w:r>
      <w:r>
        <w:t xml:space="preserve"> of </w:t>
      </w:r>
      <w:r w:rsidRPr="00D96E46">
        <w:rPr>
          <w:rStyle w:val="Bold"/>
        </w:rPr>
        <w:t>Object</w:t>
      </w:r>
      <w:r>
        <w:t xml:space="preserve"> aan of uit te vinken. Door op een document of procedure te klikken wordt het document gedownload of geopend. Dit heeft te maken of het document of procedure is opgeslagen als een link (verwijzing naar het document) of dat het document is geüpload naar de SequriX Backoffice (en vanuit SequriX geopend kan worden).</w:t>
      </w:r>
    </w:p>
    <w:p w14:paraId="178C1745" w14:textId="6E712ED7" w:rsidR="008F220E" w:rsidRDefault="008F220E">
      <w:r>
        <w:rPr>
          <w:lang w:eastAsia="nl-NL"/>
        </w:rPr>
        <w:drawing>
          <wp:inline distT="0" distB="0" distL="0" distR="0" wp14:anchorId="071ED19D" wp14:editId="7AB5D6D7">
            <wp:extent cx="2390863" cy="1153852"/>
            <wp:effectExtent l="0" t="0" r="0" b="8255"/>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bwMode="auto">
                    <a:xfrm>
                      <a:off x="0" y="0"/>
                      <a:ext cx="2390863" cy="1153852"/>
                    </a:xfrm>
                    <a:prstGeom prst="rect">
                      <a:avLst/>
                    </a:prstGeom>
                    <a:ln>
                      <a:noFill/>
                    </a:ln>
                    <a:extLst>
                      <a:ext uri="{53640926-AAD7-44D8-BBD7-CCE9431645EC}">
                        <a14:shadowObscured xmlns:a14="http://schemas.microsoft.com/office/drawing/2010/main"/>
                      </a:ext>
                    </a:extLst>
                  </pic:spPr>
                </pic:pic>
              </a:graphicData>
            </a:graphic>
          </wp:inline>
        </w:drawing>
      </w:r>
    </w:p>
    <w:p w14:paraId="6B348B4F" w14:textId="1B1015A0" w:rsidR="00943B88" w:rsidRDefault="00943B88" w:rsidP="003B02B2">
      <w:pPr>
        <w:pStyle w:val="Caption"/>
      </w:pPr>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11</w:t>
      </w:r>
      <w:r w:rsidR="004C7FFA">
        <w:fldChar w:fldCharType="end"/>
      </w:r>
      <w:r>
        <w:t>: Documenten en procedures</w:t>
      </w:r>
    </w:p>
    <w:p w14:paraId="5B8CB4D0" w14:textId="64BB1E29" w:rsidR="00160382" w:rsidRDefault="001630B3" w:rsidP="006F6E29">
      <w:pPr>
        <w:pStyle w:val="Heading3"/>
      </w:pPr>
      <w:bookmarkStart w:id="131" w:name="_Toc475431760"/>
      <w:bookmarkStart w:id="132" w:name="_Ref466988058"/>
      <w:bookmarkStart w:id="133" w:name="_Ref466988072"/>
      <w:bookmarkStart w:id="134" w:name="_Toc41561737"/>
      <w:bookmarkStart w:id="135" w:name="_Toc64306884"/>
      <w:bookmarkEnd w:id="131"/>
      <w:r>
        <w:t>Receptietaak beëindigen</w:t>
      </w:r>
      <w:bookmarkEnd w:id="132"/>
      <w:bookmarkEnd w:id="133"/>
      <w:bookmarkEnd w:id="134"/>
      <w:bookmarkEnd w:id="135"/>
    </w:p>
    <w:p w14:paraId="2EADF9A8" w14:textId="56781D5A" w:rsidR="00CD7871" w:rsidRPr="00CD7871" w:rsidRDefault="00CD7871" w:rsidP="001630B3">
      <w:pPr>
        <w:rPr>
          <w:rStyle w:val="Bold"/>
          <w:b w:val="0"/>
        </w:rPr>
      </w:pPr>
      <w:r>
        <w:t xml:space="preserve">Bent u klaar met de receptietaak dan is het raadzaam een bevinding in te voeren door op de knop </w:t>
      </w:r>
      <w:r>
        <w:rPr>
          <w:rStyle w:val="Bold"/>
        </w:rPr>
        <w:t>Toevoegen</w:t>
      </w:r>
      <w:r>
        <w:rPr>
          <w:rStyle w:val="Bold"/>
          <w:b w:val="0"/>
        </w:rPr>
        <w:t xml:space="preserve"> te klikken.</w:t>
      </w:r>
    </w:p>
    <w:p w14:paraId="634F8130" w14:textId="77777777" w:rsidR="00CD7871" w:rsidRDefault="00CD7871" w:rsidP="001630B3"/>
    <w:p w14:paraId="400186C6" w14:textId="0167A689" w:rsidR="001630B3" w:rsidRDefault="005B49F5" w:rsidP="001630B3">
      <w:r>
        <w:t xml:space="preserve">Wanneer de taak succesvol is uitgevoerd en kan worden afgerond klikt u op de knop </w:t>
      </w:r>
      <w:r w:rsidRPr="005B49F5">
        <w:rPr>
          <w:rStyle w:val="Bold"/>
        </w:rPr>
        <w:t>Taak afronden</w:t>
      </w:r>
      <w:r>
        <w:t xml:space="preserve">. Een reden dient te worden opgegeven voordat de taak kan worden afgerond. </w:t>
      </w:r>
      <w:r w:rsidR="00A61863">
        <w:t>Door te k</w:t>
      </w:r>
      <w:r>
        <w:t xml:space="preserve">likken op de knop </w:t>
      </w:r>
      <w:r w:rsidRPr="005B49F5">
        <w:rPr>
          <w:rStyle w:val="Bold"/>
        </w:rPr>
        <w:t>Opslaan</w:t>
      </w:r>
      <w:r>
        <w:t xml:space="preserve"> wordt de taak afgerond en keert u terug in het taakoverzicht scherm. Klikt u op de knop </w:t>
      </w:r>
      <w:r w:rsidRPr="005B49F5">
        <w:rPr>
          <w:rStyle w:val="Bold"/>
        </w:rPr>
        <w:t>Annuleren</w:t>
      </w:r>
      <w:r>
        <w:t>, dan keert u terug naar het vorige scherm.</w:t>
      </w:r>
    </w:p>
    <w:p w14:paraId="159C3366" w14:textId="77777777" w:rsidR="005B49F5" w:rsidRDefault="005B49F5" w:rsidP="001630B3"/>
    <w:p w14:paraId="246C7EE3" w14:textId="77777777" w:rsidR="005B49F5" w:rsidRPr="001630B3" w:rsidRDefault="005B49F5" w:rsidP="001630B3">
      <w:r>
        <w:rPr>
          <w:lang w:eastAsia="nl-NL"/>
        </w:rPr>
        <w:drawing>
          <wp:inline distT="0" distB="0" distL="0" distR="0" wp14:anchorId="4C32907E" wp14:editId="4ADE2038">
            <wp:extent cx="3738635" cy="1009816"/>
            <wp:effectExtent l="0" t="0" r="0" b="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5553" cy="1019788"/>
                    </a:xfrm>
                    <a:prstGeom prst="rect">
                      <a:avLst/>
                    </a:prstGeom>
                  </pic:spPr>
                </pic:pic>
              </a:graphicData>
            </a:graphic>
          </wp:inline>
        </w:drawing>
      </w:r>
    </w:p>
    <w:p w14:paraId="714C9218" w14:textId="3B64455E" w:rsidR="005B49F5" w:rsidRDefault="005B49F5" w:rsidP="003B02B2">
      <w:pPr>
        <w:pStyle w:val="Caption"/>
      </w:pPr>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12</w:t>
      </w:r>
      <w:r w:rsidR="004C7FFA">
        <w:fldChar w:fldCharType="end"/>
      </w:r>
      <w:r>
        <w:t>:</w:t>
      </w:r>
      <w:r w:rsidR="00513112">
        <w:t xml:space="preserve"> </w:t>
      </w:r>
      <w:r>
        <w:t>Taak afronden</w:t>
      </w:r>
    </w:p>
    <w:p w14:paraId="4FAC5382" w14:textId="6010A164" w:rsidR="00F306D1" w:rsidRDefault="005B49F5" w:rsidP="0004033B">
      <w:r>
        <w:t xml:space="preserve">Wanneer de taak afgebroken dient te worden (bijvoorbeeld </w:t>
      </w:r>
      <w:r w:rsidR="00A61863">
        <w:t>om</w:t>
      </w:r>
      <w:r>
        <w:t xml:space="preserve">dat de taak op dit moment niet uitgevoerd kan worden doordat de klant nog aanwezig is) dan kunt u klikken op de knop </w:t>
      </w:r>
      <w:r>
        <w:rPr>
          <w:rStyle w:val="Bold"/>
        </w:rPr>
        <w:t>Meer…</w:t>
      </w:r>
      <w:r>
        <w:rPr>
          <w:rStyle w:val="Bold"/>
          <w:b w:val="0"/>
        </w:rPr>
        <w:t xml:space="preserve">, </w:t>
      </w:r>
      <w:r>
        <w:rPr>
          <w:rStyle w:val="Bold"/>
        </w:rPr>
        <w:t>Taak afbreken</w:t>
      </w:r>
      <w:r>
        <w:t xml:space="preserve">. Een reden dient te worden </w:t>
      </w:r>
      <w:r w:rsidR="00A61863">
        <w:t xml:space="preserve">geselecteerd </w:t>
      </w:r>
      <w:r>
        <w:t xml:space="preserve">voordat de taak kan worden afgebroken. </w:t>
      </w:r>
      <w:r w:rsidR="00A61863">
        <w:t xml:space="preserve">Als u daarna klikt </w:t>
      </w:r>
      <w:r>
        <w:t xml:space="preserve">op de knop </w:t>
      </w:r>
      <w:r w:rsidRPr="005B49F5">
        <w:rPr>
          <w:rStyle w:val="Bold"/>
        </w:rPr>
        <w:t>Opslaan</w:t>
      </w:r>
      <w:r w:rsidR="00A61863" w:rsidRPr="009F03B6">
        <w:rPr>
          <w:rStyle w:val="Bold"/>
          <w:b w:val="0"/>
        </w:rPr>
        <w:t>, dan</w:t>
      </w:r>
      <w:r>
        <w:t xml:space="preserve"> wordt de taak afgebroken en keert u terug in het taakoverzicht scherm. Klikt u op de knop </w:t>
      </w:r>
      <w:r w:rsidRPr="005B49F5">
        <w:rPr>
          <w:rStyle w:val="Bold"/>
        </w:rPr>
        <w:t>Annuleren</w:t>
      </w:r>
      <w:r>
        <w:t>, dan keert u terug naar het vorige scherm.</w:t>
      </w:r>
      <w:r w:rsidR="00F306D1">
        <w:t xml:space="preserve"> </w:t>
      </w:r>
    </w:p>
    <w:p w14:paraId="218D9570" w14:textId="43FFE3BF" w:rsidR="005B49F5" w:rsidRDefault="00F306D1" w:rsidP="0004033B">
      <w:r>
        <w:t>Let op: afgebroken taken kunnen niet meer heropend worden. Deze taken dienen opnieuw ingepland te worden in een dienst.</w:t>
      </w:r>
    </w:p>
    <w:p w14:paraId="4FAAA0C2" w14:textId="77777777" w:rsidR="005B49F5" w:rsidRDefault="005B49F5" w:rsidP="0004033B">
      <w:pPr>
        <w:rPr>
          <w:lang w:eastAsia="nl-NL"/>
        </w:rPr>
      </w:pPr>
    </w:p>
    <w:p w14:paraId="5FE61FB8" w14:textId="77777777" w:rsidR="00160382" w:rsidRDefault="005B49F5" w:rsidP="0004033B">
      <w:pPr>
        <w:rPr>
          <w:lang w:eastAsia="nl-NL"/>
        </w:rPr>
      </w:pPr>
      <w:r>
        <w:rPr>
          <w:lang w:eastAsia="nl-NL"/>
        </w:rPr>
        <w:lastRenderedPageBreak/>
        <w:drawing>
          <wp:inline distT="0" distB="0" distL="0" distR="0" wp14:anchorId="4686D424" wp14:editId="3D855414">
            <wp:extent cx="3729162" cy="1033877"/>
            <wp:effectExtent l="0" t="0" r="508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5789" cy="1046804"/>
                    </a:xfrm>
                    <a:prstGeom prst="rect">
                      <a:avLst/>
                    </a:prstGeom>
                  </pic:spPr>
                </pic:pic>
              </a:graphicData>
            </a:graphic>
          </wp:inline>
        </w:drawing>
      </w:r>
    </w:p>
    <w:p w14:paraId="1A5BCF9B" w14:textId="2F4059E2" w:rsidR="005B49F5" w:rsidRDefault="005B49F5" w:rsidP="003B02B2">
      <w:pPr>
        <w:pStyle w:val="Caption"/>
      </w:pPr>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13</w:t>
      </w:r>
      <w:r w:rsidR="004C7FFA">
        <w:fldChar w:fldCharType="end"/>
      </w:r>
      <w:r>
        <w:t>:</w:t>
      </w:r>
      <w:r w:rsidR="00513112">
        <w:t xml:space="preserve"> </w:t>
      </w:r>
      <w:r>
        <w:t>Taak afbreken</w:t>
      </w:r>
    </w:p>
    <w:p w14:paraId="4F382727" w14:textId="434ADB20" w:rsidR="00160382" w:rsidRDefault="0056760C" w:rsidP="0056760C">
      <w:pPr>
        <w:pStyle w:val="Heading2"/>
      </w:pPr>
      <w:bookmarkStart w:id="136" w:name="_Ref466988778"/>
      <w:bookmarkStart w:id="137" w:name="_Toc41561738"/>
      <w:bookmarkStart w:id="138" w:name="_Toc64306885"/>
      <w:r>
        <w:t>Gebruik SequriX app en Backoffice</w:t>
      </w:r>
      <w:bookmarkEnd w:id="136"/>
      <w:bookmarkEnd w:id="137"/>
      <w:bookmarkEnd w:id="138"/>
    </w:p>
    <w:p w14:paraId="3842E5B3" w14:textId="77777777" w:rsidR="0056760C" w:rsidRDefault="006428CF" w:rsidP="0056760C">
      <w:r>
        <w:t xml:space="preserve">De receptiediensten zijn zo opgezet dat de SequriX app en de Backoffice naadloos met elkaar samenwerken. Diensten kunnen gestart worden op zowel de SequriX app als in de Backoffice. Taken die uitgevoerd mogen worden in zowel de SequriX app als de Backoffice kunnen OF uitgevoerd worden in de SequriX app OF in de backoffice EN niet tegelijk. Wel kunnen taken gestart worden in de SequriX app waarna de Backoffice de taak overneemt en hier de taak wordt afgerond. Andersom kan ook, starten in de Backoffice, overgeschakelen naar SequriX app voor verdere afhandeling. Het combineren van beide omgeving kan onbeperkt plaatsvinden </w:t>
      </w:r>
      <w:r w:rsidR="00CA76D0">
        <w:t>als het maar niet gelijktijdig gebeurt.</w:t>
      </w:r>
    </w:p>
    <w:p w14:paraId="7972D865" w14:textId="77777777" w:rsidR="00BF4BD5" w:rsidRDefault="00BF4BD5" w:rsidP="0056760C"/>
    <w:p w14:paraId="45E488C3" w14:textId="04942CAA" w:rsidR="00BF4BD5" w:rsidRPr="007402F2" w:rsidRDefault="00BF4BD5" w:rsidP="0056760C">
      <w:r>
        <w:t>Wanneer taken gestart zijn op de Backoffice</w:t>
      </w:r>
      <w:r w:rsidR="007402F2">
        <w:t xml:space="preserve"> en men wil overschakelen naar de SequriX app dan krijgt de </w:t>
      </w:r>
      <w:r w:rsidR="00B66E04">
        <w:t>medewerker</w:t>
      </w:r>
      <w:r w:rsidR="007402F2">
        <w:t xml:space="preserve"> hier een melding van in de SequriX app</w:t>
      </w:r>
      <w:r w:rsidR="0097237D">
        <w:t xml:space="preserve"> nadat de </w:t>
      </w:r>
      <w:r w:rsidR="00B66E04">
        <w:t xml:space="preserve">medewerker </w:t>
      </w:r>
      <w:r w:rsidR="0097237D">
        <w:t xml:space="preserve">is </w:t>
      </w:r>
      <w:r w:rsidR="0097237D" w:rsidRPr="0097237D">
        <w:rPr>
          <w:rStyle w:val="Cursief"/>
        </w:rPr>
        <w:t>aangelogd</w:t>
      </w:r>
      <w:r w:rsidR="0097237D">
        <w:t xml:space="preserve"> en een dienst is </w:t>
      </w:r>
      <w:r w:rsidR="0097237D" w:rsidRPr="0097237D">
        <w:rPr>
          <w:rStyle w:val="Cursief"/>
        </w:rPr>
        <w:t>gestart</w:t>
      </w:r>
      <w:r w:rsidR="007402F2">
        <w:t xml:space="preserve">: “Taak is reeds gestart op een ander apparaat”. Door te klikken op de knop </w:t>
      </w:r>
      <w:r w:rsidR="007402F2" w:rsidRPr="007402F2">
        <w:rPr>
          <w:rStyle w:val="Bold"/>
        </w:rPr>
        <w:t>Start taak</w:t>
      </w:r>
      <w:r w:rsidR="007402F2">
        <w:rPr>
          <w:rStyle w:val="Bold"/>
          <w:b w:val="0"/>
        </w:rPr>
        <w:t xml:space="preserve"> wordt de taak overgenomen in de SequriX app en kan de taak verder worden uitgevoerd. Andersom werkt het precies hetzelfde; Taken gestart in de SequriX app kan worden overgenomen in de Backoffice via de knop </w:t>
      </w:r>
      <w:r w:rsidR="007402F2" w:rsidRPr="007402F2">
        <w:rPr>
          <w:rStyle w:val="Bold"/>
        </w:rPr>
        <w:t>Start taak</w:t>
      </w:r>
      <w:r w:rsidR="007402F2">
        <w:rPr>
          <w:rStyle w:val="Bold"/>
          <w:b w:val="0"/>
        </w:rPr>
        <w:t>.</w:t>
      </w:r>
    </w:p>
    <w:p w14:paraId="6B5F743C" w14:textId="77777777" w:rsidR="00CA76D0" w:rsidRDefault="00CA76D0" w:rsidP="0056760C"/>
    <w:p w14:paraId="47FB0201" w14:textId="6821BE2D" w:rsidR="00CA76D0" w:rsidRPr="0056760C" w:rsidRDefault="00CA76D0" w:rsidP="0056760C">
      <w:r>
        <w:t xml:space="preserve">Voor taken die alleen in de Backoffice of alleen in de SequriX app kunnen worden </w:t>
      </w:r>
      <w:r w:rsidR="00A61863">
        <w:t xml:space="preserve">uitgevoerd </w:t>
      </w:r>
      <w:r>
        <w:t xml:space="preserve">(zie § </w:t>
      </w:r>
      <w:r>
        <w:fldChar w:fldCharType="begin"/>
      </w:r>
      <w:r>
        <w:instrText xml:space="preserve"> REF _Ref466990263 \r \h </w:instrText>
      </w:r>
      <w:r>
        <w:fldChar w:fldCharType="separate"/>
      </w:r>
      <w:r w:rsidR="00772168">
        <w:t>7.1</w:t>
      </w:r>
      <w:r>
        <w:fldChar w:fldCharType="end"/>
      </w:r>
      <w:r>
        <w:t>) geldt het bovenstaande niet. U krijgt hiervan een melding in de Backoffice of de SequriX app.</w:t>
      </w:r>
    </w:p>
    <w:p w14:paraId="0388C2E6" w14:textId="77777777" w:rsidR="001630B3" w:rsidRDefault="001630B3" w:rsidP="0004033B"/>
    <w:p w14:paraId="30A99F90" w14:textId="77777777" w:rsidR="001630B3" w:rsidRDefault="001630B3" w:rsidP="0004033B">
      <w:pPr>
        <w:pStyle w:val="Heading2"/>
      </w:pPr>
      <w:bookmarkStart w:id="139" w:name="_Toc41561739"/>
      <w:bookmarkStart w:id="140" w:name="_Toc64306886"/>
      <w:r>
        <w:t>Receptiedienst beëindigen</w:t>
      </w:r>
      <w:bookmarkEnd w:id="139"/>
      <w:bookmarkEnd w:id="140"/>
    </w:p>
    <w:p w14:paraId="765B1F04" w14:textId="790C53EA" w:rsidR="001630B3" w:rsidRDefault="001630B3" w:rsidP="001630B3">
      <w:pPr>
        <w:rPr>
          <w:rStyle w:val="Bold"/>
          <w:b w:val="0"/>
        </w:rPr>
      </w:pPr>
      <w:r>
        <w:rPr>
          <w:rStyle w:val="Bold"/>
          <w:b w:val="0"/>
        </w:rPr>
        <w:t xml:space="preserve">Nadat alle taken in een dienst zijn afgerond kan de dienst beëindigd worden met de knop </w:t>
      </w:r>
      <w:r>
        <w:rPr>
          <w:rStyle w:val="Bold"/>
        </w:rPr>
        <w:t>Dienst afronden</w:t>
      </w:r>
      <w:r>
        <w:rPr>
          <w:rStyle w:val="Bold"/>
          <w:b w:val="0"/>
        </w:rPr>
        <w:t>. Na opgave van reden en invoer van commentaar kan de dienst worden afgerond.</w:t>
      </w:r>
      <w:r w:rsidR="005B49F5" w:rsidRPr="005B49F5">
        <w:t xml:space="preserve"> </w:t>
      </w:r>
      <w:r w:rsidR="00A61863">
        <w:t>Door te k</w:t>
      </w:r>
      <w:r w:rsidR="005B49F5">
        <w:t xml:space="preserve">likken op de knop </w:t>
      </w:r>
      <w:r w:rsidR="005B49F5" w:rsidRPr="005B49F5">
        <w:rPr>
          <w:rStyle w:val="Bold"/>
        </w:rPr>
        <w:t>Opslaan</w:t>
      </w:r>
      <w:r w:rsidR="005B49F5">
        <w:t xml:space="preserve"> wordt de dienst afgerond en keert u terug naar het Dashboard. Klikt u op de knop </w:t>
      </w:r>
      <w:r w:rsidR="005B49F5" w:rsidRPr="005B49F5">
        <w:rPr>
          <w:rStyle w:val="Bold"/>
        </w:rPr>
        <w:t>Annuleren</w:t>
      </w:r>
      <w:r w:rsidR="005B49F5">
        <w:t>, dan keert u terug naar het vorige scherm.</w:t>
      </w:r>
    </w:p>
    <w:p w14:paraId="20C1D624" w14:textId="77777777" w:rsidR="001630B3" w:rsidRDefault="001630B3" w:rsidP="001630B3">
      <w:pPr>
        <w:rPr>
          <w:rStyle w:val="Bold"/>
          <w:b w:val="0"/>
        </w:rPr>
      </w:pPr>
    </w:p>
    <w:p w14:paraId="4740D5F4" w14:textId="77777777" w:rsidR="001630B3" w:rsidRDefault="00C4098A" w:rsidP="001630B3">
      <w:pPr>
        <w:rPr>
          <w:rStyle w:val="Bold"/>
          <w:b w:val="0"/>
        </w:rPr>
      </w:pPr>
      <w:r>
        <w:rPr>
          <w:lang w:eastAsia="nl-NL"/>
        </w:rPr>
        <w:drawing>
          <wp:inline distT="0" distB="0" distL="0" distR="0" wp14:anchorId="3EF7456D" wp14:editId="2F2F4F59">
            <wp:extent cx="3657600" cy="1224063"/>
            <wp:effectExtent l="0" t="0" r="0" b="0"/>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80810" cy="1231831"/>
                    </a:xfrm>
                    <a:prstGeom prst="rect">
                      <a:avLst/>
                    </a:prstGeom>
                  </pic:spPr>
                </pic:pic>
              </a:graphicData>
            </a:graphic>
          </wp:inline>
        </w:drawing>
      </w:r>
    </w:p>
    <w:p w14:paraId="1D5CD84B" w14:textId="0516D8A0" w:rsidR="00C4098A" w:rsidRDefault="00C4098A" w:rsidP="003B02B2">
      <w:pPr>
        <w:pStyle w:val="Caption"/>
      </w:pPr>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14</w:t>
      </w:r>
      <w:r w:rsidR="004C7FFA">
        <w:fldChar w:fldCharType="end"/>
      </w:r>
      <w:r>
        <w:t>:</w:t>
      </w:r>
      <w:r w:rsidR="00A80642">
        <w:t xml:space="preserve"> </w:t>
      </w:r>
      <w:r>
        <w:t>Dienst afronden</w:t>
      </w:r>
    </w:p>
    <w:p w14:paraId="0DE2893E" w14:textId="68FC28FF" w:rsidR="006428CF" w:rsidRDefault="001630B3" w:rsidP="001630B3">
      <w:r>
        <w:rPr>
          <w:rStyle w:val="Bold"/>
          <w:b w:val="0"/>
        </w:rPr>
        <w:lastRenderedPageBreak/>
        <w:t xml:space="preserve">Met de knop </w:t>
      </w:r>
      <w:r>
        <w:rPr>
          <w:rStyle w:val="Bold"/>
        </w:rPr>
        <w:t>Afbreken</w:t>
      </w:r>
      <w:r>
        <w:rPr>
          <w:rStyle w:val="Bold"/>
          <w:b w:val="0"/>
        </w:rPr>
        <w:t xml:space="preserve"> kan de dienst worden afgebroken na opgave van reden en invoer van eventueel commentaar. Deze knop komt alleen in beeld wanneer nog niet alle taken in de dienst zijn afgesloten. </w:t>
      </w:r>
      <w:r w:rsidR="00A61863">
        <w:rPr>
          <w:rStyle w:val="Bold"/>
          <w:b w:val="0"/>
        </w:rPr>
        <w:t>Door te k</w:t>
      </w:r>
      <w:r w:rsidR="006428CF">
        <w:t xml:space="preserve">likken op de knop </w:t>
      </w:r>
      <w:r w:rsidR="006428CF" w:rsidRPr="005B49F5">
        <w:rPr>
          <w:rStyle w:val="Bold"/>
        </w:rPr>
        <w:t>Opslaan</w:t>
      </w:r>
      <w:r w:rsidR="006428CF">
        <w:t xml:space="preserve"> wordt de dienst afgebroken en keert u terug naar het Dashboard. Klikt u op de knop </w:t>
      </w:r>
      <w:r w:rsidR="006428CF" w:rsidRPr="005B49F5">
        <w:rPr>
          <w:rStyle w:val="Bold"/>
        </w:rPr>
        <w:t>Annuleren</w:t>
      </w:r>
      <w:r w:rsidR="006428CF">
        <w:t xml:space="preserve">, dan keert u terug naar het vorige scherm. </w:t>
      </w:r>
    </w:p>
    <w:p w14:paraId="46B7DAC0" w14:textId="073505BB" w:rsidR="001630B3" w:rsidRPr="00B45014" w:rsidRDefault="001630B3" w:rsidP="001630B3">
      <w:pPr>
        <w:rPr>
          <w:rStyle w:val="Bold"/>
          <w:b w:val="0"/>
        </w:rPr>
      </w:pPr>
      <w:r w:rsidRPr="006428CF">
        <w:rPr>
          <w:rStyle w:val="Cursief"/>
        </w:rPr>
        <w:t>Let op</w:t>
      </w:r>
      <w:r>
        <w:rPr>
          <w:rStyle w:val="Bold"/>
          <w:b w:val="0"/>
        </w:rPr>
        <w:t>: wanneer een dienst met nog openstaande taken wordt afgebroken dan worden ook deze taken afgebroken en niet automatisch ingepland in een andere dienst.</w:t>
      </w:r>
      <w:r w:rsidR="00F306D1">
        <w:rPr>
          <w:rStyle w:val="Bold"/>
          <w:b w:val="0"/>
        </w:rPr>
        <w:t xml:space="preserve"> </w:t>
      </w:r>
    </w:p>
    <w:p w14:paraId="164FDFAE" w14:textId="77777777" w:rsidR="001630B3" w:rsidRDefault="001630B3" w:rsidP="001630B3"/>
    <w:p w14:paraId="1144C738" w14:textId="77777777" w:rsidR="001630B3" w:rsidRDefault="00C4098A" w:rsidP="001630B3">
      <w:r>
        <w:rPr>
          <w:lang w:eastAsia="nl-NL"/>
        </w:rPr>
        <w:drawing>
          <wp:inline distT="0" distB="0" distL="0" distR="0" wp14:anchorId="4503E0A0" wp14:editId="40CD250E">
            <wp:extent cx="3748550" cy="1272209"/>
            <wp:effectExtent l="0" t="0" r="4445" b="4445"/>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2233" cy="1283641"/>
                    </a:xfrm>
                    <a:prstGeom prst="rect">
                      <a:avLst/>
                    </a:prstGeom>
                  </pic:spPr>
                </pic:pic>
              </a:graphicData>
            </a:graphic>
          </wp:inline>
        </w:drawing>
      </w:r>
    </w:p>
    <w:p w14:paraId="169B5AE1" w14:textId="79344F9B" w:rsidR="001630B3" w:rsidRDefault="001630B3" w:rsidP="003B02B2">
      <w:pPr>
        <w:pStyle w:val="Caption"/>
      </w:pPr>
      <w:r>
        <w:t xml:space="preserve">Figuur </w:t>
      </w:r>
      <w:r w:rsidR="004C7FFA">
        <w:fldChar w:fldCharType="begin"/>
      </w:r>
      <w:r w:rsidR="004C7FFA">
        <w:instrText xml:space="preserve"> STYLEREF 1 \s </w:instrText>
      </w:r>
      <w:r w:rsidR="004C7FFA">
        <w:fldChar w:fldCharType="separate"/>
      </w:r>
      <w:r w:rsidR="00772168">
        <w:t>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15</w:t>
      </w:r>
      <w:r w:rsidR="004C7FFA">
        <w:fldChar w:fldCharType="end"/>
      </w:r>
      <w:r>
        <w:t>:</w:t>
      </w:r>
      <w:r w:rsidR="00A80642">
        <w:t xml:space="preserve"> </w:t>
      </w:r>
      <w:r>
        <w:t>Dienst afbreken</w:t>
      </w:r>
    </w:p>
    <w:p w14:paraId="19E70436" w14:textId="63F11FF8" w:rsidR="005C4E69" w:rsidRDefault="005C4E69" w:rsidP="00912821">
      <w:pPr>
        <w:pStyle w:val="Heading1"/>
      </w:pPr>
      <w:bookmarkStart w:id="141" w:name="_Ref459630606"/>
      <w:bookmarkStart w:id="142" w:name="_Toc460250614"/>
      <w:bookmarkStart w:id="143" w:name="_Toc41561740"/>
      <w:bookmarkStart w:id="144" w:name="_Toc64306887"/>
      <w:r>
        <w:lastRenderedPageBreak/>
        <w:t>Klanten</w:t>
      </w:r>
      <w:bookmarkEnd w:id="141"/>
      <w:bookmarkEnd w:id="142"/>
      <w:bookmarkEnd w:id="143"/>
      <w:bookmarkEnd w:id="144"/>
    </w:p>
    <w:p w14:paraId="4E994D2E" w14:textId="77777777" w:rsidR="00E071BF" w:rsidRDefault="00E071BF" w:rsidP="003F1F0B">
      <w:pPr>
        <w:pStyle w:val="Heading2"/>
      </w:pPr>
      <w:bookmarkStart w:id="145" w:name="_Toc460250615"/>
      <w:bookmarkStart w:id="146" w:name="_Toc41561741"/>
      <w:bookmarkStart w:id="147" w:name="_Toc64306888"/>
      <w:r>
        <w:t>Overzicht van klanten</w:t>
      </w:r>
      <w:bookmarkEnd w:id="145"/>
      <w:bookmarkEnd w:id="146"/>
      <w:bookmarkEnd w:id="147"/>
    </w:p>
    <w:p w14:paraId="6A32B513" w14:textId="77777777" w:rsidR="009356F6" w:rsidRDefault="009356F6" w:rsidP="00D21B4D">
      <w:pPr>
        <w:spacing w:after="120"/>
      </w:pPr>
      <w:r>
        <w:t xml:space="preserve">Een klant is een organisatie of persoon waarmee het beveiligingsbedrijf contractafspraken heeft gemaakt over te beveiligen objecten. </w:t>
      </w:r>
    </w:p>
    <w:p w14:paraId="3659922A" w14:textId="77777777" w:rsidR="00035796" w:rsidRDefault="000D5502" w:rsidP="00035796">
      <w:r>
        <w:t xml:space="preserve">Het menu </w:t>
      </w:r>
      <w:r w:rsidR="00035796" w:rsidRPr="000D5502">
        <w:rPr>
          <w:b/>
        </w:rPr>
        <w:t>Klanten</w:t>
      </w:r>
      <w:r w:rsidR="00B90F47">
        <w:t xml:space="preserve"> kent</w:t>
      </w:r>
      <w:r w:rsidR="00035796">
        <w:t xml:space="preserve"> de volgende opties: </w:t>
      </w:r>
    </w:p>
    <w:p w14:paraId="25491D31" w14:textId="77777777" w:rsidR="00035796" w:rsidRPr="005F3088" w:rsidRDefault="00035796" w:rsidP="00762DDB">
      <w:pPr>
        <w:pStyle w:val="Opsomming1"/>
        <w:numPr>
          <w:ilvl w:val="0"/>
          <w:numId w:val="16"/>
        </w:numPr>
        <w:rPr>
          <w:rStyle w:val="Bold"/>
          <w:b w:val="0"/>
          <w:noProof/>
          <w:color w:val="auto"/>
        </w:rPr>
      </w:pPr>
      <w:r w:rsidRPr="005F3088">
        <w:rPr>
          <w:rStyle w:val="Bold"/>
        </w:rPr>
        <w:t>Klanten toevoegen</w:t>
      </w:r>
      <w:r w:rsidRPr="005F3088">
        <w:rPr>
          <w:rStyle w:val="Bold"/>
        </w:rPr>
        <w:br/>
      </w:r>
      <w:r w:rsidRPr="00F85D19">
        <w:t>Hiermee voegt u nieuwe klanten toe aan de database.</w:t>
      </w:r>
    </w:p>
    <w:p w14:paraId="50FA20A2" w14:textId="23974EEC" w:rsidR="00035796" w:rsidRDefault="00035796" w:rsidP="00762DDB">
      <w:pPr>
        <w:pStyle w:val="Opsomming1"/>
        <w:numPr>
          <w:ilvl w:val="0"/>
          <w:numId w:val="16"/>
        </w:numPr>
      </w:pPr>
      <w:r w:rsidRPr="00FB4B50">
        <w:rPr>
          <w:rStyle w:val="Bold"/>
        </w:rPr>
        <w:t>Klanten zoeken</w:t>
      </w:r>
      <w:r w:rsidR="00FB4B50">
        <w:rPr>
          <w:rStyle w:val="Bold"/>
        </w:rPr>
        <w:br/>
      </w:r>
      <w:r>
        <w:t>Hiermee kunt u bestaande klanten zoeken en indien nodig gegevens wijzigen.</w:t>
      </w:r>
    </w:p>
    <w:p w14:paraId="26C2CEA1" w14:textId="77777777" w:rsidR="00377E98" w:rsidRDefault="00785FD3" w:rsidP="00377E98">
      <w:pPr>
        <w:keepNext/>
      </w:pPr>
      <w:r>
        <w:rPr>
          <w:lang w:eastAsia="nl-NL"/>
        </w:rPr>
        <w:drawing>
          <wp:inline distT="0" distB="0" distL="0" distR="0" wp14:anchorId="19135624" wp14:editId="15DC6491">
            <wp:extent cx="6049010" cy="4058285"/>
            <wp:effectExtent l="0" t="0" r="8890" b="0"/>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menu klanten.png"/>
                    <pic:cNvPicPr/>
                  </pic:nvPicPr>
                  <pic:blipFill>
                    <a:blip r:embed="rId71">
                      <a:extLst>
                        <a:ext uri="{28A0092B-C50C-407E-A947-70E740481C1C}">
                          <a14:useLocalDpi xmlns:a14="http://schemas.microsoft.com/office/drawing/2010/main" val="0"/>
                        </a:ext>
                      </a:extLst>
                    </a:blip>
                    <a:stretch>
                      <a:fillRect/>
                    </a:stretch>
                  </pic:blipFill>
                  <pic:spPr>
                    <a:xfrm>
                      <a:off x="0" y="0"/>
                      <a:ext cx="6049010" cy="4058285"/>
                    </a:xfrm>
                    <a:prstGeom prst="rect">
                      <a:avLst/>
                    </a:prstGeom>
                  </pic:spPr>
                </pic:pic>
              </a:graphicData>
            </a:graphic>
          </wp:inline>
        </w:drawing>
      </w:r>
    </w:p>
    <w:p w14:paraId="1A7DCB62" w14:textId="0F391128" w:rsidR="00E70D8A" w:rsidRDefault="00377E98" w:rsidP="003B02B2">
      <w:pPr>
        <w:pStyle w:val="Caption"/>
      </w:pPr>
      <w:r>
        <w:t xml:space="preserve">Figuur </w:t>
      </w:r>
      <w:r w:rsidR="004C7FFA">
        <w:fldChar w:fldCharType="begin"/>
      </w:r>
      <w:r w:rsidR="004C7FFA">
        <w:instrText xml:space="preserve"> STYLEREF 1 \s </w:instrText>
      </w:r>
      <w:r w:rsidR="004C7FFA">
        <w:fldChar w:fldCharType="separate"/>
      </w:r>
      <w:r w:rsidR="00772168">
        <w:t>8</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:Klanten menu</w:t>
      </w:r>
    </w:p>
    <w:p w14:paraId="66F040B9" w14:textId="77777777" w:rsidR="0002705C" w:rsidRDefault="0002705C" w:rsidP="0002705C">
      <w:r>
        <w:t xml:space="preserve">Klantgegevens zijn alleen zichtbaar en te wijzigen in de backoffice applicatie. </w:t>
      </w:r>
    </w:p>
    <w:p w14:paraId="29EFD60B" w14:textId="77777777" w:rsidR="00035796" w:rsidRDefault="007F5848" w:rsidP="003F1F0B">
      <w:pPr>
        <w:pStyle w:val="Heading2"/>
      </w:pPr>
      <w:bookmarkStart w:id="148" w:name="_Ref411248537"/>
      <w:bookmarkStart w:id="149" w:name="_Ref411248544"/>
      <w:bookmarkStart w:id="150" w:name="_Toc460250616"/>
      <w:bookmarkStart w:id="151" w:name="_Toc41561742"/>
      <w:bookmarkStart w:id="152" w:name="_Toc64306889"/>
      <w:r>
        <w:t>Een nieuw</w:t>
      </w:r>
      <w:r w:rsidR="00B90F47">
        <w:t>e</w:t>
      </w:r>
      <w:r>
        <w:t xml:space="preserve"> k</w:t>
      </w:r>
      <w:r w:rsidR="00E72155">
        <w:t>lant toevoegen</w:t>
      </w:r>
      <w:bookmarkEnd w:id="148"/>
      <w:bookmarkEnd w:id="149"/>
      <w:bookmarkEnd w:id="150"/>
      <w:bookmarkEnd w:id="151"/>
      <w:bookmarkEnd w:id="152"/>
    </w:p>
    <w:p w14:paraId="70F33FDB" w14:textId="1BE5BD39" w:rsidR="00FC43B9" w:rsidRDefault="00730BED" w:rsidP="00730BED">
      <w:pPr>
        <w:rPr>
          <w:rStyle w:val="Bold"/>
          <w:b w:val="0"/>
        </w:rPr>
      </w:pPr>
      <w:r>
        <w:t xml:space="preserve">Om een nieuwe klant aan te maken, klikt u op de knop </w:t>
      </w:r>
      <w:r w:rsidR="007C4AA4">
        <w:rPr>
          <w:rStyle w:val="Bold"/>
        </w:rPr>
        <w:t>Klant toevoegen</w:t>
      </w:r>
      <w:r w:rsidR="007C4AA4">
        <w:rPr>
          <w:rStyle w:val="Bold"/>
          <w:b w:val="0"/>
        </w:rPr>
        <w:t>. Verv</w:t>
      </w:r>
      <w:r w:rsidR="00B90F47">
        <w:rPr>
          <w:rStyle w:val="Bold"/>
          <w:b w:val="0"/>
        </w:rPr>
        <w:t>olgens wordt het venster geopend</w:t>
      </w:r>
      <w:r w:rsidR="007C4AA4">
        <w:rPr>
          <w:rStyle w:val="Bold"/>
          <w:b w:val="0"/>
        </w:rPr>
        <w:t xml:space="preserve"> waarin de klantgegeven</w:t>
      </w:r>
      <w:r w:rsidR="007F5848">
        <w:rPr>
          <w:rStyle w:val="Bold"/>
          <w:b w:val="0"/>
        </w:rPr>
        <w:t>s</w:t>
      </w:r>
      <w:r w:rsidR="007C4AA4">
        <w:rPr>
          <w:rStyle w:val="Bold"/>
          <w:b w:val="0"/>
        </w:rPr>
        <w:t xml:space="preserve"> kunnen worden vastgelegd. </w:t>
      </w:r>
      <w:r w:rsidR="00A21A76">
        <w:rPr>
          <w:rStyle w:val="Bold"/>
          <w:b w:val="0"/>
        </w:rPr>
        <w:t>(</w:t>
      </w:r>
      <w:r w:rsidR="00DB53F0">
        <w:rPr>
          <w:rStyle w:val="Bold"/>
          <w:b w:val="0"/>
        </w:rPr>
        <w:t>Zie</w:t>
      </w:r>
      <w:r w:rsidR="0000099C">
        <w:rPr>
          <w:rStyle w:val="Bold"/>
          <w:b w:val="0"/>
        </w:rPr>
        <w:t xml:space="preserve"> </w:t>
      </w:r>
      <w:r w:rsidR="0000099C">
        <w:rPr>
          <w:rStyle w:val="Bold"/>
          <w:b w:val="0"/>
        </w:rPr>
        <w:fldChar w:fldCharType="begin"/>
      </w:r>
      <w:r w:rsidR="0000099C">
        <w:rPr>
          <w:rStyle w:val="Bold"/>
          <w:b w:val="0"/>
        </w:rPr>
        <w:instrText xml:space="preserve"> REF _Ref410132443 \h </w:instrText>
      </w:r>
      <w:r w:rsidR="0000099C">
        <w:rPr>
          <w:rStyle w:val="Bold"/>
          <w:b w:val="0"/>
        </w:rPr>
      </w:r>
      <w:r w:rsidR="0000099C">
        <w:rPr>
          <w:rStyle w:val="Bold"/>
          <w:b w:val="0"/>
        </w:rPr>
        <w:fldChar w:fldCharType="separate"/>
      </w:r>
      <w:r w:rsidR="00772168">
        <w:t>Figuur 8</w:t>
      </w:r>
      <w:r w:rsidR="00772168">
        <w:noBreakHyphen/>
        <w:t>2</w:t>
      </w:r>
      <w:r w:rsidR="0000099C">
        <w:rPr>
          <w:rStyle w:val="Bold"/>
          <w:b w:val="0"/>
        </w:rPr>
        <w:fldChar w:fldCharType="end"/>
      </w:r>
      <w:r w:rsidR="00A21A76">
        <w:rPr>
          <w:rStyle w:val="Bold"/>
          <w:b w:val="0"/>
        </w:rPr>
        <w:t xml:space="preserve">). </w:t>
      </w:r>
    </w:p>
    <w:p w14:paraId="3EE5A8EC" w14:textId="74F27092" w:rsidR="00FC2C77" w:rsidRDefault="00624325" w:rsidP="00FC2C77">
      <w:pPr>
        <w:keepNext/>
        <w:rPr>
          <w:lang w:eastAsia="nl-NL"/>
        </w:rPr>
      </w:pPr>
      <w:r>
        <w:rPr>
          <w:lang w:eastAsia="nl-NL"/>
        </w:rPr>
        <w:lastRenderedPageBreak/>
        <w:drawing>
          <wp:inline distT="0" distB="0" distL="0" distR="0" wp14:anchorId="13D595D1" wp14:editId="6A3325E5">
            <wp:extent cx="6049010" cy="3126105"/>
            <wp:effectExtent l="0" t="0" r="889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dcustomer.png"/>
                    <pic:cNvPicPr/>
                  </pic:nvPicPr>
                  <pic:blipFill>
                    <a:blip r:embed="rId72">
                      <a:extLst>
                        <a:ext uri="{28A0092B-C50C-407E-A947-70E740481C1C}">
                          <a14:useLocalDpi xmlns:a14="http://schemas.microsoft.com/office/drawing/2010/main" val="0"/>
                        </a:ext>
                      </a:extLst>
                    </a:blip>
                    <a:stretch>
                      <a:fillRect/>
                    </a:stretch>
                  </pic:blipFill>
                  <pic:spPr>
                    <a:xfrm>
                      <a:off x="0" y="0"/>
                      <a:ext cx="6049010" cy="3126105"/>
                    </a:xfrm>
                    <a:prstGeom prst="rect">
                      <a:avLst/>
                    </a:prstGeom>
                  </pic:spPr>
                </pic:pic>
              </a:graphicData>
            </a:graphic>
          </wp:inline>
        </w:drawing>
      </w:r>
    </w:p>
    <w:p w14:paraId="0B8E4306" w14:textId="7D4ACB29" w:rsidR="00FC2C77" w:rsidRDefault="00FC2C77" w:rsidP="003B02B2">
      <w:pPr>
        <w:pStyle w:val="Caption"/>
        <w:rPr>
          <w:rStyle w:val="Bold"/>
          <w:b w:val="0"/>
        </w:rPr>
      </w:pPr>
      <w:bookmarkStart w:id="153" w:name="_Ref410132443"/>
      <w:r>
        <w:t xml:space="preserve">Figuur </w:t>
      </w:r>
      <w:r w:rsidR="004C7FFA">
        <w:fldChar w:fldCharType="begin"/>
      </w:r>
      <w:r w:rsidR="004C7FFA">
        <w:instrText xml:space="preserve"> STYLEREF 1 \s </w:instrText>
      </w:r>
      <w:r w:rsidR="004C7FFA">
        <w:fldChar w:fldCharType="separate"/>
      </w:r>
      <w:r w:rsidR="00772168">
        <w:t>8</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bookmarkEnd w:id="153"/>
      <w:r>
        <w:t>: Klant toevoegen</w:t>
      </w:r>
    </w:p>
    <w:p w14:paraId="6BADF61F" w14:textId="3F97550B" w:rsidR="009553BA" w:rsidRPr="00F85D19" w:rsidRDefault="00805C30" w:rsidP="00762DDB">
      <w:pPr>
        <w:pStyle w:val="Opsomming1"/>
        <w:numPr>
          <w:ilvl w:val="0"/>
          <w:numId w:val="16"/>
        </w:numPr>
      </w:pPr>
      <w:r w:rsidRPr="00805C30">
        <w:rPr>
          <w:rStyle w:val="Bold"/>
        </w:rPr>
        <w:t>Algemene gegevens</w:t>
      </w:r>
      <w:r w:rsidRPr="00F85D19">
        <w:t xml:space="preserve">: Vul zo volledig mogelijk de algemene gegevens in. </w:t>
      </w:r>
      <w:r w:rsidR="00D702E7" w:rsidRPr="00F85D19">
        <w:br/>
        <w:t xml:space="preserve">Let op: </w:t>
      </w:r>
      <w:r w:rsidR="0065422A" w:rsidRPr="00F85D19">
        <w:t xml:space="preserve">Indien u </w:t>
      </w:r>
      <w:r w:rsidR="00F97FFA" w:rsidRPr="00F85D19">
        <w:t>zelf een klantcode wil toewijzen aan een nieuwe klant, kunt u het in menu Beheer</w:t>
      </w:r>
      <w:r w:rsidR="00FB4B50" w:rsidRPr="00F85D19">
        <w:t xml:space="preserve"> </w:t>
      </w:r>
      <w:r w:rsidR="00FB4B50" w:rsidRPr="00F85D19">
        <w:rPr>
          <w:rFonts w:hint="eastAsia"/>
        </w:rPr>
        <w:t>→</w:t>
      </w:r>
      <w:r w:rsidR="00F97FFA" w:rsidRPr="00F85D19">
        <w:t xml:space="preserve"> Organisatie instellingen </w:t>
      </w:r>
      <w:r w:rsidR="00FB4B50" w:rsidRPr="00F85D19">
        <w:rPr>
          <w:rFonts w:hint="eastAsia"/>
        </w:rPr>
        <w:t>→</w:t>
      </w:r>
      <w:r w:rsidR="00F97FFA" w:rsidRPr="00F85D19">
        <w:t xml:space="preserve"> Klanten. (</w:t>
      </w:r>
      <w:r w:rsidR="001F682E" w:rsidRPr="00F85D19">
        <w:t>Zie</w:t>
      </w:r>
      <w:r w:rsidR="00F97FFA" w:rsidRPr="00F85D19">
        <w:t xml:space="preserve"> §</w:t>
      </w:r>
      <w:r w:rsidR="0025009D" w:rsidRPr="00F85D19">
        <w:t xml:space="preserve"> </w:t>
      </w:r>
      <w:r w:rsidR="0025009D" w:rsidRPr="00F85D19">
        <w:fldChar w:fldCharType="begin"/>
      </w:r>
      <w:r w:rsidR="0025009D" w:rsidRPr="00F85D19">
        <w:instrText xml:space="preserve"> REF _Ref417394141 \r \h </w:instrText>
      </w:r>
      <w:r w:rsidR="00F85D19">
        <w:instrText xml:space="preserve"> \* MERGEFORMAT </w:instrText>
      </w:r>
      <w:r w:rsidR="0025009D" w:rsidRPr="00F85D19">
        <w:fldChar w:fldCharType="separate"/>
      </w:r>
      <w:r w:rsidR="00772168">
        <w:t>22.8.4.7</w:t>
      </w:r>
      <w:r w:rsidR="0025009D" w:rsidRPr="00F85D19">
        <w:fldChar w:fldCharType="end"/>
      </w:r>
      <w:r w:rsidR="00F97FFA" w:rsidRPr="00F85D19">
        <w:t>) het vinkje</w:t>
      </w:r>
      <w:r w:rsidR="009553BA" w:rsidRPr="00F85D19">
        <w:t xml:space="preserve"> bij</w:t>
      </w:r>
      <w:r w:rsidR="00F97FFA" w:rsidRPr="00F85D19">
        <w:t xml:space="preserve"> </w:t>
      </w:r>
      <w:r w:rsidR="009553BA" w:rsidRPr="00F85D19">
        <w:t>“</w:t>
      </w:r>
      <w:r w:rsidR="00F97FFA" w:rsidRPr="00F85D19">
        <w:t>klantnummers automatisch genereren</w:t>
      </w:r>
      <w:r w:rsidR="009553BA" w:rsidRPr="00F85D19">
        <w:t>”</w:t>
      </w:r>
      <w:r w:rsidR="00F97FFA" w:rsidRPr="00F85D19">
        <w:t xml:space="preserve"> uit zetten. </w:t>
      </w:r>
      <w:r w:rsidR="009553BA" w:rsidRPr="00F85D19">
        <w:t>U kunt bij deze instellingen ook automatisch</w:t>
      </w:r>
      <w:r w:rsidR="0065422A" w:rsidRPr="00F85D19">
        <w:t xml:space="preserve"> </w:t>
      </w:r>
      <w:r w:rsidR="009553BA" w:rsidRPr="00F85D19">
        <w:t xml:space="preserve">een klantcode </w:t>
      </w:r>
      <w:r w:rsidR="0065422A" w:rsidRPr="00F85D19">
        <w:t>voorzien van een voorvoegsel</w:t>
      </w:r>
      <w:r w:rsidR="009553BA" w:rsidRPr="00F85D19">
        <w:t>, onder “klantcode voorvoegsel”.</w:t>
      </w:r>
      <w:r w:rsidR="0065422A" w:rsidRPr="00F85D19">
        <w:t xml:space="preserve"> </w:t>
      </w:r>
    </w:p>
    <w:p w14:paraId="4741C4A4" w14:textId="77777777" w:rsidR="00624325" w:rsidRPr="00F85D19" w:rsidRDefault="00BE6F2A" w:rsidP="00762DDB">
      <w:pPr>
        <w:pStyle w:val="Opsomming1"/>
        <w:numPr>
          <w:ilvl w:val="0"/>
          <w:numId w:val="16"/>
        </w:numPr>
      </w:pPr>
      <w:r w:rsidRPr="00BE6F2A">
        <w:rPr>
          <w:rStyle w:val="Bold"/>
        </w:rPr>
        <w:t>Regio</w:t>
      </w:r>
      <w:r w:rsidRPr="00F85D19">
        <w:t xml:space="preserve">: </w:t>
      </w:r>
      <w:r w:rsidR="000D5502" w:rsidRPr="00F85D19">
        <w:t>Het koppelen van een klant aan een regio is optioneel. Het veld staat in relatie met het menu Facturen en is eventueel handig bij het zoeken naar klanten en daarmee facturen gespecificeerd op regio.</w:t>
      </w:r>
    </w:p>
    <w:p w14:paraId="0BC80544" w14:textId="7102B478" w:rsidR="00FC43B9" w:rsidRPr="00F85D19" w:rsidRDefault="00624325" w:rsidP="00762DDB">
      <w:pPr>
        <w:pStyle w:val="Opsomming1"/>
        <w:numPr>
          <w:ilvl w:val="0"/>
          <w:numId w:val="16"/>
        </w:numPr>
      </w:pPr>
      <w:r>
        <w:rPr>
          <w:rStyle w:val="Bold"/>
        </w:rPr>
        <w:t>Btw verleggen</w:t>
      </w:r>
      <w:r w:rsidRPr="00F85D19">
        <w:t xml:space="preserve">: Als de verleggingsregeling moet worden toegepast, dan kan dat hier </w:t>
      </w:r>
      <w:r w:rsidR="00FE2E09" w:rsidRPr="00F85D19">
        <w:t>aangegeven</w:t>
      </w:r>
      <w:r w:rsidRPr="00F85D19">
        <w:t xml:space="preserve"> worden. Als dit het geval is, dan moet het btw-nummer verplicht worden ingevuld.</w:t>
      </w:r>
    </w:p>
    <w:p w14:paraId="137EBAE0" w14:textId="77777777" w:rsidR="00BE6F2A" w:rsidRDefault="00BE6F2A" w:rsidP="00762DDB">
      <w:pPr>
        <w:pStyle w:val="Opsomming1"/>
        <w:numPr>
          <w:ilvl w:val="0"/>
          <w:numId w:val="16"/>
        </w:numPr>
        <w:rPr>
          <w:rStyle w:val="Bold"/>
          <w:b w:val="0"/>
        </w:rPr>
      </w:pPr>
      <w:r w:rsidRPr="00C71426">
        <w:rPr>
          <w:rStyle w:val="Bold"/>
        </w:rPr>
        <w:t>Moederbedrijf</w:t>
      </w:r>
      <w:r w:rsidRPr="00F85D19">
        <w:t xml:space="preserve">: </w:t>
      </w:r>
      <w:r w:rsidR="00C71426" w:rsidRPr="00F85D19">
        <w:t xml:space="preserve">Een klant kan verbonden zijn met andere klant in bijvoorbeeld een moeder-dochter relatie. </w:t>
      </w:r>
      <w:r w:rsidR="00FC2C77" w:rsidRPr="00F85D19">
        <w:t>Bijvoorbeeld als volgt:</w:t>
      </w:r>
      <w:r w:rsidR="00C71426" w:rsidRPr="00F85D19">
        <w:t xml:space="preserve"> </w:t>
      </w:r>
    </w:p>
    <w:p w14:paraId="7FD3ED8D" w14:textId="77777777" w:rsidR="007A694E" w:rsidRPr="00FC43B9" w:rsidRDefault="007A694E" w:rsidP="007A694E">
      <w:pPr>
        <w:rPr>
          <w:rStyle w:val="Bold"/>
          <w:b w:val="0"/>
        </w:rPr>
      </w:pPr>
    </w:p>
    <w:p w14:paraId="004D33B0" w14:textId="77777777" w:rsidR="00FC2C77" w:rsidRDefault="00A74797" w:rsidP="00FC2C77">
      <w:pPr>
        <w:pStyle w:val="ListParagraph"/>
        <w:keepNext/>
      </w:pPr>
      <w:r>
        <w:rPr>
          <w:lang w:eastAsia="nl-NL"/>
        </w:rPr>
        <w:drawing>
          <wp:inline distT="0" distB="0" distL="0" distR="0" wp14:anchorId="4EE2724A" wp14:editId="60476CA1">
            <wp:extent cx="3623310" cy="1319530"/>
            <wp:effectExtent l="19050" t="19050" r="15240" b="13970"/>
            <wp:docPr id="31"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23310" cy="1319530"/>
                    </a:xfrm>
                    <a:prstGeom prst="rect">
                      <a:avLst/>
                    </a:prstGeom>
                    <a:noFill/>
                    <a:ln w="9525" cmpd="sng">
                      <a:solidFill>
                        <a:srgbClr val="7F7F7F"/>
                      </a:solidFill>
                      <a:miter lim="800000"/>
                      <a:headEnd/>
                      <a:tailEnd/>
                    </a:ln>
                    <a:effectLst/>
                  </pic:spPr>
                </pic:pic>
              </a:graphicData>
            </a:graphic>
          </wp:inline>
        </w:drawing>
      </w:r>
    </w:p>
    <w:p w14:paraId="2CC484FC" w14:textId="1E98E63C" w:rsidR="00FC43B9" w:rsidRDefault="00FC2C77" w:rsidP="003B02B2">
      <w:pPr>
        <w:pStyle w:val="Caption"/>
      </w:pPr>
      <w:r>
        <w:t xml:space="preserve">Figuur </w:t>
      </w:r>
      <w:r w:rsidR="004C7FFA">
        <w:fldChar w:fldCharType="begin"/>
      </w:r>
      <w:r w:rsidR="004C7FFA">
        <w:instrText xml:space="preserve"> STYLEREF 1 \s </w:instrText>
      </w:r>
      <w:r w:rsidR="004C7FFA">
        <w:fldChar w:fldCharType="separate"/>
      </w:r>
      <w:r w:rsidR="00772168">
        <w:t>8</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r>
        <w:t>: Voorbeeld moeder-dochter organisatie</w:t>
      </w:r>
    </w:p>
    <w:p w14:paraId="0A2E8B2C" w14:textId="2ED0D2CE" w:rsidR="00FC2C77" w:rsidRDefault="00FC2C77" w:rsidP="00FC2C77">
      <w:r>
        <w:lastRenderedPageBreak/>
        <w:t xml:space="preserve">Per klant kan hiervoor een moederbedrijf (lees; een andere klant) geselecteerd worden. Dit is informatie die </w:t>
      </w:r>
      <w:r w:rsidR="00314E92">
        <w:t>gebruikt wordt in de klantenporta</w:t>
      </w:r>
      <w:r w:rsidR="007D330E">
        <w:t>a</w:t>
      </w:r>
      <w:r w:rsidR="00314E92">
        <w:t xml:space="preserve">l (zie </w:t>
      </w:r>
      <w:r w:rsidR="00314E92" w:rsidRPr="009553BA">
        <w:rPr>
          <w:rStyle w:val="Bold"/>
          <w:b w:val="0"/>
          <w:i/>
        </w:rPr>
        <w:t>§</w:t>
      </w:r>
      <w:r w:rsidR="00314E92">
        <w:rPr>
          <w:rStyle w:val="Bold"/>
          <w:b w:val="0"/>
          <w:i/>
        </w:rPr>
        <w:t> </w:t>
      </w:r>
      <w:r w:rsidR="00314E92">
        <w:rPr>
          <w:rStyle w:val="Bold"/>
          <w:b w:val="0"/>
          <w:i/>
        </w:rPr>
        <w:fldChar w:fldCharType="begin"/>
      </w:r>
      <w:r w:rsidR="00314E92">
        <w:rPr>
          <w:rStyle w:val="Bold"/>
          <w:b w:val="0"/>
          <w:i/>
        </w:rPr>
        <w:instrText xml:space="preserve"> REF _Ref459648816 \r \h </w:instrText>
      </w:r>
      <w:r w:rsidR="00314E92">
        <w:rPr>
          <w:rStyle w:val="Bold"/>
          <w:b w:val="0"/>
          <w:i/>
        </w:rPr>
      </w:r>
      <w:r w:rsidR="00314E92">
        <w:rPr>
          <w:rStyle w:val="Bold"/>
          <w:b w:val="0"/>
          <w:i/>
        </w:rPr>
        <w:fldChar w:fldCharType="separate"/>
      </w:r>
      <w:r w:rsidR="00772168">
        <w:rPr>
          <w:rStyle w:val="Bold"/>
          <w:b w:val="0"/>
          <w:i/>
        </w:rPr>
        <w:t>22.6.5</w:t>
      </w:r>
      <w:r w:rsidR="00314E92">
        <w:rPr>
          <w:rStyle w:val="Bold"/>
          <w:b w:val="0"/>
          <w:i/>
        </w:rPr>
        <w:fldChar w:fldCharType="end"/>
      </w:r>
      <w:r w:rsidR="00314E92">
        <w:rPr>
          <w:rStyle w:val="Bold"/>
          <w:b w:val="0"/>
          <w:i/>
        </w:rPr>
        <w:t>).</w:t>
      </w:r>
      <w:r w:rsidR="00314E92">
        <w:t xml:space="preserve"> Een gebruiker van het moederbedrijf kan ook de gegevens zien van alle onderliggende dochterbedrijven</w:t>
      </w:r>
      <w:r>
        <w:t xml:space="preserve">. </w:t>
      </w:r>
    </w:p>
    <w:p w14:paraId="369DCDC2" w14:textId="77777777" w:rsidR="00805C30" w:rsidRPr="000B1264" w:rsidRDefault="00805C30" w:rsidP="00762DDB">
      <w:pPr>
        <w:pStyle w:val="Opsomming1"/>
      </w:pPr>
      <w:r w:rsidRPr="00FC43B9">
        <w:rPr>
          <w:rStyle w:val="Bold"/>
        </w:rPr>
        <w:t>Adressen</w:t>
      </w:r>
      <w:r w:rsidRPr="000B1264">
        <w:t>: Een klant kan 3 mogelijk verschillende adressen hebben.</w:t>
      </w:r>
    </w:p>
    <w:p w14:paraId="0751FC7E" w14:textId="77777777" w:rsidR="00745980" w:rsidRDefault="00805C30" w:rsidP="00A21C8B">
      <w:pPr>
        <w:pStyle w:val="ListParagraph"/>
        <w:numPr>
          <w:ilvl w:val="0"/>
          <w:numId w:val="7"/>
        </w:numPr>
        <w:rPr>
          <w:rStyle w:val="Bold"/>
          <w:b w:val="0"/>
        </w:rPr>
      </w:pPr>
      <w:r w:rsidRPr="00745980">
        <w:rPr>
          <w:rStyle w:val="Bold"/>
          <w:b w:val="0"/>
        </w:rPr>
        <w:t>Bezoekadres</w:t>
      </w:r>
    </w:p>
    <w:p w14:paraId="15AE3E47" w14:textId="6F5034F4" w:rsidR="00745980" w:rsidRDefault="00805C30" w:rsidP="00A21C8B">
      <w:pPr>
        <w:pStyle w:val="ListParagraph"/>
        <w:numPr>
          <w:ilvl w:val="0"/>
          <w:numId w:val="7"/>
        </w:numPr>
      </w:pPr>
      <w:r w:rsidRPr="00745980">
        <w:rPr>
          <w:rStyle w:val="Bold"/>
          <w:b w:val="0"/>
        </w:rPr>
        <w:t>Postadres</w:t>
      </w:r>
      <w:r w:rsidR="00745980" w:rsidRPr="00745980">
        <w:rPr>
          <w:rStyle w:val="Bold"/>
          <w:b w:val="0"/>
        </w:rPr>
        <w:t xml:space="preserve">. </w:t>
      </w:r>
      <w:r w:rsidR="00745980" w:rsidRPr="000D5502">
        <w:t>In</w:t>
      </w:r>
      <w:r w:rsidR="00745980">
        <w:t>dien het postadres gelijk is aan het bezoekadres kunt u dit aangeven door een vinkje te zetten bij ‘Gebruik bezoekadres’.</w:t>
      </w:r>
    </w:p>
    <w:p w14:paraId="71011744" w14:textId="124BF90A" w:rsidR="00805C30" w:rsidRPr="000D5502" w:rsidRDefault="00805C30" w:rsidP="00A21C8B">
      <w:pPr>
        <w:pStyle w:val="ListParagraph"/>
        <w:numPr>
          <w:ilvl w:val="0"/>
          <w:numId w:val="7"/>
        </w:numPr>
      </w:pPr>
      <w:r w:rsidRPr="00745980">
        <w:rPr>
          <w:rStyle w:val="Bold"/>
          <w:b w:val="0"/>
        </w:rPr>
        <w:t>Factuuradres</w:t>
      </w:r>
      <w:r w:rsidR="00745980" w:rsidRPr="00745980">
        <w:rPr>
          <w:rStyle w:val="Bold"/>
          <w:b w:val="0"/>
        </w:rPr>
        <w:t>. I</w:t>
      </w:r>
      <w:r w:rsidRPr="000D5502">
        <w:t>n</w:t>
      </w:r>
      <w:r>
        <w:t xml:space="preserve">dien het </w:t>
      </w:r>
      <w:r w:rsidR="00745980">
        <w:t>factuur</w:t>
      </w:r>
      <w:r>
        <w:t xml:space="preserve">adres gelijk is aan het </w:t>
      </w:r>
      <w:r w:rsidR="00745980">
        <w:t>post</w:t>
      </w:r>
      <w:r>
        <w:t xml:space="preserve">adres kunt u dit aangeven door een vinkje te zetten bij ‘Gebruik </w:t>
      </w:r>
      <w:r w:rsidR="00745980">
        <w:t>postadres’.</w:t>
      </w:r>
      <w:r w:rsidR="00FC6599">
        <w:t xml:space="preserve"> Als de factuur per e-mail moet worden verstuurd dan kan het mailadres hiervoor worden geconfigureerd onder het kopje ‘E-mail facturen’</w:t>
      </w:r>
      <w:r w:rsidR="009447CD">
        <w:t xml:space="preserve"> in het klanten</w:t>
      </w:r>
      <w:r w:rsidR="00FC6599">
        <w:t>dashboardscherm</w:t>
      </w:r>
      <w:r w:rsidR="009447CD">
        <w:t xml:space="preserve"> (zie </w:t>
      </w:r>
      <w:r w:rsidR="009447CD" w:rsidRPr="009553BA">
        <w:rPr>
          <w:rStyle w:val="Bold"/>
          <w:b w:val="0"/>
          <w:i/>
        </w:rPr>
        <w:t>§</w:t>
      </w:r>
      <w:r w:rsidR="009447CD">
        <w:rPr>
          <w:rStyle w:val="Bold"/>
          <w:b w:val="0"/>
          <w:i/>
        </w:rPr>
        <w:t> </w:t>
      </w:r>
      <w:r w:rsidR="009447CD">
        <w:rPr>
          <w:rStyle w:val="Bold"/>
          <w:b w:val="0"/>
          <w:i/>
        </w:rPr>
        <w:fldChar w:fldCharType="begin"/>
      </w:r>
      <w:r w:rsidR="009447CD">
        <w:rPr>
          <w:rStyle w:val="Bold"/>
          <w:b w:val="0"/>
          <w:i/>
        </w:rPr>
        <w:instrText xml:space="preserve"> REF _Ref479088251 \r \h </w:instrText>
      </w:r>
      <w:r w:rsidR="009447CD">
        <w:rPr>
          <w:rStyle w:val="Bold"/>
          <w:b w:val="0"/>
          <w:i/>
        </w:rPr>
      </w:r>
      <w:r w:rsidR="009447CD">
        <w:rPr>
          <w:rStyle w:val="Bold"/>
          <w:b w:val="0"/>
          <w:i/>
        </w:rPr>
        <w:fldChar w:fldCharType="separate"/>
      </w:r>
      <w:r w:rsidR="00772168">
        <w:rPr>
          <w:rStyle w:val="Bold"/>
          <w:b w:val="0"/>
          <w:i/>
        </w:rPr>
        <w:t>8.3.1</w:t>
      </w:r>
      <w:r w:rsidR="009447CD">
        <w:rPr>
          <w:rStyle w:val="Bold"/>
          <w:b w:val="0"/>
          <w:i/>
        </w:rPr>
        <w:fldChar w:fldCharType="end"/>
      </w:r>
      <w:r w:rsidR="009447CD">
        <w:rPr>
          <w:rStyle w:val="Bold"/>
          <w:b w:val="0"/>
          <w:i/>
        </w:rPr>
        <w:t>).</w:t>
      </w:r>
    </w:p>
    <w:p w14:paraId="51E68C21" w14:textId="77777777" w:rsidR="00805C30" w:rsidRPr="000B1264" w:rsidRDefault="00805C30" w:rsidP="00762DDB">
      <w:pPr>
        <w:pStyle w:val="Opsomming1"/>
      </w:pPr>
      <w:r>
        <w:rPr>
          <w:rStyle w:val="Bold"/>
        </w:rPr>
        <w:t>Contact</w:t>
      </w:r>
      <w:r w:rsidRPr="00805C30">
        <w:rPr>
          <w:rStyle w:val="Bold"/>
        </w:rPr>
        <w:t>gegevens</w:t>
      </w:r>
      <w:r w:rsidRPr="000B1264">
        <w:t xml:space="preserve">: Vul zo volledig </w:t>
      </w:r>
      <w:r w:rsidR="00214D80" w:rsidRPr="000B1264">
        <w:t>mogelijk de contactgegevens in.</w:t>
      </w:r>
    </w:p>
    <w:p w14:paraId="149AB4B8" w14:textId="48AE302B" w:rsidR="00214D80" w:rsidRPr="000B1264" w:rsidRDefault="00214D80" w:rsidP="00762DDB">
      <w:pPr>
        <w:pStyle w:val="Opsomming1"/>
      </w:pPr>
      <w:r>
        <w:rPr>
          <w:rStyle w:val="Bold"/>
        </w:rPr>
        <w:t>Rapportage</w:t>
      </w:r>
      <w:r w:rsidRPr="000B1264">
        <w:t xml:space="preserve">: Standaard gebruikt het systeem voor </w:t>
      </w:r>
      <w:r w:rsidR="00552A36" w:rsidRPr="000B1264">
        <w:t xml:space="preserve">rapportage naar de klant de Basis </w:t>
      </w:r>
      <w:r w:rsidRPr="000B1264">
        <w:t>alarm/taakrapportage instellingen</w:t>
      </w:r>
      <w:r w:rsidR="00552A36" w:rsidRPr="000B1264">
        <w:t xml:space="preserve">. Indien gewenst kan hiervan afgeweken worden door een ander profiel te selecteren. Meer informatie over deze functionaliteit staat </w:t>
      </w:r>
      <w:r w:rsidRPr="000B1264">
        <w:t>beschr</w:t>
      </w:r>
      <w:r w:rsidR="00552A36" w:rsidRPr="000B1264">
        <w:t>even in § </w:t>
      </w:r>
      <w:r w:rsidR="00552A36" w:rsidRPr="000B1264">
        <w:fldChar w:fldCharType="begin"/>
      </w:r>
      <w:r w:rsidR="00552A36" w:rsidRPr="000B1264">
        <w:instrText xml:space="preserve"> REF _Ref459630529 \r \h </w:instrText>
      </w:r>
      <w:r w:rsidR="000B1264">
        <w:instrText xml:space="preserve"> \* MERGEFORMAT </w:instrText>
      </w:r>
      <w:r w:rsidR="00552A36" w:rsidRPr="000B1264">
        <w:fldChar w:fldCharType="separate"/>
      </w:r>
      <w:r w:rsidR="00772168">
        <w:t>22.7</w:t>
      </w:r>
      <w:r w:rsidR="00552A36" w:rsidRPr="000B1264">
        <w:fldChar w:fldCharType="end"/>
      </w:r>
      <w:r w:rsidR="00552A36" w:rsidRPr="000B1264">
        <w:t>.</w:t>
      </w:r>
    </w:p>
    <w:p w14:paraId="0E13AB72" w14:textId="77777777" w:rsidR="00805C30" w:rsidRDefault="00805C30" w:rsidP="00762DDB">
      <w:pPr>
        <w:pStyle w:val="Opsomming1"/>
        <w:rPr>
          <w:rStyle w:val="Bold"/>
          <w:b w:val="0"/>
        </w:rPr>
      </w:pPr>
    </w:p>
    <w:p w14:paraId="23A4FB86" w14:textId="77777777" w:rsidR="00730BED" w:rsidRPr="000B1264" w:rsidRDefault="00805C30" w:rsidP="000B1264">
      <w:pPr>
        <w:rPr>
          <w:rStyle w:val="Bold"/>
          <w:b w:val="0"/>
        </w:rPr>
      </w:pPr>
      <w:r w:rsidRPr="000B1264">
        <w:rPr>
          <w:rStyle w:val="Bold"/>
          <w:b w:val="0"/>
        </w:rPr>
        <w:t>Wanneer alle</w:t>
      </w:r>
      <w:r w:rsidR="007C4AA4" w:rsidRPr="000B1264">
        <w:rPr>
          <w:rStyle w:val="Bold"/>
          <w:b w:val="0"/>
        </w:rPr>
        <w:t xml:space="preserve"> gegevens </w:t>
      </w:r>
      <w:r w:rsidRPr="000B1264">
        <w:rPr>
          <w:rStyle w:val="Bold"/>
          <w:b w:val="0"/>
        </w:rPr>
        <w:t xml:space="preserve">zijn ingevuld </w:t>
      </w:r>
      <w:r w:rsidR="007C4AA4" w:rsidRPr="000B1264">
        <w:rPr>
          <w:rStyle w:val="Bold"/>
          <w:b w:val="0"/>
        </w:rPr>
        <w:t>klik</w:t>
      </w:r>
      <w:r w:rsidRPr="000B1264">
        <w:rPr>
          <w:rStyle w:val="Bold"/>
          <w:b w:val="0"/>
        </w:rPr>
        <w:t>t u</w:t>
      </w:r>
      <w:r w:rsidR="007C4AA4" w:rsidRPr="000B1264">
        <w:rPr>
          <w:rStyle w:val="Bold"/>
          <w:b w:val="0"/>
        </w:rPr>
        <w:t xml:space="preserve"> vervolgens op </w:t>
      </w:r>
      <w:r w:rsidR="007C4AA4" w:rsidRPr="000B1264">
        <w:rPr>
          <w:rStyle w:val="Bold"/>
        </w:rPr>
        <w:t>Opslaan</w:t>
      </w:r>
      <w:r w:rsidR="007C4AA4" w:rsidRPr="000B1264">
        <w:rPr>
          <w:rStyle w:val="Bold"/>
          <w:b w:val="0"/>
        </w:rPr>
        <w:t xml:space="preserve">. </w:t>
      </w:r>
      <w:r w:rsidR="00E031CD" w:rsidRPr="000B1264">
        <w:rPr>
          <w:rStyle w:val="Bold"/>
          <w:b w:val="0"/>
        </w:rPr>
        <w:t>Om terug te gaan naar het hoofdmenu klik</w:t>
      </w:r>
      <w:r w:rsidR="006833BC" w:rsidRPr="000B1264">
        <w:t xml:space="preserve"> </w:t>
      </w:r>
      <w:r w:rsidR="00A74797" w:rsidRPr="000B1264">
        <w:drawing>
          <wp:inline distT="0" distB="0" distL="0" distR="0" wp14:anchorId="2F1F3DF9" wp14:editId="5C9938FF">
            <wp:extent cx="137795" cy="137795"/>
            <wp:effectExtent l="0" t="0" r="0" b="0"/>
            <wp:docPr id="32"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rsidR="006833BC" w:rsidRPr="000B1264">
        <w:rPr>
          <w:rStyle w:val="Bold"/>
          <w:b w:val="0"/>
        </w:rPr>
        <w:t>.</w:t>
      </w:r>
    </w:p>
    <w:p w14:paraId="0B52059F" w14:textId="6541456A" w:rsidR="00E72155" w:rsidRDefault="007F5848" w:rsidP="003F1F0B">
      <w:pPr>
        <w:pStyle w:val="Heading2"/>
      </w:pPr>
      <w:bookmarkStart w:id="154" w:name="_Toc460250617"/>
      <w:bookmarkStart w:id="155" w:name="_Toc41561743"/>
      <w:bookmarkStart w:id="156" w:name="_Toc64306890"/>
      <w:r>
        <w:t>Een kl</w:t>
      </w:r>
      <w:r w:rsidR="00E72155">
        <w:t>ant zoeken</w:t>
      </w:r>
      <w:bookmarkEnd w:id="154"/>
      <w:bookmarkEnd w:id="155"/>
      <w:bookmarkEnd w:id="156"/>
    </w:p>
    <w:p w14:paraId="64AE523E" w14:textId="77777777" w:rsidR="00E72155" w:rsidRPr="00730BED" w:rsidRDefault="00E72155" w:rsidP="00E72155">
      <w:pPr>
        <w:rPr>
          <w:rStyle w:val="Bold"/>
        </w:rPr>
      </w:pPr>
      <w:r>
        <w:t>Klantgegeven</w:t>
      </w:r>
      <w:r w:rsidR="00DB53F0">
        <w:t>s</w:t>
      </w:r>
      <w:r>
        <w:t xml:space="preserve"> kunt u zoeken door zoekcriteria in te geven in een van de benoemde velden. Dit kan </w:t>
      </w:r>
      <w:r w:rsidR="00D012F6">
        <w:t xml:space="preserve">zijn de klantnaam zelf, maar desgewenst kan er ook gezocht worden op postcode, adres of plaats. Wanneer de exacte benaming van de klant niet bekend is of er zijn geen klanten die voldoen aan de zoekcriteria, dan is het mogelijk om te zoeken op een deel van de tekst; bijvoorbeeld door het ingeven van de eerste drie letters. </w:t>
      </w:r>
      <w:r w:rsidR="00730BED">
        <w:t xml:space="preserve">Vervolgens klikt u op de knop </w:t>
      </w:r>
      <w:r w:rsidR="00730BED">
        <w:rPr>
          <w:rStyle w:val="Bold"/>
        </w:rPr>
        <w:t xml:space="preserve">Zoek. </w:t>
      </w:r>
    </w:p>
    <w:p w14:paraId="0E95F82E" w14:textId="77777777" w:rsidR="000B5615" w:rsidRDefault="000B5615" w:rsidP="00E72155"/>
    <w:p w14:paraId="2A5EC684" w14:textId="35F196B1" w:rsidR="00E031CD" w:rsidRDefault="000B5615" w:rsidP="00E031CD">
      <w:pPr>
        <w:rPr>
          <w:rStyle w:val="Bold"/>
          <w:b w:val="0"/>
        </w:rPr>
      </w:pPr>
      <w:r>
        <w:t xml:space="preserve">Wanneer de zoekcriteria een aantal klanten weergeven, kunnen deze klantnamen gesorteerd worden van A naar Z en van Z naar A door op het driehoekje te klikken naast de klantnaam. </w:t>
      </w:r>
      <w:r w:rsidR="00A21A76">
        <w:t>(</w:t>
      </w:r>
      <w:r>
        <w:t xml:space="preserve">Zie </w:t>
      </w:r>
      <w:r w:rsidR="00552A36">
        <w:fldChar w:fldCharType="begin"/>
      </w:r>
      <w:r w:rsidR="00552A36">
        <w:instrText xml:space="preserve"> REF _Ref459630363 \h </w:instrText>
      </w:r>
      <w:r w:rsidR="00552A36">
        <w:fldChar w:fldCharType="separate"/>
      </w:r>
      <w:r w:rsidR="00772168">
        <w:t>Figuur 8</w:t>
      </w:r>
      <w:r w:rsidR="00772168">
        <w:noBreakHyphen/>
        <w:t>4</w:t>
      </w:r>
      <w:r w:rsidR="00552A36">
        <w:fldChar w:fldCharType="end"/>
      </w:r>
      <w:r w:rsidR="00A21A76">
        <w:t>)</w:t>
      </w:r>
      <w:r>
        <w:t xml:space="preserve">. </w:t>
      </w:r>
      <w:r w:rsidR="00E031CD">
        <w:rPr>
          <w:rStyle w:val="Bold"/>
          <w:b w:val="0"/>
        </w:rPr>
        <w:t xml:space="preserve">Om terug te gaan naar het hoofdmenu klik </w:t>
      </w:r>
      <w:r w:rsidR="00A74797">
        <w:rPr>
          <w:lang w:eastAsia="nl-NL"/>
        </w:rPr>
        <w:drawing>
          <wp:inline distT="0" distB="0" distL="0" distR="0" wp14:anchorId="7D2C69AC" wp14:editId="2BDEDFED">
            <wp:extent cx="137795" cy="137795"/>
            <wp:effectExtent l="0" t="0" r="0" b="0"/>
            <wp:docPr id="33"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rsidR="006833BC">
        <w:rPr>
          <w:rStyle w:val="Bold"/>
          <w:b w:val="0"/>
        </w:rPr>
        <w:t>.</w:t>
      </w:r>
    </w:p>
    <w:p w14:paraId="10F28C93" w14:textId="77777777" w:rsidR="00E031CD" w:rsidRDefault="00E031CD" w:rsidP="00E031CD">
      <w:pPr>
        <w:rPr>
          <w:rStyle w:val="Bold"/>
          <w:b w:val="0"/>
        </w:rPr>
      </w:pPr>
    </w:p>
    <w:p w14:paraId="440795FB" w14:textId="77777777" w:rsidR="000B5615" w:rsidRDefault="0029465B" w:rsidP="000B5615">
      <w:pPr>
        <w:keepNext/>
      </w:pPr>
      <w:r>
        <w:rPr>
          <w:lang w:eastAsia="nl-NL"/>
        </w:rPr>
        <w:lastRenderedPageBreak/>
        <mc:AlternateContent>
          <mc:Choice Requires="wps">
            <w:drawing>
              <wp:anchor distT="0" distB="0" distL="114300" distR="114300" simplePos="0" relativeHeight="251656192" behindDoc="0" locked="0" layoutInCell="1" allowOverlap="1" wp14:anchorId="20414511" wp14:editId="0AC89104">
                <wp:simplePos x="0" y="0"/>
                <wp:positionH relativeFrom="column">
                  <wp:posOffset>929005</wp:posOffset>
                </wp:positionH>
                <wp:positionV relativeFrom="paragraph">
                  <wp:posOffset>140252</wp:posOffset>
                </wp:positionV>
                <wp:extent cx="588397" cy="151075"/>
                <wp:effectExtent l="0" t="0" r="21590" b="20955"/>
                <wp:wrapNone/>
                <wp:docPr id="73" name="PIJL-LINKS 73"/>
                <wp:cNvGraphicFramePr/>
                <a:graphic xmlns:a="http://schemas.openxmlformats.org/drawingml/2006/main">
                  <a:graphicData uri="http://schemas.microsoft.com/office/word/2010/wordprocessingShape">
                    <wps:wsp>
                      <wps:cNvSpPr/>
                      <wps:spPr>
                        <a:xfrm>
                          <a:off x="0" y="0"/>
                          <a:ext cx="588397" cy="151075"/>
                        </a:xfrm>
                        <a:prstGeom prst="leftArrow">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1805F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IJL-LINKS 73" o:spid="_x0000_s1026" type="#_x0000_t66" style="position:absolute;margin-left:73.15pt;margin-top:11.05pt;width:46.35pt;height:11.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" adj="2773" filled="f" strokecolor="red" strokeweight="1.25pt"/>
            </w:pict>
          </mc:Fallback>
        </mc:AlternateContent>
      </w:r>
      <w:r>
        <w:rPr>
          <w:lang w:eastAsia="nl-NL"/>
        </w:rPr>
        <mc:AlternateContent>
          <mc:Choice Requires="wps">
            <w:drawing>
              <wp:anchor distT="0" distB="0" distL="114300" distR="114300" simplePos="0" relativeHeight="251653120" behindDoc="0" locked="0" layoutInCell="1" allowOverlap="1" wp14:anchorId="3278F9FC" wp14:editId="4B6FF6EE">
                <wp:simplePos x="0" y="0"/>
                <wp:positionH relativeFrom="column">
                  <wp:posOffset>237242</wp:posOffset>
                </wp:positionH>
                <wp:positionV relativeFrom="paragraph">
                  <wp:posOffset>156155</wp:posOffset>
                </wp:positionV>
                <wp:extent cx="636104" cy="127221"/>
                <wp:effectExtent l="0" t="0" r="12065" b="25400"/>
                <wp:wrapNone/>
                <wp:docPr id="70" name="Afgeronde rechthoek 70"/>
                <wp:cNvGraphicFramePr/>
                <a:graphic xmlns:a="http://schemas.openxmlformats.org/drawingml/2006/main">
                  <a:graphicData uri="http://schemas.microsoft.com/office/word/2010/wordprocessingShape">
                    <wps:wsp>
                      <wps:cNvSpPr/>
                      <wps:spPr>
                        <a:xfrm>
                          <a:off x="0" y="0"/>
                          <a:ext cx="636104" cy="127221"/>
                        </a:xfrm>
                        <a:prstGeom prst="round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AD4E2B" id="Afgeronde rechthoek 70" o:spid="_x0000_s1026" style="position:absolute;margin-left:18.7pt;margin-top:12.3pt;width:50.1pt;height:1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" filled="f" strokecolor="red" strokeweight="1.25pt"/>
            </w:pict>
          </mc:Fallback>
        </mc:AlternateContent>
      </w:r>
      <w:r>
        <w:rPr>
          <w:lang w:eastAsia="nl-NL"/>
        </w:rPr>
        <w:drawing>
          <wp:inline distT="0" distB="0" distL="0" distR="0" wp14:anchorId="37FC245F" wp14:editId="2160F64F">
            <wp:extent cx="6049010" cy="2145030"/>
            <wp:effectExtent l="0" t="0" r="8890" b="762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49010" cy="2145030"/>
                    </a:xfrm>
                    <a:prstGeom prst="rect">
                      <a:avLst/>
                    </a:prstGeom>
                  </pic:spPr>
                </pic:pic>
              </a:graphicData>
            </a:graphic>
          </wp:inline>
        </w:drawing>
      </w:r>
    </w:p>
    <w:p w14:paraId="721188F6" w14:textId="69DA403F" w:rsidR="00E72155" w:rsidRDefault="000B5615" w:rsidP="003B02B2">
      <w:pPr>
        <w:pStyle w:val="Caption"/>
      </w:pPr>
      <w:bookmarkStart w:id="157" w:name="_Ref459630363"/>
      <w:r>
        <w:t xml:space="preserve">Figuur </w:t>
      </w:r>
      <w:r w:rsidR="004C7FFA">
        <w:fldChar w:fldCharType="begin"/>
      </w:r>
      <w:r w:rsidR="004C7FFA">
        <w:instrText xml:space="preserve"> STYLEREF 1 \s </w:instrText>
      </w:r>
      <w:r w:rsidR="004C7FFA">
        <w:fldChar w:fldCharType="separate"/>
      </w:r>
      <w:r w:rsidR="00772168">
        <w:t>8</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w:t>
      </w:r>
      <w:r w:rsidR="004C7FFA">
        <w:fldChar w:fldCharType="end"/>
      </w:r>
      <w:bookmarkEnd w:id="157"/>
      <w:r>
        <w:t>: Klantnamen sorteren</w:t>
      </w:r>
    </w:p>
    <w:p w14:paraId="35B17735" w14:textId="0FD24413" w:rsidR="00713403" w:rsidRDefault="00713403" w:rsidP="006F6E29">
      <w:pPr>
        <w:pStyle w:val="Heading3"/>
      </w:pPr>
      <w:bookmarkStart w:id="158" w:name="_Ref479088251"/>
      <w:bookmarkStart w:id="159" w:name="_Toc41561744"/>
      <w:bookmarkStart w:id="160" w:name="_Ref459630073"/>
      <w:bookmarkStart w:id="161" w:name="_Toc460250618"/>
      <w:bookmarkStart w:id="162" w:name="_Toc64306891"/>
      <w:r>
        <w:t>Klantendashboar</w:t>
      </w:r>
      <w:r w:rsidR="00FE2E09">
        <w:t>d</w:t>
      </w:r>
      <w:r>
        <w:t>scherm</w:t>
      </w:r>
      <w:bookmarkEnd w:id="158"/>
      <w:bookmarkEnd w:id="159"/>
      <w:bookmarkEnd w:id="162"/>
    </w:p>
    <w:p w14:paraId="5FB73067" w14:textId="613492A5" w:rsidR="009447CD" w:rsidRDefault="00713403" w:rsidP="009447CD">
      <w:pPr>
        <w:keepNext/>
      </w:pPr>
      <w:r>
        <w:t>Door te klikken op een van de regels in de lijst met zoekresultaten komt u in het klantendashboardscherm.</w:t>
      </w:r>
      <w:r w:rsidR="009447CD">
        <w:t xml:space="preserve"> (Zie </w:t>
      </w:r>
      <w:r w:rsidR="009447CD">
        <w:fldChar w:fldCharType="begin"/>
      </w:r>
      <w:r w:rsidR="009447CD">
        <w:instrText xml:space="preserve"> REF _Ref479087951 \h </w:instrText>
      </w:r>
      <w:r w:rsidR="009447CD">
        <w:fldChar w:fldCharType="separate"/>
      </w:r>
      <w:r w:rsidR="00772168">
        <w:t>Figuur 8</w:t>
      </w:r>
      <w:r w:rsidR="00772168">
        <w:noBreakHyphen/>
        <w:t>5</w:t>
      </w:r>
      <w:r w:rsidR="009447CD">
        <w:fldChar w:fldCharType="end"/>
      </w:r>
      <w:r w:rsidR="009447CD">
        <w:t>).</w:t>
      </w:r>
    </w:p>
    <w:p w14:paraId="593B886B" w14:textId="1BC542DF" w:rsidR="009447CD" w:rsidRDefault="009447CD" w:rsidP="009447CD">
      <w:pPr>
        <w:keepNext/>
      </w:pPr>
      <w:r>
        <w:rPr>
          <w:lang w:eastAsia="nl-NL"/>
        </w:rPr>
        <w:drawing>
          <wp:inline distT="0" distB="0" distL="0" distR="0" wp14:anchorId="4F0D04C9" wp14:editId="36FEAC8B">
            <wp:extent cx="6049010" cy="5027295"/>
            <wp:effectExtent l="0" t="0" r="8890" b="1905"/>
            <wp:docPr id="264" name="Afbeelding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customerdashboard.png"/>
                    <pic:cNvPicPr/>
                  </pic:nvPicPr>
                  <pic:blipFill>
                    <a:blip r:embed="rId76">
                      <a:extLst>
                        <a:ext uri="{28A0092B-C50C-407E-A947-70E740481C1C}">
                          <a14:useLocalDpi xmlns:a14="http://schemas.microsoft.com/office/drawing/2010/main" val="0"/>
                        </a:ext>
                      </a:extLst>
                    </a:blip>
                    <a:stretch>
                      <a:fillRect/>
                    </a:stretch>
                  </pic:blipFill>
                  <pic:spPr>
                    <a:xfrm>
                      <a:off x="0" y="0"/>
                      <a:ext cx="6049010" cy="5027295"/>
                    </a:xfrm>
                    <a:prstGeom prst="rect">
                      <a:avLst/>
                    </a:prstGeom>
                  </pic:spPr>
                </pic:pic>
              </a:graphicData>
            </a:graphic>
          </wp:inline>
        </w:drawing>
      </w:r>
    </w:p>
    <w:p w14:paraId="1E252155" w14:textId="741F701F" w:rsidR="00713403" w:rsidRDefault="009447CD" w:rsidP="003B02B2">
      <w:pPr>
        <w:pStyle w:val="Caption"/>
      </w:pPr>
      <w:bookmarkStart w:id="163" w:name="_Ref479087951"/>
      <w:r>
        <w:t xml:space="preserve">Figuur </w:t>
      </w:r>
      <w:r w:rsidR="004C7FFA">
        <w:fldChar w:fldCharType="begin"/>
      </w:r>
      <w:r w:rsidR="004C7FFA">
        <w:instrText xml:space="preserve"> STYLEREF 1 \s </w:instrText>
      </w:r>
      <w:r w:rsidR="004C7FFA">
        <w:fldChar w:fldCharType="separate"/>
      </w:r>
      <w:r w:rsidR="00772168">
        <w:t>8</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bookmarkEnd w:id="163"/>
      <w:r>
        <w:t>: Klantendashboardscherm</w:t>
      </w:r>
    </w:p>
    <w:p w14:paraId="25C029D9" w14:textId="64F7BE02" w:rsidR="00D32382" w:rsidRDefault="00D32382" w:rsidP="006F6E29">
      <w:pPr>
        <w:pStyle w:val="Heading3"/>
      </w:pPr>
      <w:bookmarkStart w:id="164" w:name="_Toc41561745"/>
      <w:bookmarkStart w:id="165" w:name="_Toc64306892"/>
      <w:r>
        <w:lastRenderedPageBreak/>
        <w:t>Wijzigen van klantgegevens</w:t>
      </w:r>
      <w:bookmarkEnd w:id="160"/>
      <w:bookmarkEnd w:id="161"/>
      <w:bookmarkEnd w:id="164"/>
      <w:bookmarkEnd w:id="165"/>
    </w:p>
    <w:p w14:paraId="581233A3" w14:textId="77777777" w:rsidR="00D32382" w:rsidRDefault="00D32382" w:rsidP="00713403">
      <w:r>
        <w:t>Een wijziging in de gegevens van een bestaande klant is direct vanaf het moment van opslaan van toepassing. Wijzigingen hebben effecten over de volgende opgebouwde (historische) gegevens:</w:t>
      </w:r>
    </w:p>
    <w:p w14:paraId="4D53CAD5" w14:textId="77777777" w:rsidR="00D32382" w:rsidRDefault="00D32382" w:rsidP="00762DDB">
      <w:pPr>
        <w:pStyle w:val="Opsomming1"/>
      </w:pPr>
      <w:r>
        <w:t>Reeds ingeplande taken</w:t>
      </w:r>
    </w:p>
    <w:p w14:paraId="22992652" w14:textId="77777777" w:rsidR="00D32382" w:rsidRDefault="00D32382" w:rsidP="00762DDB">
      <w:pPr>
        <w:pStyle w:val="Opsomming1"/>
      </w:pPr>
      <w:r>
        <w:t>Reeds uitgevoerde taken</w:t>
      </w:r>
    </w:p>
    <w:p w14:paraId="685FE291" w14:textId="77777777" w:rsidR="00D32382" w:rsidRDefault="00D32382" w:rsidP="00762DDB">
      <w:pPr>
        <w:pStyle w:val="Opsomming1"/>
      </w:pPr>
      <w:r>
        <w:t>Reeds gegenereerde factuurgegevens</w:t>
      </w:r>
    </w:p>
    <w:p w14:paraId="4183B928" w14:textId="33C9ABB4" w:rsidR="00D32382" w:rsidRDefault="00D32382" w:rsidP="006F6E29">
      <w:pPr>
        <w:pStyle w:val="Heading3"/>
      </w:pPr>
      <w:bookmarkStart w:id="166" w:name="_Toc460250619"/>
      <w:bookmarkStart w:id="167" w:name="_Toc41561746"/>
      <w:bookmarkStart w:id="168" w:name="_Toc64306893"/>
      <w:r>
        <w:t>Verwijderen van klantgegevens</w:t>
      </w:r>
      <w:bookmarkEnd w:id="166"/>
      <w:bookmarkEnd w:id="167"/>
      <w:bookmarkEnd w:id="168"/>
    </w:p>
    <w:p w14:paraId="7562FD42" w14:textId="2AA06542" w:rsidR="0064730C" w:rsidRDefault="0064730C" w:rsidP="0064730C">
      <w:pPr>
        <w:rPr>
          <w:rStyle w:val="Bold"/>
          <w:b w:val="0"/>
        </w:rPr>
      </w:pPr>
      <w:r>
        <w:t xml:space="preserve">Een klant kan worden verwijderd door op </w:t>
      </w:r>
      <w:r>
        <w:rPr>
          <w:rStyle w:val="Bold"/>
        </w:rPr>
        <w:t>Verwijderen</w:t>
      </w:r>
      <w:r w:rsidR="0035160B">
        <w:rPr>
          <w:rStyle w:val="Bold"/>
          <w:b w:val="0"/>
        </w:rPr>
        <w:t xml:space="preserve"> te k</w:t>
      </w:r>
      <w:r w:rsidR="00C61D07">
        <w:rPr>
          <w:rStyle w:val="Bold"/>
          <w:b w:val="0"/>
        </w:rPr>
        <w:t>likken</w:t>
      </w:r>
      <w:r w:rsidR="0035160B">
        <w:rPr>
          <w:rStyle w:val="Bold"/>
          <w:b w:val="0"/>
        </w:rPr>
        <w:t xml:space="preserve">. (Zie </w:t>
      </w:r>
      <w:r w:rsidR="0035160B">
        <w:rPr>
          <w:rStyle w:val="Bold"/>
          <w:b w:val="0"/>
        </w:rPr>
        <w:fldChar w:fldCharType="begin"/>
      </w:r>
      <w:r w:rsidR="0035160B">
        <w:rPr>
          <w:rStyle w:val="Bold"/>
          <w:b w:val="0"/>
        </w:rPr>
        <w:instrText xml:space="preserve"> REF _Ref418495392 \h </w:instrText>
      </w:r>
      <w:r w:rsidR="0035160B">
        <w:rPr>
          <w:rStyle w:val="Bold"/>
          <w:b w:val="0"/>
        </w:rPr>
      </w:r>
      <w:r w:rsidR="0035160B">
        <w:rPr>
          <w:rStyle w:val="Bold"/>
          <w:b w:val="0"/>
        </w:rPr>
        <w:fldChar w:fldCharType="separate"/>
      </w:r>
      <w:r w:rsidR="00772168">
        <w:t>Figuur 8</w:t>
      </w:r>
      <w:r w:rsidR="00772168">
        <w:noBreakHyphen/>
        <w:t>6</w:t>
      </w:r>
      <w:r w:rsidR="0035160B">
        <w:rPr>
          <w:rStyle w:val="Bold"/>
          <w:b w:val="0"/>
        </w:rPr>
        <w:fldChar w:fldCharType="end"/>
      </w:r>
      <w:r w:rsidR="0035160B">
        <w:rPr>
          <w:rStyle w:val="Bold"/>
          <w:b w:val="0"/>
        </w:rPr>
        <w:t>).</w:t>
      </w:r>
      <w:r>
        <w:rPr>
          <w:rStyle w:val="Bold"/>
          <w:b w:val="0"/>
        </w:rPr>
        <w:t xml:space="preserve"> Het verwijderen van een klant heeft geen gevolg voor opgebouwde (historische) gegevens, maar kan niet worden teruggedraaid. </w:t>
      </w:r>
    </w:p>
    <w:p w14:paraId="719AC2FC" w14:textId="77777777" w:rsidR="0035160B" w:rsidRDefault="0035160B" w:rsidP="0064730C">
      <w:pPr>
        <w:rPr>
          <w:rStyle w:val="Bold"/>
          <w:b w:val="0"/>
        </w:rPr>
      </w:pPr>
    </w:p>
    <w:p w14:paraId="5937410B" w14:textId="77777777" w:rsidR="0064730C" w:rsidRDefault="0029465B" w:rsidP="0064730C">
      <w:pPr>
        <w:keepNext/>
      </w:pPr>
      <w:r>
        <w:rPr>
          <w:lang w:eastAsia="nl-NL"/>
        </w:rPr>
        <mc:AlternateContent>
          <mc:Choice Requires="wps">
            <w:drawing>
              <wp:anchor distT="0" distB="0" distL="114300" distR="114300" simplePos="0" relativeHeight="251659264" behindDoc="0" locked="0" layoutInCell="1" allowOverlap="1" wp14:anchorId="71F242A8" wp14:editId="1FD5F31E">
                <wp:simplePos x="0" y="0"/>
                <wp:positionH relativeFrom="column">
                  <wp:posOffset>5230661</wp:posOffset>
                </wp:positionH>
                <wp:positionV relativeFrom="paragraph">
                  <wp:posOffset>1453432</wp:posOffset>
                </wp:positionV>
                <wp:extent cx="731271" cy="222609"/>
                <wp:effectExtent l="0" t="0" r="12065" b="25400"/>
                <wp:wrapNone/>
                <wp:docPr id="94" name="Afgeronde rechthoek 94"/>
                <wp:cNvGraphicFramePr/>
                <a:graphic xmlns:a="http://schemas.openxmlformats.org/drawingml/2006/main">
                  <a:graphicData uri="http://schemas.microsoft.com/office/word/2010/wordprocessingShape">
                    <wps:wsp>
                      <wps:cNvSpPr/>
                      <wps:spPr>
                        <a:xfrm>
                          <a:off x="0" y="0"/>
                          <a:ext cx="731271" cy="222609"/>
                        </a:xfrm>
                        <a:prstGeom prst="round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E3EFFB" id="Afgeronde rechthoek 94" o:spid="_x0000_s1026" style="position:absolute;margin-left:411.85pt;margin-top:114.45pt;width:57.6pt;height:1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" filled="f" strokecolor="red" strokeweight="1.25pt"/>
            </w:pict>
          </mc:Fallback>
        </mc:AlternateContent>
      </w:r>
      <w:r>
        <w:rPr>
          <w:lang w:eastAsia="nl-NL"/>
        </w:rPr>
        <w:drawing>
          <wp:inline distT="0" distB="0" distL="0" distR="0" wp14:anchorId="304794ED" wp14:editId="6DDC8523">
            <wp:extent cx="6049010" cy="1693545"/>
            <wp:effectExtent l="0" t="0" r="8890" b="1905"/>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49010" cy="1693545"/>
                    </a:xfrm>
                    <a:prstGeom prst="rect">
                      <a:avLst/>
                    </a:prstGeom>
                  </pic:spPr>
                </pic:pic>
              </a:graphicData>
            </a:graphic>
          </wp:inline>
        </w:drawing>
      </w:r>
    </w:p>
    <w:p w14:paraId="37C73ACF" w14:textId="5C35673C" w:rsidR="0064730C" w:rsidRDefault="0064730C" w:rsidP="003B02B2">
      <w:pPr>
        <w:pStyle w:val="Caption"/>
      </w:pPr>
      <w:bookmarkStart w:id="169" w:name="_Ref418495392"/>
      <w:r>
        <w:t xml:space="preserve">Figuur </w:t>
      </w:r>
      <w:r w:rsidR="004C7FFA">
        <w:fldChar w:fldCharType="begin"/>
      </w:r>
      <w:r w:rsidR="004C7FFA">
        <w:instrText xml:space="preserve"> STYLEREF 1 \s </w:instrText>
      </w:r>
      <w:r w:rsidR="004C7FFA">
        <w:fldChar w:fldCharType="separate"/>
      </w:r>
      <w:r w:rsidR="00772168">
        <w:t>8</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6</w:t>
      </w:r>
      <w:r w:rsidR="004C7FFA">
        <w:fldChar w:fldCharType="end"/>
      </w:r>
      <w:bookmarkEnd w:id="169"/>
      <w:r>
        <w:t>:</w:t>
      </w:r>
      <w:r w:rsidR="000E5195">
        <w:t xml:space="preserve"> </w:t>
      </w:r>
      <w:r>
        <w:t>Klant verwijderen</w:t>
      </w:r>
    </w:p>
    <w:p w14:paraId="7127DBAE" w14:textId="4E8E24F0" w:rsidR="00C2357A" w:rsidRDefault="00C2357A" w:rsidP="003F1F0B">
      <w:pPr>
        <w:pStyle w:val="Heading2"/>
      </w:pPr>
      <w:bookmarkStart w:id="170" w:name="_Toc460250620"/>
      <w:bookmarkStart w:id="171" w:name="_Toc41561747"/>
      <w:bookmarkStart w:id="172" w:name="_Toc64306894"/>
      <w:r>
        <w:t>Een klant aan een object koppelen</w:t>
      </w:r>
      <w:bookmarkEnd w:id="170"/>
      <w:bookmarkEnd w:id="171"/>
      <w:bookmarkEnd w:id="172"/>
    </w:p>
    <w:p w14:paraId="2123A32A" w14:textId="74460CA4" w:rsidR="00FD3F0E" w:rsidRDefault="00FD3F0E" w:rsidP="00FD3F0E">
      <w:pPr>
        <w:rPr>
          <w:rStyle w:val="Bold"/>
          <w:b w:val="0"/>
        </w:rPr>
      </w:pPr>
      <w:r>
        <w:t xml:space="preserve">Een klant is niet rechtstreeks aan een object gekoppeld. De koppeling van een klant met een object wordt gemaakt in het menu </w:t>
      </w:r>
      <w:r>
        <w:rPr>
          <w:rStyle w:val="Bold"/>
        </w:rPr>
        <w:t>Contracten</w:t>
      </w:r>
      <w:r>
        <w:rPr>
          <w:rStyle w:val="Bold"/>
          <w:b w:val="0"/>
        </w:rPr>
        <w:t xml:space="preserve">. Voor meer informatie zie </w:t>
      </w:r>
      <w:r w:rsidR="00B22684">
        <w:rPr>
          <w:rStyle w:val="Bold"/>
          <w:b w:val="0"/>
        </w:rPr>
        <w:t xml:space="preserve">hoofdstuk </w:t>
      </w:r>
      <w:r w:rsidR="00B22684">
        <w:rPr>
          <w:rStyle w:val="Bold"/>
          <w:b w:val="0"/>
        </w:rPr>
        <w:fldChar w:fldCharType="begin"/>
      </w:r>
      <w:r w:rsidR="00B22684">
        <w:rPr>
          <w:rStyle w:val="Bold"/>
          <w:b w:val="0"/>
        </w:rPr>
        <w:instrText xml:space="preserve"> REF _Ref459388106 \r \h </w:instrText>
      </w:r>
      <w:r w:rsidR="00B22684">
        <w:rPr>
          <w:rStyle w:val="Bold"/>
          <w:b w:val="0"/>
        </w:rPr>
      </w:r>
      <w:r w:rsidR="00B22684">
        <w:rPr>
          <w:rStyle w:val="Bold"/>
          <w:b w:val="0"/>
        </w:rPr>
        <w:fldChar w:fldCharType="separate"/>
      </w:r>
      <w:r w:rsidR="00772168">
        <w:rPr>
          <w:rStyle w:val="Bold"/>
          <w:b w:val="0"/>
        </w:rPr>
        <w:t>10</w:t>
      </w:r>
      <w:r w:rsidR="00B22684">
        <w:rPr>
          <w:rStyle w:val="Bold"/>
          <w:b w:val="0"/>
        </w:rPr>
        <w:fldChar w:fldCharType="end"/>
      </w:r>
      <w:r w:rsidR="0025009D">
        <w:rPr>
          <w:rStyle w:val="Bold"/>
          <w:b w:val="0"/>
        </w:rPr>
        <w:t>.</w:t>
      </w:r>
    </w:p>
    <w:p w14:paraId="6F374CF5" w14:textId="77777777" w:rsidR="00FD3F0E" w:rsidRDefault="00FD3F0E" w:rsidP="00FD3F0E">
      <w:pPr>
        <w:rPr>
          <w:rStyle w:val="Bold"/>
          <w:b w:val="0"/>
        </w:rPr>
      </w:pPr>
    </w:p>
    <w:p w14:paraId="379056E1" w14:textId="77777777" w:rsidR="00FD3F0E" w:rsidRDefault="00A74797" w:rsidP="00FD3F0E">
      <w:pPr>
        <w:keepNext/>
      </w:pPr>
      <w:r>
        <w:rPr>
          <w:lang w:eastAsia="nl-NL"/>
        </w:rPr>
        <w:drawing>
          <wp:inline distT="0" distB="0" distL="0" distR="0" wp14:anchorId="5686402B" wp14:editId="3FEC753E">
            <wp:extent cx="4020185" cy="1164590"/>
            <wp:effectExtent l="19050" t="19050" r="18415" b="16510"/>
            <wp:docPr id="36"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20185" cy="1164590"/>
                    </a:xfrm>
                    <a:prstGeom prst="rect">
                      <a:avLst/>
                    </a:prstGeom>
                    <a:noFill/>
                    <a:ln w="9525" cmpd="sng">
                      <a:solidFill>
                        <a:srgbClr val="7F7F7F"/>
                      </a:solidFill>
                      <a:miter lim="800000"/>
                      <a:headEnd/>
                      <a:tailEnd/>
                    </a:ln>
                    <a:effectLst/>
                  </pic:spPr>
                </pic:pic>
              </a:graphicData>
            </a:graphic>
          </wp:inline>
        </w:drawing>
      </w:r>
    </w:p>
    <w:p w14:paraId="3761C397" w14:textId="023D68C4" w:rsidR="00FD3F0E" w:rsidRDefault="00FD3F0E" w:rsidP="003B02B2">
      <w:pPr>
        <w:pStyle w:val="Caption"/>
        <w:rPr>
          <w:rStyle w:val="Bold"/>
          <w:b w:val="0"/>
        </w:rPr>
      </w:pPr>
      <w:r>
        <w:t xml:space="preserve">Figuur </w:t>
      </w:r>
      <w:r w:rsidR="004C7FFA">
        <w:fldChar w:fldCharType="begin"/>
      </w:r>
      <w:r w:rsidR="004C7FFA">
        <w:instrText xml:space="preserve"> STYLEREF 1 \s </w:instrText>
      </w:r>
      <w:r w:rsidR="004C7FFA">
        <w:fldChar w:fldCharType="separate"/>
      </w:r>
      <w:r w:rsidR="00772168">
        <w:t>8</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7</w:t>
      </w:r>
      <w:r w:rsidR="004C7FFA">
        <w:fldChar w:fldCharType="end"/>
      </w:r>
      <w:r>
        <w:t>: Relatie klant-object</w:t>
      </w:r>
    </w:p>
    <w:p w14:paraId="3C994721" w14:textId="77777777" w:rsidR="00C2357A" w:rsidRDefault="00C2357A" w:rsidP="00C2357A">
      <w:pPr>
        <w:rPr>
          <w:i/>
        </w:rPr>
      </w:pPr>
    </w:p>
    <w:p w14:paraId="5F4A9D92" w14:textId="77777777" w:rsidR="00224107" w:rsidRPr="00224107" w:rsidRDefault="00224107" w:rsidP="00224107"/>
    <w:p w14:paraId="4C8BC90C" w14:textId="77777777" w:rsidR="005C4E69" w:rsidRDefault="005C4E69" w:rsidP="00912821">
      <w:pPr>
        <w:pStyle w:val="Heading1"/>
      </w:pPr>
      <w:bookmarkStart w:id="173" w:name="_Toc460250621"/>
      <w:bookmarkStart w:id="174" w:name="_Toc41561748"/>
      <w:bookmarkStart w:id="175" w:name="_Toc64306895"/>
      <w:r>
        <w:lastRenderedPageBreak/>
        <w:t>Objecten</w:t>
      </w:r>
      <w:bookmarkEnd w:id="173"/>
      <w:bookmarkEnd w:id="174"/>
      <w:bookmarkEnd w:id="175"/>
    </w:p>
    <w:p w14:paraId="29ACB77D" w14:textId="77777777" w:rsidR="00E071BF" w:rsidRDefault="00E071BF" w:rsidP="003F1F0B">
      <w:pPr>
        <w:pStyle w:val="Heading2"/>
      </w:pPr>
      <w:bookmarkStart w:id="176" w:name="_Toc460250622"/>
      <w:bookmarkStart w:id="177" w:name="_Toc41561749"/>
      <w:bookmarkStart w:id="178" w:name="_Toc64306896"/>
      <w:r>
        <w:t>Overzicht van objecten</w:t>
      </w:r>
      <w:bookmarkEnd w:id="176"/>
      <w:bookmarkEnd w:id="177"/>
      <w:bookmarkEnd w:id="178"/>
    </w:p>
    <w:p w14:paraId="6207FFFD" w14:textId="77777777" w:rsidR="005319FE" w:rsidRDefault="00C50A02" w:rsidP="005319FE">
      <w:r>
        <w:t>SequriX</w:t>
      </w:r>
      <w:r w:rsidR="005319FE">
        <w:t xml:space="preserve"> is ontworpen om beveiligingsbedrijven te ondersteunen in processen rondom het bewaken en beveiligen van objecten. Een object is in het algemeen een gebouw (zoals kantoor, fabri</w:t>
      </w:r>
      <w:r w:rsidR="00953E97">
        <w:t>ek of woonhuis) of een terrein waarover met de klant contractafspraken zijn</w:t>
      </w:r>
      <w:r w:rsidR="00BF1543">
        <w:t xml:space="preserve"> gemaakt inzake de beveiliging (open/sluitrondes, alarmopvolging, vast posten etc.). Een object heeft daarom een adres en kan van allerlei aanvullende informatie worden voorzien. Denk hierbij aan een meldkamer waarop het object aangesloten is, sleutels, installatie en checkpoints. </w:t>
      </w:r>
      <w:r w:rsidR="0009641A">
        <w:t xml:space="preserve">Het menu </w:t>
      </w:r>
      <w:r w:rsidR="0009641A" w:rsidRPr="0009641A">
        <w:rPr>
          <w:rStyle w:val="Bold"/>
        </w:rPr>
        <w:t>Objecten</w:t>
      </w:r>
      <w:r w:rsidR="0009641A">
        <w:t xml:space="preserve"> bevat met name de beheerskant van het object. De operationele functionaliteit zoals het toekennen van taken aan een object gebeurt in het menu </w:t>
      </w:r>
      <w:r w:rsidR="0009641A" w:rsidRPr="0009641A">
        <w:rPr>
          <w:rStyle w:val="Bold"/>
        </w:rPr>
        <w:t>Contracten</w:t>
      </w:r>
      <w:r w:rsidR="0009641A">
        <w:t xml:space="preserve">. </w:t>
      </w:r>
    </w:p>
    <w:p w14:paraId="67F474FC" w14:textId="77777777" w:rsidR="005319FE" w:rsidRDefault="005319FE" w:rsidP="00035796"/>
    <w:p w14:paraId="2838CCDA" w14:textId="77777777" w:rsidR="00035796" w:rsidRDefault="00035796" w:rsidP="00035796">
      <w:r>
        <w:t xml:space="preserve">Het menu </w:t>
      </w:r>
      <w:r w:rsidRPr="00805C30">
        <w:rPr>
          <w:b/>
        </w:rPr>
        <w:t>Objecten</w:t>
      </w:r>
      <w:r w:rsidR="00C61D07">
        <w:t xml:space="preserve"> kent</w:t>
      </w:r>
      <w:r>
        <w:t xml:space="preserve"> de volgende opties:</w:t>
      </w:r>
    </w:p>
    <w:p w14:paraId="261790DA" w14:textId="77777777" w:rsidR="00035796" w:rsidRDefault="00035796" w:rsidP="00762DDB">
      <w:pPr>
        <w:pStyle w:val="Opsomming1"/>
      </w:pPr>
      <w:r w:rsidRPr="000B1264">
        <w:rPr>
          <w:rStyle w:val="Bold"/>
        </w:rPr>
        <w:t>Objecten toevoegen</w:t>
      </w:r>
      <w:r>
        <w:br/>
        <w:t>Hiermee voegt u nieuwe objecten toe aan de database.</w:t>
      </w:r>
    </w:p>
    <w:p w14:paraId="711CC3E0" w14:textId="77777777" w:rsidR="00035796" w:rsidRDefault="00035796" w:rsidP="00762DDB">
      <w:pPr>
        <w:pStyle w:val="Opsomming1"/>
      </w:pPr>
      <w:r w:rsidRPr="000B1264">
        <w:rPr>
          <w:rStyle w:val="Bold"/>
        </w:rPr>
        <w:t>Objecten zoeken</w:t>
      </w:r>
      <w:r w:rsidR="009C60FE">
        <w:br/>
      </w:r>
      <w:r>
        <w:t>Hiermee kunt u bestaande objecten zoeken en indien nodig gegevens wijzigen.</w:t>
      </w:r>
    </w:p>
    <w:p w14:paraId="7793498E" w14:textId="352327F6" w:rsidR="0035160B" w:rsidRPr="00035796" w:rsidRDefault="0035160B" w:rsidP="009C60FE"/>
    <w:p w14:paraId="52DC2585" w14:textId="5092898A" w:rsidR="00737597" w:rsidRPr="00035796" w:rsidRDefault="00737597" w:rsidP="00035796">
      <w:r>
        <w:rPr>
          <w:lang w:eastAsia="nl-NL"/>
        </w:rPr>
        <w:drawing>
          <wp:inline distT="0" distB="0" distL="0" distR="0" wp14:anchorId="20B354EB" wp14:editId="28E78219">
            <wp:extent cx="6049010" cy="1814830"/>
            <wp:effectExtent l="0" t="0" r="889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49010" cy="1814830"/>
                    </a:xfrm>
                    <a:prstGeom prst="rect">
                      <a:avLst/>
                    </a:prstGeom>
                  </pic:spPr>
                </pic:pic>
              </a:graphicData>
            </a:graphic>
          </wp:inline>
        </w:drawing>
      </w:r>
    </w:p>
    <w:p w14:paraId="21568E4A" w14:textId="68D22EED" w:rsidR="00E70D8A" w:rsidRDefault="00377E98" w:rsidP="003B02B2">
      <w:pPr>
        <w:pStyle w:val="Caption"/>
      </w:pPr>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Objecten menu</w:t>
      </w:r>
    </w:p>
    <w:p w14:paraId="109D7C4F" w14:textId="77777777" w:rsidR="00DE100F" w:rsidRDefault="00D21B4D" w:rsidP="0002705C">
      <w:pPr>
        <w:rPr>
          <w:rStyle w:val="Bold"/>
          <w:b w:val="0"/>
        </w:rPr>
      </w:pPr>
      <w:r>
        <w:rPr>
          <w:rStyle w:val="Bold"/>
          <w:b w:val="0"/>
        </w:rPr>
        <w:t xml:space="preserve">Objectgegevens zijn zichtbaar in zowel </w:t>
      </w:r>
      <w:r w:rsidR="00C61D07">
        <w:rPr>
          <w:rStyle w:val="Bold"/>
          <w:b w:val="0"/>
        </w:rPr>
        <w:t xml:space="preserve">de backoffice applicatie als op </w:t>
      </w:r>
      <w:r>
        <w:rPr>
          <w:rStyle w:val="Bold"/>
          <w:b w:val="0"/>
        </w:rPr>
        <w:t>de mobiele applicatie. Objectgegevens kunnen alleen worden gewijzigd</w:t>
      </w:r>
      <w:r w:rsidR="00C61D07">
        <w:rPr>
          <w:rStyle w:val="Bold"/>
          <w:b w:val="0"/>
        </w:rPr>
        <w:t xml:space="preserve"> in de backoffice applicatie. Op</w:t>
      </w:r>
      <w:r>
        <w:rPr>
          <w:rStyle w:val="Bold"/>
          <w:b w:val="0"/>
        </w:rPr>
        <w:t xml:space="preserve"> de mobiele applicatie zijn de gegevens alleen beschikbaar binnen een taak die op dat moment wordt uitgevoerd voor het betreffende object. Gevoelige objectgegevens, zoals bijvoorbeeld sleutelgegevens, worden alleen getoond na invoer van een geldig wachtwoord. </w:t>
      </w:r>
    </w:p>
    <w:p w14:paraId="04B6AADC" w14:textId="77777777" w:rsidR="00D21B4D" w:rsidRPr="00D21B4D" w:rsidRDefault="00D21B4D" w:rsidP="0002705C">
      <w:pPr>
        <w:rPr>
          <w:rStyle w:val="Bold"/>
          <w:b w:val="0"/>
        </w:rPr>
      </w:pPr>
    </w:p>
    <w:p w14:paraId="6EC56A53" w14:textId="77777777" w:rsidR="00035796" w:rsidRDefault="00BF1543" w:rsidP="003F1F0B">
      <w:pPr>
        <w:pStyle w:val="Heading2"/>
      </w:pPr>
      <w:bookmarkStart w:id="179" w:name="_Ref411330260"/>
      <w:bookmarkStart w:id="180" w:name="_Toc460250623"/>
      <w:bookmarkStart w:id="181" w:name="_Toc41561750"/>
      <w:bookmarkStart w:id="182" w:name="_Toc64306897"/>
      <w:r>
        <w:t>Een nieuw object toevoegen</w:t>
      </w:r>
      <w:bookmarkEnd w:id="179"/>
      <w:bookmarkEnd w:id="180"/>
      <w:bookmarkEnd w:id="181"/>
      <w:bookmarkEnd w:id="182"/>
    </w:p>
    <w:p w14:paraId="268CD908" w14:textId="7196BA39" w:rsidR="00D21B4D" w:rsidRDefault="00D21B4D" w:rsidP="00D21B4D">
      <w:pPr>
        <w:rPr>
          <w:rStyle w:val="Bold"/>
          <w:b w:val="0"/>
        </w:rPr>
      </w:pPr>
      <w:r>
        <w:t xml:space="preserve">Om een nieuwe object aan te maken, klikt u op de knop </w:t>
      </w:r>
      <w:r>
        <w:rPr>
          <w:rStyle w:val="Bold"/>
        </w:rPr>
        <w:t>Object toevoegen</w:t>
      </w:r>
      <w:r>
        <w:rPr>
          <w:rStyle w:val="Bold"/>
          <w:b w:val="0"/>
        </w:rPr>
        <w:t xml:space="preserve">. Vervolgens wordt het venster getoond waarin de objectgegevens kunnen worden vastgelegd. (Zie </w:t>
      </w:r>
      <w:r w:rsidR="0000099C">
        <w:rPr>
          <w:rStyle w:val="Bold"/>
          <w:b w:val="0"/>
        </w:rPr>
        <w:fldChar w:fldCharType="begin"/>
      </w:r>
      <w:r w:rsidR="0000099C">
        <w:rPr>
          <w:rStyle w:val="Bold"/>
          <w:b w:val="0"/>
        </w:rPr>
        <w:instrText xml:space="preserve"> REF _Ref410132127 \h </w:instrText>
      </w:r>
      <w:r w:rsidR="0000099C">
        <w:rPr>
          <w:rStyle w:val="Bold"/>
          <w:b w:val="0"/>
        </w:rPr>
      </w:r>
      <w:r w:rsidR="0000099C">
        <w:rPr>
          <w:rStyle w:val="Bold"/>
          <w:b w:val="0"/>
        </w:rPr>
        <w:fldChar w:fldCharType="separate"/>
      </w:r>
      <w:r w:rsidR="00772168">
        <w:t>Figuur 9</w:t>
      </w:r>
      <w:r w:rsidR="00772168">
        <w:noBreakHyphen/>
        <w:t>2</w:t>
      </w:r>
      <w:r w:rsidR="0000099C">
        <w:rPr>
          <w:rStyle w:val="Bold"/>
          <w:b w:val="0"/>
        </w:rPr>
        <w:fldChar w:fldCharType="end"/>
      </w:r>
      <w:r w:rsidR="0000099C">
        <w:rPr>
          <w:rStyle w:val="Bold"/>
          <w:b w:val="0"/>
        </w:rPr>
        <w:t xml:space="preserve">). </w:t>
      </w:r>
    </w:p>
    <w:p w14:paraId="046ECA85" w14:textId="77777777" w:rsidR="00EC12F1" w:rsidRPr="00EC12F1" w:rsidRDefault="00EC12F1" w:rsidP="00EC12F1"/>
    <w:p w14:paraId="295C1627" w14:textId="187D3650" w:rsidR="00EA66E7" w:rsidRDefault="003D1D0C" w:rsidP="00EA66E7">
      <w:pPr>
        <w:keepNext/>
      </w:pPr>
      <w:r>
        <w:rPr>
          <w:lang w:eastAsia="nl-NL"/>
        </w:rPr>
        <w:lastRenderedPageBreak/>
        <w:drawing>
          <wp:inline distT="0" distB="0" distL="0" distR="0" wp14:anchorId="18802B53" wp14:editId="7BCBDDFB">
            <wp:extent cx="6023254" cy="30480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416" r="-1"/>
                    <a:stretch/>
                  </pic:blipFill>
                  <pic:spPr bwMode="auto">
                    <a:xfrm>
                      <a:off x="0" y="0"/>
                      <a:ext cx="6023254"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4CCA94BC" w14:textId="31FFC18A" w:rsidR="00EA66E7" w:rsidRDefault="00EA66E7" w:rsidP="003B02B2">
      <w:pPr>
        <w:pStyle w:val="Caption"/>
      </w:pPr>
      <w:bookmarkStart w:id="183" w:name="_Ref410132127"/>
      <w:bookmarkStart w:id="184" w:name="_Ref410130675"/>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bookmarkEnd w:id="183"/>
      <w:r>
        <w:t>: Object toevoegen</w:t>
      </w:r>
      <w:bookmarkEnd w:id="184"/>
    </w:p>
    <w:p w14:paraId="12B8BD7A" w14:textId="77777777" w:rsidR="00EA66E7" w:rsidRDefault="005507DC" w:rsidP="00EA66E7">
      <w:r>
        <w:t xml:space="preserve">Het invullen van de objectgegevens. </w:t>
      </w:r>
    </w:p>
    <w:p w14:paraId="5449A83E" w14:textId="77777777" w:rsidR="00A03871" w:rsidRPr="00A03871" w:rsidRDefault="00A03871" w:rsidP="00EA66E7">
      <w:pPr>
        <w:rPr>
          <w:rStyle w:val="Cursief"/>
        </w:rPr>
      </w:pPr>
      <w:r>
        <w:rPr>
          <w:rStyle w:val="Cursief"/>
        </w:rPr>
        <w:t>Algemeen</w:t>
      </w:r>
    </w:p>
    <w:p w14:paraId="28C831D5" w14:textId="322C396D" w:rsidR="00E04EB4" w:rsidRPr="00C11C47" w:rsidRDefault="00E04EB4" w:rsidP="00762DDB">
      <w:pPr>
        <w:pStyle w:val="Opsomming1"/>
        <w:rPr>
          <w:i/>
        </w:rPr>
      </w:pPr>
      <w:r w:rsidRPr="000B1264">
        <w:rPr>
          <w:rStyle w:val="Bold"/>
        </w:rPr>
        <w:t>Code</w:t>
      </w:r>
      <w:r>
        <w:t>: De objectcode is de code die door het beveiligingsbedrijf wordt toegekend aan een object.</w:t>
      </w:r>
      <w:r w:rsidR="001702AB">
        <w:t xml:space="preserve"> Deze code is verplicht en moet uniek zijn. Samen met de objectnaam is dit het voornaamste kenmerk voor identificatie van het object. Het wordt onder meer gebruikt in zoekvelden en op alarm en taakrapporten. </w:t>
      </w:r>
      <w:r w:rsidR="0065422A">
        <w:br/>
      </w:r>
      <w:r w:rsidR="0065422A" w:rsidRPr="00C11C47">
        <w:rPr>
          <w:i/>
        </w:rPr>
        <w:t>Let op: Indien u de object</w:t>
      </w:r>
      <w:r w:rsidR="00D702E7" w:rsidRPr="00C11C47">
        <w:rPr>
          <w:i/>
        </w:rPr>
        <w:t>code niet invult zal het systeem automatisch een volgcode genereren. Eventueel voorzien van een voorvoegsel wat ingesteld kan worden in menu Beheer</w:t>
      </w:r>
      <w:r w:rsidR="00FB4B50">
        <w:rPr>
          <w:i/>
        </w:rPr>
        <w:t xml:space="preserve"> </w:t>
      </w:r>
      <w:r w:rsidR="00FB4B50">
        <w:rPr>
          <w:rFonts w:ascii="Arial" w:hAnsi="Arial" w:cs="Arial" w:hint="eastAsia"/>
          <w:i/>
          <w:lang w:eastAsia="ja-JP"/>
        </w:rPr>
        <w:t>→</w:t>
      </w:r>
      <w:r w:rsidR="00D702E7" w:rsidRPr="00C11C47">
        <w:rPr>
          <w:i/>
        </w:rPr>
        <w:t xml:space="preserve"> Organisatie instellingen </w:t>
      </w:r>
      <w:r w:rsidR="00FB4B50">
        <w:rPr>
          <w:rFonts w:ascii="Arial" w:hAnsi="Arial" w:cs="Arial" w:hint="eastAsia"/>
          <w:i/>
          <w:lang w:eastAsia="ja-JP"/>
        </w:rPr>
        <w:t>→</w:t>
      </w:r>
      <w:r w:rsidR="00D702E7" w:rsidRPr="00C11C47">
        <w:rPr>
          <w:i/>
        </w:rPr>
        <w:t xml:space="preserve"> Klanten. (zie </w:t>
      </w:r>
      <w:r w:rsidR="0039325C" w:rsidRPr="00C11C47">
        <w:rPr>
          <w:i/>
        </w:rPr>
        <w:t>§</w:t>
      </w:r>
      <w:r w:rsidR="00D702E7" w:rsidRPr="00C11C47">
        <w:rPr>
          <w:i/>
        </w:rPr>
        <w:t xml:space="preserve"> </w:t>
      </w:r>
      <w:r w:rsidR="00D702E7" w:rsidRPr="00C11C47">
        <w:rPr>
          <w:i/>
        </w:rPr>
        <w:fldChar w:fldCharType="begin"/>
      </w:r>
      <w:r w:rsidR="00D702E7" w:rsidRPr="00C11C47">
        <w:rPr>
          <w:i/>
        </w:rPr>
        <w:instrText xml:space="preserve"> REF _Ref417394141 \n \h </w:instrText>
      </w:r>
      <w:r w:rsidR="00C11C47">
        <w:rPr>
          <w:i/>
        </w:rPr>
        <w:instrText xml:space="preserve"> \* MERGEFORMAT </w:instrText>
      </w:r>
      <w:r w:rsidR="00D702E7" w:rsidRPr="00C11C47">
        <w:rPr>
          <w:i/>
        </w:rPr>
      </w:r>
      <w:r w:rsidR="00D702E7" w:rsidRPr="00C11C47">
        <w:rPr>
          <w:i/>
        </w:rPr>
        <w:fldChar w:fldCharType="separate"/>
      </w:r>
      <w:r w:rsidR="00772168">
        <w:rPr>
          <w:i/>
        </w:rPr>
        <w:t>22.8.4.7</w:t>
      </w:r>
      <w:r w:rsidR="00D702E7" w:rsidRPr="00C11C47">
        <w:rPr>
          <w:i/>
        </w:rPr>
        <w:fldChar w:fldCharType="end"/>
      </w:r>
      <w:r w:rsidR="0065422A" w:rsidRPr="00C11C47">
        <w:rPr>
          <w:i/>
        </w:rPr>
        <w:t xml:space="preserve">). </w:t>
      </w:r>
    </w:p>
    <w:p w14:paraId="232C9405" w14:textId="521E8600" w:rsidR="00FE486D" w:rsidRPr="000B1264" w:rsidRDefault="00FE486D" w:rsidP="00762DDB">
      <w:pPr>
        <w:pStyle w:val="Opsomming1"/>
      </w:pPr>
      <w:r w:rsidRPr="00FE486D">
        <w:rPr>
          <w:rStyle w:val="Bold"/>
        </w:rPr>
        <w:t>Extern</w:t>
      </w:r>
      <w:r w:rsidR="00A03871">
        <w:rPr>
          <w:rStyle w:val="Bold"/>
        </w:rPr>
        <w:t>e</w:t>
      </w:r>
      <w:r w:rsidRPr="00FE486D">
        <w:rPr>
          <w:rStyle w:val="Bold"/>
        </w:rPr>
        <w:t xml:space="preserve"> code</w:t>
      </w:r>
      <w:r w:rsidRPr="000B1264">
        <w:t xml:space="preserve">: </w:t>
      </w:r>
      <w:r w:rsidR="001B7924" w:rsidRPr="000B1264">
        <w:t>Deze hoeft meestal niet ingevuld te worden. Als u dit veld invult, dan zal deze  altijd getoond worden op alarm-/taakrapporten die naar de klant verstuurd worden. U kunt dit bijvoorbeeld gebruiken als een hoofdaannemer aan u vraagt om in rapportages/facturen van het object een bepaalde code te vermelden.</w:t>
      </w:r>
    </w:p>
    <w:p w14:paraId="00373CEA" w14:textId="77777777" w:rsidR="001702AB" w:rsidRDefault="00E04EB4" w:rsidP="00762DDB">
      <w:pPr>
        <w:pStyle w:val="Opsomming1"/>
      </w:pPr>
      <w:r w:rsidRPr="00E04EB4">
        <w:rPr>
          <w:rStyle w:val="Bold"/>
        </w:rPr>
        <w:t>Naam</w:t>
      </w:r>
      <w:r>
        <w:t xml:space="preserve">: Voer hier de naam van het object in. Dit kan zijn naam van het terrein, naam van het pand, of naam locatie etc. </w:t>
      </w:r>
      <w:r w:rsidR="001702AB">
        <w:t xml:space="preserve">Samen met de objectcode is dit het voornaamste kenmerk voor identificatie van het object. Het wordt onder meer gebruikt in zoekvelden en op alarm en taakrapporten. </w:t>
      </w:r>
    </w:p>
    <w:p w14:paraId="6228A037" w14:textId="015E92E5" w:rsidR="00AA73B6" w:rsidRDefault="00AA73B6" w:rsidP="00762DDB">
      <w:pPr>
        <w:pStyle w:val="Opsomming1"/>
      </w:pPr>
      <w:r>
        <w:rPr>
          <w:rStyle w:val="Bold"/>
        </w:rPr>
        <w:t>Telefoon</w:t>
      </w:r>
      <w:r w:rsidRPr="00AA73B6">
        <w:t>:</w:t>
      </w:r>
      <w:r>
        <w:t xml:space="preserve"> Vul hier het telefoonnummer in van het object. Dit is het algeme</w:t>
      </w:r>
      <w:r w:rsidR="00210150">
        <w:t>ne</w:t>
      </w:r>
      <w:r>
        <w:t xml:space="preserve"> nummer.</w:t>
      </w:r>
    </w:p>
    <w:p w14:paraId="4B975B90" w14:textId="12991767" w:rsidR="00E04EB4" w:rsidRDefault="00E04EB4" w:rsidP="00762DDB">
      <w:pPr>
        <w:pStyle w:val="Opsomming1"/>
      </w:pPr>
      <w:r w:rsidRPr="00E04EB4">
        <w:rPr>
          <w:rStyle w:val="Bold"/>
        </w:rPr>
        <w:t>Opmerking</w:t>
      </w:r>
      <w:r w:rsidR="00AA73B6">
        <w:rPr>
          <w:rStyle w:val="Bold"/>
        </w:rPr>
        <w:t>/instructie</w:t>
      </w:r>
      <w:r>
        <w:t>: Hier kunt u eventuele bijzonderheden verm</w:t>
      </w:r>
      <w:r w:rsidR="005870ED">
        <w:t>elden in relatie tot het object en/of een werkinstructie invullen.</w:t>
      </w:r>
    </w:p>
    <w:p w14:paraId="08A075AA" w14:textId="6AD82967" w:rsidR="00B93240" w:rsidRDefault="00B93240" w:rsidP="00762DDB">
      <w:pPr>
        <w:pStyle w:val="Opsomming1"/>
      </w:pPr>
      <w:r>
        <w:rPr>
          <w:rStyle w:val="Bold"/>
        </w:rPr>
        <w:t>Mistgenerator</w:t>
      </w:r>
      <w:r w:rsidRPr="00B93240">
        <w:t>:</w:t>
      </w:r>
      <w:r>
        <w:t xml:space="preserve"> Door middel van het aanvinken van het boxje geeft u aan of het object beveiligd is met </w:t>
      </w:r>
      <w:r w:rsidR="00C61D07">
        <w:t xml:space="preserve">een </w:t>
      </w:r>
      <w:r>
        <w:t xml:space="preserve">mistgenerator. (Het onder </w:t>
      </w:r>
      <w:r w:rsidR="001F682E">
        <w:t>hogedruk</w:t>
      </w:r>
      <w:r>
        <w:t xml:space="preserve"> rook uitblazen bij activatie van een alarminstallatie).</w:t>
      </w:r>
    </w:p>
    <w:p w14:paraId="0ECE9FC7" w14:textId="77777777" w:rsidR="00E04EB4" w:rsidRPr="000B1264" w:rsidRDefault="00E04EB4" w:rsidP="000B1264">
      <w:pPr>
        <w:pStyle w:val="Opsomming1"/>
        <w:rPr>
          <w:rStyle w:val="Bold"/>
          <w:b w:val="0"/>
        </w:rPr>
      </w:pPr>
      <w:r w:rsidRPr="000B1264">
        <w:rPr>
          <w:rStyle w:val="Bold"/>
        </w:rPr>
        <w:lastRenderedPageBreak/>
        <w:t>Terugmeldcode</w:t>
      </w:r>
      <w:r w:rsidRPr="000B1264">
        <w:rPr>
          <w:rStyle w:val="Bold"/>
          <w:b w:val="0"/>
        </w:rPr>
        <w:t>: Dit is de code die door de meldka</w:t>
      </w:r>
      <w:r w:rsidR="001702AB" w:rsidRPr="000B1264">
        <w:rPr>
          <w:rStyle w:val="Bold"/>
          <w:b w:val="0"/>
        </w:rPr>
        <w:t xml:space="preserve">mer aan het object is toegekend en wordt op mobiel toestel getoond bij het afronden van een alarmmelding. </w:t>
      </w:r>
    </w:p>
    <w:p w14:paraId="05AD919E" w14:textId="200535AC" w:rsidR="003D1D0C" w:rsidRPr="000B1264" w:rsidRDefault="001F682E" w:rsidP="000B1264">
      <w:pPr>
        <w:pStyle w:val="Opsomming1"/>
        <w:rPr>
          <w:rStyle w:val="Bold"/>
          <w:b w:val="0"/>
        </w:rPr>
      </w:pPr>
      <w:r w:rsidRPr="000B1264">
        <w:rPr>
          <w:rStyle w:val="Bold"/>
        </w:rPr>
        <w:t>PAC-koppeling</w:t>
      </w:r>
      <w:r w:rsidR="00E04EB4" w:rsidRPr="000B1264">
        <w:rPr>
          <w:rStyle w:val="Bold"/>
          <w:b w:val="0"/>
        </w:rPr>
        <w:t>: Via een pull down menu kunt u de keuze maken voor een PAC</w:t>
      </w:r>
      <w:r w:rsidR="005870ED" w:rsidRPr="000B1264">
        <w:rPr>
          <w:rStyle w:val="Bold"/>
          <w:b w:val="0"/>
        </w:rPr>
        <w:t xml:space="preserve"> waar het object staat geregistreerd</w:t>
      </w:r>
      <w:r w:rsidR="00E04EB4" w:rsidRPr="000B1264">
        <w:rPr>
          <w:rStyle w:val="Bold"/>
          <w:b w:val="0"/>
        </w:rPr>
        <w:t>.</w:t>
      </w:r>
    </w:p>
    <w:p w14:paraId="27D43E6E" w14:textId="584C3337" w:rsidR="00E04EB4" w:rsidRPr="000B1264" w:rsidRDefault="003D1D0C" w:rsidP="000B1264">
      <w:pPr>
        <w:pStyle w:val="Opsomming1"/>
        <w:rPr>
          <w:rStyle w:val="Bold"/>
          <w:b w:val="0"/>
        </w:rPr>
      </w:pPr>
      <w:r w:rsidRPr="000B1264">
        <w:rPr>
          <w:rStyle w:val="Bold"/>
        </w:rPr>
        <w:t>Kenmerk</w:t>
      </w:r>
      <w:r w:rsidRPr="000B1264">
        <w:rPr>
          <w:rStyle w:val="Bold"/>
          <w:b w:val="0"/>
        </w:rPr>
        <w:t>: Via een pull down menu kunt u de keuze maken voor een kenmerk dat bij het zoeken van objecten gebruikt kan worden</w:t>
      </w:r>
      <w:r w:rsidR="00737597" w:rsidRPr="000B1264">
        <w:rPr>
          <w:rStyle w:val="Bold"/>
          <w:b w:val="0"/>
        </w:rPr>
        <w:t xml:space="preserve">, zie § </w:t>
      </w:r>
      <w:r w:rsidR="00737597" w:rsidRPr="000B1264">
        <w:rPr>
          <w:rStyle w:val="Bold"/>
          <w:b w:val="0"/>
        </w:rPr>
        <w:fldChar w:fldCharType="begin"/>
      </w:r>
      <w:r w:rsidR="00737597" w:rsidRPr="000B1264">
        <w:rPr>
          <w:rStyle w:val="Bold"/>
          <w:b w:val="0"/>
        </w:rPr>
        <w:instrText xml:space="preserve"> REF _Ref475019325 \r \h </w:instrText>
      </w:r>
      <w:r w:rsidR="00737597" w:rsidRPr="000B1264">
        <w:rPr>
          <w:rStyle w:val="Bold"/>
          <w:b w:val="0"/>
        </w:rPr>
      </w:r>
      <w:r w:rsidR="000B1264">
        <w:rPr>
          <w:rStyle w:val="Bold"/>
          <w:b w:val="0"/>
        </w:rPr>
        <w:instrText xml:space="preserve"> \* MERGEFORMAT </w:instrText>
      </w:r>
      <w:r w:rsidR="00737597" w:rsidRPr="000B1264">
        <w:rPr>
          <w:rStyle w:val="Bold"/>
          <w:b w:val="0"/>
        </w:rPr>
        <w:fldChar w:fldCharType="separate"/>
      </w:r>
      <w:r w:rsidR="00772168">
        <w:rPr>
          <w:rStyle w:val="Bold"/>
          <w:b w:val="0"/>
        </w:rPr>
        <w:t>22.8.6</w:t>
      </w:r>
      <w:r w:rsidR="00737597" w:rsidRPr="000B1264">
        <w:rPr>
          <w:rStyle w:val="Bold"/>
          <w:b w:val="0"/>
        </w:rPr>
        <w:fldChar w:fldCharType="end"/>
      </w:r>
      <w:r w:rsidR="00737597" w:rsidRPr="000B1264">
        <w:rPr>
          <w:rStyle w:val="Bold"/>
          <w:b w:val="0"/>
        </w:rPr>
        <w:t xml:space="preserve"> om kenmerken te beheren</w:t>
      </w:r>
      <w:r w:rsidRPr="000B1264">
        <w:rPr>
          <w:rStyle w:val="Bold"/>
          <w:b w:val="0"/>
        </w:rPr>
        <w:t>.</w:t>
      </w:r>
    </w:p>
    <w:p w14:paraId="146BD117" w14:textId="77777777" w:rsidR="00A03871" w:rsidRPr="00A03871" w:rsidRDefault="00A03871" w:rsidP="00A03871">
      <w:pPr>
        <w:rPr>
          <w:rStyle w:val="Cursief"/>
        </w:rPr>
      </w:pPr>
      <w:r>
        <w:rPr>
          <w:rStyle w:val="Cursief"/>
        </w:rPr>
        <w:t>Adresinformatie</w:t>
      </w:r>
    </w:p>
    <w:p w14:paraId="07410BA4" w14:textId="77777777" w:rsidR="00E04EB4" w:rsidRDefault="00E04EB4" w:rsidP="00762DDB">
      <w:pPr>
        <w:pStyle w:val="Opsomming1"/>
        <w:rPr>
          <w:rStyle w:val="Bold"/>
          <w:b w:val="0"/>
          <w:noProof/>
          <w:color w:val="auto"/>
        </w:rPr>
      </w:pPr>
      <w:r w:rsidRPr="00E04EB4">
        <w:rPr>
          <w:rStyle w:val="Bold"/>
        </w:rPr>
        <w:t>Adresinformatie</w:t>
      </w:r>
      <w:r w:rsidRPr="000B1264">
        <w:t xml:space="preserve">: </w:t>
      </w:r>
      <w:r w:rsidR="001702AB" w:rsidRPr="000B1264">
        <w:t>De adresgegevens geven de locatie van het object weer. Op mobiel toestel kan zo object gezocht worden op st</w:t>
      </w:r>
      <w:r w:rsidR="00401EF5" w:rsidRPr="000B1264">
        <w:t>r</w:t>
      </w:r>
      <w:r w:rsidR="001702AB" w:rsidRPr="000B1264">
        <w:t xml:space="preserve">aat- en plaatsnaam. </w:t>
      </w:r>
      <w:r w:rsidRPr="000B1264">
        <w:t xml:space="preserve">Vul </w:t>
      </w:r>
      <w:r w:rsidR="001702AB" w:rsidRPr="000B1264">
        <w:t xml:space="preserve">daarom </w:t>
      </w:r>
      <w:r w:rsidRPr="000B1264">
        <w:t>zo volledig mogelijk de benodigde adresgegevens in</w:t>
      </w:r>
      <w:r w:rsidR="001702AB" w:rsidRPr="000B1264">
        <w:t>.</w:t>
      </w:r>
    </w:p>
    <w:p w14:paraId="65685377" w14:textId="262D345F" w:rsidR="00343E14" w:rsidRDefault="00E04EB4" w:rsidP="00762DDB">
      <w:pPr>
        <w:pStyle w:val="Opsomming1"/>
      </w:pPr>
      <w:r w:rsidRPr="001702AB">
        <w:rPr>
          <w:rStyle w:val="Bold"/>
        </w:rPr>
        <w:t>Regio</w:t>
      </w:r>
      <w:r>
        <w:t>: Vul indien mogelijk een regio in. Een object wordt zo gekoppeld aan een regio</w:t>
      </w:r>
      <w:r w:rsidR="00343E14">
        <w:t>. Deze koppeling wordt vervolgens gebr</w:t>
      </w:r>
      <w:r w:rsidR="00FE2E09">
        <w:t>uikt bij de planning en het weg</w:t>
      </w:r>
      <w:r w:rsidR="00343E14">
        <w:t>- en versturen van alarmmeldingen en bij het beheer van kluizen en sleutels.</w:t>
      </w:r>
    </w:p>
    <w:p w14:paraId="6E56E19B" w14:textId="6A521C26" w:rsidR="00343E14" w:rsidRDefault="00343E14" w:rsidP="00762DDB">
      <w:pPr>
        <w:pStyle w:val="Opsomming1"/>
      </w:pPr>
      <w:r w:rsidRPr="001702AB">
        <w:rPr>
          <w:rStyle w:val="Bold"/>
        </w:rPr>
        <w:t>Breedte</w:t>
      </w:r>
      <w:r w:rsidR="00FB4B50">
        <w:rPr>
          <w:rStyle w:val="Bold"/>
        </w:rPr>
        <w:t>-</w:t>
      </w:r>
      <w:r w:rsidRPr="001702AB">
        <w:rPr>
          <w:rStyle w:val="Bold"/>
        </w:rPr>
        <w:t xml:space="preserve"> en lengtegraad</w:t>
      </w:r>
      <w:r>
        <w:t xml:space="preserve">: Van een object kunnen (op basis van de adresgegevens) de </w:t>
      </w:r>
      <w:r w:rsidR="001F682E">
        <w:t>gps-coördinaten</w:t>
      </w:r>
      <w:r>
        <w:t xml:space="preserve"> worden vastgelegd. Door op de knop </w:t>
      </w:r>
      <w:r w:rsidRPr="00343E14">
        <w:t xml:space="preserve">Haal </w:t>
      </w:r>
      <w:r w:rsidR="001F682E" w:rsidRPr="00343E14">
        <w:t>gps-locatie</w:t>
      </w:r>
      <w:r w:rsidRPr="00343E14">
        <w:t xml:space="preserve"> op </w:t>
      </w:r>
      <w:r>
        <w:t>te klikken wor</w:t>
      </w:r>
      <w:r w:rsidR="001702AB">
        <w:t xml:space="preserve">den de </w:t>
      </w:r>
      <w:r w:rsidR="001F682E">
        <w:t>gps-coördinaten</w:t>
      </w:r>
      <w:r w:rsidR="001702AB">
        <w:t xml:space="preserve"> berekend</w:t>
      </w:r>
      <w:r>
        <w:t>.</w:t>
      </w:r>
      <w:r w:rsidR="001702AB">
        <w:t xml:space="preserve"> Als de </w:t>
      </w:r>
      <w:r w:rsidR="001F682E">
        <w:t>gps-coördinaten</w:t>
      </w:r>
      <w:r w:rsidR="001702AB">
        <w:t xml:space="preserve"> bekend zijn, kan het objec</w:t>
      </w:r>
      <w:r w:rsidR="008112BB">
        <w:t>t op de kaart worden afgebeeld.</w:t>
      </w:r>
      <w:r w:rsidR="004B3D89">
        <w:t xml:space="preserve"> De </w:t>
      </w:r>
      <w:r w:rsidR="001F682E">
        <w:t>gps-coördinaten</w:t>
      </w:r>
      <w:r w:rsidR="004B3D89">
        <w:t xml:space="preserve"> zijn aan te passen door middel van het verslepen van een pin op de kaart. </w:t>
      </w:r>
      <w:r w:rsidR="00F3547D">
        <w:t xml:space="preserve">Deze functie wordt actief nadat de </w:t>
      </w:r>
      <w:r w:rsidR="001F682E">
        <w:t>gps-coördinaten</w:t>
      </w:r>
      <w:r w:rsidR="00F3547D">
        <w:t xml:space="preserve"> zijn berekend door SequriX</w:t>
      </w:r>
      <w:r w:rsidR="004B3D89">
        <w:t>.</w:t>
      </w:r>
      <w:r w:rsidR="005445C4">
        <w:t xml:space="preserve"> Zelf de </w:t>
      </w:r>
      <w:r w:rsidR="001F682E">
        <w:t>gps-coördinaten</w:t>
      </w:r>
      <w:r w:rsidR="005445C4">
        <w:t xml:space="preserve"> invullen is uiteraard ook mogelijk.</w:t>
      </w:r>
    </w:p>
    <w:p w14:paraId="1619EE4C" w14:textId="77777777" w:rsidR="001702AB" w:rsidRDefault="001702AB" w:rsidP="005034DE"/>
    <w:p w14:paraId="7BD79E2A" w14:textId="6C5890E6" w:rsidR="005034DE" w:rsidRPr="00E04EB4" w:rsidRDefault="00362ADD" w:rsidP="005034DE">
      <w:r>
        <w:t xml:space="preserve">Wanneer de benodigde gegevens zijn ingevuld </w:t>
      </w:r>
      <w:r w:rsidR="00343E14" w:rsidRPr="00343E14">
        <w:t xml:space="preserve">klik </w:t>
      </w:r>
      <w:r>
        <w:t xml:space="preserve">dan </w:t>
      </w:r>
      <w:r w:rsidR="00343E14" w:rsidRPr="00343E14">
        <w:t xml:space="preserve">op </w:t>
      </w:r>
      <w:r w:rsidR="00343E14" w:rsidRPr="00362ADD">
        <w:rPr>
          <w:rStyle w:val="Bold"/>
        </w:rPr>
        <w:t>Opslaan</w:t>
      </w:r>
      <w:r w:rsidR="00343E14" w:rsidRPr="00343E14">
        <w:t xml:space="preserve">. </w:t>
      </w:r>
      <w:r w:rsidR="005034DE">
        <w:t>Door te klikken op Opslaan opent er een nieuw v</w:t>
      </w:r>
      <w:r w:rsidR="00401EF5">
        <w:t xml:space="preserve">enster met objectgegevens. (Zie </w:t>
      </w:r>
      <w:r w:rsidR="00401EF5">
        <w:fldChar w:fldCharType="begin"/>
      </w:r>
      <w:r w:rsidR="00401EF5">
        <w:instrText xml:space="preserve"> REF _Ref413678303 \h </w:instrText>
      </w:r>
      <w:r w:rsidR="00401EF5">
        <w:fldChar w:fldCharType="separate"/>
      </w:r>
      <w:r w:rsidR="00772168">
        <w:t>Figuur 9</w:t>
      </w:r>
      <w:r w:rsidR="00772168">
        <w:noBreakHyphen/>
        <w:t>3</w:t>
      </w:r>
      <w:r w:rsidR="00401EF5">
        <w:fldChar w:fldCharType="end"/>
      </w:r>
      <w:r w:rsidR="00401EF5">
        <w:t xml:space="preserve">). </w:t>
      </w:r>
    </w:p>
    <w:p w14:paraId="19DBB92E" w14:textId="7AA0AFC3" w:rsidR="007E04E6" w:rsidRDefault="00343E14" w:rsidP="00EA66E7">
      <w:r w:rsidRPr="00343E14">
        <w:t>Om terug te gaan naar het hoofdmenu klik</w:t>
      </w:r>
      <w:r w:rsidR="00362ADD">
        <w:t xml:space="preserve"> </w:t>
      </w:r>
      <w:r w:rsidR="00A74797">
        <w:rPr>
          <w:lang w:eastAsia="nl-NL"/>
        </w:rPr>
        <w:drawing>
          <wp:inline distT="0" distB="0" distL="0" distR="0" wp14:anchorId="06807E74" wp14:editId="6113850B">
            <wp:extent cx="129540" cy="129540"/>
            <wp:effectExtent l="0" t="0" r="3810" b="3810"/>
            <wp:docPr id="45"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6833BC">
        <w:t>.</w:t>
      </w:r>
      <w:r w:rsidR="007E04E6">
        <w:br/>
      </w:r>
    </w:p>
    <w:p w14:paraId="41EF8AE0" w14:textId="5E233C31" w:rsidR="00D45ED6" w:rsidRDefault="003C7F2E" w:rsidP="003C7F2E">
      <w:r>
        <w:rPr>
          <w:lang w:eastAsia="nl-NL"/>
        </w:rPr>
        <w:lastRenderedPageBreak/>
        <w:drawing>
          <wp:inline distT="0" distB="0" distL="0" distR="0" wp14:anchorId="54F2272B" wp14:editId="1AD74465">
            <wp:extent cx="6038850" cy="8105775"/>
            <wp:effectExtent l="0" t="0" r="0" b="952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8850" cy="8105775"/>
                    </a:xfrm>
                    <a:prstGeom prst="rect">
                      <a:avLst/>
                    </a:prstGeom>
                    <a:noFill/>
                    <a:ln>
                      <a:noFill/>
                    </a:ln>
                  </pic:spPr>
                </pic:pic>
              </a:graphicData>
            </a:graphic>
          </wp:inline>
        </w:drawing>
      </w:r>
    </w:p>
    <w:p w14:paraId="4C25F172" w14:textId="5EBF0787" w:rsidR="005034DE" w:rsidRDefault="005034DE" w:rsidP="003B02B2">
      <w:pPr>
        <w:pStyle w:val="Caption"/>
      </w:pPr>
      <w:bookmarkStart w:id="185" w:name="_Ref413678303"/>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bookmarkEnd w:id="185"/>
      <w:r>
        <w:t>: Toegevoegd object</w:t>
      </w:r>
    </w:p>
    <w:p w14:paraId="0DCBA9A2" w14:textId="019B8562" w:rsidR="00D914EA" w:rsidRDefault="00D914EA" w:rsidP="002932DA"/>
    <w:p w14:paraId="66AC8159" w14:textId="460B84C3" w:rsidR="002932DA" w:rsidRDefault="002932DA" w:rsidP="002932DA">
      <w:r>
        <w:t xml:space="preserve">Nu het object is aangemaakt kan het object </w:t>
      </w:r>
      <w:r w:rsidR="00415676">
        <w:t>voorzien worden van allerlei aanvullende informatie die belangrijk is voor de surveillant</w:t>
      </w:r>
      <w:r w:rsidR="00EF3F80">
        <w:t>/beveiliger</w:t>
      </w:r>
      <w:r w:rsidR="00C61D07">
        <w:t>,</w:t>
      </w:r>
      <w:r w:rsidR="00415676">
        <w:t xml:space="preserve"> de dienstronde, eventuele calamiteiten en voor het beveiligingsbedrijf zelf. Deze onderdelen zullen verder toegelicht worden in </w:t>
      </w:r>
      <w:r w:rsidR="0039325C">
        <w:t>§</w:t>
      </w:r>
      <w:r w:rsidR="00401EF5">
        <w:t xml:space="preserve"> </w:t>
      </w:r>
      <w:r w:rsidR="00401EF5">
        <w:fldChar w:fldCharType="begin"/>
      </w:r>
      <w:r w:rsidR="00401EF5">
        <w:instrText xml:space="preserve"> REF _Ref413678366 \n \h </w:instrText>
      </w:r>
      <w:r w:rsidR="00401EF5">
        <w:fldChar w:fldCharType="separate"/>
      </w:r>
      <w:r w:rsidR="00772168">
        <w:t>9.5</w:t>
      </w:r>
      <w:r w:rsidR="00401EF5">
        <w:fldChar w:fldCharType="end"/>
      </w:r>
      <w:r w:rsidR="00401EF5">
        <w:t>.</w:t>
      </w:r>
      <w:r w:rsidR="00415676">
        <w:t xml:space="preserve"> </w:t>
      </w:r>
    </w:p>
    <w:p w14:paraId="02EB127F" w14:textId="77777777" w:rsidR="002932DA" w:rsidRDefault="002932DA" w:rsidP="003F1F0B">
      <w:pPr>
        <w:pStyle w:val="Heading2"/>
      </w:pPr>
      <w:bookmarkStart w:id="186" w:name="_Toc460250624"/>
      <w:bookmarkStart w:id="187" w:name="_Toc41561751"/>
      <w:bookmarkStart w:id="188" w:name="_Toc64306898"/>
      <w:r>
        <w:t>Een object zoeken</w:t>
      </w:r>
      <w:bookmarkEnd w:id="186"/>
      <w:bookmarkEnd w:id="187"/>
      <w:bookmarkEnd w:id="188"/>
    </w:p>
    <w:p w14:paraId="0F31397A" w14:textId="0D8E3C88" w:rsidR="002932DA" w:rsidRDefault="002932DA" w:rsidP="002932DA">
      <w:pPr>
        <w:rPr>
          <w:rStyle w:val="Bold"/>
          <w:b w:val="0"/>
        </w:rPr>
      </w:pPr>
      <w:r>
        <w:t>Objectgegevens kunt u zoeken door zoekcriteria in te geven in een van de benoemde velden. Dit kan zijn de codevermelding, de klantnaam zelf, maar desgewenst kan er ook gezocht worden op postcode, adres of plaats. Wanneer</w:t>
      </w:r>
      <w:r w:rsidR="00C61D07">
        <w:t xml:space="preserve"> de exacte benaming van het object</w:t>
      </w:r>
      <w:r>
        <w:t xml:space="preserve"> niet b</w:t>
      </w:r>
      <w:r w:rsidR="00C61D07">
        <w:t>ekend is of er zijn geen objecten</w:t>
      </w:r>
      <w:r>
        <w:t xml:space="preserve"> die voldoen aan de zoekcriteria, dan is het mogelijk om te zoeken op een deel van de tekst; bijvoorbeeld door het ingeven van de eerste drie letters. Vervolgens klikt u op de knop </w:t>
      </w:r>
      <w:r>
        <w:rPr>
          <w:rStyle w:val="Bold"/>
        </w:rPr>
        <w:t xml:space="preserve">Zoek. </w:t>
      </w:r>
      <w:r>
        <w:rPr>
          <w:rStyle w:val="Bold"/>
          <w:b w:val="0"/>
        </w:rPr>
        <w:t xml:space="preserve">Om terug te gaan naar het hoofdmenu klik </w:t>
      </w:r>
      <w:r w:rsidR="00A74797">
        <w:rPr>
          <w:lang w:eastAsia="nl-NL"/>
        </w:rPr>
        <w:drawing>
          <wp:inline distT="0" distB="0" distL="0" distR="0" wp14:anchorId="770EC7C3" wp14:editId="57CB76F3">
            <wp:extent cx="129540" cy="129540"/>
            <wp:effectExtent l="0" t="0" r="3810" b="3810"/>
            <wp:docPr id="48"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Pr>
          <w:rStyle w:val="Bold"/>
          <w:b w:val="0"/>
        </w:rPr>
        <w:t>.</w:t>
      </w:r>
    </w:p>
    <w:p w14:paraId="24B4DB30" w14:textId="27B478D0" w:rsidR="003C7F2E" w:rsidRDefault="003C7F2E" w:rsidP="002932DA">
      <w:pPr>
        <w:rPr>
          <w:rStyle w:val="Bold"/>
          <w:b w:val="0"/>
        </w:rPr>
      </w:pPr>
    </w:p>
    <w:p w14:paraId="518B8E31" w14:textId="08A5DE2D" w:rsidR="003C7F2E" w:rsidRDefault="003C7F2E" w:rsidP="002932DA">
      <w:pPr>
        <w:rPr>
          <w:rStyle w:val="Bold"/>
          <w:b w:val="0"/>
        </w:rPr>
      </w:pPr>
      <w:r>
        <w:rPr>
          <w:lang w:eastAsia="nl-NL"/>
        </w:rPr>
        <w:drawing>
          <wp:inline distT="0" distB="0" distL="0" distR="0" wp14:anchorId="5E490FF4" wp14:editId="767E5149">
            <wp:extent cx="6049010" cy="2662555"/>
            <wp:effectExtent l="0" t="0" r="8890" b="4445"/>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9010" cy="2662555"/>
                    </a:xfrm>
                    <a:prstGeom prst="rect">
                      <a:avLst/>
                    </a:prstGeom>
                  </pic:spPr>
                </pic:pic>
              </a:graphicData>
            </a:graphic>
          </wp:inline>
        </w:drawing>
      </w:r>
    </w:p>
    <w:p w14:paraId="4A14F744" w14:textId="6C25FB07" w:rsidR="002932DA" w:rsidRPr="002932DA" w:rsidRDefault="002932DA" w:rsidP="003B02B2">
      <w:pPr>
        <w:pStyle w:val="Caption"/>
      </w:pPr>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w:t>
      </w:r>
      <w:r w:rsidR="004C7FFA">
        <w:fldChar w:fldCharType="end"/>
      </w:r>
      <w:r>
        <w:t>: Object zoeken</w:t>
      </w:r>
    </w:p>
    <w:p w14:paraId="215EC146" w14:textId="649F2314" w:rsidR="00725759" w:rsidRDefault="00725759" w:rsidP="003F1F0B">
      <w:pPr>
        <w:pStyle w:val="Heading2"/>
      </w:pPr>
      <w:bookmarkStart w:id="189" w:name="_Toc460250625"/>
      <w:bookmarkStart w:id="190" w:name="_Toc41561752"/>
      <w:bookmarkStart w:id="191" w:name="_Toc64306899"/>
      <w:r>
        <w:t>Een object aan een klant koppelen</w:t>
      </w:r>
      <w:bookmarkEnd w:id="189"/>
      <w:bookmarkEnd w:id="190"/>
      <w:bookmarkEnd w:id="191"/>
      <w:r w:rsidR="00AF679D">
        <w:t xml:space="preserve"> </w:t>
      </w:r>
    </w:p>
    <w:p w14:paraId="4B295E8A" w14:textId="3DA5C623" w:rsidR="00FD3F0E" w:rsidRDefault="00FD3F0E" w:rsidP="00FD3F0E">
      <w:pPr>
        <w:rPr>
          <w:rStyle w:val="Bold"/>
          <w:b w:val="0"/>
        </w:rPr>
      </w:pPr>
      <w:r>
        <w:t xml:space="preserve">Een object is niet rechtstreeks aan een klant gekoppeld. De koppeling </w:t>
      </w:r>
      <w:r w:rsidR="00971E55">
        <w:t>tussen</w:t>
      </w:r>
      <w:r>
        <w:t xml:space="preserve"> </w:t>
      </w:r>
      <w:r w:rsidR="00971E55">
        <w:t xml:space="preserve">een </w:t>
      </w:r>
      <w:r>
        <w:t xml:space="preserve">object </w:t>
      </w:r>
      <w:r w:rsidR="00971E55">
        <w:t>en</w:t>
      </w:r>
      <w:r>
        <w:t xml:space="preserve"> een klant wordt gemaakt </w:t>
      </w:r>
      <w:r w:rsidR="00971E55">
        <w:t xml:space="preserve">via een contract. Zie hoofdstuk </w:t>
      </w:r>
      <w:r w:rsidR="00971E55">
        <w:fldChar w:fldCharType="begin"/>
      </w:r>
      <w:r w:rsidR="00971E55">
        <w:instrText xml:space="preserve"> REF _Ref459388106 \r \h </w:instrText>
      </w:r>
      <w:r w:rsidR="00971E55">
        <w:fldChar w:fldCharType="separate"/>
      </w:r>
      <w:r w:rsidR="00772168">
        <w:t>10</w:t>
      </w:r>
      <w:r w:rsidR="00971E55">
        <w:fldChar w:fldCharType="end"/>
      </w:r>
      <w:r w:rsidR="00971E55">
        <w:t xml:space="preserve"> voor uitleg over dit onderwerp.</w:t>
      </w:r>
    </w:p>
    <w:p w14:paraId="0D1CB23F" w14:textId="77777777" w:rsidR="00FD3F0E" w:rsidRDefault="00FD3F0E" w:rsidP="00FD3F0E">
      <w:pPr>
        <w:rPr>
          <w:rStyle w:val="Bold"/>
          <w:b w:val="0"/>
        </w:rPr>
      </w:pPr>
    </w:p>
    <w:p w14:paraId="20EED3C2" w14:textId="77777777" w:rsidR="00FD3F0E" w:rsidRDefault="00A74797" w:rsidP="00FD3F0E">
      <w:pPr>
        <w:keepNext/>
      </w:pPr>
      <w:r>
        <w:rPr>
          <w:lang w:eastAsia="nl-NL"/>
        </w:rPr>
        <w:drawing>
          <wp:inline distT="0" distB="0" distL="0" distR="0" wp14:anchorId="2E760F46" wp14:editId="7D4B2F47">
            <wp:extent cx="4020185" cy="1164590"/>
            <wp:effectExtent l="19050" t="19050" r="18415" b="16510"/>
            <wp:docPr id="50"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20185" cy="1164590"/>
                    </a:xfrm>
                    <a:prstGeom prst="rect">
                      <a:avLst/>
                    </a:prstGeom>
                    <a:noFill/>
                    <a:ln w="9525" cmpd="sng">
                      <a:solidFill>
                        <a:srgbClr val="7F7F7F"/>
                      </a:solidFill>
                      <a:miter lim="800000"/>
                      <a:headEnd/>
                      <a:tailEnd/>
                    </a:ln>
                    <a:effectLst/>
                  </pic:spPr>
                </pic:pic>
              </a:graphicData>
            </a:graphic>
          </wp:inline>
        </w:drawing>
      </w:r>
    </w:p>
    <w:p w14:paraId="053E8E26" w14:textId="695045D6" w:rsidR="00FD3F0E" w:rsidRDefault="00FD3F0E" w:rsidP="003B02B2">
      <w:pPr>
        <w:pStyle w:val="Caption"/>
        <w:rPr>
          <w:rStyle w:val="Bold"/>
          <w:b w:val="0"/>
        </w:rPr>
      </w:pPr>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r>
        <w:t>: Relatie klant-object</w:t>
      </w:r>
    </w:p>
    <w:p w14:paraId="6C2D7A03" w14:textId="749123CD" w:rsidR="00EF3F80" w:rsidRDefault="00EF3F80" w:rsidP="003F1F0B">
      <w:pPr>
        <w:pStyle w:val="Heading2"/>
      </w:pPr>
      <w:bookmarkStart w:id="192" w:name="_Ref413678366"/>
      <w:bookmarkStart w:id="193" w:name="_Toc460250626"/>
      <w:bookmarkStart w:id="194" w:name="_Toc41561753"/>
      <w:bookmarkStart w:id="195" w:name="_Toc64306900"/>
      <w:r>
        <w:lastRenderedPageBreak/>
        <w:t>Objectinformatie toevoegen</w:t>
      </w:r>
      <w:bookmarkEnd w:id="192"/>
      <w:bookmarkEnd w:id="193"/>
      <w:bookmarkEnd w:id="194"/>
      <w:bookmarkEnd w:id="195"/>
    </w:p>
    <w:p w14:paraId="27AEC631" w14:textId="77777777" w:rsidR="000423F1" w:rsidRDefault="00EF3F80" w:rsidP="000423F1">
      <w:r>
        <w:t>Om een object goed te kunnen surveilleren en beve</w:t>
      </w:r>
      <w:r w:rsidR="00C61D07">
        <w:t xml:space="preserve">iligen en om te handelen in </w:t>
      </w:r>
      <w:r>
        <w:t xml:space="preserve">geval van calamiteiten is bepaalde informatie nodig. Denk bijvoorbeeld aan sleutels, alarmsystemen, waarschuwingsadressen etc. Deze informatie kan toegevoegd worden aan het object. </w:t>
      </w:r>
      <w:r w:rsidR="000423F1">
        <w:t xml:space="preserve">Onderstaande paragrafen beschrijven welke informatie kan worden toegevoegd en hoe dit kan worden gedaan. </w:t>
      </w:r>
    </w:p>
    <w:p w14:paraId="76F61E70" w14:textId="77777777" w:rsidR="000423F1" w:rsidRDefault="000423F1" w:rsidP="00EF3F80"/>
    <w:p w14:paraId="5AFAAA51" w14:textId="77777777" w:rsidR="00EF3F80" w:rsidRPr="008A6560" w:rsidRDefault="00EF3F80" w:rsidP="00EF3F80">
      <w:pPr>
        <w:rPr>
          <w:i/>
        </w:rPr>
      </w:pPr>
      <w:r w:rsidRPr="008A6560">
        <w:rPr>
          <w:i/>
        </w:rPr>
        <w:t>Let op</w:t>
      </w:r>
      <w:r w:rsidR="000423F1" w:rsidRPr="008A6560">
        <w:rPr>
          <w:i/>
        </w:rPr>
        <w:t>:</w:t>
      </w:r>
      <w:r w:rsidRPr="008A6560">
        <w:rPr>
          <w:i/>
        </w:rPr>
        <w:t xml:space="preserve"> een deel van die informatie die als standaard gegeven wordt beschouwd, wordt op voorhand vastgelegd in het menu </w:t>
      </w:r>
      <w:r w:rsidRPr="008A6560">
        <w:rPr>
          <w:b/>
          <w:i/>
        </w:rPr>
        <w:t>Beheer</w:t>
      </w:r>
      <w:r w:rsidRPr="008A6560">
        <w:rPr>
          <w:i/>
        </w:rPr>
        <w:t xml:space="preserve">. Denk hierbij bijvoorbeeld aan sleutelmerken, sleuteltypes, alarmtypes etc. </w:t>
      </w:r>
    </w:p>
    <w:p w14:paraId="5D64DA8A" w14:textId="77777777" w:rsidR="00EF3F80" w:rsidRDefault="00EF3F80" w:rsidP="006F6E29">
      <w:pPr>
        <w:pStyle w:val="Heading3"/>
      </w:pPr>
      <w:bookmarkStart w:id="196" w:name="_Ref413157386"/>
      <w:bookmarkStart w:id="197" w:name="_Toc460250627"/>
      <w:bookmarkStart w:id="198" w:name="_Toc41561754"/>
      <w:bookmarkStart w:id="199" w:name="_Toc64306901"/>
      <w:r>
        <w:t>Sleutels toevoegen</w:t>
      </w:r>
      <w:bookmarkEnd w:id="196"/>
      <w:bookmarkEnd w:id="197"/>
      <w:bookmarkEnd w:id="198"/>
      <w:bookmarkEnd w:id="199"/>
    </w:p>
    <w:p w14:paraId="0120B64E" w14:textId="77777777" w:rsidR="001D244B" w:rsidRDefault="001D244B" w:rsidP="001D244B">
      <w:r>
        <w:t xml:space="preserve">Bij elk object kan er een onbeperkt aantal nieuwe sleutels worden aangemaakt en </w:t>
      </w:r>
      <w:r w:rsidR="000423F1">
        <w:t xml:space="preserve">worden </w:t>
      </w:r>
      <w:r>
        <w:t>toegevoegd</w:t>
      </w:r>
      <w:r w:rsidR="000423F1">
        <w:t>. Het is mogelijk</w:t>
      </w:r>
      <w:r>
        <w:t xml:space="preserve"> bestaande sleutels </w:t>
      </w:r>
      <w:r w:rsidR="000423F1">
        <w:t>te koppelen aan een</w:t>
      </w:r>
      <w:r>
        <w:t xml:space="preserve"> object. </w:t>
      </w:r>
      <w:r w:rsidR="007E04E6">
        <w:t xml:space="preserve">Klik op </w:t>
      </w:r>
      <w:r w:rsidR="009D7636" w:rsidRPr="009D7636">
        <w:rPr>
          <w:b/>
        </w:rPr>
        <w:t>Beheer</w:t>
      </w:r>
      <w:r w:rsidR="009D7636">
        <w:t xml:space="preserve"> en vervolgens op </w:t>
      </w:r>
      <w:r w:rsidR="007E04E6" w:rsidRPr="007E04E6">
        <w:rPr>
          <w:b/>
        </w:rPr>
        <w:t>Sleutel toevoegen</w:t>
      </w:r>
      <w:r w:rsidR="007E04E6">
        <w:t xml:space="preserve">. Een nieuw menu verschijnt. Maak een keuze of u een </w:t>
      </w:r>
      <w:r w:rsidR="007E04E6" w:rsidRPr="007E04E6">
        <w:rPr>
          <w:b/>
        </w:rPr>
        <w:t>nieuwe sleutel wilt invoeren</w:t>
      </w:r>
      <w:r w:rsidR="007E04E6">
        <w:t xml:space="preserve"> of een </w:t>
      </w:r>
      <w:r w:rsidR="007E04E6" w:rsidRPr="007E04E6">
        <w:rPr>
          <w:b/>
        </w:rPr>
        <w:t>bestaande sleutel wilt koppelen</w:t>
      </w:r>
      <w:r w:rsidR="007E04E6">
        <w:t xml:space="preserve">. </w:t>
      </w:r>
    </w:p>
    <w:p w14:paraId="5EFE7D77" w14:textId="77777777" w:rsidR="00B4345D" w:rsidRDefault="00B4345D" w:rsidP="00F61312">
      <w:pPr>
        <w:pStyle w:val="Heading4"/>
      </w:pPr>
      <w:r>
        <w:t>Nieuwe sleutel invoeren</w:t>
      </w:r>
    </w:p>
    <w:p w14:paraId="642021BC" w14:textId="3608ABEC" w:rsidR="00F97E25" w:rsidRDefault="00F97E25" w:rsidP="00F97E25">
      <w:r>
        <w:t xml:space="preserve">Kies Sleutel toevoegen en vink in het volgende menu aan </w:t>
      </w:r>
      <w:r w:rsidRPr="000423F1">
        <w:rPr>
          <w:rStyle w:val="Bold"/>
        </w:rPr>
        <w:t>Nieuwe sleutel toevoegen</w:t>
      </w:r>
      <w:r>
        <w:t xml:space="preserve">. Het volgende menu verschijnt, zie </w:t>
      </w:r>
      <w:r>
        <w:fldChar w:fldCharType="begin"/>
      </w:r>
      <w:r>
        <w:instrText xml:space="preserve"> REF _Ref417386874 \h </w:instrText>
      </w:r>
      <w:r>
        <w:fldChar w:fldCharType="separate"/>
      </w:r>
      <w:r w:rsidR="00772168">
        <w:t>Figuur 9</w:t>
      </w:r>
      <w:r w:rsidR="00772168">
        <w:noBreakHyphen/>
        <w:t>6</w:t>
      </w:r>
      <w:r>
        <w:fldChar w:fldCharType="end"/>
      </w:r>
      <w:r>
        <w:t xml:space="preserve">. </w:t>
      </w:r>
    </w:p>
    <w:p w14:paraId="3FBB16FE" w14:textId="77777777" w:rsidR="00F97E25" w:rsidRPr="00F97E25" w:rsidRDefault="00F97E25" w:rsidP="00F97E25"/>
    <w:p w14:paraId="076DE51E" w14:textId="77777777" w:rsidR="001D244B" w:rsidRDefault="00785FD3" w:rsidP="001D244B">
      <w:pPr>
        <w:keepNext/>
      </w:pPr>
      <w:r>
        <w:rPr>
          <w:lang w:eastAsia="nl-NL"/>
        </w:rPr>
        <w:drawing>
          <wp:inline distT="0" distB="0" distL="0" distR="0" wp14:anchorId="3CC7FBAE" wp14:editId="4861C35C">
            <wp:extent cx="6049010" cy="1724025"/>
            <wp:effectExtent l="0" t="0" r="8890" b="952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nieuwe sleutel toevoegen.png"/>
                    <pic:cNvPicPr/>
                  </pic:nvPicPr>
                  <pic:blipFill>
                    <a:blip r:embed="rId85">
                      <a:extLst>
                        <a:ext uri="{28A0092B-C50C-407E-A947-70E740481C1C}">
                          <a14:useLocalDpi xmlns:a14="http://schemas.microsoft.com/office/drawing/2010/main" val="0"/>
                        </a:ext>
                      </a:extLst>
                    </a:blip>
                    <a:stretch>
                      <a:fillRect/>
                    </a:stretch>
                  </pic:blipFill>
                  <pic:spPr>
                    <a:xfrm>
                      <a:off x="0" y="0"/>
                      <a:ext cx="6049010" cy="1724025"/>
                    </a:xfrm>
                    <a:prstGeom prst="rect">
                      <a:avLst/>
                    </a:prstGeom>
                  </pic:spPr>
                </pic:pic>
              </a:graphicData>
            </a:graphic>
          </wp:inline>
        </w:drawing>
      </w:r>
    </w:p>
    <w:p w14:paraId="1DFB7762" w14:textId="0A31B937" w:rsidR="001D244B" w:rsidRDefault="001D244B" w:rsidP="003B02B2">
      <w:pPr>
        <w:pStyle w:val="Caption"/>
      </w:pPr>
      <w:bookmarkStart w:id="200" w:name="_Ref417386874"/>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6</w:t>
      </w:r>
      <w:r w:rsidR="004C7FFA">
        <w:fldChar w:fldCharType="end"/>
      </w:r>
      <w:bookmarkEnd w:id="200"/>
      <w:r>
        <w:t>: Sleutel toevoegen</w:t>
      </w:r>
      <w:r w:rsidR="00E1420A">
        <w:t xml:space="preserve"> aan object. </w:t>
      </w:r>
    </w:p>
    <w:p w14:paraId="531FA904" w14:textId="21307DAC" w:rsidR="001D244B" w:rsidRDefault="00E1420A" w:rsidP="00762DDB">
      <w:pPr>
        <w:pStyle w:val="Opsomming1"/>
      </w:pPr>
      <w:r w:rsidRPr="000B1264">
        <w:rPr>
          <w:rStyle w:val="Bold"/>
        </w:rPr>
        <w:t>Sleuteltype en Merk</w:t>
      </w:r>
      <w:r>
        <w:t xml:space="preserve"> kunt u kiezen door middel van het pull down menu. </w:t>
      </w:r>
      <w:r w:rsidR="00DA5A69" w:rsidRPr="008A6560">
        <w:t xml:space="preserve">Let op: De gegevens in het pull down menu Sleuteltype en Merk zijn gegevens die op voorhand gedefinieerd worden in het menu Beheer </w:t>
      </w:r>
      <w:r w:rsidR="00FB4B50">
        <w:rPr>
          <w:rFonts w:ascii="Arial" w:hAnsi="Arial" w:cs="Arial" w:hint="eastAsia"/>
          <w:lang w:eastAsia="ja-JP"/>
        </w:rPr>
        <w:t>→</w:t>
      </w:r>
      <w:r w:rsidR="00DA5A69" w:rsidRPr="008A6560">
        <w:t xml:space="preserve"> Categorieën</w:t>
      </w:r>
      <w:r w:rsidR="006F4DB4" w:rsidRPr="008A6560">
        <w:t xml:space="preserve"> (zie </w:t>
      </w:r>
      <w:r w:rsidR="0039325C" w:rsidRPr="008A6560">
        <w:t>§</w:t>
      </w:r>
      <w:r w:rsidR="0025009D">
        <w:t xml:space="preserve"> </w:t>
      </w:r>
      <w:r w:rsidR="0025009D">
        <w:fldChar w:fldCharType="begin"/>
      </w:r>
      <w:r w:rsidR="0025009D">
        <w:instrText xml:space="preserve"> REF _Ref453595104 \r \h </w:instrText>
      </w:r>
      <w:r w:rsidR="0025009D">
        <w:fldChar w:fldCharType="separate"/>
      </w:r>
      <w:r w:rsidR="00772168">
        <w:t>22.3</w:t>
      </w:r>
      <w:r w:rsidR="0025009D">
        <w:fldChar w:fldCharType="end"/>
      </w:r>
      <w:r w:rsidR="0039325C" w:rsidRPr="008A6560">
        <w:t>)</w:t>
      </w:r>
      <w:r w:rsidR="00DA5A69" w:rsidRPr="008A6560">
        <w:t xml:space="preserve">. Staat het sleuteltype of merk er niet bij dan moet deze eerst worden aangemaakt. </w:t>
      </w:r>
    </w:p>
    <w:p w14:paraId="00A3E40F" w14:textId="77777777" w:rsidR="00DA5A69" w:rsidRDefault="00DA5A69" w:rsidP="00762DDB">
      <w:pPr>
        <w:pStyle w:val="Opsomming1"/>
      </w:pPr>
      <w:r w:rsidRPr="000B1264">
        <w:rPr>
          <w:rStyle w:val="Bold"/>
        </w:rPr>
        <w:t>Serie nr.</w:t>
      </w:r>
      <w:r>
        <w:t>: Voer hier het serienummer van de sleutel in</w:t>
      </w:r>
      <w:r w:rsidR="0039325C">
        <w:t>.</w:t>
      </w:r>
    </w:p>
    <w:p w14:paraId="2A70D29E" w14:textId="65F8FC3B" w:rsidR="008847F2" w:rsidRPr="000B1264" w:rsidRDefault="008847F2" w:rsidP="000B1264">
      <w:pPr>
        <w:pStyle w:val="Opsomming1"/>
      </w:pPr>
      <w:r w:rsidRPr="000B1264">
        <w:rPr>
          <w:rStyle w:val="Bold"/>
        </w:rPr>
        <w:t>Externe code</w:t>
      </w:r>
      <w:r w:rsidRPr="000B1264">
        <w:t xml:space="preserve">: </w:t>
      </w:r>
      <w:r w:rsidR="001B7924" w:rsidRPr="000B1264">
        <w:rPr>
          <w:rStyle w:val="Bold"/>
          <w:b w:val="0"/>
        </w:rPr>
        <w:t>Optioneel, voor bijvoorbeeld het opnemen van een code vanuit een andere administratie.</w:t>
      </w:r>
    </w:p>
    <w:p w14:paraId="454CAF99" w14:textId="77777777" w:rsidR="00DA5A69" w:rsidRDefault="00DA5A69" w:rsidP="00762DDB">
      <w:pPr>
        <w:pStyle w:val="Opsomming1"/>
      </w:pPr>
      <w:r w:rsidRPr="000B1264">
        <w:rPr>
          <w:rStyle w:val="Bold"/>
        </w:rPr>
        <w:t>Omschrijving</w:t>
      </w:r>
      <w:r w:rsidR="00E3001A">
        <w:t>: Vul eventueel een omschrijving in</w:t>
      </w:r>
      <w:r w:rsidR="0039325C">
        <w:t>.</w:t>
      </w:r>
    </w:p>
    <w:p w14:paraId="29F94867" w14:textId="4E7C7205" w:rsidR="00DA5A69" w:rsidRDefault="00DA5A69" w:rsidP="00762DDB">
      <w:pPr>
        <w:pStyle w:val="Opsomming1"/>
      </w:pPr>
      <w:r w:rsidRPr="000B1264">
        <w:rPr>
          <w:rStyle w:val="Bold"/>
        </w:rPr>
        <w:t>Sleutelbos</w:t>
      </w:r>
      <w:r>
        <w:t xml:space="preserve">: </w:t>
      </w:r>
      <w:r w:rsidR="00E3001A">
        <w:t xml:space="preserve">Een sleutel kan worden toegevoegd aan een sleutelbos. De sleutelbos wordt op voorhand gedefinieerd in het menu </w:t>
      </w:r>
      <w:r w:rsidR="00E3001A" w:rsidRPr="00E3001A">
        <w:t>Beheer</w:t>
      </w:r>
      <w:r w:rsidR="00FB4B50">
        <w:t xml:space="preserve"> </w:t>
      </w:r>
      <w:r w:rsidR="00FB4B50">
        <w:rPr>
          <w:rFonts w:ascii="Arial" w:hAnsi="Arial" w:cs="Arial" w:hint="eastAsia"/>
          <w:lang w:eastAsia="ja-JP"/>
        </w:rPr>
        <w:t>→</w:t>
      </w:r>
      <w:r w:rsidR="00E3001A">
        <w:t xml:space="preserve"> </w:t>
      </w:r>
      <w:r w:rsidR="00E3001A" w:rsidRPr="00E3001A">
        <w:t>Resources</w:t>
      </w:r>
      <w:r w:rsidR="0039325C">
        <w:t xml:space="preserve"> (zie §</w:t>
      </w:r>
      <w:r w:rsidR="0025009D">
        <w:t xml:space="preserve"> </w:t>
      </w:r>
      <w:r w:rsidR="0025009D">
        <w:fldChar w:fldCharType="begin"/>
      </w:r>
      <w:r w:rsidR="0025009D">
        <w:instrText xml:space="preserve"> REF _Ref453595131 \r \h </w:instrText>
      </w:r>
      <w:r w:rsidR="0025009D">
        <w:fldChar w:fldCharType="separate"/>
      </w:r>
      <w:r w:rsidR="00772168">
        <w:t>22.6</w:t>
      </w:r>
      <w:r w:rsidR="0025009D">
        <w:fldChar w:fldCharType="end"/>
      </w:r>
      <w:r w:rsidR="0039325C">
        <w:t>)</w:t>
      </w:r>
      <w:r w:rsidR="00E3001A">
        <w:t xml:space="preserve">. Bij het typen van een of </w:t>
      </w:r>
      <w:r w:rsidR="00E3001A">
        <w:lastRenderedPageBreak/>
        <w:t xml:space="preserve">meerdere letters van de benaming van de sleutelbos komt een lijst naar voren waar een keuze uit kan worden gemaakt. </w:t>
      </w:r>
    </w:p>
    <w:p w14:paraId="5B5B620C" w14:textId="77777777" w:rsidR="00E1420A" w:rsidRDefault="00E1420A" w:rsidP="00FE1A1F">
      <w:r>
        <w:t>Alle bovengenoemde gegevens ku</w:t>
      </w:r>
      <w:r w:rsidR="000B6CB6">
        <w:t>nnen opgevraagd worden op smartphone</w:t>
      </w:r>
      <w:r>
        <w:t xml:space="preserve">. </w:t>
      </w:r>
    </w:p>
    <w:p w14:paraId="5BCD3CE6" w14:textId="77777777" w:rsidR="007E04E6" w:rsidRDefault="00B4345D" w:rsidP="00F61312">
      <w:pPr>
        <w:pStyle w:val="Heading4"/>
      </w:pPr>
      <w:r>
        <w:t>Bestaande sleutel koppelen aan object</w:t>
      </w:r>
    </w:p>
    <w:p w14:paraId="6BA63BE3" w14:textId="16EC84EA" w:rsidR="007E04E6" w:rsidRDefault="00B4345D" w:rsidP="007E04E6">
      <w:r>
        <w:t>Wanneer een nieuwe sleutel is toegevoegd aan een object kan het zo zijn dat een ander object gebruik maakt van dezelfde sle</w:t>
      </w:r>
      <w:r w:rsidR="0039325C">
        <w:t>utel, denk aan een loper. In dat</w:t>
      </w:r>
      <w:r>
        <w:t xml:space="preserve"> geval kan een bestaande sleutel worden toegevoegd aan een object. </w:t>
      </w:r>
      <w:r w:rsidR="00F97E25">
        <w:t>Ga naar het object waar u een sleutel aan wilt toevoegen en k</w:t>
      </w:r>
      <w:r>
        <w:t xml:space="preserve">lik op </w:t>
      </w:r>
      <w:r w:rsidRPr="00F97E25">
        <w:rPr>
          <w:b/>
        </w:rPr>
        <w:t>Sleutel toevoegen</w:t>
      </w:r>
      <w:r w:rsidR="00F97E25">
        <w:t xml:space="preserve"> en vink in het volgende menu aan </w:t>
      </w:r>
      <w:r w:rsidR="00F97E25" w:rsidRPr="00F97E25">
        <w:rPr>
          <w:b/>
        </w:rPr>
        <w:t>Bestaande sleutel koppelen</w:t>
      </w:r>
      <w:r w:rsidR="00F97E25">
        <w:t>.</w:t>
      </w:r>
      <w:r>
        <w:t xml:space="preserve"> </w:t>
      </w:r>
      <w:r w:rsidR="00F97E25">
        <w:t>Het volgende</w:t>
      </w:r>
      <w:r>
        <w:t xml:space="preserve"> menu verschijnt. </w:t>
      </w:r>
    </w:p>
    <w:p w14:paraId="0AB3CFDD" w14:textId="2F3A165F" w:rsidR="00A865AD" w:rsidRDefault="00A865AD" w:rsidP="007E04E6"/>
    <w:p w14:paraId="6279001E" w14:textId="2DCE4B0F" w:rsidR="00A865AD" w:rsidRDefault="00A865AD" w:rsidP="007E04E6">
      <w:r>
        <w:drawing>
          <wp:inline distT="0" distB="0" distL="0" distR="0" wp14:anchorId="5E225A9C" wp14:editId="02DF0C44">
            <wp:extent cx="6049010" cy="1419860"/>
            <wp:effectExtent l="0" t="0" r="8890" b="8890"/>
            <wp:docPr id="231" name="Afbeelding 231"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leutelkoppelen1.png"/>
                    <pic:cNvPicPr/>
                  </pic:nvPicPr>
                  <pic:blipFill>
                    <a:blip r:embed="rId86">
                      <a:extLst>
                        <a:ext uri="{28A0092B-C50C-407E-A947-70E740481C1C}">
                          <a14:useLocalDpi xmlns:a14="http://schemas.microsoft.com/office/drawing/2010/main" val="0"/>
                        </a:ext>
                      </a:extLst>
                    </a:blip>
                    <a:stretch>
                      <a:fillRect/>
                    </a:stretch>
                  </pic:blipFill>
                  <pic:spPr>
                    <a:xfrm>
                      <a:off x="0" y="0"/>
                      <a:ext cx="6049010" cy="1419860"/>
                    </a:xfrm>
                    <a:prstGeom prst="rect">
                      <a:avLst/>
                    </a:prstGeom>
                  </pic:spPr>
                </pic:pic>
              </a:graphicData>
            </a:graphic>
          </wp:inline>
        </w:drawing>
      </w:r>
    </w:p>
    <w:p w14:paraId="6BF818F8" w14:textId="45529DFB" w:rsidR="00F97E25" w:rsidRDefault="00BB17FE" w:rsidP="003B02B2">
      <w:pPr>
        <w:pStyle w:val="Caption"/>
      </w:pPr>
      <w:bookmarkStart w:id="201" w:name="_Ref417387615"/>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7</w:t>
      </w:r>
      <w:r w:rsidR="004C7FFA">
        <w:fldChar w:fldCharType="end"/>
      </w:r>
      <w:bookmarkEnd w:id="201"/>
      <w:r>
        <w:t>: Koppelen van bestaande sleutel</w:t>
      </w:r>
    </w:p>
    <w:p w14:paraId="27E2C23B" w14:textId="35A943CE" w:rsidR="00BB17FE" w:rsidRDefault="00BB17FE" w:rsidP="00BB17FE">
      <w:r>
        <w:t>Selec</w:t>
      </w:r>
      <w:r w:rsidR="00FE486D">
        <w:t xml:space="preserve">teer eerst </w:t>
      </w:r>
      <w:r w:rsidR="00A865AD">
        <w:t xml:space="preserve">het object waar de sleutel </w:t>
      </w:r>
      <w:r w:rsidR="00075767">
        <w:t>al aan</w:t>
      </w:r>
      <w:r w:rsidR="00A865AD">
        <w:t xml:space="preserve"> gekoppeld</w:t>
      </w:r>
      <w:r w:rsidR="00075767">
        <w:t xml:space="preserve"> is</w:t>
      </w:r>
      <w:r w:rsidR="00FE486D">
        <w:t xml:space="preserve">. (Zie </w:t>
      </w:r>
      <w:r>
        <w:fldChar w:fldCharType="begin"/>
      </w:r>
      <w:r>
        <w:instrText xml:space="preserve"> REF _Ref417387615 \h </w:instrText>
      </w:r>
      <w:r>
        <w:fldChar w:fldCharType="separate"/>
      </w:r>
      <w:r w:rsidR="00772168">
        <w:t>Figuur 9</w:t>
      </w:r>
      <w:r w:rsidR="00772168">
        <w:noBreakHyphen/>
        <w:t>7</w:t>
      </w:r>
      <w:r>
        <w:fldChar w:fldCharType="end"/>
      </w:r>
      <w:r>
        <w:t xml:space="preserve">). </w:t>
      </w:r>
      <w:r w:rsidR="00A865AD">
        <w:t xml:space="preserve">U kunt dit doen door de objectcode of -naam in te typen, of via de Zoek knop. </w:t>
      </w:r>
    </w:p>
    <w:p w14:paraId="414206B5" w14:textId="77777777" w:rsidR="00BB17FE" w:rsidRDefault="00BB17FE" w:rsidP="00BB17FE"/>
    <w:p w14:paraId="777FE104" w14:textId="00AC9D64" w:rsidR="008847F2" w:rsidRDefault="008847F2" w:rsidP="008847F2">
      <w:r>
        <w:t>S</w:t>
      </w:r>
      <w:r w:rsidR="00914C7D">
        <w:t>electeer welk</w:t>
      </w:r>
      <w:r w:rsidR="00847D41">
        <w:t>e</w:t>
      </w:r>
      <w:r w:rsidR="00914C7D">
        <w:t xml:space="preserve"> sleutel </w:t>
      </w:r>
      <w:r>
        <w:t>u wilt koppelen.</w:t>
      </w:r>
      <w:r w:rsidR="00425816">
        <w:t xml:space="preserve"> (Zie</w:t>
      </w:r>
      <w:r w:rsidR="00847D41">
        <w:t xml:space="preserve"> </w:t>
      </w:r>
      <w:r w:rsidR="00847D41">
        <w:fldChar w:fldCharType="begin"/>
      </w:r>
      <w:r w:rsidR="00847D41">
        <w:instrText xml:space="preserve"> REF _Ref459632102 \h </w:instrText>
      </w:r>
      <w:r w:rsidR="00847D41">
        <w:fldChar w:fldCharType="separate"/>
      </w:r>
      <w:r w:rsidR="00772168">
        <w:t>Figuur 9</w:t>
      </w:r>
      <w:r w:rsidR="00772168">
        <w:noBreakHyphen/>
        <w:t>8</w:t>
      </w:r>
      <w:r w:rsidR="00847D41">
        <w:fldChar w:fldCharType="end"/>
      </w:r>
      <w:r w:rsidR="00425816">
        <w:t>).</w:t>
      </w:r>
    </w:p>
    <w:p w14:paraId="7FE840C6" w14:textId="48794A2F" w:rsidR="00425816" w:rsidRDefault="00075767" w:rsidP="008847F2">
      <w:r>
        <w:drawing>
          <wp:inline distT="0" distB="0" distL="0" distR="0" wp14:anchorId="701FC8C9" wp14:editId="4BC53054">
            <wp:extent cx="6049010" cy="2305685"/>
            <wp:effectExtent l="0" t="0" r="8890" b="0"/>
            <wp:docPr id="284" name="Afbeelding 284" descr="Afbeelding met schermafbeelding, binnen,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leutelkoppelen2.png"/>
                    <pic:cNvPicPr/>
                  </pic:nvPicPr>
                  <pic:blipFill>
                    <a:blip r:embed="rId87">
                      <a:extLst>
                        <a:ext uri="{28A0092B-C50C-407E-A947-70E740481C1C}">
                          <a14:useLocalDpi xmlns:a14="http://schemas.microsoft.com/office/drawing/2010/main" val="0"/>
                        </a:ext>
                      </a:extLst>
                    </a:blip>
                    <a:stretch>
                      <a:fillRect/>
                    </a:stretch>
                  </pic:blipFill>
                  <pic:spPr>
                    <a:xfrm>
                      <a:off x="0" y="0"/>
                      <a:ext cx="6049010" cy="2305685"/>
                    </a:xfrm>
                    <a:prstGeom prst="rect">
                      <a:avLst/>
                    </a:prstGeom>
                  </pic:spPr>
                </pic:pic>
              </a:graphicData>
            </a:graphic>
          </wp:inline>
        </w:drawing>
      </w:r>
    </w:p>
    <w:p w14:paraId="7244B6A6" w14:textId="5AC81B4C" w:rsidR="00425816" w:rsidRDefault="00847D41" w:rsidP="003B02B2">
      <w:pPr>
        <w:pStyle w:val="Caption"/>
      </w:pPr>
      <w:bookmarkStart w:id="202" w:name="_Ref459632102"/>
      <w:bookmarkStart w:id="203" w:name="_Ref459632092"/>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8</w:t>
      </w:r>
      <w:r w:rsidR="004C7FFA">
        <w:fldChar w:fldCharType="end"/>
      </w:r>
      <w:bookmarkEnd w:id="202"/>
      <w:r>
        <w:t>: Sleutel koppelen aan object</w:t>
      </w:r>
      <w:bookmarkEnd w:id="203"/>
    </w:p>
    <w:p w14:paraId="511FFB6F" w14:textId="77777777" w:rsidR="00EF3F80" w:rsidRDefault="00BB17FE" w:rsidP="006F6E29">
      <w:pPr>
        <w:pStyle w:val="Heading3"/>
      </w:pPr>
      <w:bookmarkStart w:id="204" w:name="_Ref413157434"/>
      <w:bookmarkStart w:id="205" w:name="_Toc460250628"/>
      <w:bookmarkStart w:id="206" w:name="_Toc41561755"/>
      <w:bookmarkStart w:id="207" w:name="_Ref410643793"/>
      <w:bookmarkStart w:id="208" w:name="_Ref410643825"/>
      <w:bookmarkStart w:id="209" w:name="_Ref410738528"/>
      <w:bookmarkStart w:id="210" w:name="_Toc64306902"/>
      <w:r>
        <w:t>Installaties</w:t>
      </w:r>
      <w:r w:rsidR="00EF3F80">
        <w:t xml:space="preserve"> toevoegen</w:t>
      </w:r>
      <w:bookmarkEnd w:id="204"/>
      <w:r w:rsidR="00AA31CF">
        <w:t xml:space="preserve"> </w:t>
      </w:r>
      <w:r w:rsidR="00AA31CF">
        <w:rPr>
          <w:noProof/>
          <w:lang w:eastAsia="nl-NL"/>
        </w:rPr>
        <w:drawing>
          <wp:inline distT="0" distB="0" distL="0" distR="0" wp14:anchorId="1C1DDD82" wp14:editId="15C61DC5">
            <wp:extent cx="241539" cy="241539"/>
            <wp:effectExtent l="0" t="0" r="6350" b="6350"/>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bookmarkEnd w:id="205"/>
      <w:bookmarkEnd w:id="206"/>
      <w:bookmarkEnd w:id="210"/>
    </w:p>
    <w:p w14:paraId="52FDB85A" w14:textId="77777777" w:rsidR="0009641A" w:rsidRDefault="0009641A" w:rsidP="0009641A">
      <w:r>
        <w:t xml:space="preserve">Bij elk object kunnen er </w:t>
      </w:r>
      <w:r w:rsidR="00BB17FE">
        <w:t xml:space="preserve">verschillende typen </w:t>
      </w:r>
      <w:r>
        <w:t xml:space="preserve">installaties worden toegevoegd. </w:t>
      </w:r>
      <w:r w:rsidR="00BB17FE">
        <w:t xml:space="preserve">Denk aan alarm- of toegangsinstallaties. </w:t>
      </w:r>
      <w:r>
        <w:t xml:space="preserve">Hieronder volgen de stappen hoe dit te doen. </w:t>
      </w:r>
      <w:r w:rsidR="009D7636">
        <w:t xml:space="preserve">Klik op </w:t>
      </w:r>
      <w:r w:rsidR="009D7636" w:rsidRPr="009D7636">
        <w:rPr>
          <w:b/>
        </w:rPr>
        <w:t>Beheer</w:t>
      </w:r>
      <w:r w:rsidR="009D7636">
        <w:t xml:space="preserve"> en vervolgens op </w:t>
      </w:r>
      <w:r w:rsidR="009D7636" w:rsidRPr="009D7636">
        <w:rPr>
          <w:b/>
        </w:rPr>
        <w:t>Installatie toevoegen</w:t>
      </w:r>
      <w:r w:rsidR="009D7636">
        <w:t xml:space="preserve"> en vul de </w:t>
      </w:r>
      <w:r w:rsidR="00B6497C">
        <w:t>gegevens van de installatie in.</w:t>
      </w:r>
    </w:p>
    <w:p w14:paraId="6A96252B" w14:textId="77777777" w:rsidR="00B6497C" w:rsidRDefault="00785FD3" w:rsidP="00B6497C">
      <w:pPr>
        <w:keepNext/>
      </w:pPr>
      <w:r>
        <w:rPr>
          <w:lang w:eastAsia="nl-NL"/>
        </w:rPr>
        <w:lastRenderedPageBreak/>
        <w:drawing>
          <wp:inline distT="0" distB="0" distL="0" distR="0" wp14:anchorId="437B15B2" wp14:editId="6C70C2A4">
            <wp:extent cx="6049010" cy="2156460"/>
            <wp:effectExtent l="0" t="0" r="889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installatie toevoegen.png"/>
                    <pic:cNvPicPr/>
                  </pic:nvPicPr>
                  <pic:blipFill>
                    <a:blip r:embed="rId88">
                      <a:extLst>
                        <a:ext uri="{28A0092B-C50C-407E-A947-70E740481C1C}">
                          <a14:useLocalDpi xmlns:a14="http://schemas.microsoft.com/office/drawing/2010/main" val="0"/>
                        </a:ext>
                      </a:extLst>
                    </a:blip>
                    <a:stretch>
                      <a:fillRect/>
                    </a:stretch>
                  </pic:blipFill>
                  <pic:spPr>
                    <a:xfrm>
                      <a:off x="0" y="0"/>
                      <a:ext cx="6049010" cy="2156460"/>
                    </a:xfrm>
                    <a:prstGeom prst="rect">
                      <a:avLst/>
                    </a:prstGeom>
                  </pic:spPr>
                </pic:pic>
              </a:graphicData>
            </a:graphic>
          </wp:inline>
        </w:drawing>
      </w:r>
    </w:p>
    <w:p w14:paraId="1D1CBF9C" w14:textId="0D4132C8" w:rsidR="00E1420A" w:rsidRDefault="00B6497C" w:rsidP="003B02B2">
      <w:pPr>
        <w:pStyle w:val="Caption"/>
      </w:pPr>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9</w:t>
      </w:r>
      <w:r w:rsidR="004C7FFA">
        <w:fldChar w:fldCharType="end"/>
      </w:r>
      <w:r>
        <w:t>: Installatie toevoegen aan object</w:t>
      </w:r>
    </w:p>
    <w:p w14:paraId="72EF871B" w14:textId="253D9EA8" w:rsidR="00764D35" w:rsidRDefault="00E1420A" w:rsidP="00762DDB">
      <w:pPr>
        <w:pStyle w:val="Opsomming1"/>
      </w:pPr>
      <w:r>
        <w:t xml:space="preserve">Het </w:t>
      </w:r>
      <w:r w:rsidRPr="00E1420A">
        <w:rPr>
          <w:rStyle w:val="Bold"/>
        </w:rPr>
        <w:t>installatie</w:t>
      </w:r>
      <w:r w:rsidR="009D7636">
        <w:rPr>
          <w:rStyle w:val="Bold"/>
        </w:rPr>
        <w:t>type</w:t>
      </w:r>
      <w:r>
        <w:t xml:space="preserve"> en </w:t>
      </w:r>
      <w:r w:rsidRPr="00E1420A">
        <w:rPr>
          <w:rStyle w:val="Bold"/>
        </w:rPr>
        <w:t>merk</w:t>
      </w:r>
      <w:r>
        <w:t xml:space="preserve"> kunt u kiezen uit het pull down menu</w:t>
      </w:r>
      <w:r w:rsidRPr="008A6560">
        <w:t xml:space="preserve">. Let op: De gegevens in het pull down menu </w:t>
      </w:r>
      <w:r w:rsidR="009D7636" w:rsidRPr="008A6560">
        <w:t>In</w:t>
      </w:r>
      <w:r w:rsidRPr="008A6560">
        <w:t xml:space="preserve">stallatietype en </w:t>
      </w:r>
      <w:r w:rsidR="009D7636" w:rsidRPr="008A6560">
        <w:t>I</w:t>
      </w:r>
      <w:r w:rsidRPr="008A6560">
        <w:t xml:space="preserve">nstallatiemerk zijn gegevens die op voorhand gedefinieerd worden in het menu Beheer </w:t>
      </w:r>
      <w:r w:rsidR="00FB4B50">
        <w:rPr>
          <w:rFonts w:ascii="Arial" w:hAnsi="Arial" w:cs="Arial" w:hint="eastAsia"/>
          <w:lang w:eastAsia="ja-JP"/>
        </w:rPr>
        <w:t>→</w:t>
      </w:r>
      <w:r w:rsidRPr="008A6560">
        <w:t xml:space="preserve"> Categorieën. </w:t>
      </w:r>
      <w:r w:rsidR="009D7636" w:rsidRPr="008A6560">
        <w:t xml:space="preserve">(Zie </w:t>
      </w:r>
      <w:r w:rsidR="0039325C" w:rsidRPr="008A6560">
        <w:t>§</w:t>
      </w:r>
      <w:r w:rsidR="009D7636" w:rsidRPr="008A6560">
        <w:t xml:space="preserve"> </w:t>
      </w:r>
      <w:r w:rsidR="009D7636" w:rsidRPr="008A6560">
        <w:fldChar w:fldCharType="begin"/>
      </w:r>
      <w:r w:rsidR="009D7636" w:rsidRPr="008A6560">
        <w:instrText xml:space="preserve"> REF _Ref417388814 \n \h </w:instrText>
      </w:r>
      <w:r w:rsidR="008A6560">
        <w:instrText xml:space="preserve"> \* MERGEFORMAT </w:instrText>
      </w:r>
      <w:r w:rsidR="009D7636" w:rsidRPr="008A6560">
        <w:fldChar w:fldCharType="separate"/>
      </w:r>
      <w:r w:rsidR="00772168">
        <w:t>22.3.4</w:t>
      </w:r>
      <w:r w:rsidR="009D7636" w:rsidRPr="008A6560">
        <w:fldChar w:fldCharType="end"/>
      </w:r>
      <w:r w:rsidR="00EE0A6A" w:rsidRPr="008A6560">
        <w:t xml:space="preserve">). </w:t>
      </w:r>
      <w:r w:rsidRPr="008A6560">
        <w:t>Staat het alarminstallatietype of alarminstallatiemerk er niet bij dan moet deze eerst worden aangemaakt.</w:t>
      </w:r>
    </w:p>
    <w:p w14:paraId="6A1F02EE" w14:textId="77777777" w:rsidR="00E1420A" w:rsidRDefault="00764D35" w:rsidP="00762DDB">
      <w:pPr>
        <w:pStyle w:val="Opsomming1"/>
      </w:pPr>
      <w:r w:rsidRPr="000B1264">
        <w:rPr>
          <w:rStyle w:val="Bold"/>
        </w:rPr>
        <w:t>Kenmerk</w:t>
      </w:r>
      <w:r>
        <w:t>: Vul hier het kenmerk in wat de installatie uniek maakt.</w:t>
      </w:r>
      <w:r w:rsidR="00E1420A" w:rsidRPr="008A6560">
        <w:t xml:space="preserve"> </w:t>
      </w:r>
    </w:p>
    <w:p w14:paraId="42C0427F" w14:textId="03276FCC" w:rsidR="00E1420A" w:rsidRDefault="00764D35" w:rsidP="00762DDB">
      <w:pPr>
        <w:pStyle w:val="Opsomming1"/>
      </w:pPr>
      <w:r>
        <w:t>L</w:t>
      </w:r>
      <w:r w:rsidR="00E1420A" w:rsidRPr="000B6CB6">
        <w:t>ocatie</w:t>
      </w:r>
      <w:r>
        <w:t xml:space="preserve"> </w:t>
      </w:r>
      <w:r w:rsidR="00FB4B50">
        <w:t>en</w:t>
      </w:r>
      <w:r>
        <w:t xml:space="preserve"> opmerking</w:t>
      </w:r>
      <w:r w:rsidR="000B6CB6" w:rsidRPr="000B6CB6">
        <w:t>, t</w:t>
      </w:r>
      <w:r w:rsidR="00E1420A" w:rsidRPr="000B6CB6">
        <w:t>oegangscode</w:t>
      </w:r>
      <w:r w:rsidR="000B6CB6">
        <w:t xml:space="preserve">, </w:t>
      </w:r>
      <w:r w:rsidR="000B6CB6" w:rsidRPr="000B6CB6">
        <w:t>a</w:t>
      </w:r>
      <w:r w:rsidR="00E1420A" w:rsidRPr="000B6CB6">
        <w:t>ctivatiecode</w:t>
      </w:r>
      <w:r w:rsidR="000B6CB6" w:rsidRPr="000B6CB6">
        <w:t>, d</w:t>
      </w:r>
      <w:r w:rsidR="00E1420A" w:rsidRPr="000B6CB6">
        <w:t>eactivatiecode</w:t>
      </w:r>
      <w:r w:rsidR="000B6CB6" w:rsidRPr="000B6CB6">
        <w:t xml:space="preserve">, </w:t>
      </w:r>
      <w:r w:rsidR="000B6CB6">
        <w:t>r</w:t>
      </w:r>
      <w:r w:rsidR="00E1420A" w:rsidRPr="000B6CB6">
        <w:t>eset code</w:t>
      </w:r>
      <w:r>
        <w:t xml:space="preserve"> en</w:t>
      </w:r>
      <w:r w:rsidR="000B6CB6">
        <w:t xml:space="preserve"> overbruggingscode: dit zijn velden die terugkomen op smartphone. </w:t>
      </w:r>
    </w:p>
    <w:p w14:paraId="64C3DA66" w14:textId="77777777" w:rsidR="00EF3F80" w:rsidRDefault="00EF3F80" w:rsidP="006F6E29">
      <w:pPr>
        <w:pStyle w:val="Heading3"/>
      </w:pPr>
      <w:bookmarkStart w:id="211" w:name="_Toc460250629"/>
      <w:bookmarkStart w:id="212" w:name="_Ref470610310"/>
      <w:bookmarkStart w:id="213" w:name="_Ref470611433"/>
      <w:bookmarkStart w:id="214" w:name="_Toc41561756"/>
      <w:bookmarkStart w:id="215" w:name="_Toc64306903"/>
      <w:r>
        <w:t>Checkpoints toevoegen</w:t>
      </w:r>
      <w:r w:rsidR="00AA31CF">
        <w:t xml:space="preserve"> </w:t>
      </w:r>
      <w:r w:rsidR="00AA31CF">
        <w:rPr>
          <w:noProof/>
          <w:lang w:eastAsia="nl-NL"/>
        </w:rPr>
        <w:drawing>
          <wp:inline distT="0" distB="0" distL="0" distR="0" wp14:anchorId="5A705DF3" wp14:editId="3CE7F0A2">
            <wp:extent cx="241539" cy="241539"/>
            <wp:effectExtent l="0" t="0" r="6350" b="635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bookmarkEnd w:id="211"/>
      <w:bookmarkEnd w:id="212"/>
      <w:bookmarkEnd w:id="213"/>
      <w:bookmarkEnd w:id="214"/>
      <w:bookmarkEnd w:id="215"/>
    </w:p>
    <w:p w14:paraId="489E7A35" w14:textId="77777777" w:rsidR="00A2404B" w:rsidRDefault="00A2404B" w:rsidP="00A2404B">
      <w:r>
        <w:t>Bij elk object kan een onbeperkt aantal checkpoints worden aangemaakt. Elk checkpoint staat voor een controlepunt tijden</w:t>
      </w:r>
      <w:r w:rsidR="006B3D54">
        <w:t>s</w:t>
      </w:r>
      <w:r>
        <w:t xml:space="preserve"> een surveillanceroute voor dat object. Een surveillant kan elk checkpoint ‘afvinken’ ten teken dat hij daar is geweest</w:t>
      </w:r>
      <w:r w:rsidR="006B3D54">
        <w:t>, e</w:t>
      </w:r>
      <w:r>
        <w:t xml:space="preserve">r heeft gecontroleerd en eventuele bijzonderheden heeft vastgelegd. Deze checkpoints en bijzonderheden worden in het taakrapport vastgelegd. </w:t>
      </w:r>
    </w:p>
    <w:p w14:paraId="02C32677" w14:textId="77777777" w:rsidR="00A2404B" w:rsidRDefault="00A2404B" w:rsidP="00A2404B"/>
    <w:p w14:paraId="13A7433A" w14:textId="1AF8945B" w:rsidR="000D148D" w:rsidRDefault="00A2404B" w:rsidP="00A2404B">
      <w:r>
        <w:t xml:space="preserve">Het ‘afvinken’ van een checkpoint </w:t>
      </w:r>
      <w:r w:rsidR="000D148D">
        <w:t xml:space="preserve">kan </w:t>
      </w:r>
      <w:r w:rsidR="00A57F63">
        <w:t xml:space="preserve">gedaan worden door met de smartphone </w:t>
      </w:r>
      <w:r w:rsidR="000D148D">
        <w:t xml:space="preserve">een barcode of </w:t>
      </w:r>
      <w:r w:rsidR="00241E1C">
        <w:t>NFC</w:t>
      </w:r>
      <w:r w:rsidR="000D148D">
        <w:t xml:space="preserve">-tag </w:t>
      </w:r>
      <w:r w:rsidR="00B50E03">
        <w:t>(</w:t>
      </w:r>
      <w:r w:rsidR="00241E1C">
        <w:t>Near Field Communication</w:t>
      </w:r>
      <w:r w:rsidR="00B50E03">
        <w:t>)</w:t>
      </w:r>
      <w:r w:rsidR="00B50E03" w:rsidRPr="00B50E03">
        <w:t xml:space="preserve"> </w:t>
      </w:r>
      <w:r w:rsidR="000D148D">
        <w:t xml:space="preserve">te scannen. </w:t>
      </w:r>
      <w:r w:rsidR="008F62F8">
        <w:t>Een checkpoint kan eventueel ook handmatig worden ‘afgevinkt’</w:t>
      </w:r>
      <w:r w:rsidR="00172925">
        <w:t xml:space="preserve"> bijvoorbeeld doordat de barcode niet goed leesbaar is o.</w:t>
      </w:r>
      <w:r w:rsidR="00FB4B50">
        <w:t>i.</w:t>
      </w:r>
      <w:r w:rsidR="00172925">
        <w:t>d</w:t>
      </w:r>
      <w:r w:rsidR="008F62F8">
        <w:t xml:space="preserve">. </w:t>
      </w:r>
      <w:r w:rsidR="000D148D">
        <w:t xml:space="preserve">Maak bij het toevoegen van een checkpoint ook een keuze of je barcode of </w:t>
      </w:r>
      <w:r w:rsidR="00241E1C">
        <w:t>NFC</w:t>
      </w:r>
      <w:r w:rsidR="000D148D">
        <w:t xml:space="preserve">-tag gebruikt. Per object moet elke barcode of </w:t>
      </w:r>
      <w:r w:rsidR="00241E1C">
        <w:t>NFC</w:t>
      </w:r>
      <w:r w:rsidR="000D148D">
        <w:t>-tag altijd uniek zijn.</w:t>
      </w:r>
    </w:p>
    <w:p w14:paraId="12CAD10E" w14:textId="77777777" w:rsidR="00172925" w:rsidRDefault="00172925" w:rsidP="00A2404B"/>
    <w:p w14:paraId="09C2CD6C" w14:textId="77777777" w:rsidR="00172925" w:rsidRDefault="00172925" w:rsidP="00A2404B">
      <w:r>
        <w:t xml:space="preserve">Om een checkpoint toe te voegen klikt u eerst op de knop </w:t>
      </w:r>
      <w:r w:rsidRPr="00172925">
        <w:rPr>
          <w:b/>
        </w:rPr>
        <w:t>Beheer</w:t>
      </w:r>
      <w:r>
        <w:t xml:space="preserve">, dan opent er een nieuw scherm, waar u vervolgens klikt op </w:t>
      </w:r>
      <w:r w:rsidRPr="00172925">
        <w:rPr>
          <w:b/>
        </w:rPr>
        <w:t>Checkpoint</w:t>
      </w:r>
      <w:r>
        <w:t xml:space="preserve"> </w:t>
      </w:r>
      <w:r w:rsidRPr="00172925">
        <w:rPr>
          <w:b/>
        </w:rPr>
        <w:t>toevoegen</w:t>
      </w:r>
      <w:r>
        <w:t xml:space="preserve">. </w:t>
      </w:r>
    </w:p>
    <w:p w14:paraId="114F58B7" w14:textId="77777777" w:rsidR="000D148D" w:rsidRDefault="000D148D" w:rsidP="00F61312">
      <w:pPr>
        <w:pStyle w:val="Heading4"/>
      </w:pPr>
      <w:r>
        <w:t>Kenmerken van checkpoints</w:t>
      </w:r>
    </w:p>
    <w:p w14:paraId="2C0B2BF7" w14:textId="77777777" w:rsidR="000D148D" w:rsidRDefault="00B50E03" w:rsidP="00762DDB">
      <w:pPr>
        <w:pStyle w:val="Opsomming1"/>
      </w:pPr>
      <w:r w:rsidRPr="000B1264">
        <w:rPr>
          <w:rStyle w:val="Bold"/>
        </w:rPr>
        <w:t>Locatie</w:t>
      </w:r>
      <w:r>
        <w:t>: geef aan op welke locatie het checkpoint zich bevindt</w:t>
      </w:r>
      <w:r w:rsidR="006B3D54">
        <w:t>.</w:t>
      </w:r>
    </w:p>
    <w:p w14:paraId="43A26125" w14:textId="77777777" w:rsidR="00B50E03" w:rsidRPr="00FE2E09" w:rsidRDefault="00B50E03" w:rsidP="00762DDB">
      <w:pPr>
        <w:pStyle w:val="Opsomming1"/>
      </w:pPr>
      <w:r w:rsidRPr="000B1264">
        <w:rPr>
          <w:rStyle w:val="Bold"/>
        </w:rPr>
        <w:t>Instructie</w:t>
      </w:r>
      <w:r>
        <w:t>: geef aan wat er precies gecontroleerd moet worden</w:t>
      </w:r>
      <w:r w:rsidR="006B3D54">
        <w:t>.</w:t>
      </w:r>
    </w:p>
    <w:p w14:paraId="4775AE0B" w14:textId="71BF04C0" w:rsidR="00B50E03" w:rsidRPr="006A7DB4" w:rsidRDefault="00B50E03" w:rsidP="00762DDB">
      <w:pPr>
        <w:pStyle w:val="Opsomming1"/>
        <w:rPr>
          <w:lang w:val="en-GB"/>
        </w:rPr>
      </w:pPr>
      <w:r w:rsidRPr="00772168">
        <w:rPr>
          <w:rStyle w:val="Bold"/>
          <w:lang w:val="en-US"/>
        </w:rPr>
        <w:t>Soort checkpoint</w:t>
      </w:r>
      <w:r w:rsidRPr="006A7DB4">
        <w:rPr>
          <w:lang w:val="en-GB"/>
        </w:rPr>
        <w:t xml:space="preserve">: </w:t>
      </w:r>
      <w:r w:rsidR="00241E1C">
        <w:rPr>
          <w:lang w:val="en-GB"/>
        </w:rPr>
        <w:t>NFC</w:t>
      </w:r>
      <w:r w:rsidRPr="006A7DB4">
        <w:rPr>
          <w:lang w:val="en-GB"/>
        </w:rPr>
        <w:t xml:space="preserve"> of barcode. </w:t>
      </w:r>
    </w:p>
    <w:p w14:paraId="08A2C187" w14:textId="6D8E239C" w:rsidR="00B50E03" w:rsidRDefault="00B50E03" w:rsidP="00762DDB">
      <w:pPr>
        <w:pStyle w:val="Opsomming1"/>
      </w:pPr>
      <w:r w:rsidRPr="000B1264">
        <w:rPr>
          <w:rStyle w:val="Bold"/>
        </w:rPr>
        <w:lastRenderedPageBreak/>
        <w:t>Code</w:t>
      </w:r>
      <w:r>
        <w:t xml:space="preserve">: </w:t>
      </w:r>
      <w:r w:rsidR="008F62F8">
        <w:t xml:space="preserve">Vul hier of nummer van barcode of </w:t>
      </w:r>
      <w:r w:rsidR="00241E1C">
        <w:t>NFC</w:t>
      </w:r>
      <w:r w:rsidR="008F62F8">
        <w:t>-code in.</w:t>
      </w:r>
      <w:r w:rsidR="00241E1C">
        <w:t xml:space="preserve"> Een NFC-code heeft altijd het een vast formaat</w:t>
      </w:r>
      <w:r w:rsidR="00FB4B50">
        <w:t>:</w:t>
      </w:r>
      <w:r w:rsidR="00241E1C">
        <w:t xml:space="preserve"> </w:t>
      </w:r>
      <w:r w:rsidR="00FB4B50">
        <w:t>XX</w:t>
      </w:r>
      <w:r w:rsidR="00241E1C">
        <w:t>:</w:t>
      </w:r>
      <w:r w:rsidR="00FB4B50">
        <w:t>XX</w:t>
      </w:r>
      <w:r w:rsidR="00241E1C">
        <w:t>:</w:t>
      </w:r>
      <w:r w:rsidR="00FB4B50">
        <w:t>XX</w:t>
      </w:r>
      <w:r w:rsidR="00241E1C">
        <w:t>:</w:t>
      </w:r>
      <w:r w:rsidR="00FB4B50">
        <w:t>XX</w:t>
      </w:r>
      <w:r w:rsidR="00241E1C">
        <w:t>:</w:t>
      </w:r>
      <w:r w:rsidR="00FB4B50">
        <w:t>XX</w:t>
      </w:r>
      <w:r w:rsidR="00241E1C">
        <w:t>:</w:t>
      </w:r>
      <w:r w:rsidR="00FB4B50">
        <w:t>XX</w:t>
      </w:r>
      <w:r w:rsidR="00241E1C">
        <w:t>:</w:t>
      </w:r>
      <w:r w:rsidR="00FB4B50">
        <w:t>XX</w:t>
      </w:r>
      <w:r w:rsidR="00241E1C">
        <w:t xml:space="preserve">, bijvoorbeeld </w:t>
      </w:r>
      <w:r w:rsidR="00241E1C" w:rsidRPr="00241E1C">
        <w:t>04:4C:F6:52:77:3F:81</w:t>
      </w:r>
    </w:p>
    <w:p w14:paraId="05985685" w14:textId="38B026C8" w:rsidR="00CC1DB6" w:rsidRPr="000B1264" w:rsidRDefault="007A4536" w:rsidP="000B1264">
      <w:pPr>
        <w:pStyle w:val="Opsomming1"/>
      </w:pPr>
      <w:r w:rsidRPr="000B1264">
        <w:rPr>
          <w:rStyle w:val="Bold"/>
        </w:rPr>
        <w:t>Gps-locatie</w:t>
      </w:r>
      <w:r w:rsidR="00CC1DB6" w:rsidRPr="000B1264">
        <w:rPr>
          <w:rStyle w:val="Bold"/>
          <w:b w:val="0"/>
        </w:rPr>
        <w:t>: Klik op de knop ‘</w:t>
      </w:r>
      <w:r w:rsidRPr="000B1264">
        <w:rPr>
          <w:rStyle w:val="Bold"/>
          <w:b w:val="0"/>
        </w:rPr>
        <w:t>gps-locatie</w:t>
      </w:r>
      <w:r w:rsidR="00CC1DB6" w:rsidRPr="000B1264">
        <w:rPr>
          <w:rStyle w:val="Bold"/>
          <w:b w:val="0"/>
        </w:rPr>
        <w:t xml:space="preserve"> toevoegen’ om </w:t>
      </w:r>
      <w:r w:rsidR="00FE2E09" w:rsidRPr="000B1264">
        <w:rPr>
          <w:rStyle w:val="Bold"/>
          <w:b w:val="0"/>
        </w:rPr>
        <w:t>coördinaten</w:t>
      </w:r>
      <w:r w:rsidR="00CC1DB6" w:rsidRPr="000B1264">
        <w:rPr>
          <w:rStyle w:val="Bold"/>
          <w:b w:val="0"/>
        </w:rPr>
        <w:t xml:space="preserve"> toe te voegen aan het checkpoint. Dit kan bijvoorbeeld worden gebruikt voor een groot bedrijventerrein. Als er een </w:t>
      </w:r>
      <w:r w:rsidRPr="000B1264">
        <w:rPr>
          <w:rStyle w:val="Bold"/>
          <w:b w:val="0"/>
        </w:rPr>
        <w:t>gps-locatie</w:t>
      </w:r>
      <w:r w:rsidR="00CC1DB6" w:rsidRPr="000B1264">
        <w:rPr>
          <w:rStyle w:val="Bold"/>
          <w:b w:val="0"/>
        </w:rPr>
        <w:t xml:space="preserve"> is toegevoegd aan een checkpoint, dan wordt in het taakcontrolescherm ook een schatting getoond van de afstand van de surveillant tot aan het checkpoint op het moment van scannen. Deze afstand kan ook eventueel worden opgenomen in de taakrapporten die naar de klant worden verstuurd (zie </w:t>
      </w:r>
      <w:r w:rsidR="00CC1DB6" w:rsidRPr="000B1264">
        <w:t>§ </w:t>
      </w:r>
      <w:r w:rsidR="00CC1DB6" w:rsidRPr="000B1264">
        <w:fldChar w:fldCharType="begin"/>
      </w:r>
      <w:r w:rsidR="00CC1DB6" w:rsidRPr="000B1264">
        <w:instrText xml:space="preserve"> REF _Ref459627642 \r \h </w:instrText>
      </w:r>
      <w:r w:rsidR="000B1264">
        <w:instrText xml:space="preserve"> \* MERGEFORMAT </w:instrText>
      </w:r>
      <w:r w:rsidR="00CC1DB6" w:rsidRPr="000B1264">
        <w:fldChar w:fldCharType="separate"/>
      </w:r>
      <w:r w:rsidR="00772168">
        <w:t>22.7</w:t>
      </w:r>
      <w:r w:rsidR="00CC1DB6" w:rsidRPr="000B1264">
        <w:fldChar w:fldCharType="end"/>
      </w:r>
      <w:r w:rsidR="00CC1DB6" w:rsidRPr="000B1264">
        <w:t>).</w:t>
      </w:r>
    </w:p>
    <w:p w14:paraId="66E7103D" w14:textId="77777777" w:rsidR="000D148D" w:rsidRDefault="00B50E03" w:rsidP="000D148D">
      <w:r>
        <w:t xml:space="preserve">Klik vervolgens op </w:t>
      </w:r>
      <w:r w:rsidRPr="00B50E03">
        <w:rPr>
          <w:rStyle w:val="Bold"/>
        </w:rPr>
        <w:t>Opslaan</w:t>
      </w:r>
      <w:r>
        <w:t xml:space="preserve">. </w:t>
      </w:r>
    </w:p>
    <w:p w14:paraId="4966D6D7" w14:textId="77777777" w:rsidR="00172925" w:rsidRDefault="00172925" w:rsidP="000D148D"/>
    <w:p w14:paraId="094CD86A" w14:textId="1417F72D" w:rsidR="00B6497C" w:rsidRDefault="00B926A7" w:rsidP="00B6497C">
      <w:pPr>
        <w:keepNext/>
      </w:pPr>
      <w:r>
        <w:rPr>
          <w:lang w:eastAsia="nl-NL"/>
        </w:rPr>
        <w:drawing>
          <wp:inline distT="0" distB="0" distL="0" distR="0" wp14:anchorId="76723BCE" wp14:editId="19A8E18B">
            <wp:extent cx="6049010" cy="1590040"/>
            <wp:effectExtent l="0" t="0" r="8890" b="0"/>
            <wp:docPr id="270" name="Afbeelding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checkpoint.png"/>
                    <pic:cNvPicPr/>
                  </pic:nvPicPr>
                  <pic:blipFill>
                    <a:blip r:embed="rId89">
                      <a:extLst>
                        <a:ext uri="{28A0092B-C50C-407E-A947-70E740481C1C}">
                          <a14:useLocalDpi xmlns:a14="http://schemas.microsoft.com/office/drawing/2010/main" val="0"/>
                        </a:ext>
                      </a:extLst>
                    </a:blip>
                    <a:stretch>
                      <a:fillRect/>
                    </a:stretch>
                  </pic:blipFill>
                  <pic:spPr>
                    <a:xfrm>
                      <a:off x="0" y="0"/>
                      <a:ext cx="6049010" cy="1590040"/>
                    </a:xfrm>
                    <a:prstGeom prst="rect">
                      <a:avLst/>
                    </a:prstGeom>
                  </pic:spPr>
                </pic:pic>
              </a:graphicData>
            </a:graphic>
          </wp:inline>
        </w:drawing>
      </w:r>
    </w:p>
    <w:p w14:paraId="641719F8" w14:textId="58114C14" w:rsidR="00172925" w:rsidRDefault="00B6497C" w:rsidP="003B02B2">
      <w:pPr>
        <w:pStyle w:val="Caption"/>
      </w:pPr>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10</w:t>
      </w:r>
      <w:r w:rsidR="004C7FFA">
        <w:fldChar w:fldCharType="end"/>
      </w:r>
      <w:r>
        <w:t>: Checkpoint toevoegen</w:t>
      </w:r>
    </w:p>
    <w:p w14:paraId="654C3986" w14:textId="77777777" w:rsidR="00A2404B" w:rsidRDefault="00A2404B" w:rsidP="006F6E29">
      <w:pPr>
        <w:pStyle w:val="Heading3"/>
      </w:pPr>
      <w:bookmarkStart w:id="216" w:name="_Toc460250630"/>
      <w:bookmarkStart w:id="217" w:name="_Ref470611399"/>
      <w:bookmarkStart w:id="218" w:name="_Ref470611425"/>
      <w:bookmarkStart w:id="219" w:name="_Toc41561757"/>
      <w:bookmarkStart w:id="220" w:name="_Toc64306904"/>
      <w:r>
        <w:t>Checkpointroutes toevoegen</w:t>
      </w:r>
      <w:bookmarkEnd w:id="216"/>
      <w:bookmarkEnd w:id="217"/>
      <w:bookmarkEnd w:id="218"/>
      <w:bookmarkEnd w:id="219"/>
      <w:bookmarkEnd w:id="220"/>
    </w:p>
    <w:p w14:paraId="3847C23D" w14:textId="6C42D5BE" w:rsidR="00955D87" w:rsidRDefault="00955D87" w:rsidP="00955D87">
      <w:r>
        <w:t xml:space="preserve">Een checkpointroute wordt samengesteld door eerst de benodigde checkpoints vast te leggen. De </w:t>
      </w:r>
      <w:r w:rsidR="0038158A">
        <w:t xml:space="preserve">checkpointroute is de route die de surveillant rijdt of loopt per terrein of object. </w:t>
      </w:r>
      <w:r w:rsidR="00686B06">
        <w:t xml:space="preserve">Een checkpointroute kan ingepland worden bij een taak, zie § </w:t>
      </w:r>
      <w:r w:rsidR="00686B06">
        <w:fldChar w:fldCharType="begin"/>
      </w:r>
      <w:r w:rsidR="00686B06">
        <w:instrText xml:space="preserve"> REF _Ref470610772 \r \h </w:instrText>
      </w:r>
      <w:r w:rsidR="00686B06">
        <w:fldChar w:fldCharType="separate"/>
      </w:r>
      <w:r w:rsidR="00772168">
        <w:t>10.5</w:t>
      </w:r>
      <w:r w:rsidR="00686B06">
        <w:fldChar w:fldCharType="end"/>
      </w:r>
      <w:r w:rsidR="00686B06">
        <w:t>.</w:t>
      </w:r>
      <w:r w:rsidR="0038158A">
        <w:t xml:space="preserve">Tijdens de rondes leest de surveillant de checkpoints in, handelt en vinkt deze af. </w:t>
      </w:r>
      <w:r w:rsidR="008F62F8">
        <w:t>Bijkomend voordeel is dat de</w:t>
      </w:r>
      <w:r w:rsidR="0038158A">
        <w:t xml:space="preserve"> klant per periode een uitdraai </w:t>
      </w:r>
      <w:r w:rsidR="006B3D54">
        <w:t xml:space="preserve">kan </w:t>
      </w:r>
      <w:r w:rsidR="0038158A">
        <w:t>krijgen van de uitgevoerde controleronden. Door middel van deze uitdraai kan de klant controleren of de gemaakte afspraken inzake rondeduur, aanvangstijd</w:t>
      </w:r>
      <w:r w:rsidR="006B3D54">
        <w:t>en</w:t>
      </w:r>
      <w:r w:rsidR="0038158A">
        <w:t xml:space="preserve"> etc worden nagekomen. </w:t>
      </w:r>
    </w:p>
    <w:p w14:paraId="33F381F7" w14:textId="77777777" w:rsidR="00955D87" w:rsidRDefault="00955D87" w:rsidP="00955D87"/>
    <w:p w14:paraId="412B49BF" w14:textId="6F1AAC68" w:rsidR="008860EB" w:rsidRDefault="00CF3671" w:rsidP="00955D87">
      <w:r>
        <w:t xml:space="preserve">Klik op </w:t>
      </w:r>
      <w:r w:rsidRPr="00CF3671">
        <w:rPr>
          <w:rStyle w:val="Bold"/>
        </w:rPr>
        <w:t>Checkpointroute toevoegen</w:t>
      </w:r>
      <w:r>
        <w:t xml:space="preserve">. U ziet </w:t>
      </w:r>
      <w:r w:rsidR="001306FD">
        <w:t xml:space="preserve">in </w:t>
      </w:r>
      <w:r w:rsidR="00DC13DD">
        <w:fldChar w:fldCharType="begin"/>
      </w:r>
      <w:r w:rsidR="00DC13DD">
        <w:instrText xml:space="preserve"> REF _Ref468264395 \h </w:instrText>
      </w:r>
      <w:r w:rsidR="00DC13DD">
        <w:fldChar w:fldCharType="separate"/>
      </w:r>
      <w:r w:rsidR="00772168">
        <w:t>Figuur 9</w:t>
      </w:r>
      <w:r w:rsidR="00772168">
        <w:noBreakHyphen/>
        <w:t>11</w:t>
      </w:r>
      <w:r w:rsidR="00DC13DD">
        <w:fldChar w:fldCharType="end"/>
      </w:r>
      <w:r w:rsidR="00DC13DD">
        <w:t xml:space="preserve"> </w:t>
      </w:r>
      <w:r w:rsidR="001306FD">
        <w:t xml:space="preserve">dat er aan aantal checkpoints zijn benoemd. Een checkpointroute kan vervolgens samengesteld worden door op een van de checkpoints te gaan staan met de muis en deze naar de checkpointroute te slepen. De checkpoints worden </w:t>
      </w:r>
      <w:r w:rsidR="006B3D54">
        <w:t xml:space="preserve">vervolgens </w:t>
      </w:r>
      <w:r w:rsidR="001306FD">
        <w:t>genummerd weergegeven en kunnen</w:t>
      </w:r>
      <w:r w:rsidR="006B3D54">
        <w:t>,</w:t>
      </w:r>
      <w:r w:rsidR="001306FD">
        <w:t xml:space="preserve"> door ze naar boven of beneden te slepen</w:t>
      </w:r>
      <w:r w:rsidR="006B3D54">
        <w:t>,</w:t>
      </w:r>
      <w:r w:rsidR="001306FD">
        <w:t xml:space="preserve"> gewijzigd worden in volgorde. Klik een checkpoint aan om de gegevens te bekijken of ze te wijzigen. Een nieuw checkpoint </w:t>
      </w:r>
    </w:p>
    <w:p w14:paraId="1FCDB879" w14:textId="6DADD758" w:rsidR="008F62F8" w:rsidRDefault="001306FD" w:rsidP="00955D87">
      <w:r>
        <w:t xml:space="preserve">kan direct toegevoegd worden door in dit scherm op de knop </w:t>
      </w:r>
      <w:r w:rsidRPr="001306FD">
        <w:rPr>
          <w:rStyle w:val="Bold"/>
        </w:rPr>
        <w:t>Checkpoint toevoegen</w:t>
      </w:r>
      <w:r>
        <w:t xml:space="preserve"> te klikken. </w:t>
      </w:r>
    </w:p>
    <w:p w14:paraId="322AC855" w14:textId="34B90B1D" w:rsidR="001306FD" w:rsidRDefault="001306FD" w:rsidP="00955D87"/>
    <w:p w14:paraId="70F12AC6" w14:textId="77777777" w:rsidR="001C6AC6" w:rsidRDefault="00785FD3" w:rsidP="001C6AC6">
      <w:pPr>
        <w:keepNext/>
      </w:pPr>
      <w:r>
        <w:rPr>
          <w:lang w:eastAsia="nl-NL"/>
        </w:rPr>
        <w:lastRenderedPageBreak/>
        <w:drawing>
          <wp:inline distT="0" distB="0" distL="0" distR="0" wp14:anchorId="0F242C6A" wp14:editId="1972DF2E">
            <wp:extent cx="6049010" cy="2171700"/>
            <wp:effectExtent l="0" t="0" r="889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checkpointroute toevoegen.png"/>
                    <pic:cNvPicPr/>
                  </pic:nvPicPr>
                  <pic:blipFill>
                    <a:blip r:embed="rId90">
                      <a:extLst>
                        <a:ext uri="{28A0092B-C50C-407E-A947-70E740481C1C}">
                          <a14:useLocalDpi xmlns:a14="http://schemas.microsoft.com/office/drawing/2010/main" val="0"/>
                        </a:ext>
                      </a:extLst>
                    </a:blip>
                    <a:stretch>
                      <a:fillRect/>
                    </a:stretch>
                  </pic:blipFill>
                  <pic:spPr>
                    <a:xfrm>
                      <a:off x="0" y="0"/>
                      <a:ext cx="6049010" cy="2171700"/>
                    </a:xfrm>
                    <a:prstGeom prst="rect">
                      <a:avLst/>
                    </a:prstGeom>
                  </pic:spPr>
                </pic:pic>
              </a:graphicData>
            </a:graphic>
          </wp:inline>
        </w:drawing>
      </w:r>
    </w:p>
    <w:p w14:paraId="6F02CF8F" w14:textId="1A06E467" w:rsidR="00CF3671" w:rsidRDefault="001C6AC6" w:rsidP="003B02B2">
      <w:pPr>
        <w:pStyle w:val="Caption"/>
      </w:pPr>
      <w:bookmarkStart w:id="221" w:name="_Ref468264395"/>
      <w:bookmarkStart w:id="222" w:name="_Ref468264394"/>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11</w:t>
      </w:r>
      <w:r w:rsidR="004C7FFA">
        <w:fldChar w:fldCharType="end"/>
      </w:r>
      <w:bookmarkEnd w:id="221"/>
      <w:r>
        <w:t>: Checkpointroute toevoegen</w:t>
      </w:r>
      <w:bookmarkEnd w:id="222"/>
    </w:p>
    <w:p w14:paraId="59E194DD" w14:textId="77777777" w:rsidR="001C6AC6" w:rsidRDefault="00A74797" w:rsidP="001C6AC6">
      <w:pPr>
        <w:keepNext/>
      </w:pPr>
      <w:r>
        <w:rPr>
          <w:lang w:eastAsia="nl-NL"/>
        </w:rPr>
        <w:drawing>
          <wp:inline distT="0" distB="0" distL="0" distR="0" wp14:anchorId="216F6CE0" wp14:editId="66E8B569">
            <wp:extent cx="2484120" cy="1000760"/>
            <wp:effectExtent l="19050" t="19050" r="11430" b="27940"/>
            <wp:docPr id="57"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84120" cy="1000760"/>
                    </a:xfrm>
                    <a:prstGeom prst="rect">
                      <a:avLst/>
                    </a:prstGeom>
                    <a:noFill/>
                    <a:ln w="9525" cmpd="sng">
                      <a:solidFill>
                        <a:srgbClr val="D9D9D9"/>
                      </a:solidFill>
                      <a:miter lim="800000"/>
                      <a:headEnd/>
                      <a:tailEnd/>
                    </a:ln>
                    <a:effectLst/>
                  </pic:spPr>
                </pic:pic>
              </a:graphicData>
            </a:graphic>
          </wp:inline>
        </w:drawing>
      </w:r>
    </w:p>
    <w:p w14:paraId="3E18BC20" w14:textId="6F10F544" w:rsidR="001306FD" w:rsidRDefault="001C6AC6" w:rsidP="003B02B2">
      <w:pPr>
        <w:pStyle w:val="Caption"/>
      </w:pPr>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12</w:t>
      </w:r>
      <w:r w:rsidR="004C7FFA">
        <w:fldChar w:fldCharType="end"/>
      </w:r>
      <w:r>
        <w:t>: Voorbeeld checkpointroute</w:t>
      </w:r>
    </w:p>
    <w:p w14:paraId="44D1D603" w14:textId="68633DA6" w:rsidR="008860EB" w:rsidRDefault="008860EB" w:rsidP="008860EB">
      <w:r>
        <w:t>In het taakuitvoeringsscherm kan vervolgens de aangemaakte checkpointroute worden geselecteerd (zie § </w:t>
      </w:r>
      <w:r>
        <w:fldChar w:fldCharType="begin"/>
      </w:r>
      <w:r>
        <w:instrText xml:space="preserve"> REF _Ref514925819 \r \h </w:instrText>
      </w:r>
      <w:r>
        <w:fldChar w:fldCharType="separate"/>
      </w:r>
      <w:r w:rsidR="00772168">
        <w:t>10.5</w:t>
      </w:r>
      <w:r>
        <w:fldChar w:fldCharType="end"/>
      </w:r>
      <w:r>
        <w:t xml:space="preserve">) </w:t>
      </w:r>
    </w:p>
    <w:p w14:paraId="410C1AD0" w14:textId="77777777" w:rsidR="008860EB" w:rsidRDefault="008860EB" w:rsidP="008860EB">
      <w:r>
        <w:t xml:space="preserve">Als er een checkpointroute aan een taak is gekoppeld, dan zal de checkpointroute inclusief de benoemde checkpoints zichtbaar zijn voor de surveillant op de smartphone. </w:t>
      </w:r>
    </w:p>
    <w:p w14:paraId="55F5E94C" w14:textId="77777777" w:rsidR="00EF3F80" w:rsidRDefault="00EF3F80" w:rsidP="006F6E29">
      <w:pPr>
        <w:pStyle w:val="Heading3"/>
      </w:pPr>
      <w:bookmarkStart w:id="223" w:name="_Toc460250631"/>
      <w:bookmarkStart w:id="224" w:name="_Toc41561758"/>
      <w:bookmarkStart w:id="225" w:name="_Toc64306905"/>
      <w:r>
        <w:t>Waarschuwingsadressen toevoegen</w:t>
      </w:r>
      <w:r w:rsidR="00AA31CF">
        <w:t xml:space="preserve"> </w:t>
      </w:r>
      <w:r w:rsidR="00AA31CF">
        <w:rPr>
          <w:noProof/>
          <w:lang w:eastAsia="nl-NL"/>
        </w:rPr>
        <w:drawing>
          <wp:inline distT="0" distB="0" distL="0" distR="0" wp14:anchorId="70CA772D" wp14:editId="088464D9">
            <wp:extent cx="241539" cy="241539"/>
            <wp:effectExtent l="0" t="0" r="6350" b="6350"/>
            <wp:docPr id="179" name="Afbeelding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bookmarkEnd w:id="223"/>
      <w:bookmarkEnd w:id="224"/>
      <w:bookmarkEnd w:id="225"/>
    </w:p>
    <w:p w14:paraId="5603E1FF" w14:textId="77777777" w:rsidR="008F0C5F" w:rsidRDefault="00F75D5E" w:rsidP="008F0C5F">
      <w:r>
        <w:t>Bij elk object kan een onbeperkt aantal waarschuwingsadressen worden aangemaakt. Al deze gegevens ku</w:t>
      </w:r>
      <w:r w:rsidR="00A57F63">
        <w:t>nnen opgevraagd worden op de smartphone</w:t>
      </w:r>
      <w:r>
        <w:t>. Bij het opvolgen van een alarmmelding of bij het uitvoeren van een surveillanceronde zijn deze waarschuwings</w:t>
      </w:r>
      <w:r w:rsidR="00A57F63">
        <w:t>adressen altijd zichtbaar op de smartphone</w:t>
      </w:r>
      <w:r>
        <w:t xml:space="preserve">. In geval van een alarmmelding kan een gekoppeld waarschuwingsadres vanaf </w:t>
      </w:r>
      <w:r w:rsidR="00A57F63">
        <w:t xml:space="preserve">de smartphone </w:t>
      </w:r>
      <w:r>
        <w:t xml:space="preserve">worden gebeld. Op de </w:t>
      </w:r>
      <w:r w:rsidR="00A57F63">
        <w:t>smartphone</w:t>
      </w:r>
      <w:r>
        <w:t xml:space="preserve"> wordt ook aangegeven of een waarschuwingsadres is gebeld, al dan niet met eigen </w:t>
      </w:r>
      <w:r w:rsidR="00A57F63">
        <w:t>smartphone</w:t>
      </w:r>
      <w:r>
        <w:t xml:space="preserve"> of ander mobiel toestel. Ook wordt aangeven wanneer en of de persoon van het gekoppeld</w:t>
      </w:r>
      <w:r w:rsidR="006B3D54">
        <w:t>e</w:t>
      </w:r>
      <w:r>
        <w:t xml:space="preserve"> waarschuwingsadres is gearriveerd. Het eerste tijdstip waarop een waarschuwingsadres is gebeld en het eerste tijdstip waarop de persoon op locatie is gearriveerd, wordt opgeslagen en wordt vermeld op het alarmrapport. </w:t>
      </w:r>
    </w:p>
    <w:p w14:paraId="6E01E839" w14:textId="77777777" w:rsidR="00E85BF3" w:rsidRDefault="00E85BF3" w:rsidP="008F0C5F"/>
    <w:p w14:paraId="5A36C4D2" w14:textId="514796A0" w:rsidR="00E85BF3" w:rsidRDefault="00E85BF3" w:rsidP="00E85BF3">
      <w:r>
        <w:t xml:space="preserve">Om een waarschuwingsadres toe te voegen klikt u eerst op de knop </w:t>
      </w:r>
      <w:r w:rsidRPr="00172925">
        <w:rPr>
          <w:b/>
        </w:rPr>
        <w:t>Beheer</w:t>
      </w:r>
      <w:r>
        <w:t xml:space="preserve">, dan opent er een nieuw scherm, waar u vervolgens klikt op </w:t>
      </w:r>
      <w:r>
        <w:rPr>
          <w:b/>
        </w:rPr>
        <w:t>Waarschuwingsadres</w:t>
      </w:r>
      <w:r>
        <w:t xml:space="preserve"> </w:t>
      </w:r>
      <w:r w:rsidRPr="00172925">
        <w:rPr>
          <w:b/>
        </w:rPr>
        <w:t>toevoegen</w:t>
      </w:r>
      <w:r>
        <w:t xml:space="preserve">. </w:t>
      </w:r>
      <w:r w:rsidR="0059667B">
        <w:t>Zie</w:t>
      </w:r>
      <w:r w:rsidR="001C6AC6">
        <w:t xml:space="preserve"> </w:t>
      </w:r>
      <w:r w:rsidR="001C6AC6">
        <w:fldChar w:fldCharType="begin"/>
      </w:r>
      <w:r w:rsidR="001C6AC6">
        <w:instrText xml:space="preserve"> REF _Ref459632400 \h </w:instrText>
      </w:r>
      <w:r w:rsidR="001C6AC6">
        <w:fldChar w:fldCharType="separate"/>
      </w:r>
      <w:r w:rsidR="00772168">
        <w:t>Figuur 9</w:t>
      </w:r>
      <w:r w:rsidR="00772168">
        <w:noBreakHyphen/>
        <w:t>13</w:t>
      </w:r>
      <w:r w:rsidR="001C6AC6">
        <w:fldChar w:fldCharType="end"/>
      </w:r>
      <w:r w:rsidR="0059667B">
        <w:t>: Waarschuwingsadres toevoegen als voorbeeld.</w:t>
      </w:r>
    </w:p>
    <w:p w14:paraId="02299EB5" w14:textId="77777777" w:rsidR="0000457E" w:rsidRDefault="0000457E" w:rsidP="00F61312">
      <w:pPr>
        <w:pStyle w:val="Heading4"/>
      </w:pPr>
      <w:r>
        <w:lastRenderedPageBreak/>
        <w:t>Kenmerken van waarschuwingsadressen</w:t>
      </w:r>
    </w:p>
    <w:p w14:paraId="11BA473F" w14:textId="77777777" w:rsidR="0000457E" w:rsidRDefault="0000457E" w:rsidP="0000457E">
      <w:r w:rsidRPr="0000457E">
        <w:rPr>
          <w:rStyle w:val="Bold"/>
        </w:rPr>
        <w:t>Naam en Opmerking</w:t>
      </w:r>
      <w:r>
        <w:t xml:space="preserve"> zijn gegevens die zichtbaar zijn op </w:t>
      </w:r>
      <w:r w:rsidR="00A57F63">
        <w:t>de smartphone</w:t>
      </w:r>
      <w:r>
        <w:t xml:space="preserve">. </w:t>
      </w:r>
      <w:r w:rsidRPr="0000457E">
        <w:rPr>
          <w:rStyle w:val="Bold"/>
        </w:rPr>
        <w:t>Telefoonnummers</w:t>
      </w:r>
      <w:r>
        <w:t xml:space="preserve">: Bij de opvolging van een alarm kan elk van deze telefoonnummers rechtstreeks van </w:t>
      </w:r>
      <w:r w:rsidR="00A57F63">
        <w:t>de smartphone</w:t>
      </w:r>
      <w:r>
        <w:t xml:space="preserve"> worden gebeld. De button </w:t>
      </w:r>
      <w:r w:rsidRPr="0000457E">
        <w:rPr>
          <w:rStyle w:val="Bold"/>
        </w:rPr>
        <w:t>Wijzig volgorde</w:t>
      </w:r>
      <w:r w:rsidR="001C6AC6">
        <w:t xml:space="preserve"> bepaalt</w:t>
      </w:r>
      <w:r>
        <w:t xml:space="preserve"> de volgorde waarin waarschuwingsadressen getoond worden op de </w:t>
      </w:r>
      <w:r w:rsidR="00A57F63">
        <w:t>smartphone</w:t>
      </w:r>
      <w:r>
        <w:t xml:space="preserve">. </w:t>
      </w:r>
    </w:p>
    <w:p w14:paraId="324BE5ED" w14:textId="77777777" w:rsidR="0059667B" w:rsidRDefault="0059667B" w:rsidP="0000457E"/>
    <w:p w14:paraId="24C07BC2" w14:textId="77777777" w:rsidR="001C6AC6" w:rsidRDefault="00785FD3" w:rsidP="001C6AC6">
      <w:pPr>
        <w:keepNext/>
      </w:pPr>
      <w:r>
        <w:rPr>
          <w:lang w:eastAsia="nl-NL"/>
        </w:rPr>
        <w:drawing>
          <wp:inline distT="0" distB="0" distL="0" distR="0" wp14:anchorId="2D15D8DB" wp14:editId="10FE1F90">
            <wp:extent cx="6049010" cy="1409371"/>
            <wp:effectExtent l="0" t="0" r="0" b="635"/>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waarschuwingsadres toevoege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49010" cy="1409371"/>
                    </a:xfrm>
                    <a:prstGeom prst="rect">
                      <a:avLst/>
                    </a:prstGeom>
                  </pic:spPr>
                </pic:pic>
              </a:graphicData>
            </a:graphic>
          </wp:inline>
        </w:drawing>
      </w:r>
    </w:p>
    <w:p w14:paraId="07587FF8" w14:textId="7A39D230" w:rsidR="0059667B" w:rsidRDefault="001C6AC6" w:rsidP="003B02B2">
      <w:pPr>
        <w:pStyle w:val="Caption"/>
      </w:pPr>
      <w:bookmarkStart w:id="226" w:name="_Ref459632400"/>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13</w:t>
      </w:r>
      <w:r w:rsidR="004C7FFA">
        <w:fldChar w:fldCharType="end"/>
      </w:r>
      <w:bookmarkEnd w:id="226"/>
      <w:r>
        <w:t>: Waarschuwingsadres toevoegen</w:t>
      </w:r>
    </w:p>
    <w:p w14:paraId="6D8CF423" w14:textId="1EEF3A94" w:rsidR="006B13D1" w:rsidRDefault="006B13D1" w:rsidP="00F61312">
      <w:pPr>
        <w:pStyle w:val="Heading4"/>
      </w:pPr>
      <w:r>
        <w:t>Niet bellen periodes</w:t>
      </w:r>
    </w:p>
    <w:p w14:paraId="33DFE3E1" w14:textId="471B42DC" w:rsidR="00F4364F" w:rsidRDefault="006B13D1" w:rsidP="006B13D1">
      <w:r>
        <w:t xml:space="preserve">Soms mag een waarschuwingsadres tijdelijk niet gebeld worden, bijvoorbeeld tijdens de vakantie. Dit kan opgegeven worden onder het kopje </w:t>
      </w:r>
      <w:r w:rsidRPr="006B13D1">
        <w:rPr>
          <w:rStyle w:val="Bold"/>
        </w:rPr>
        <w:t>Niet bellen periodes</w:t>
      </w:r>
      <w:r>
        <w:t xml:space="preserve">. </w:t>
      </w:r>
    </w:p>
    <w:p w14:paraId="7BE0CD2E" w14:textId="77777777" w:rsidR="00F4364F" w:rsidRDefault="00F4364F" w:rsidP="006B13D1"/>
    <w:p w14:paraId="571BC8CB" w14:textId="77777777" w:rsidR="00F4364F" w:rsidRDefault="00F4364F" w:rsidP="00F4364F">
      <w:pPr>
        <w:keepNext/>
      </w:pPr>
      <w:r>
        <w:rPr>
          <w:lang w:eastAsia="nl-NL"/>
        </w:rPr>
        <w:drawing>
          <wp:inline distT="0" distB="0" distL="0" distR="0" wp14:anchorId="5D5D3145" wp14:editId="1BD14A47">
            <wp:extent cx="6049010" cy="2805430"/>
            <wp:effectExtent l="0" t="0" r="8890" b="0"/>
            <wp:docPr id="191"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_2018-09-20 (1) - Waarschuwingsadres - SequriX.png"/>
                    <pic:cNvPicPr/>
                  </pic:nvPicPr>
                  <pic:blipFill>
                    <a:blip r:embed="rId93">
                      <a:extLst>
                        <a:ext uri="{28A0092B-C50C-407E-A947-70E740481C1C}">
                          <a14:useLocalDpi xmlns:a14="http://schemas.microsoft.com/office/drawing/2010/main" val="0"/>
                        </a:ext>
                      </a:extLst>
                    </a:blip>
                    <a:stretch>
                      <a:fillRect/>
                    </a:stretch>
                  </pic:blipFill>
                  <pic:spPr>
                    <a:xfrm>
                      <a:off x="0" y="0"/>
                      <a:ext cx="6049010" cy="2805430"/>
                    </a:xfrm>
                    <a:prstGeom prst="rect">
                      <a:avLst/>
                    </a:prstGeom>
                  </pic:spPr>
                </pic:pic>
              </a:graphicData>
            </a:graphic>
          </wp:inline>
        </w:drawing>
      </w:r>
    </w:p>
    <w:p w14:paraId="4821B9DC" w14:textId="187BF483" w:rsidR="00F4364F" w:rsidRDefault="00F4364F" w:rsidP="003B02B2">
      <w:pPr>
        <w:pStyle w:val="Caption"/>
      </w:pPr>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14</w:t>
      </w:r>
      <w:r w:rsidR="004C7FFA">
        <w:fldChar w:fldCharType="end"/>
      </w:r>
      <w:r>
        <w:t>: Uitzonderingen waarschuwingsadressen opgeven</w:t>
      </w:r>
    </w:p>
    <w:p w14:paraId="5AA701ED" w14:textId="0D0B66D7" w:rsidR="006B13D1" w:rsidRDefault="006B13D1" w:rsidP="006B13D1">
      <w:r>
        <w:t xml:space="preserve">Klik op de knop </w:t>
      </w:r>
      <w:r w:rsidRPr="00F4364F">
        <w:rPr>
          <w:rStyle w:val="Bold"/>
        </w:rPr>
        <w:t>Toevoegen</w:t>
      </w:r>
      <w:r w:rsidR="00F4364F">
        <w:t xml:space="preserve"> om op te geven dat iemand tijdelijk niet gebeld mag worden. U krijgt dan een nieuw scherm te zien:</w:t>
      </w:r>
    </w:p>
    <w:p w14:paraId="68045D33" w14:textId="77777777" w:rsidR="00F4364F" w:rsidRDefault="00F4364F" w:rsidP="00F4364F">
      <w:pPr>
        <w:keepNext/>
      </w:pPr>
      <w:r>
        <w:rPr>
          <w:lang w:eastAsia="nl-NL"/>
        </w:rPr>
        <w:lastRenderedPageBreak/>
        <w:drawing>
          <wp:inline distT="0" distB="0" distL="0" distR="0" wp14:anchorId="5EB8A732" wp14:editId="67DC1E78">
            <wp:extent cx="4319521" cy="1292773"/>
            <wp:effectExtent l="0" t="0" r="5080" b="3175"/>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18-09-20 (1) - Waarschuwingsadres - SequriX(1).png"/>
                    <pic:cNvPicPr/>
                  </pic:nvPicPr>
                  <pic:blipFill>
                    <a:blip r:embed="rId94">
                      <a:extLst>
                        <a:ext uri="{28A0092B-C50C-407E-A947-70E740481C1C}">
                          <a14:useLocalDpi xmlns:a14="http://schemas.microsoft.com/office/drawing/2010/main" val="0"/>
                        </a:ext>
                      </a:extLst>
                    </a:blip>
                    <a:stretch>
                      <a:fillRect/>
                    </a:stretch>
                  </pic:blipFill>
                  <pic:spPr>
                    <a:xfrm>
                      <a:off x="0" y="0"/>
                      <a:ext cx="4349208" cy="1301658"/>
                    </a:xfrm>
                    <a:prstGeom prst="rect">
                      <a:avLst/>
                    </a:prstGeom>
                  </pic:spPr>
                </pic:pic>
              </a:graphicData>
            </a:graphic>
          </wp:inline>
        </w:drawing>
      </w:r>
    </w:p>
    <w:p w14:paraId="097506C6" w14:textId="5D78B920" w:rsidR="00F4364F" w:rsidRDefault="00F4364F" w:rsidP="003B02B2">
      <w:pPr>
        <w:pStyle w:val="Caption"/>
      </w:pPr>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15</w:t>
      </w:r>
      <w:r w:rsidR="004C7FFA">
        <w:fldChar w:fldCharType="end"/>
      </w:r>
      <w:r>
        <w:t>: Niet bellen periode invoeren</w:t>
      </w:r>
    </w:p>
    <w:p w14:paraId="6075D83E" w14:textId="4E3EF4F9" w:rsidR="00F4364F" w:rsidRPr="00F4364F" w:rsidRDefault="00F4364F" w:rsidP="00F4364F">
      <w:r>
        <w:t>In het geval van een vakantie kunt u hier direct aangeven in welke periode deze persoon niet gebeld mag worden. Als het nog niet bekend is wanneer deze persoon wel weer gebeld mag worden, dan laat u de einddatum leeg (bijvoorbeeld bij ziekte). Op de mobiel z</w:t>
      </w:r>
      <w:r w:rsidR="00DC38EC">
        <w:t>a</w:t>
      </w:r>
      <w:r>
        <w:t>l</w:t>
      </w:r>
      <w:r w:rsidR="00DC38EC">
        <w:t xml:space="preserve"> dit</w:t>
      </w:r>
      <w:r>
        <w:t xml:space="preserve"> waarschuwingsadres </w:t>
      </w:r>
      <w:r w:rsidR="00DC38EC">
        <w:t xml:space="preserve">dan tijdelijk niet </w:t>
      </w:r>
      <w:r>
        <w:t>getoond worden</w:t>
      </w:r>
      <w:r w:rsidR="00DC38EC">
        <w:t>.</w:t>
      </w:r>
    </w:p>
    <w:p w14:paraId="411B5261" w14:textId="77777777" w:rsidR="00EF3F80" w:rsidRDefault="00EF3F80" w:rsidP="006F6E29">
      <w:pPr>
        <w:pStyle w:val="Heading3"/>
      </w:pPr>
      <w:bookmarkStart w:id="227" w:name="_Toc475431782"/>
      <w:bookmarkStart w:id="228" w:name="_Ref413157356"/>
      <w:bookmarkStart w:id="229" w:name="_Ref453595650"/>
      <w:bookmarkStart w:id="230" w:name="_Toc460250632"/>
      <w:bookmarkStart w:id="231" w:name="_Toc41561759"/>
      <w:bookmarkStart w:id="232" w:name="_Toc64306906"/>
      <w:bookmarkEnd w:id="227"/>
      <w:r>
        <w:t>Relaties toevoegen</w:t>
      </w:r>
      <w:bookmarkEnd w:id="228"/>
      <w:r w:rsidR="00AA31CF">
        <w:t xml:space="preserve"> </w:t>
      </w:r>
      <w:r w:rsidR="00AA31CF">
        <w:rPr>
          <w:noProof/>
          <w:lang w:eastAsia="nl-NL"/>
        </w:rPr>
        <w:drawing>
          <wp:inline distT="0" distB="0" distL="0" distR="0" wp14:anchorId="6F694099" wp14:editId="3CDB6A82">
            <wp:extent cx="241539" cy="241539"/>
            <wp:effectExtent l="0" t="0" r="6350" b="6350"/>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bookmarkEnd w:id="229"/>
      <w:bookmarkEnd w:id="230"/>
      <w:bookmarkEnd w:id="231"/>
      <w:bookmarkEnd w:id="232"/>
    </w:p>
    <w:p w14:paraId="5034322C" w14:textId="100CBF76" w:rsidR="000F7582" w:rsidRDefault="00307153" w:rsidP="00966033">
      <w:r>
        <w:t>Het is mogelijk om aan een object een</w:t>
      </w:r>
      <w:r w:rsidR="005055C8">
        <w:t xml:space="preserve"> of meer</w:t>
      </w:r>
      <w:r>
        <w:t xml:space="preserve"> relatie</w:t>
      </w:r>
      <w:r w:rsidR="005055C8">
        <w:t>s</w:t>
      </w:r>
      <w:r>
        <w:t xml:space="preserve"> te koppelen. Echter is dit niet verplicht. </w:t>
      </w:r>
      <w:r w:rsidR="000F7582">
        <w:t xml:space="preserve">Een relatie betreft hier vaak een </w:t>
      </w:r>
      <w:r w:rsidR="000F7582" w:rsidRPr="000F7582">
        <w:rPr>
          <w:rStyle w:val="Bold"/>
        </w:rPr>
        <w:t>Glaszetter, Aannemer, Installatiebedrijf</w:t>
      </w:r>
      <w:r w:rsidR="000F7582">
        <w:t xml:space="preserve"> of </w:t>
      </w:r>
      <w:r w:rsidR="000F7582" w:rsidRPr="000F7582">
        <w:rPr>
          <w:rStyle w:val="Bold"/>
        </w:rPr>
        <w:t>PAC</w:t>
      </w:r>
      <w:r w:rsidR="000F7582">
        <w:t xml:space="preserve">. </w:t>
      </w:r>
      <w:r w:rsidR="005055C8">
        <w:t xml:space="preserve">Tijdens bijvoorbeeld </w:t>
      </w:r>
      <w:r w:rsidR="000F7582">
        <w:t>een alarmopvolging k</w:t>
      </w:r>
      <w:r w:rsidR="005055C8">
        <w:t>unnen deze relaties dan eenvoudig gebeld worden</w:t>
      </w:r>
      <w:r w:rsidR="000F7582">
        <w:t xml:space="preserve"> met de </w:t>
      </w:r>
      <w:r w:rsidR="00A57F63">
        <w:t>smartphone</w:t>
      </w:r>
      <w:r w:rsidR="000F7582">
        <w:t xml:space="preserve">. </w:t>
      </w:r>
      <w:r w:rsidR="006B3D54">
        <w:t>Op</w:t>
      </w:r>
      <w:r w:rsidR="000F7582">
        <w:t xml:space="preserve"> de </w:t>
      </w:r>
      <w:r w:rsidR="00A57F63">
        <w:t>smartphone</w:t>
      </w:r>
      <w:r w:rsidR="000F7582">
        <w:t xml:space="preserve"> </w:t>
      </w:r>
      <w:r w:rsidR="006B3D54">
        <w:t xml:space="preserve">wordt </w:t>
      </w:r>
      <w:r w:rsidR="000F7582">
        <w:t>aangegeven dat de relaties is gebeld, (bijvoorbeeld met een ander toestel)</w:t>
      </w:r>
      <w:r w:rsidR="006B3D54">
        <w:t>. Ook wordt</w:t>
      </w:r>
      <w:r w:rsidR="000F7582">
        <w:t xml:space="preserve"> het tijdstip wanneer en of de relatie arriveert </w:t>
      </w:r>
      <w:r w:rsidR="006B3D54">
        <w:t>weer</w:t>
      </w:r>
      <w:r w:rsidR="000F7582">
        <w:t>gegeven</w:t>
      </w:r>
      <w:r w:rsidR="006B3D54">
        <w:t xml:space="preserve"> op de smartphone</w:t>
      </w:r>
      <w:r w:rsidR="000F7582">
        <w:t>. Het eerste tijdstip waarop de relatie is gebeld en het tijdstip waarop de relatie op locatie is gearriveerd, wordt vermeld op het alarmrapport.</w:t>
      </w:r>
    </w:p>
    <w:p w14:paraId="7D75A124" w14:textId="77777777" w:rsidR="000F7582" w:rsidRDefault="000F7582" w:rsidP="00966033"/>
    <w:p w14:paraId="272FA44F" w14:textId="7734BC1A" w:rsidR="00D55C87" w:rsidRDefault="006B3D54" w:rsidP="00E85BF3">
      <w:r>
        <w:t>Om een r</w:t>
      </w:r>
      <w:r w:rsidR="00E85BF3">
        <w:t xml:space="preserve">elatie toe te voegen klikt u eerst op de knop </w:t>
      </w:r>
      <w:r w:rsidR="00E85BF3" w:rsidRPr="00172925">
        <w:rPr>
          <w:b/>
        </w:rPr>
        <w:t>Beheer</w:t>
      </w:r>
      <w:r w:rsidR="00E85BF3">
        <w:t>, dan o</w:t>
      </w:r>
      <w:r w:rsidR="005055C8">
        <w:t>pent er een nieuw scherm</w:t>
      </w:r>
      <w:r w:rsidR="00D55C87">
        <w:t xml:space="preserve"> zoals in </w:t>
      </w:r>
      <w:r w:rsidR="00D55C87">
        <w:fldChar w:fldCharType="begin"/>
      </w:r>
      <w:r w:rsidR="00D55C87">
        <w:instrText xml:space="preserve"> REF _Ref496197904 \h </w:instrText>
      </w:r>
      <w:r w:rsidR="00D55C87">
        <w:fldChar w:fldCharType="separate"/>
      </w:r>
      <w:r w:rsidR="00772168">
        <w:t>Figuur 9</w:t>
      </w:r>
      <w:r w:rsidR="00772168">
        <w:noBreakHyphen/>
        <w:t>16</w:t>
      </w:r>
      <w:r w:rsidR="00D55C87">
        <w:fldChar w:fldCharType="end"/>
      </w:r>
      <w:r w:rsidR="00D55C87">
        <w:t>.</w:t>
      </w:r>
    </w:p>
    <w:p w14:paraId="666819D3" w14:textId="77777777" w:rsidR="00D55C87" w:rsidRDefault="00D55C87" w:rsidP="00E85BF3"/>
    <w:p w14:paraId="2AC843CD" w14:textId="77777777" w:rsidR="00D55C87" w:rsidRDefault="00D55C87" w:rsidP="00D55C87">
      <w:pPr>
        <w:keepNext/>
      </w:pPr>
      <w:r>
        <w:rPr>
          <w:lang w:eastAsia="nl-NL"/>
        </w:rPr>
        <w:drawing>
          <wp:inline distT="0" distB="0" distL="0" distR="0" wp14:anchorId="341EEA45" wp14:editId="0077FF74">
            <wp:extent cx="6049010" cy="1438275"/>
            <wp:effectExtent l="0" t="0" r="8890" b="9525"/>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jectrelatiebeheer.png"/>
                    <pic:cNvPicPr/>
                  </pic:nvPicPr>
                  <pic:blipFill>
                    <a:blip r:embed="rId95">
                      <a:extLst>
                        <a:ext uri="{28A0092B-C50C-407E-A947-70E740481C1C}">
                          <a14:useLocalDpi xmlns:a14="http://schemas.microsoft.com/office/drawing/2010/main" val="0"/>
                        </a:ext>
                      </a:extLst>
                    </a:blip>
                    <a:stretch>
                      <a:fillRect/>
                    </a:stretch>
                  </pic:blipFill>
                  <pic:spPr>
                    <a:xfrm>
                      <a:off x="0" y="0"/>
                      <a:ext cx="6049010" cy="1438275"/>
                    </a:xfrm>
                    <a:prstGeom prst="rect">
                      <a:avLst/>
                    </a:prstGeom>
                  </pic:spPr>
                </pic:pic>
              </a:graphicData>
            </a:graphic>
          </wp:inline>
        </w:drawing>
      </w:r>
    </w:p>
    <w:p w14:paraId="42B3A35F" w14:textId="1DEBAD9B" w:rsidR="00D55C87" w:rsidRDefault="00D55C87" w:rsidP="003B02B2">
      <w:pPr>
        <w:pStyle w:val="Caption"/>
      </w:pPr>
      <w:bookmarkStart w:id="233" w:name="_Ref496197904"/>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16</w:t>
      </w:r>
      <w:r w:rsidR="004C7FFA">
        <w:fldChar w:fldCharType="end"/>
      </w:r>
      <w:bookmarkEnd w:id="233"/>
      <w:r>
        <w:t>: Relatie beheer bij object</w:t>
      </w:r>
    </w:p>
    <w:p w14:paraId="0F6D56D9" w14:textId="77777777" w:rsidR="00D55C87" w:rsidRDefault="005055C8" w:rsidP="00E85BF3">
      <w:r>
        <w:t xml:space="preserve">In dit scherm ziet u een overzicht van de relaties die al aan dit </w:t>
      </w:r>
      <w:r w:rsidR="00A553B3">
        <w:t xml:space="preserve">object zijn gekoppeld. </w:t>
      </w:r>
    </w:p>
    <w:p w14:paraId="32F2866E" w14:textId="77777777" w:rsidR="00D55C87" w:rsidRDefault="00D55C87" w:rsidP="00E85BF3"/>
    <w:p w14:paraId="3813141F" w14:textId="3BDF7179" w:rsidR="00A553B3" w:rsidRDefault="00A553B3" w:rsidP="00E85BF3">
      <w:r>
        <w:t xml:space="preserve">Om een nieuwe relatie te koppelen klikt </w:t>
      </w:r>
      <w:r w:rsidR="00E85BF3">
        <w:t xml:space="preserve">u op </w:t>
      </w:r>
      <w:r w:rsidR="00D55C87">
        <w:rPr>
          <w:b/>
        </w:rPr>
        <w:t>T</w:t>
      </w:r>
      <w:r w:rsidR="00E85BF3" w:rsidRPr="00172925">
        <w:rPr>
          <w:b/>
        </w:rPr>
        <w:t>oevoegen</w:t>
      </w:r>
      <w:r w:rsidR="00E85BF3">
        <w:t xml:space="preserve">. </w:t>
      </w:r>
      <w:r>
        <w:t xml:space="preserve">Er verschijnt een lijst met relaties die in het systeem beschikbaar zijn. Staat de gewenste relatie niet in de lijst? Dan moet deze eerst in het beheer worden toegevoegd. Zie hiervoor </w:t>
      </w:r>
      <w:r w:rsidR="003D1284">
        <w:t>§ </w:t>
      </w:r>
      <w:r w:rsidR="003D1284">
        <w:fldChar w:fldCharType="begin"/>
      </w:r>
      <w:r w:rsidR="003D1284">
        <w:instrText xml:space="preserve"> REF _Ref496197659 \r \h </w:instrText>
      </w:r>
      <w:r w:rsidR="003D1284">
        <w:fldChar w:fldCharType="separate"/>
      </w:r>
      <w:r w:rsidR="00772168">
        <w:t>22.8.8</w:t>
      </w:r>
      <w:r w:rsidR="003D1284">
        <w:fldChar w:fldCharType="end"/>
      </w:r>
      <w:r w:rsidR="00D55C87">
        <w:t>.</w:t>
      </w:r>
    </w:p>
    <w:p w14:paraId="73C95E3B" w14:textId="77777777" w:rsidR="00D55C87" w:rsidRDefault="00D55C87" w:rsidP="00E85BF3"/>
    <w:p w14:paraId="53AB8519" w14:textId="3E4F274C" w:rsidR="00D55C87" w:rsidRDefault="00D55C87" w:rsidP="00E85BF3">
      <w:r>
        <w:t xml:space="preserve">Om een relatie te </w:t>
      </w:r>
      <w:r w:rsidRPr="00D55C87">
        <w:rPr>
          <w:rStyle w:val="Bold"/>
        </w:rPr>
        <w:t>verwijderen</w:t>
      </w:r>
      <w:r>
        <w:t xml:space="preserve"> voor het geselecteerde object klikt u op het kruisje achter de relatie.</w:t>
      </w:r>
    </w:p>
    <w:p w14:paraId="3CEBD230" w14:textId="65E3C55F" w:rsidR="00EF3F80" w:rsidRDefault="007A4536" w:rsidP="006F6E29">
      <w:pPr>
        <w:pStyle w:val="Heading3"/>
      </w:pPr>
      <w:bookmarkStart w:id="234" w:name="_Ref415494268"/>
      <w:bookmarkStart w:id="235" w:name="_Toc460250633"/>
      <w:bookmarkStart w:id="236" w:name="_Toc41561760"/>
      <w:bookmarkStart w:id="237" w:name="_Toc64306907"/>
      <w:r>
        <w:lastRenderedPageBreak/>
        <w:t>E-mailrapporten</w:t>
      </w:r>
      <w:r w:rsidR="00EF3F80">
        <w:t xml:space="preserve"> toevoegen</w:t>
      </w:r>
      <w:bookmarkEnd w:id="234"/>
      <w:bookmarkEnd w:id="235"/>
      <w:bookmarkEnd w:id="236"/>
      <w:bookmarkEnd w:id="237"/>
    </w:p>
    <w:p w14:paraId="3DEB4B3D" w14:textId="77777777" w:rsidR="00191BA2" w:rsidRDefault="00191BA2" w:rsidP="00191BA2">
      <w:r>
        <w:t xml:space="preserve">Per object kunnen er rapporten worden gegenereerd welke automatisch kunnen worden doorgestuurd naar een ontvanger. Om de rapporten te kunnen ontvangen is het noodzakelijk een e-mailadres toe te voegen. </w:t>
      </w:r>
      <w:r w:rsidR="00E85BF3">
        <w:t xml:space="preserve">Om een </w:t>
      </w:r>
      <w:r w:rsidR="007B5FF2">
        <w:t>E-mailadres</w:t>
      </w:r>
      <w:r w:rsidR="00095E9E">
        <w:t xml:space="preserve"> </w:t>
      </w:r>
      <w:r w:rsidR="00E85BF3">
        <w:t xml:space="preserve">te kunnen toevoegen klikt u eerst op de knop </w:t>
      </w:r>
      <w:r w:rsidR="00E85BF3" w:rsidRPr="00172925">
        <w:rPr>
          <w:b/>
        </w:rPr>
        <w:t>Beheer</w:t>
      </w:r>
      <w:r w:rsidR="00E85BF3">
        <w:t>,</w:t>
      </w:r>
      <w:r w:rsidR="00095E9E">
        <w:t xml:space="preserve"> </w:t>
      </w:r>
      <w:r>
        <w:t xml:space="preserve">Voeg met de knop </w:t>
      </w:r>
      <w:r w:rsidRPr="00191BA2">
        <w:rPr>
          <w:rStyle w:val="Bold"/>
        </w:rPr>
        <w:t>E-mailadres toevoegen</w:t>
      </w:r>
      <w:r>
        <w:t xml:space="preserve"> het gewenste adres toe en klik op </w:t>
      </w:r>
      <w:r w:rsidRPr="00191BA2">
        <w:rPr>
          <w:rStyle w:val="Bold"/>
        </w:rPr>
        <w:t>Opslaan</w:t>
      </w:r>
      <w:r>
        <w:t xml:space="preserve">. </w:t>
      </w:r>
      <w:r w:rsidR="00095E9E">
        <w:t>Het E-mail rapport kan nu verzonden worden naar de ontvanger.</w:t>
      </w:r>
    </w:p>
    <w:p w14:paraId="06B227CC" w14:textId="77777777" w:rsidR="00A75E35" w:rsidRDefault="00A75E35" w:rsidP="006F6E29">
      <w:pPr>
        <w:pStyle w:val="Heading3"/>
      </w:pPr>
      <w:bookmarkStart w:id="238" w:name="_Toc460250634"/>
      <w:bookmarkStart w:id="239" w:name="_Toc41561761"/>
      <w:bookmarkStart w:id="240" w:name="_Toc64306908"/>
      <w:r>
        <w:t>Mededelingen toevoegen</w:t>
      </w:r>
      <w:r w:rsidR="00AA31CF">
        <w:rPr>
          <w:noProof/>
          <w:lang w:eastAsia="nl-NL"/>
        </w:rPr>
        <w:t xml:space="preserve"> </w:t>
      </w:r>
      <w:r w:rsidR="00AA31CF">
        <w:rPr>
          <w:noProof/>
          <w:lang w:eastAsia="nl-NL"/>
        </w:rPr>
        <w:drawing>
          <wp:inline distT="0" distB="0" distL="0" distR="0" wp14:anchorId="3680956D" wp14:editId="4891C409">
            <wp:extent cx="241539" cy="241539"/>
            <wp:effectExtent l="0" t="0" r="6350" b="6350"/>
            <wp:docPr id="176" name="Afbeelding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bookmarkEnd w:id="238"/>
      <w:bookmarkEnd w:id="239"/>
      <w:bookmarkEnd w:id="240"/>
    </w:p>
    <w:p w14:paraId="72699765" w14:textId="77777777" w:rsidR="001A35D7" w:rsidRDefault="00191BA2" w:rsidP="00191BA2">
      <w:r>
        <w:t xml:space="preserve">Er kunnen situaties zijn waarin het wenselijk is om een melding aan een object toe te voegen. Denk aan een evenement, een demonstratie, een verbouwing, een tijdelijke andere ingang etc. </w:t>
      </w:r>
      <w:r w:rsidR="00095E9E">
        <w:t xml:space="preserve">Om een mededeling toe te voegen klikt u eerst op de knop </w:t>
      </w:r>
      <w:r w:rsidR="00095E9E" w:rsidRPr="00172925">
        <w:rPr>
          <w:b/>
        </w:rPr>
        <w:t>Beheer</w:t>
      </w:r>
      <w:r w:rsidR="00BE3A6B">
        <w:rPr>
          <w:b/>
        </w:rPr>
        <w:t>.</w:t>
      </w:r>
      <w:r w:rsidR="00095E9E">
        <w:t xml:space="preserve"> </w:t>
      </w:r>
      <w:r w:rsidR="001A35D7">
        <w:t>Klik daarna op</w:t>
      </w:r>
      <w:r>
        <w:t xml:space="preserve"> </w:t>
      </w:r>
      <w:r w:rsidR="00095E9E">
        <w:rPr>
          <w:rStyle w:val="Bold"/>
        </w:rPr>
        <w:t>Mededeling</w:t>
      </w:r>
      <w:r w:rsidR="0024172C" w:rsidRPr="0024172C">
        <w:rPr>
          <w:rStyle w:val="Bold"/>
        </w:rPr>
        <w:t xml:space="preserve"> toevoegen</w:t>
      </w:r>
      <w:r w:rsidR="001A35D7">
        <w:t>.</w:t>
      </w:r>
    </w:p>
    <w:p w14:paraId="178042C0" w14:textId="2E8D7D6B" w:rsidR="001A35D7" w:rsidRDefault="001A35D7" w:rsidP="00191BA2"/>
    <w:p w14:paraId="76494C96" w14:textId="77777777" w:rsidR="001A35D7" w:rsidRDefault="001A35D7" w:rsidP="001A35D7">
      <w:pPr>
        <w:keepNext/>
      </w:pPr>
      <w:r>
        <w:rPr>
          <w:lang w:eastAsia="nl-NL"/>
        </w:rPr>
        <w:drawing>
          <wp:inline distT="0" distB="0" distL="0" distR="0" wp14:anchorId="04DE213D" wp14:editId="4F00C777">
            <wp:extent cx="6049010" cy="1150620"/>
            <wp:effectExtent l="0" t="0" r="889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ddNotification.png"/>
                    <pic:cNvPicPr/>
                  </pic:nvPicPr>
                  <pic:blipFill>
                    <a:blip r:embed="rId96">
                      <a:extLst>
                        <a:ext uri="{28A0092B-C50C-407E-A947-70E740481C1C}">
                          <a14:useLocalDpi xmlns:a14="http://schemas.microsoft.com/office/drawing/2010/main" val="0"/>
                        </a:ext>
                      </a:extLst>
                    </a:blip>
                    <a:stretch>
                      <a:fillRect/>
                    </a:stretch>
                  </pic:blipFill>
                  <pic:spPr>
                    <a:xfrm>
                      <a:off x="0" y="0"/>
                      <a:ext cx="6049010" cy="1150620"/>
                    </a:xfrm>
                    <a:prstGeom prst="rect">
                      <a:avLst/>
                    </a:prstGeom>
                  </pic:spPr>
                </pic:pic>
              </a:graphicData>
            </a:graphic>
          </wp:inline>
        </w:drawing>
      </w:r>
    </w:p>
    <w:p w14:paraId="05113828" w14:textId="1739E206" w:rsidR="001A35D7" w:rsidRDefault="001A35D7" w:rsidP="003B02B2">
      <w:pPr>
        <w:pStyle w:val="Caption"/>
      </w:pPr>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17</w:t>
      </w:r>
      <w:r w:rsidR="004C7FFA">
        <w:fldChar w:fldCharType="end"/>
      </w:r>
      <w:r>
        <w:t>: Mededeling toevoegen bij object</w:t>
      </w:r>
    </w:p>
    <w:p w14:paraId="2E1E1D77" w14:textId="15A2DCE2" w:rsidR="001A35D7" w:rsidRDefault="001A35D7" w:rsidP="00191BA2">
      <w:r>
        <w:t>U kunt hier de mededeling invoeren en vervolgens aangeven wanneer deze getoond moet worden. Ten eerste kunt u aangeven of deze altijd getoond moet worden voor dit object, of alleen bij een bepaald taaktype (Object i.c.m. taaktype). Als u kiest voor deze laatste optie, dan kunt u daarna kiezen bij welk taaktype de mededeling getoond moet worden en als u kiest voor Alarmen dan kunt u ook nog aangeven of deze medede</w:t>
      </w:r>
      <w:r w:rsidR="00136A50">
        <w:t>ling alleen bij een specif</w:t>
      </w:r>
      <w:r w:rsidR="001C1C24">
        <w:t>iek</w:t>
      </w:r>
      <w:r w:rsidR="00136A50">
        <w:t xml:space="preserve"> type alarm moet worden getoond.</w:t>
      </w:r>
    </w:p>
    <w:p w14:paraId="4039EFBF" w14:textId="4C2A8458" w:rsidR="00136A50" w:rsidRDefault="00136A50" w:rsidP="00191BA2">
      <w:r>
        <w:t>In de rechter helft van h</w:t>
      </w:r>
      <w:r w:rsidR="00FF4B1F">
        <w:t>e</w:t>
      </w:r>
      <w:r>
        <w:t>t scherm kunt u aangeven wanneer de mededeling getoond moet worden:</w:t>
      </w:r>
    </w:p>
    <w:p w14:paraId="0D55CCE2" w14:textId="7A3A29D5" w:rsidR="00136A50" w:rsidRDefault="00136A50" w:rsidP="00191BA2">
      <w:r>
        <w:t>Altijd, in een specifieke periode (bijvoorbeeld van 6 t/m 12 juli) of wekelijks herhalend</w:t>
      </w:r>
      <w:r w:rsidR="001C1C24">
        <w:t xml:space="preserve">. Zie </w:t>
      </w:r>
      <w:r w:rsidR="001C1C24">
        <w:fldChar w:fldCharType="begin"/>
      </w:r>
      <w:r w:rsidR="001C1C24">
        <w:instrText xml:space="preserve"> REF _Ref525203546 \h </w:instrText>
      </w:r>
      <w:r w:rsidR="001C1C24">
        <w:fldChar w:fldCharType="separate"/>
      </w:r>
      <w:r w:rsidR="00772168">
        <w:t>Figuur 9</w:t>
      </w:r>
      <w:r w:rsidR="00772168">
        <w:noBreakHyphen/>
        <w:t>18</w:t>
      </w:r>
      <w:r w:rsidR="001C1C24">
        <w:fldChar w:fldCharType="end"/>
      </w:r>
      <w:r w:rsidR="001C1C24">
        <w:t xml:space="preserve"> voor een voorbeeld van een mededeling die i</w:t>
      </w:r>
      <w:r>
        <w:t>edere werkdag van 8:00 tot 17:00</w:t>
      </w:r>
      <w:r w:rsidR="001C1C24">
        <w:t xml:space="preserve"> uur getoond moet worden</w:t>
      </w:r>
      <w:r>
        <w:t xml:space="preserve"> met uitzondering van feestdagen.</w:t>
      </w:r>
    </w:p>
    <w:p w14:paraId="2A965A75" w14:textId="77777777" w:rsidR="00136A50" w:rsidRDefault="00136A50" w:rsidP="00136A50">
      <w:pPr>
        <w:keepNext/>
      </w:pPr>
      <w:r>
        <w:rPr>
          <w:lang w:eastAsia="nl-NL"/>
        </w:rPr>
        <w:drawing>
          <wp:inline distT="0" distB="0" distL="0" distR="0" wp14:anchorId="0228D70A" wp14:editId="637FB05C">
            <wp:extent cx="6049010" cy="1858645"/>
            <wp:effectExtent l="0" t="0" r="8890" b="8255"/>
            <wp:docPr id="317" name="Afbeelding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kantoortijden.png"/>
                    <pic:cNvPicPr/>
                  </pic:nvPicPr>
                  <pic:blipFill>
                    <a:blip r:embed="rId97">
                      <a:extLst>
                        <a:ext uri="{28A0092B-C50C-407E-A947-70E740481C1C}">
                          <a14:useLocalDpi xmlns:a14="http://schemas.microsoft.com/office/drawing/2010/main" val="0"/>
                        </a:ext>
                      </a:extLst>
                    </a:blip>
                    <a:stretch>
                      <a:fillRect/>
                    </a:stretch>
                  </pic:blipFill>
                  <pic:spPr>
                    <a:xfrm>
                      <a:off x="0" y="0"/>
                      <a:ext cx="6049010" cy="1858645"/>
                    </a:xfrm>
                    <a:prstGeom prst="rect">
                      <a:avLst/>
                    </a:prstGeom>
                  </pic:spPr>
                </pic:pic>
              </a:graphicData>
            </a:graphic>
          </wp:inline>
        </w:drawing>
      </w:r>
    </w:p>
    <w:p w14:paraId="2E7D9F87" w14:textId="7513B917" w:rsidR="00136A50" w:rsidRDefault="00136A50" w:rsidP="003B02B2">
      <w:pPr>
        <w:pStyle w:val="Caption"/>
      </w:pPr>
      <w:bookmarkStart w:id="241" w:name="_Ref525203546"/>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18</w:t>
      </w:r>
      <w:r w:rsidR="004C7FFA">
        <w:fldChar w:fldCharType="end"/>
      </w:r>
      <w:bookmarkEnd w:id="241"/>
      <w:r>
        <w:t>: Mededeling voor tijdens kantoortijden</w:t>
      </w:r>
    </w:p>
    <w:p w14:paraId="7BAD7F45" w14:textId="4F09B0C5" w:rsidR="00191BA2" w:rsidRDefault="00136A50" w:rsidP="00191BA2">
      <w:r>
        <w:lastRenderedPageBreak/>
        <w:t>Tijdens het uitvoeren van de taken krijgt de medewerker alleen de mededelingen te zien die relevant zijn voor die taak op het moment van uitvoering.</w:t>
      </w:r>
    </w:p>
    <w:p w14:paraId="49F862D1" w14:textId="77777777" w:rsidR="0024172C" w:rsidRDefault="00A75E35" w:rsidP="006F6E29">
      <w:pPr>
        <w:pStyle w:val="Heading3"/>
      </w:pPr>
      <w:bookmarkStart w:id="242" w:name="_Toc460250635"/>
      <w:bookmarkStart w:id="243" w:name="_Toc41561762"/>
      <w:bookmarkStart w:id="244" w:name="_Toc64306909"/>
      <w:r>
        <w:t>Documenten toevoegen</w:t>
      </w:r>
      <w:r w:rsidR="00AA31CF">
        <w:t xml:space="preserve"> </w:t>
      </w:r>
      <w:r w:rsidR="00AA31CF">
        <w:rPr>
          <w:noProof/>
          <w:lang w:eastAsia="nl-NL"/>
        </w:rPr>
        <w:drawing>
          <wp:inline distT="0" distB="0" distL="0" distR="0" wp14:anchorId="2B1567FA" wp14:editId="1B1A59B3">
            <wp:extent cx="241539" cy="241539"/>
            <wp:effectExtent l="0" t="0" r="6350" b="635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bookmarkEnd w:id="242"/>
      <w:bookmarkEnd w:id="243"/>
      <w:bookmarkEnd w:id="244"/>
    </w:p>
    <w:p w14:paraId="7A4FB3E7" w14:textId="254B4A2F" w:rsidR="0024172C" w:rsidRDefault="0024172C" w:rsidP="00171B50">
      <w:r>
        <w:t xml:space="preserve">Indien wenselijk kunnen documenten worden toegevoegd welke relevant zijn voor het te bewaken object. Klik op </w:t>
      </w:r>
      <w:r w:rsidRPr="0024172C">
        <w:rPr>
          <w:rStyle w:val="Bold"/>
        </w:rPr>
        <w:t>Nieuw</w:t>
      </w:r>
      <w:r>
        <w:t xml:space="preserve"> en </w:t>
      </w:r>
      <w:r w:rsidR="00171B50">
        <w:t>geef de gegevens van het document in. Voor meer informatie zie §</w:t>
      </w:r>
      <w:r w:rsidR="00171B50">
        <w:fldChar w:fldCharType="begin"/>
      </w:r>
      <w:r w:rsidR="00171B50">
        <w:instrText xml:space="preserve"> REF _Ref474238598 \r \h </w:instrText>
      </w:r>
      <w:r w:rsidR="00171B50">
        <w:fldChar w:fldCharType="separate"/>
      </w:r>
      <w:r w:rsidR="00772168">
        <w:t>22.8.5</w:t>
      </w:r>
      <w:r w:rsidR="00171B50">
        <w:fldChar w:fldCharType="end"/>
      </w:r>
      <w:r w:rsidR="00171B50">
        <w:t>.</w:t>
      </w:r>
    </w:p>
    <w:p w14:paraId="74AC8272" w14:textId="3F131EAF" w:rsidR="00D45ED6" w:rsidRDefault="00D45ED6" w:rsidP="006F6E29">
      <w:pPr>
        <w:pStyle w:val="Heading3"/>
      </w:pPr>
      <w:bookmarkStart w:id="245" w:name="_Toc41561763"/>
      <w:bookmarkStart w:id="246" w:name="_Toc64306910"/>
      <w:r>
        <w:t>Alarmgeschiedenis</w:t>
      </w:r>
      <w:bookmarkEnd w:id="245"/>
      <w:bookmarkEnd w:id="246"/>
    </w:p>
    <w:p w14:paraId="5B8CF3A4" w14:textId="630FC73F" w:rsidR="00D45ED6" w:rsidRDefault="00D45ED6" w:rsidP="009C60FE">
      <w:r>
        <w:t>In het alarmgeschiedenis blok wordt de geschiedeni</w:t>
      </w:r>
      <w:r w:rsidR="004B3D89">
        <w:t>s</w:t>
      </w:r>
      <w:r>
        <w:t xml:space="preserve"> van alarmmeldingen voor het object getoond.</w:t>
      </w:r>
    </w:p>
    <w:p w14:paraId="56ADB6D9" w14:textId="7E7D262E" w:rsidR="00D45ED6" w:rsidRDefault="00D45ED6" w:rsidP="006F6E29">
      <w:pPr>
        <w:pStyle w:val="Heading3"/>
      </w:pPr>
      <w:bookmarkStart w:id="247" w:name="_Toc41561764"/>
      <w:bookmarkStart w:id="248" w:name="_Toc64306911"/>
      <w:r>
        <w:t>Logboek</w:t>
      </w:r>
      <w:bookmarkEnd w:id="247"/>
      <w:bookmarkEnd w:id="248"/>
    </w:p>
    <w:p w14:paraId="222EA7C0" w14:textId="76910CBE" w:rsidR="00D45ED6" w:rsidRDefault="00D45ED6" w:rsidP="009C60FE">
      <w:r>
        <w:t xml:space="preserve">In het logboek blok wordt logboek invoer die tijdens </w:t>
      </w:r>
      <w:r w:rsidR="00580A02">
        <w:t xml:space="preserve">het uitvoeren van </w:t>
      </w:r>
      <w:r>
        <w:t xml:space="preserve">receptietaken is ingevoerd voor het object getoond. Voor het uitvoeren van receptietaken zie </w:t>
      </w:r>
      <w:r w:rsidR="00580A02">
        <w:t xml:space="preserve">Hoofdstuk </w:t>
      </w:r>
      <w:r w:rsidR="00580A02">
        <w:fldChar w:fldCharType="begin"/>
      </w:r>
      <w:r w:rsidR="00580A02">
        <w:instrText xml:space="preserve"> REF _Ref466980835 \r \h </w:instrText>
      </w:r>
      <w:r w:rsidR="00580A02">
        <w:fldChar w:fldCharType="separate"/>
      </w:r>
      <w:r w:rsidR="00772168">
        <w:t>7</w:t>
      </w:r>
      <w:r w:rsidR="00580A02">
        <w:fldChar w:fldCharType="end"/>
      </w:r>
      <w:r w:rsidR="00580A02">
        <w:t>.</w:t>
      </w:r>
    </w:p>
    <w:p w14:paraId="3FB449B5" w14:textId="37D4475F" w:rsidR="00580A02" w:rsidRDefault="00580A02" w:rsidP="006F6E29">
      <w:pPr>
        <w:pStyle w:val="Heading3"/>
      </w:pPr>
      <w:bookmarkStart w:id="249" w:name="_Toc41561765"/>
      <w:bookmarkStart w:id="250" w:name="_Toc64306912"/>
      <w:r>
        <w:t>Bezoekersregistratie</w:t>
      </w:r>
      <w:bookmarkEnd w:id="249"/>
      <w:bookmarkEnd w:id="250"/>
    </w:p>
    <w:p w14:paraId="027C880A" w14:textId="3ED2F22C" w:rsidR="00580A02" w:rsidRDefault="00580A02" w:rsidP="00580A02">
      <w:r>
        <w:t xml:space="preserve">In het bezoekersregistratie blok worden bezoekers die tijdens het uitvoeren van receptietaken zijn ingevoerd voor het object getoond. Voor het uitvoeren van receptietaken zie Hoofdstuk </w:t>
      </w:r>
      <w:r>
        <w:fldChar w:fldCharType="begin"/>
      </w:r>
      <w:r>
        <w:instrText xml:space="preserve"> REF _Ref466980835 \r \h </w:instrText>
      </w:r>
      <w:r>
        <w:fldChar w:fldCharType="separate"/>
      </w:r>
      <w:r w:rsidR="00772168">
        <w:t>7</w:t>
      </w:r>
      <w:r>
        <w:fldChar w:fldCharType="end"/>
      </w:r>
      <w:r>
        <w:t>.</w:t>
      </w:r>
    </w:p>
    <w:p w14:paraId="55BBC52A" w14:textId="77777777" w:rsidR="00D914EA" w:rsidRDefault="00D914EA" w:rsidP="00D914EA">
      <w:pPr>
        <w:pStyle w:val="Heading2"/>
      </w:pPr>
      <w:bookmarkStart w:id="251" w:name="_Toc469401757"/>
      <w:bookmarkStart w:id="252" w:name="_Toc41561766"/>
      <w:bookmarkStart w:id="253" w:name="_Toc64306913"/>
      <w:bookmarkEnd w:id="251"/>
      <w:r>
        <w:t>Objectrapporten</w:t>
      </w:r>
      <w:bookmarkEnd w:id="252"/>
      <w:bookmarkEnd w:id="253"/>
    </w:p>
    <w:p w14:paraId="1F87BFFE" w14:textId="77777777" w:rsidR="00D914EA" w:rsidRDefault="00D914EA" w:rsidP="006F6E29">
      <w:pPr>
        <w:pStyle w:val="Heading3"/>
      </w:pPr>
      <w:bookmarkStart w:id="254" w:name="_Toc41561767"/>
      <w:bookmarkStart w:id="255" w:name="_Toc64306914"/>
      <w:r>
        <w:t>Objectkaart</w:t>
      </w:r>
      <w:bookmarkEnd w:id="254"/>
      <w:bookmarkEnd w:id="255"/>
    </w:p>
    <w:p w14:paraId="35DD34B0" w14:textId="39AC255C" w:rsidR="00D914EA" w:rsidRPr="00D914EA" w:rsidRDefault="00D914EA" w:rsidP="00D914EA">
      <w:pPr>
        <w:rPr>
          <w:rStyle w:val="Bold"/>
          <w:b w:val="0"/>
        </w:rPr>
      </w:pPr>
      <w:r>
        <w:t xml:space="preserve">Objectinformatie kunt u als een PDF bestand opslaan. Door op de knop </w:t>
      </w:r>
      <w:r>
        <w:rPr>
          <w:rStyle w:val="Bold"/>
        </w:rPr>
        <w:t>Download objectkaart</w:t>
      </w:r>
      <w:r>
        <w:rPr>
          <w:rStyle w:val="Bold"/>
          <w:b w:val="0"/>
        </w:rPr>
        <w:t xml:space="preserve"> te klikken wordt van het geopende object</w:t>
      </w:r>
      <w:r w:rsidR="004D2706">
        <w:rPr>
          <w:rStyle w:val="Bold"/>
          <w:b w:val="0"/>
        </w:rPr>
        <w:t xml:space="preserve"> een objectkaart gegenereerd. Op de objectkaart staan de meeste objectgegevens (zoals adresgegevens, contactgegevens, etc.) die op een gestructureerde manier zijn weergegeven.</w:t>
      </w:r>
    </w:p>
    <w:p w14:paraId="5DAF8350" w14:textId="023B0D5F" w:rsidR="00D914EA" w:rsidRDefault="00D914EA" w:rsidP="006F6E29">
      <w:pPr>
        <w:pStyle w:val="Heading3"/>
      </w:pPr>
      <w:bookmarkStart w:id="256" w:name="_Toc41561768"/>
      <w:bookmarkStart w:id="257" w:name="_Toc64306915"/>
      <w:r>
        <w:t>Dagrapport</w:t>
      </w:r>
      <w:bookmarkEnd w:id="256"/>
      <w:bookmarkEnd w:id="257"/>
    </w:p>
    <w:p w14:paraId="45F35FED" w14:textId="748A76DB" w:rsidR="00D914EA" w:rsidRPr="004D2706" w:rsidRDefault="004D2706" w:rsidP="00D914EA">
      <w:pPr>
        <w:rPr>
          <w:rStyle w:val="Bold"/>
          <w:b w:val="0"/>
        </w:rPr>
      </w:pPr>
      <w:r>
        <w:t xml:space="preserve">Wanneer u een verzameling van taken en logboekregels die zijn uitgevoerd door misschien verschillende diensten </w:t>
      </w:r>
      <w:r w:rsidR="00A71A43">
        <w:t>op</w:t>
      </w:r>
      <w:r>
        <w:t xml:space="preserve"> één dag wilt tonen </w:t>
      </w:r>
      <w:r w:rsidR="00A71A43">
        <w:t>in</w:t>
      </w:r>
      <w:r>
        <w:t xml:space="preserve"> een rapport, dan kunt u het dagrapport gebruiken. Open het object vanuit het zoekscherm waarvoor u een dagrapport wilt aanmaken en klik op de knop </w:t>
      </w:r>
      <w:r>
        <w:rPr>
          <w:rStyle w:val="Bold"/>
        </w:rPr>
        <w:t>Download dagrapport</w:t>
      </w:r>
      <w:r>
        <w:rPr>
          <w:rStyle w:val="Bold"/>
          <w:b w:val="0"/>
        </w:rPr>
        <w:t xml:space="preserve">. In een nieuw scherm dient u aan te geven </w:t>
      </w:r>
      <w:r w:rsidR="001019BD">
        <w:rPr>
          <w:rStyle w:val="Bold"/>
          <w:b w:val="0"/>
        </w:rPr>
        <w:t>tussen welke startdatum en tijd en einddatum en tijd</w:t>
      </w:r>
      <w:r>
        <w:rPr>
          <w:rStyle w:val="Bold"/>
          <w:b w:val="0"/>
        </w:rPr>
        <w:t xml:space="preserve"> u een dagrapport wilt genereren (zie </w:t>
      </w:r>
      <w:r>
        <w:rPr>
          <w:rStyle w:val="Bold"/>
          <w:b w:val="0"/>
        </w:rPr>
        <w:fldChar w:fldCharType="begin"/>
      </w:r>
      <w:r>
        <w:rPr>
          <w:rStyle w:val="Bold"/>
          <w:b w:val="0"/>
        </w:rPr>
        <w:instrText xml:space="preserve"> REF _Ref467142020 \h </w:instrText>
      </w:r>
      <w:r>
        <w:rPr>
          <w:rStyle w:val="Bold"/>
          <w:b w:val="0"/>
        </w:rPr>
      </w:r>
      <w:r>
        <w:rPr>
          <w:rStyle w:val="Bold"/>
          <w:b w:val="0"/>
        </w:rPr>
        <w:fldChar w:fldCharType="separate"/>
      </w:r>
      <w:r w:rsidR="00772168">
        <w:t>Figuur 9</w:t>
      </w:r>
      <w:r w:rsidR="00772168">
        <w:noBreakHyphen/>
        <w:t>19</w:t>
      </w:r>
      <w:r>
        <w:rPr>
          <w:rStyle w:val="Bold"/>
          <w:b w:val="0"/>
        </w:rPr>
        <w:fldChar w:fldCharType="end"/>
      </w:r>
      <w:r>
        <w:rPr>
          <w:rStyle w:val="Bold"/>
          <w:b w:val="0"/>
        </w:rPr>
        <w:t xml:space="preserve">). Met de knop </w:t>
      </w:r>
      <w:r>
        <w:rPr>
          <w:rStyle w:val="Bold"/>
        </w:rPr>
        <w:t>Ok</w:t>
      </w:r>
      <w:r>
        <w:rPr>
          <w:rStyle w:val="Bold"/>
          <w:b w:val="0"/>
        </w:rPr>
        <w:t xml:space="preserve"> wordt het dagrapport voor de ingevoerde </w:t>
      </w:r>
      <w:r w:rsidR="001019BD">
        <w:rPr>
          <w:rStyle w:val="Bold"/>
          <w:b w:val="0"/>
        </w:rPr>
        <w:t xml:space="preserve">datum- en tijdselecties </w:t>
      </w:r>
      <w:r>
        <w:rPr>
          <w:rStyle w:val="Bold"/>
          <w:b w:val="0"/>
        </w:rPr>
        <w:t xml:space="preserve">gegenereerd in PDF. Door te klikken op </w:t>
      </w:r>
      <w:r>
        <w:rPr>
          <w:rStyle w:val="Bold"/>
        </w:rPr>
        <w:t>Sluiten</w:t>
      </w:r>
      <w:r>
        <w:rPr>
          <w:rStyle w:val="Bold"/>
          <w:b w:val="0"/>
        </w:rPr>
        <w:t xml:space="preserve"> keert u terug naar het vorige scherm.</w:t>
      </w:r>
    </w:p>
    <w:p w14:paraId="7B79AC93" w14:textId="77777777" w:rsidR="004D2706" w:rsidRDefault="004D2706" w:rsidP="00D914EA">
      <w:pPr>
        <w:rPr>
          <w:rStyle w:val="Bold"/>
          <w:b w:val="0"/>
        </w:rPr>
      </w:pPr>
    </w:p>
    <w:p w14:paraId="7ABAEAD3" w14:textId="6F8AE7BC" w:rsidR="004D2706" w:rsidRDefault="00D17236" w:rsidP="00D914EA">
      <w:pPr>
        <w:rPr>
          <w:rStyle w:val="Bold"/>
          <w:b w:val="0"/>
        </w:rPr>
      </w:pPr>
      <w:r>
        <w:rPr>
          <w:lang w:eastAsia="nl-NL"/>
        </w:rPr>
        <w:drawing>
          <wp:inline distT="0" distB="0" distL="0" distR="0" wp14:anchorId="499BC2AA" wp14:editId="5CEFE5FE">
            <wp:extent cx="6048375" cy="1285875"/>
            <wp:effectExtent l="0" t="0" r="9525" b="9525"/>
            <wp:docPr id="262" name="Afbeelding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48375" cy="1285875"/>
                    </a:xfrm>
                    <a:prstGeom prst="rect">
                      <a:avLst/>
                    </a:prstGeom>
                    <a:noFill/>
                    <a:ln>
                      <a:noFill/>
                    </a:ln>
                  </pic:spPr>
                </pic:pic>
              </a:graphicData>
            </a:graphic>
          </wp:inline>
        </w:drawing>
      </w:r>
    </w:p>
    <w:p w14:paraId="6CFBDFFE" w14:textId="241D11C6" w:rsidR="004D2706" w:rsidRPr="004D2706" w:rsidRDefault="004D2706" w:rsidP="003B02B2">
      <w:pPr>
        <w:pStyle w:val="Caption"/>
        <w:rPr>
          <w:rStyle w:val="Bold"/>
          <w:b w:val="0"/>
        </w:rPr>
      </w:pPr>
      <w:bookmarkStart w:id="258" w:name="_Ref467142020"/>
      <w:bookmarkStart w:id="259" w:name="_Ref467141999"/>
      <w:r>
        <w:t xml:space="preserve">Figuur </w:t>
      </w:r>
      <w:r w:rsidR="004C7FFA">
        <w:fldChar w:fldCharType="begin"/>
      </w:r>
      <w:r w:rsidR="004C7FFA">
        <w:instrText xml:space="preserve"> STYLEREF 1 \s </w:instrText>
      </w:r>
      <w:r w:rsidR="004C7FFA">
        <w:fldChar w:fldCharType="separate"/>
      </w:r>
      <w:r w:rsidR="00772168">
        <w:t>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19</w:t>
      </w:r>
      <w:r w:rsidR="004C7FFA">
        <w:fldChar w:fldCharType="end"/>
      </w:r>
      <w:bookmarkEnd w:id="258"/>
      <w:r>
        <w:t>: Dagrapport</w:t>
      </w:r>
      <w:bookmarkEnd w:id="259"/>
      <w:r>
        <w:t xml:space="preserve"> dagselectie</w:t>
      </w:r>
    </w:p>
    <w:p w14:paraId="5EB59E73" w14:textId="0CF6DD56" w:rsidR="005C4E69" w:rsidRDefault="005C4E69" w:rsidP="00912821">
      <w:pPr>
        <w:pStyle w:val="Heading1"/>
      </w:pPr>
      <w:bookmarkStart w:id="260" w:name="_Ref459388106"/>
      <w:bookmarkStart w:id="261" w:name="_Toc460250636"/>
      <w:bookmarkStart w:id="262" w:name="_Toc41561769"/>
      <w:bookmarkStart w:id="263" w:name="_Toc64306916"/>
      <w:r>
        <w:lastRenderedPageBreak/>
        <w:t>Contracten</w:t>
      </w:r>
      <w:bookmarkEnd w:id="207"/>
      <w:bookmarkEnd w:id="208"/>
      <w:bookmarkEnd w:id="209"/>
      <w:bookmarkEnd w:id="260"/>
      <w:bookmarkEnd w:id="261"/>
      <w:bookmarkEnd w:id="262"/>
      <w:bookmarkEnd w:id="263"/>
    </w:p>
    <w:p w14:paraId="788C9397" w14:textId="77777777" w:rsidR="00C714B9" w:rsidRDefault="00C714B9" w:rsidP="003F1F0B">
      <w:pPr>
        <w:pStyle w:val="Heading2"/>
      </w:pPr>
      <w:bookmarkStart w:id="264" w:name="_Toc460250637"/>
      <w:bookmarkStart w:id="265" w:name="_Toc41561770"/>
      <w:bookmarkStart w:id="266" w:name="_Toc64306917"/>
      <w:r>
        <w:t>Overzicht contracten</w:t>
      </w:r>
      <w:bookmarkEnd w:id="264"/>
      <w:bookmarkEnd w:id="265"/>
      <w:bookmarkEnd w:id="266"/>
    </w:p>
    <w:p w14:paraId="440704B0" w14:textId="77777777" w:rsidR="00C714B9" w:rsidRDefault="00C714B9" w:rsidP="00C714B9">
      <w:r>
        <w:t>In het menu Contracten worden een aantal hele wezenlijke zaken vastgelegd die consequenties hebben voor de verdere werking met SequriX. Ten eerste worden in dit menu de contractuele en financiële a</w:t>
      </w:r>
      <w:r w:rsidR="006A6F30">
        <w:t>fspraken vastgelegd door middel</w:t>
      </w:r>
      <w:r>
        <w:t xml:space="preserve"> van het aanmaken van contractregels. Daarop volgend kunnen objecten gekoppeld worden aan deze contractregels, </w:t>
      </w:r>
      <w:r w:rsidR="00BD55F9">
        <w:t xml:space="preserve">en kunnen taken, behorende bij het contract, toegevoegd worden per object. </w:t>
      </w:r>
    </w:p>
    <w:p w14:paraId="5C4B9F17" w14:textId="77777777" w:rsidR="00BF3805" w:rsidRDefault="00BF3805" w:rsidP="00C714B9"/>
    <w:p w14:paraId="5C231650" w14:textId="77777777" w:rsidR="00C21762" w:rsidRDefault="00A74797" w:rsidP="00C21762">
      <w:pPr>
        <w:keepNext/>
      </w:pPr>
      <w:r>
        <w:rPr>
          <w:lang w:eastAsia="nl-NL"/>
        </w:rPr>
        <w:drawing>
          <wp:inline distT="0" distB="0" distL="0" distR="0" wp14:anchorId="6BCA6F39" wp14:editId="7BF70AD9">
            <wp:extent cx="4727575" cy="1475105"/>
            <wp:effectExtent l="19050" t="19050" r="15875" b="10795"/>
            <wp:docPr id="58"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27575" cy="1475105"/>
                    </a:xfrm>
                    <a:prstGeom prst="rect">
                      <a:avLst/>
                    </a:prstGeom>
                    <a:noFill/>
                    <a:ln w="9525" cmpd="sng">
                      <a:solidFill>
                        <a:srgbClr val="D9D9D9"/>
                      </a:solidFill>
                      <a:miter lim="800000"/>
                      <a:headEnd/>
                      <a:tailEnd/>
                    </a:ln>
                    <a:effectLst/>
                  </pic:spPr>
                </pic:pic>
              </a:graphicData>
            </a:graphic>
          </wp:inline>
        </w:drawing>
      </w:r>
    </w:p>
    <w:p w14:paraId="491BD68D" w14:textId="168DAD4F" w:rsidR="00CA52D5" w:rsidRDefault="00C21762" w:rsidP="003B02B2">
      <w:pPr>
        <w:pStyle w:val="Caption"/>
      </w:pPr>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:Interactie klant, contract, object en taak.</w:t>
      </w:r>
    </w:p>
    <w:p w14:paraId="4C02B0BF" w14:textId="22778D6F" w:rsidR="00C21762" w:rsidRDefault="00C21762" w:rsidP="003F1F0B">
      <w:pPr>
        <w:pStyle w:val="Heading2"/>
      </w:pPr>
      <w:bookmarkStart w:id="267" w:name="_Ref453585291"/>
      <w:bookmarkStart w:id="268" w:name="_Ref453585314"/>
      <w:bookmarkStart w:id="269" w:name="_Toc460250638"/>
      <w:bookmarkStart w:id="270" w:name="_Toc41561771"/>
      <w:bookmarkStart w:id="271" w:name="_Toc64306918"/>
      <w:r>
        <w:t>Contract toevoegen</w:t>
      </w:r>
      <w:bookmarkEnd w:id="267"/>
      <w:bookmarkEnd w:id="268"/>
      <w:bookmarkEnd w:id="269"/>
      <w:bookmarkEnd w:id="270"/>
      <w:bookmarkEnd w:id="271"/>
      <w:r>
        <w:t xml:space="preserve"> </w:t>
      </w:r>
    </w:p>
    <w:p w14:paraId="1E435AD8" w14:textId="77777777" w:rsidR="00C21762" w:rsidRDefault="00011784" w:rsidP="00C21762">
      <w:r>
        <w:t xml:space="preserve">SequriX biedt de mogelijkheid om contracten aan te maken en deze te koppelen aan klanten, objecten en taken. Met als doel het vastleggen van operationele en financiële afspraken. </w:t>
      </w:r>
    </w:p>
    <w:p w14:paraId="1900C093" w14:textId="77777777" w:rsidR="00011784" w:rsidRDefault="00011784" w:rsidP="00C21762">
      <w:r>
        <w:t xml:space="preserve">Het aanmaken van een nieuw contract gaat als volgt: </w:t>
      </w:r>
    </w:p>
    <w:p w14:paraId="4CE89268" w14:textId="634A2948" w:rsidR="00011784" w:rsidRDefault="00011784" w:rsidP="00C21762">
      <w:r>
        <w:t xml:space="preserve">Vul de contractinformatie in zoals deze is weergegeven in </w:t>
      </w:r>
      <w:r>
        <w:fldChar w:fldCharType="begin"/>
      </w:r>
      <w:r>
        <w:instrText xml:space="preserve"> REF _Ref411248314 \h </w:instrText>
      </w:r>
      <w:r>
        <w:fldChar w:fldCharType="separate"/>
      </w:r>
      <w:r w:rsidR="00772168">
        <w:t>Figuur 10</w:t>
      </w:r>
      <w:r w:rsidR="00772168">
        <w:noBreakHyphen/>
        <w:t>2: Contract toevoegen</w:t>
      </w:r>
      <w:r>
        <w:fldChar w:fldCharType="end"/>
      </w:r>
      <w:r w:rsidR="00397A9B">
        <w:t xml:space="preserve">. </w:t>
      </w:r>
    </w:p>
    <w:p w14:paraId="114572CE" w14:textId="77777777" w:rsidR="002D7271" w:rsidRDefault="002D7271" w:rsidP="00C21762"/>
    <w:p w14:paraId="30520634" w14:textId="77777777" w:rsidR="002D7271" w:rsidRDefault="002D7271" w:rsidP="009C60FE">
      <w:r>
        <w:t xml:space="preserve">Velden met een </w:t>
      </w:r>
      <w:r w:rsidR="00A74797">
        <w:rPr>
          <w:lang w:eastAsia="nl-NL"/>
        </w:rPr>
        <w:drawing>
          <wp:inline distT="0" distB="0" distL="0" distR="0" wp14:anchorId="08C82366" wp14:editId="4F682995">
            <wp:extent cx="163830" cy="163830"/>
            <wp:effectExtent l="0" t="0" r="7620" b="7620"/>
            <wp:docPr id="59"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teken zijn verplichte velden!</w:t>
      </w:r>
    </w:p>
    <w:p w14:paraId="79795140" w14:textId="147BEE37" w:rsidR="00397A9B" w:rsidRDefault="00F63005" w:rsidP="00397A9B">
      <w:pPr>
        <w:keepNext/>
      </w:pPr>
      <w:r w:rsidRPr="00F63005">
        <w:rPr>
          <w:lang w:eastAsia="nl-NL"/>
        </w:rPr>
        <w:t xml:space="preserve"> </w:t>
      </w:r>
      <w:r>
        <w:rPr>
          <w:lang w:eastAsia="nl-NL"/>
        </w:rPr>
        <w:drawing>
          <wp:inline distT="0" distB="0" distL="0" distR="0" wp14:anchorId="269658A3" wp14:editId="0580C819">
            <wp:extent cx="6049010" cy="1509395"/>
            <wp:effectExtent l="0" t="0" r="889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49010" cy="1509395"/>
                    </a:xfrm>
                    <a:prstGeom prst="rect">
                      <a:avLst/>
                    </a:prstGeom>
                  </pic:spPr>
                </pic:pic>
              </a:graphicData>
            </a:graphic>
          </wp:inline>
        </w:drawing>
      </w:r>
    </w:p>
    <w:p w14:paraId="3E2F03EE" w14:textId="11AB39E3" w:rsidR="00397A9B" w:rsidRDefault="00397A9B" w:rsidP="003B02B2">
      <w:pPr>
        <w:pStyle w:val="Caption"/>
      </w:pPr>
      <w:bookmarkStart w:id="272" w:name="_Ref411248327"/>
      <w:bookmarkStart w:id="273" w:name="_Ref411248314"/>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bookmarkEnd w:id="272"/>
      <w:r>
        <w:t>: Contract toevoegen</w:t>
      </w:r>
      <w:bookmarkEnd w:id="273"/>
    </w:p>
    <w:p w14:paraId="2CB688B8" w14:textId="1E729F31" w:rsidR="00011784" w:rsidRDefault="00011784" w:rsidP="00762DDB">
      <w:pPr>
        <w:pStyle w:val="Opsomming1"/>
      </w:pPr>
      <w:r w:rsidRPr="00011784">
        <w:rPr>
          <w:rStyle w:val="Bold"/>
        </w:rPr>
        <w:t>Klantnaam</w:t>
      </w:r>
      <w:r w:rsidR="002B2C5E">
        <w:rPr>
          <w:rStyle w:val="Bold"/>
        </w:rPr>
        <w:t xml:space="preserve"> </w:t>
      </w:r>
      <w:r w:rsidR="00A74797">
        <w:rPr>
          <w:noProof/>
          <w:lang w:eastAsia="nl-NL"/>
        </w:rPr>
        <w:drawing>
          <wp:inline distT="0" distB="0" distL="0" distR="0" wp14:anchorId="6B97C240" wp14:editId="38891790">
            <wp:extent cx="163830" cy="163830"/>
            <wp:effectExtent l="0" t="0" r="7620" b="7620"/>
            <wp:docPr id="61"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de klantnaam kan worden gezocht door de naam van de klant in te voeren, dit kunnen ook een aantal letters zijn. Het systeem geeft vervolgens een overzicht van de ingevoerde klanten. Wanneer de juiste klant niet zichtbaar wordt, kan het zijn dat deze nog niet </w:t>
      </w:r>
      <w:r>
        <w:lastRenderedPageBreak/>
        <w:t xml:space="preserve">is toegevoegd. Een nieuwe klant kan worden aangemaakt in het menu </w:t>
      </w:r>
      <w:r w:rsidRPr="00011784">
        <w:rPr>
          <w:rStyle w:val="Bold"/>
        </w:rPr>
        <w:t>Klanten</w:t>
      </w:r>
      <w:r>
        <w:t xml:space="preserve">. Voor meer informatie zie </w:t>
      </w:r>
      <w:r w:rsidR="0039325C">
        <w:t>§</w:t>
      </w:r>
      <w:r>
        <w:t xml:space="preserve"> </w:t>
      </w:r>
      <w:r>
        <w:fldChar w:fldCharType="begin"/>
      </w:r>
      <w:r>
        <w:instrText xml:space="preserve"> REF _Ref411248544 \r \h </w:instrText>
      </w:r>
      <w:r w:rsidR="00920823">
        <w:instrText xml:space="preserve"> \* MERGEFORMAT </w:instrText>
      </w:r>
      <w:r>
        <w:fldChar w:fldCharType="separate"/>
      </w:r>
      <w:r w:rsidR="00772168">
        <w:t>8.2</w:t>
      </w:r>
      <w:r>
        <w:fldChar w:fldCharType="end"/>
      </w:r>
      <w:r>
        <w:t xml:space="preserve">. </w:t>
      </w:r>
    </w:p>
    <w:p w14:paraId="71A7CAB7" w14:textId="77777777" w:rsidR="000011BA" w:rsidRDefault="000011BA" w:rsidP="00762DDB">
      <w:pPr>
        <w:pStyle w:val="Opsomming1"/>
      </w:pPr>
      <w:r w:rsidRPr="00175F97">
        <w:rPr>
          <w:rStyle w:val="Bold"/>
        </w:rPr>
        <w:t>Offertenummer</w:t>
      </w:r>
      <w:r w:rsidR="00175F97">
        <w:t>: Het offertenummer van het contract</w:t>
      </w:r>
    </w:p>
    <w:p w14:paraId="4D18C072" w14:textId="77777777" w:rsidR="00175F97" w:rsidRDefault="00234F52" w:rsidP="00762DDB">
      <w:pPr>
        <w:pStyle w:val="Opsomming1"/>
      </w:pPr>
      <w:r>
        <w:rPr>
          <w:rStyle w:val="Bold"/>
        </w:rPr>
        <w:t>Inkoopopdracht verplicht</w:t>
      </w:r>
      <w:r w:rsidR="00175F97">
        <w:t xml:space="preserve">: De klant kan soms afspreken een officiële bevestiging op te stellen als verlengstuk van het contract. Dit wordt dan door de klant zelf opgesteld en heeft een eigen kenmerk. </w:t>
      </w:r>
    </w:p>
    <w:p w14:paraId="499BB9E5" w14:textId="0C5D91D8" w:rsidR="00175F97" w:rsidRDefault="00F159CF" w:rsidP="00762DDB">
      <w:pPr>
        <w:pStyle w:val="Opsomming1"/>
      </w:pPr>
      <w:r>
        <w:rPr>
          <w:rStyle w:val="Bold"/>
        </w:rPr>
        <w:t>Inkoopordernummer</w:t>
      </w:r>
      <w:r w:rsidR="00175F97">
        <w:t xml:space="preserve">: </w:t>
      </w:r>
      <w:r w:rsidR="00C54D81">
        <w:t>Als er een inkoopordernummer vermeld moet worden op de factuur, dan kunt u dit hier invullen. Normaal gesproken zal het sys</w:t>
      </w:r>
      <w:r w:rsidR="00D03803">
        <w:t>teem altijd proberen alle factuurregels van een klant op één factuur te combineren. Alleen als er een inkoopordernummer</w:t>
      </w:r>
      <w:r w:rsidR="00175F97">
        <w:t xml:space="preserve"> </w:t>
      </w:r>
      <w:r w:rsidR="00D03803">
        <w:t>is ingevuld, dan zal er voor elk inkoopordernummer een aparte factuur worden gegenereerd.</w:t>
      </w:r>
    </w:p>
    <w:p w14:paraId="76374FEB" w14:textId="77777777" w:rsidR="00175F97" w:rsidRDefault="00175F97" w:rsidP="00762DDB">
      <w:pPr>
        <w:pStyle w:val="Opsomming1"/>
      </w:pPr>
      <w:r w:rsidRPr="00FC28B1">
        <w:rPr>
          <w:rStyle w:val="Bold"/>
        </w:rPr>
        <w:t>Van – t/m</w:t>
      </w:r>
      <w:r w:rsidR="002B2C5E">
        <w:rPr>
          <w:rStyle w:val="Bold"/>
        </w:rPr>
        <w:t xml:space="preserve"> </w:t>
      </w:r>
      <w:r w:rsidR="00A74797">
        <w:rPr>
          <w:noProof/>
          <w:lang w:eastAsia="nl-NL"/>
        </w:rPr>
        <w:drawing>
          <wp:inline distT="0" distB="0" distL="0" distR="0" wp14:anchorId="09FF9BDD" wp14:editId="7E59B6CA">
            <wp:extent cx="163830" cy="163830"/>
            <wp:effectExtent l="0" t="0" r="7620" b="7620"/>
            <wp:docPr id="62"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Geef de duur van het contract aan</w:t>
      </w:r>
      <w:r w:rsidR="002762F0">
        <w:t>.</w:t>
      </w:r>
    </w:p>
    <w:p w14:paraId="2AF9C3F1" w14:textId="049FB2EB" w:rsidR="00F63005" w:rsidRPr="00807F68" w:rsidRDefault="00F63005" w:rsidP="00762DDB">
      <w:pPr>
        <w:pStyle w:val="Opsomming1"/>
      </w:pPr>
      <w:r>
        <w:rPr>
          <w:rStyle w:val="Bold"/>
        </w:rPr>
        <w:t>Indexatie</w:t>
      </w:r>
      <w:r w:rsidRPr="00807F68">
        <w:t xml:space="preserve">: Geef hier aan of er handmatig of automatisch geïndexeerd dient te worden. Wanneer automatisch gekozen is dient er een keuze te worden gemaakt uit de indexatietypes. Voor meer informatie over indexatietypes, zie § </w:t>
      </w:r>
      <w:r w:rsidRPr="00807F68">
        <w:fldChar w:fldCharType="begin"/>
      </w:r>
      <w:r w:rsidRPr="00807F68">
        <w:instrText xml:space="preserve"> REF _Ref469392369 \r \h </w:instrText>
      </w:r>
      <w:r w:rsidR="00807F68" w:rsidRPr="00807F68">
        <w:instrText xml:space="preserve"> \* MERGEFORMAT </w:instrText>
      </w:r>
      <w:r w:rsidRPr="00807F68">
        <w:fldChar w:fldCharType="separate"/>
      </w:r>
      <w:r w:rsidR="00772168">
        <w:t>22.2.6</w:t>
      </w:r>
      <w:r w:rsidRPr="00807F68">
        <w:fldChar w:fldCharType="end"/>
      </w:r>
      <w:r w:rsidRPr="00807F68">
        <w:t>. Standaard wordt hier handmatige indexatie geselecteerd. Het koppelen van een prijsindexatie kan ook met behulp van bulk</w:t>
      </w:r>
      <w:r w:rsidR="002C12FF" w:rsidRPr="00807F68">
        <w:t>b</w:t>
      </w:r>
      <w:r w:rsidR="0077596B" w:rsidRPr="00807F68">
        <w:t>ewerking, zie § </w:t>
      </w:r>
      <w:r w:rsidR="0038516A" w:rsidRPr="00807F68">
        <w:fldChar w:fldCharType="begin"/>
      </w:r>
      <w:r w:rsidR="0038516A" w:rsidRPr="00807F68">
        <w:instrText xml:space="preserve"> REF _Ref469393099 \r \h </w:instrText>
      </w:r>
      <w:r w:rsidR="00807F68" w:rsidRPr="00807F68">
        <w:instrText xml:space="preserve"> \* MERGEFORMAT </w:instrText>
      </w:r>
      <w:r w:rsidR="0038516A" w:rsidRPr="00807F68">
        <w:fldChar w:fldCharType="separate"/>
      </w:r>
      <w:r w:rsidR="00772168">
        <w:t>10.7</w:t>
      </w:r>
      <w:r w:rsidR="0038516A" w:rsidRPr="00807F68">
        <w:fldChar w:fldCharType="end"/>
      </w:r>
      <w:r w:rsidRPr="00807F68">
        <w:t>.</w:t>
      </w:r>
    </w:p>
    <w:p w14:paraId="6E8184B7" w14:textId="4C38C80D" w:rsidR="00F63005" w:rsidRDefault="00F63005" w:rsidP="00762DDB">
      <w:pPr>
        <w:pStyle w:val="Opsomming1"/>
      </w:pPr>
      <w:r>
        <w:rPr>
          <w:rStyle w:val="Bold"/>
        </w:rPr>
        <w:t>Maximum indexatie (%)</w:t>
      </w:r>
      <w:r w:rsidRPr="009F412D">
        <w:t>:</w:t>
      </w:r>
      <w:r>
        <w:t xml:space="preserve"> vul hier het plafond percentage in waarmee maximaal geïndexeerd mag worden.</w:t>
      </w:r>
    </w:p>
    <w:p w14:paraId="4301E062" w14:textId="77777777" w:rsidR="00FC28B1" w:rsidRDefault="00FC28B1" w:rsidP="00762DDB">
      <w:pPr>
        <w:pStyle w:val="Opsomming1"/>
      </w:pPr>
      <w:r w:rsidRPr="00843206">
        <w:t>Naam</w:t>
      </w:r>
      <w:r w:rsidR="002B2C5E">
        <w:t xml:space="preserve"> </w:t>
      </w:r>
      <w:r w:rsidR="00A74797">
        <w:rPr>
          <w:noProof/>
          <w:lang w:eastAsia="nl-NL"/>
        </w:rPr>
        <w:drawing>
          <wp:inline distT="0" distB="0" distL="0" distR="0" wp14:anchorId="7CD7C04B" wp14:editId="52C66E86">
            <wp:extent cx="163830" cy="163830"/>
            <wp:effectExtent l="0" t="0" r="7620" b="7620"/>
            <wp:docPr id="63"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Voer hier de naam van het contract in.</w:t>
      </w:r>
    </w:p>
    <w:p w14:paraId="3A09ECBD" w14:textId="77777777" w:rsidR="00FC28B1" w:rsidRDefault="00FC28B1" w:rsidP="00762DDB">
      <w:pPr>
        <w:pStyle w:val="Opsomming1"/>
      </w:pPr>
      <w:r w:rsidRPr="00FC28B1">
        <w:rPr>
          <w:rStyle w:val="Bold"/>
        </w:rPr>
        <w:t>Omschrijving</w:t>
      </w:r>
      <w:r>
        <w:t xml:space="preserve">: Indien wenselijk kunt u ook een omschrijving van het contract vermelden. </w:t>
      </w:r>
    </w:p>
    <w:p w14:paraId="29CBE009" w14:textId="49160292" w:rsidR="00FC28B1" w:rsidRDefault="009E5421" w:rsidP="00762DDB">
      <w:pPr>
        <w:pStyle w:val="Opsomming1"/>
      </w:pPr>
      <w:r w:rsidRPr="009E5421">
        <w:rPr>
          <w:rStyle w:val="Bold"/>
        </w:rPr>
        <w:t>Status</w:t>
      </w:r>
      <w:r w:rsidR="002B2C5E">
        <w:rPr>
          <w:rStyle w:val="Bold"/>
        </w:rPr>
        <w:t xml:space="preserve"> </w:t>
      </w:r>
      <w:r w:rsidR="00A74797">
        <w:rPr>
          <w:noProof/>
          <w:lang w:eastAsia="nl-NL"/>
        </w:rPr>
        <w:drawing>
          <wp:inline distT="0" distB="0" distL="0" distR="0" wp14:anchorId="1742F76E" wp14:editId="218AF05C">
            <wp:extent cx="163830" cy="163830"/>
            <wp:effectExtent l="0" t="0" r="7620" b="7620"/>
            <wp:docPr id="64"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w:t>
      </w:r>
      <w:r w:rsidR="00F365A8">
        <w:t xml:space="preserve">Geef via het pull down menu aan of het contract ingevoerd, invoer nog niet gereed, of gecontroleerd is. Indien het contract gecontroleerd is, kunnen alle andere operationele en financiële handelingen verder verwerkt worden (actief). Wanneer het contract ingevoerd of “invoer nog niet gereed” is, zal het contract nog niet actief zijn. De namen kunnen naar wens worden veranderd in menu </w:t>
      </w:r>
      <w:r w:rsidR="00F365A8" w:rsidRPr="00A95CBA">
        <w:rPr>
          <w:rStyle w:val="Bold"/>
        </w:rPr>
        <w:t>Beheer</w:t>
      </w:r>
      <w:r w:rsidR="00F365A8">
        <w:t xml:space="preserve"> </w:t>
      </w:r>
      <w:r w:rsidR="00225D3E">
        <w:rPr>
          <w:rFonts w:ascii="Arial" w:hAnsi="Arial" w:cs="Arial"/>
        </w:rPr>
        <w:t>→</w:t>
      </w:r>
      <w:r w:rsidR="00F365A8">
        <w:t xml:space="preserve"> </w:t>
      </w:r>
      <w:r w:rsidR="00F365A8" w:rsidRPr="00A95CBA">
        <w:rPr>
          <w:rStyle w:val="Bold"/>
        </w:rPr>
        <w:t>Proces</w:t>
      </w:r>
      <w:r w:rsidR="00F365A8">
        <w:rPr>
          <w:rStyle w:val="Bold"/>
        </w:rPr>
        <w:t xml:space="preserve"> </w:t>
      </w:r>
      <w:r w:rsidR="00225D3E">
        <w:rPr>
          <w:rStyle w:val="Bold"/>
          <w:rFonts w:ascii="Arial" w:hAnsi="Arial" w:cs="Arial"/>
        </w:rPr>
        <w:t>→</w:t>
      </w:r>
      <w:r w:rsidR="00F365A8">
        <w:rPr>
          <w:rStyle w:val="Bold"/>
        </w:rPr>
        <w:t xml:space="preserve"> </w:t>
      </w:r>
      <w:r w:rsidR="00F365A8" w:rsidRPr="00F365A8">
        <w:rPr>
          <w:rStyle w:val="Bold"/>
        </w:rPr>
        <w:t>Contractstatus</w:t>
      </w:r>
      <w:r w:rsidR="00F365A8">
        <w:rPr>
          <w:rStyle w:val="Bold"/>
        </w:rPr>
        <w:t>. Hier kan tevens worden vermeld of het de status als actief geldt.</w:t>
      </w:r>
    </w:p>
    <w:p w14:paraId="0D5E76CA" w14:textId="3CD152EF" w:rsidR="002762F0" w:rsidRPr="00807F68" w:rsidRDefault="002762F0" w:rsidP="00807F68">
      <w:pPr>
        <w:pStyle w:val="Opsomming1"/>
        <w:rPr>
          <w:rStyle w:val="Bold"/>
          <w:b w:val="0"/>
        </w:rPr>
      </w:pPr>
      <w:r w:rsidRPr="00807F68">
        <w:rPr>
          <w:rStyle w:val="Bold"/>
          <w:bCs/>
        </w:rPr>
        <w:t>Betaalwijze</w:t>
      </w:r>
      <w:r w:rsidRPr="00807F68">
        <w:rPr>
          <w:rStyle w:val="Bold"/>
          <w:b w:val="0"/>
        </w:rPr>
        <w:t xml:space="preserve">: </w:t>
      </w:r>
      <w:r w:rsidR="00C41EBE" w:rsidRPr="00807F68">
        <w:rPr>
          <w:rStyle w:val="Bold"/>
          <w:b w:val="0"/>
        </w:rPr>
        <w:t xml:space="preserve">Geeft aan op welke manier de betalingen geïncasseerd worden. Deze mogelijkheden kunnen toegevoegd of gewijzigd worden in menu Beheer </w:t>
      </w:r>
      <w:r w:rsidR="00225D3E" w:rsidRPr="00807F68">
        <w:rPr>
          <w:rStyle w:val="Bold"/>
          <w:rFonts w:ascii="Arial" w:hAnsi="Arial" w:cs="Arial"/>
          <w:b w:val="0"/>
        </w:rPr>
        <w:t>→</w:t>
      </w:r>
      <w:r w:rsidR="00C41EBE" w:rsidRPr="00807F68">
        <w:rPr>
          <w:rStyle w:val="Bold"/>
          <w:b w:val="0"/>
        </w:rPr>
        <w:t xml:space="preserve"> Financieel </w:t>
      </w:r>
      <w:r w:rsidR="00225D3E" w:rsidRPr="00807F68">
        <w:rPr>
          <w:rStyle w:val="Bold"/>
          <w:rFonts w:ascii="Arial" w:hAnsi="Arial" w:cs="Arial"/>
          <w:b w:val="0"/>
        </w:rPr>
        <w:t>→</w:t>
      </w:r>
      <w:r w:rsidR="00C41EBE" w:rsidRPr="00807F68">
        <w:rPr>
          <w:rStyle w:val="Bold"/>
          <w:b w:val="0"/>
        </w:rPr>
        <w:t xml:space="preserve"> Betaalwijze</w:t>
      </w:r>
      <w:r w:rsidR="006964A7" w:rsidRPr="00807F68">
        <w:rPr>
          <w:rStyle w:val="Bold"/>
          <w:b w:val="0"/>
        </w:rPr>
        <w:t>.</w:t>
      </w:r>
      <w:r w:rsidR="008B3837" w:rsidRPr="00807F68">
        <w:rPr>
          <w:rStyle w:val="Bold"/>
          <w:b w:val="0"/>
        </w:rPr>
        <w:t xml:space="preserve"> Als er voor één klant meerdere contracten zijn met verschillende betaalwijzen, dan zal er voor elke betaalwijze een aparte factuur worden gegenereerd.</w:t>
      </w:r>
    </w:p>
    <w:p w14:paraId="7BFFDBBA" w14:textId="77777777" w:rsidR="009E5421" w:rsidRDefault="009E5421" w:rsidP="00762DDB">
      <w:pPr>
        <w:pStyle w:val="Opsomming1"/>
      </w:pPr>
      <w:r w:rsidRPr="009E5421">
        <w:rPr>
          <w:rStyle w:val="Bold"/>
        </w:rPr>
        <w:t>Overkoepelend contract</w:t>
      </w:r>
      <w:r>
        <w:t xml:space="preserve">: Indien er een overkoepelend contract is gedefinieerd, bijvoorbeeld een raamcontract bij een moeder-dochterbedrijf dan kan dit hier worden aangegeven. </w:t>
      </w:r>
      <w:r w:rsidRPr="00147799">
        <w:rPr>
          <w:i/>
        </w:rPr>
        <w:t>Let op: in het menu Klanten kan bij het aanmaken van een nieuwe klant worden aangegeven</w:t>
      </w:r>
      <w:r w:rsidR="003D08BF" w:rsidRPr="00147799">
        <w:rPr>
          <w:i/>
        </w:rPr>
        <w:t xml:space="preserve"> over er een moeder-dochter relatie is tussen bedrijven. </w:t>
      </w:r>
    </w:p>
    <w:p w14:paraId="219D5F31" w14:textId="77777777" w:rsidR="002762F0" w:rsidRDefault="002762F0" w:rsidP="00762DDB">
      <w:pPr>
        <w:pStyle w:val="Opsomming1"/>
      </w:pPr>
      <w:r>
        <w:rPr>
          <w:rStyle w:val="Bold"/>
        </w:rPr>
        <w:t>Betaalperiode</w:t>
      </w:r>
      <w:r w:rsidRPr="002762F0">
        <w:t>:</w:t>
      </w:r>
      <w:r w:rsidR="00C41EBE">
        <w:t xml:space="preserve"> </w:t>
      </w:r>
      <w:r w:rsidR="00336CE8">
        <w:t xml:space="preserve">De betaalperiode is de periode waarbinnen het gefactureerde bedrag dient te worden betaald. </w:t>
      </w:r>
    </w:p>
    <w:p w14:paraId="2D598E94" w14:textId="77777777" w:rsidR="00FC28B1" w:rsidRDefault="002762F0" w:rsidP="00762DDB">
      <w:pPr>
        <w:pStyle w:val="Opsomming1"/>
      </w:pPr>
      <w:r>
        <w:rPr>
          <w:rStyle w:val="Bold"/>
        </w:rPr>
        <w:t>Rekeningnummer</w:t>
      </w:r>
      <w:r w:rsidRPr="002762F0">
        <w:t>:</w:t>
      </w:r>
      <w:r w:rsidR="00EE5C7C">
        <w:rPr>
          <w:rStyle w:val="CommentReference"/>
          <w:color w:val="auto"/>
        </w:rPr>
        <w:t xml:space="preserve"> </w:t>
      </w:r>
      <w:r w:rsidR="00EE5C7C" w:rsidRPr="00EE5C7C">
        <w:rPr>
          <w:rStyle w:val="CommentReference"/>
          <w:color w:val="auto"/>
          <w:sz w:val="18"/>
          <w:szCs w:val="18"/>
        </w:rPr>
        <w:t>Dit is het rekeningnummer van de klant voor het bepaalde contract waar zij betalingen mee verrichten.</w:t>
      </w:r>
    </w:p>
    <w:p w14:paraId="5FBF8AF2" w14:textId="77777777" w:rsidR="003D08BF" w:rsidRDefault="003D08BF" w:rsidP="00C21762">
      <w:pPr>
        <w:rPr>
          <w:rStyle w:val="Bold"/>
        </w:rPr>
      </w:pPr>
      <w:r>
        <w:lastRenderedPageBreak/>
        <w:t xml:space="preserve">Klik vervolgens op </w:t>
      </w:r>
      <w:r w:rsidR="00843206">
        <w:rPr>
          <w:rStyle w:val="Bold"/>
        </w:rPr>
        <w:t>Opslaan.</w:t>
      </w:r>
    </w:p>
    <w:p w14:paraId="5242552F" w14:textId="77777777" w:rsidR="00170997" w:rsidRDefault="00170997" w:rsidP="00C21762">
      <w:pPr>
        <w:rPr>
          <w:rStyle w:val="Bold"/>
        </w:rPr>
      </w:pPr>
    </w:p>
    <w:p w14:paraId="55CABBCC" w14:textId="63C8724E" w:rsidR="0058325E" w:rsidRDefault="0058325E" w:rsidP="0058325E">
      <w:r>
        <w:t>U komt nu in het een volgend scherm. (Zie</w:t>
      </w:r>
      <w:r w:rsidR="004877F8">
        <w:t xml:space="preserve"> </w:t>
      </w:r>
      <w:r w:rsidR="004877F8">
        <w:fldChar w:fldCharType="begin"/>
      </w:r>
      <w:r w:rsidR="004877F8">
        <w:instrText xml:space="preserve"> REF _Ref472339400 \h </w:instrText>
      </w:r>
      <w:r w:rsidR="004877F8">
        <w:fldChar w:fldCharType="separate"/>
      </w:r>
      <w:r w:rsidR="00772168">
        <w:t>Figuur 10</w:t>
      </w:r>
      <w:r w:rsidR="00772168">
        <w:noBreakHyphen/>
        <w:t>3</w:t>
      </w:r>
      <w:r w:rsidR="004877F8">
        <w:fldChar w:fldCharType="end"/>
      </w:r>
      <w:r>
        <w:t>). In dit overzicht kunnen contractregels worden aangemaakt en documenten worden toegevoegd. U ziet tevens of en welke subcontracten e</w:t>
      </w:r>
      <w:r w:rsidR="00670A1E">
        <w:t>r</w:t>
      </w:r>
      <w:r>
        <w:t xml:space="preserve"> onder het hoofdcontract hangen. </w:t>
      </w:r>
    </w:p>
    <w:p w14:paraId="5D936523" w14:textId="77777777" w:rsidR="002B2C5E" w:rsidRDefault="002B2C5E" w:rsidP="0058325E"/>
    <w:p w14:paraId="7A9BDC5C" w14:textId="77777777" w:rsidR="0058325E" w:rsidRDefault="00785FD3" w:rsidP="0058325E">
      <w:pPr>
        <w:keepNext/>
      </w:pPr>
      <w:r>
        <w:rPr>
          <w:lang w:eastAsia="nl-NL"/>
        </w:rPr>
        <w:drawing>
          <wp:inline distT="0" distB="0" distL="0" distR="0" wp14:anchorId="48D40303" wp14:editId="6A33BF8D">
            <wp:extent cx="6049010" cy="3962400"/>
            <wp:effectExtent l="0" t="0" r="889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overzicht contract.png"/>
                    <pic:cNvPicPr/>
                  </pic:nvPicPr>
                  <pic:blipFill>
                    <a:blip r:embed="rId101">
                      <a:extLst>
                        <a:ext uri="{28A0092B-C50C-407E-A947-70E740481C1C}">
                          <a14:useLocalDpi xmlns:a14="http://schemas.microsoft.com/office/drawing/2010/main" val="0"/>
                        </a:ext>
                      </a:extLst>
                    </a:blip>
                    <a:stretch>
                      <a:fillRect/>
                    </a:stretch>
                  </pic:blipFill>
                  <pic:spPr>
                    <a:xfrm>
                      <a:off x="0" y="0"/>
                      <a:ext cx="6049010" cy="3962400"/>
                    </a:xfrm>
                    <a:prstGeom prst="rect">
                      <a:avLst/>
                    </a:prstGeom>
                  </pic:spPr>
                </pic:pic>
              </a:graphicData>
            </a:graphic>
          </wp:inline>
        </w:drawing>
      </w:r>
    </w:p>
    <w:p w14:paraId="7E864FF2" w14:textId="356DDF56" w:rsidR="00930C48" w:rsidRDefault="00930C48" w:rsidP="003B02B2">
      <w:pPr>
        <w:pStyle w:val="Caption"/>
      </w:pPr>
      <w:bookmarkStart w:id="274" w:name="_Ref472339400"/>
      <w:bookmarkStart w:id="275" w:name="_Ref472339393"/>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bookmarkEnd w:id="274"/>
      <w:r>
        <w:t>: Contractinformatie</w:t>
      </w:r>
      <w:bookmarkEnd w:id="275"/>
    </w:p>
    <w:p w14:paraId="1DCF42D5" w14:textId="4D283A95" w:rsidR="009544AC" w:rsidRDefault="009544AC" w:rsidP="006F6E29">
      <w:pPr>
        <w:pStyle w:val="Heading3"/>
      </w:pPr>
      <w:bookmarkStart w:id="276" w:name="_Toc41561772"/>
      <w:bookmarkStart w:id="277" w:name="_Toc64306919"/>
      <w:r>
        <w:t>Contactregels en contractregelperiodes</w:t>
      </w:r>
      <w:bookmarkEnd w:id="276"/>
      <w:bookmarkEnd w:id="277"/>
    </w:p>
    <w:p w14:paraId="3E8C0CAE" w14:textId="22D61D61" w:rsidR="009544AC" w:rsidRDefault="009544AC" w:rsidP="008120E7">
      <w:r>
        <w:t>E</w:t>
      </w:r>
      <w:r w:rsidR="00DA5F68">
        <w:t>en contractregel kan best</w:t>
      </w:r>
      <w:r>
        <w:t xml:space="preserve">aan uit één of meerdere contractregelperiodes. De contractregel bevat generieke informatie en een contractregelperiode bevat specifieke informatie over de betreffende contractregel in een bepaalde periode. In veel gevallen zal de naam en de activiteit van een contractregel over de jaren niet gewijzigd worden, maar de prijzen die gerekend worden voor bijvoorbeeld een controleronde of een alarmopvolging </w:t>
      </w:r>
      <w:r w:rsidR="00061853">
        <w:t xml:space="preserve">zullen </w:t>
      </w:r>
      <w:r>
        <w:t xml:space="preserve">wel wijzigen. </w:t>
      </w:r>
      <w:r w:rsidR="003A6511">
        <w:t xml:space="preserve">Bijvoorbeeld bij het doorvoeren van </w:t>
      </w:r>
      <w:r>
        <w:t>een jaarlijkse indexatie</w:t>
      </w:r>
      <w:r w:rsidR="003A6511">
        <w:t xml:space="preserve"> (zie § </w:t>
      </w:r>
      <w:r w:rsidR="003A6511">
        <w:fldChar w:fldCharType="begin"/>
      </w:r>
      <w:r w:rsidR="003A6511">
        <w:instrText xml:space="preserve"> REF _Ref469392369 \r \h </w:instrText>
      </w:r>
      <w:r w:rsidR="003A6511">
        <w:fldChar w:fldCharType="separate"/>
      </w:r>
      <w:r w:rsidR="00772168">
        <w:t>22.2.6</w:t>
      </w:r>
      <w:r w:rsidR="003A6511">
        <w:fldChar w:fldCharType="end"/>
      </w:r>
      <w:r w:rsidR="003A6511">
        <w:t>)</w:t>
      </w:r>
      <w:r>
        <w:t xml:space="preserve">. </w:t>
      </w:r>
      <w:r w:rsidR="00061853">
        <w:t xml:space="preserve">Na het doorvoeren van een indexatie zullen er </w:t>
      </w:r>
      <w:r>
        <w:t>meerdere contractregelperiodes bestaan.</w:t>
      </w:r>
    </w:p>
    <w:p w14:paraId="3B2342FD" w14:textId="634809F0" w:rsidR="00DA5F68" w:rsidRDefault="00DA5F68" w:rsidP="008120E7"/>
    <w:p w14:paraId="225F76F4" w14:textId="329E7EC3" w:rsidR="00930C48" w:rsidRDefault="00A114B9" w:rsidP="008120E7">
      <w:r>
        <w:t xml:space="preserve">In de detailschermen van zowel </w:t>
      </w:r>
      <w:r w:rsidR="00930C48">
        <w:t xml:space="preserve">een contractregel </w:t>
      </w:r>
      <w:r>
        <w:t xml:space="preserve">als een contractregelperiode </w:t>
      </w:r>
      <w:r w:rsidR="00571878">
        <w:t xml:space="preserve">wordt een </w:t>
      </w:r>
      <w:r w:rsidR="00930C48">
        <w:t xml:space="preserve">tijdslijn </w:t>
      </w:r>
      <w:r w:rsidR="00571878">
        <w:t>getoond waarin te zien is hoe de contractregel is onderverdeeld in contractregelperiodes</w:t>
      </w:r>
      <w:r w:rsidR="00930C48">
        <w:t xml:space="preserve">. Door op de knoppen </w:t>
      </w:r>
      <w:r w:rsidR="00930C48" w:rsidRPr="00930C48">
        <w:rPr>
          <w:rStyle w:val="Bold"/>
        </w:rPr>
        <w:t>&lt;</w:t>
      </w:r>
      <w:r w:rsidR="00930C48">
        <w:t xml:space="preserve"> en </w:t>
      </w:r>
      <w:r w:rsidR="00930C48" w:rsidRPr="00930C48">
        <w:rPr>
          <w:rStyle w:val="Bold"/>
        </w:rPr>
        <w:t>&gt;</w:t>
      </w:r>
      <w:r w:rsidR="00930C48">
        <w:t xml:space="preserve"> te klikken kan de tijdslijn worden verschoven. Daarnaast kunnen de vergrootglazen gebruikt worden </w:t>
      </w:r>
      <w:r w:rsidR="00571878">
        <w:t xml:space="preserve">om </w:t>
      </w:r>
      <w:r w:rsidR="00930C48">
        <w:t xml:space="preserve">in- en uit te zoomen, zie </w:t>
      </w:r>
      <w:r w:rsidR="00930C48">
        <w:fldChar w:fldCharType="begin"/>
      </w:r>
      <w:r w:rsidR="00930C48">
        <w:instrText xml:space="preserve"> REF _Ref472331478 \h </w:instrText>
      </w:r>
      <w:r w:rsidR="00930C48">
        <w:fldChar w:fldCharType="separate"/>
      </w:r>
      <w:r w:rsidR="00772168">
        <w:t>Figuur 10</w:t>
      </w:r>
      <w:r w:rsidR="00772168">
        <w:noBreakHyphen/>
        <w:t>5</w:t>
      </w:r>
      <w:r w:rsidR="00930C48">
        <w:fldChar w:fldCharType="end"/>
      </w:r>
      <w:r w:rsidR="00930C48">
        <w:t>.</w:t>
      </w:r>
    </w:p>
    <w:p w14:paraId="053E3192" w14:textId="4A008C64" w:rsidR="00BE1807" w:rsidRDefault="005C1FAD" w:rsidP="008120E7">
      <w:r>
        <w:lastRenderedPageBreak/>
        <w:t xml:space="preserve">Bij het </w:t>
      </w:r>
      <w:r w:rsidR="00F6240C">
        <w:t>openen van een contractregel zal automatisch het detailscherm van de actieve contr</w:t>
      </w:r>
      <w:r w:rsidR="00BE1807">
        <w:t xml:space="preserve">actregelperiode worden geopend, zie </w:t>
      </w:r>
      <w:r w:rsidR="00E74E46">
        <w:fldChar w:fldCharType="begin"/>
      </w:r>
      <w:r w:rsidR="00E74E46">
        <w:instrText xml:space="preserve"> REF _Ref516499555 \h </w:instrText>
      </w:r>
      <w:r w:rsidR="00E74E46">
        <w:fldChar w:fldCharType="separate"/>
      </w:r>
      <w:r w:rsidR="00772168">
        <w:t>Figuur 10</w:t>
      </w:r>
      <w:r w:rsidR="00772168">
        <w:noBreakHyphen/>
        <w:t>4</w:t>
      </w:r>
      <w:r w:rsidR="00E74E46">
        <w:fldChar w:fldCharType="end"/>
      </w:r>
      <w:r w:rsidR="00E74E46">
        <w:t>.</w:t>
      </w:r>
    </w:p>
    <w:p w14:paraId="274D428C" w14:textId="77777777" w:rsidR="00E74E46" w:rsidRDefault="00E74E46" w:rsidP="008120E7"/>
    <w:p w14:paraId="014C4E35" w14:textId="77777777" w:rsidR="00E74E46" w:rsidRDefault="00BE1807" w:rsidP="00E74E46">
      <w:pPr>
        <w:keepNext/>
      </w:pPr>
      <w:r>
        <w:rPr>
          <w:lang w:eastAsia="nl-NL"/>
        </w:rPr>
        <w:drawing>
          <wp:inline distT="0" distB="0" distL="0" distR="0" wp14:anchorId="2CFC4234" wp14:editId="08950182">
            <wp:extent cx="6049010" cy="3884642"/>
            <wp:effectExtent l="0" t="0" r="8890" b="1905"/>
            <wp:docPr id="258" name="Afbeelding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contractregelperiode.png"/>
                    <pic:cNvPicPr/>
                  </pic:nvPicPr>
                  <pic:blipFill>
                    <a:blip r:embed="rId102">
                      <a:extLst>
                        <a:ext uri="{28A0092B-C50C-407E-A947-70E740481C1C}">
                          <a14:useLocalDpi xmlns:a14="http://schemas.microsoft.com/office/drawing/2010/main" val="0"/>
                        </a:ext>
                      </a:extLst>
                    </a:blip>
                    <a:stretch>
                      <a:fillRect/>
                    </a:stretch>
                  </pic:blipFill>
                  <pic:spPr>
                    <a:xfrm>
                      <a:off x="0" y="0"/>
                      <a:ext cx="6049010" cy="3884642"/>
                    </a:xfrm>
                    <a:prstGeom prst="rect">
                      <a:avLst/>
                    </a:prstGeom>
                  </pic:spPr>
                </pic:pic>
              </a:graphicData>
            </a:graphic>
          </wp:inline>
        </w:drawing>
      </w:r>
    </w:p>
    <w:p w14:paraId="39DF4626" w14:textId="18B991F3" w:rsidR="00BE1807" w:rsidRDefault="00E74E46" w:rsidP="003B02B2">
      <w:pPr>
        <w:pStyle w:val="Caption"/>
      </w:pPr>
      <w:bookmarkStart w:id="278" w:name="_Ref516499555"/>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w:t>
      </w:r>
      <w:r w:rsidR="004C7FFA">
        <w:fldChar w:fldCharType="end"/>
      </w:r>
      <w:bookmarkEnd w:id="278"/>
      <w:r>
        <w:t>: Detailscherm van contractregelperiode</w:t>
      </w:r>
    </w:p>
    <w:p w14:paraId="30FD075E" w14:textId="40541800" w:rsidR="00BE1807" w:rsidRDefault="00E74E46" w:rsidP="008120E7">
      <w:r>
        <w:t>Bovenaan het scherm wordt een tijdbalk getoond met daarin de contractregelperiodes. De geselecteerde contractregelperiode wordt oranje ingekleurd. Eventuele inactieve contractregelperiodes worden grijs ingekleurd.</w:t>
      </w:r>
      <w:r w:rsidR="006169CA">
        <w:t xml:space="preserve"> Door in de tijdsbalk te klikken kan er eenvoudig naar een andere contractregelperiode worden gesprongen.</w:t>
      </w:r>
    </w:p>
    <w:p w14:paraId="3CA0561E" w14:textId="210330E3" w:rsidR="00E74E46" w:rsidRDefault="00E74E46" w:rsidP="008120E7">
      <w:r>
        <w:t xml:space="preserve">In het blok </w:t>
      </w:r>
      <w:r w:rsidRPr="006169CA">
        <w:rPr>
          <w:rStyle w:val="Bold"/>
        </w:rPr>
        <w:t>Contractregel</w:t>
      </w:r>
      <w:r>
        <w:t xml:space="preserve"> ziet u de velden die voor elk van de contractregelperiodes gelden. Via de Wijzigen knop kunt u wijzigingen </w:t>
      </w:r>
      <w:r w:rsidR="006169CA">
        <w:t>aanbrengen in deze algemene gegevens.</w:t>
      </w:r>
    </w:p>
    <w:p w14:paraId="5D87034E" w14:textId="77777777" w:rsidR="006169CA" w:rsidRDefault="004357BA" w:rsidP="008120E7">
      <w:r>
        <w:t xml:space="preserve">In het </w:t>
      </w:r>
      <w:r w:rsidR="006169CA">
        <w:t xml:space="preserve">blok </w:t>
      </w:r>
      <w:r w:rsidR="006169CA" w:rsidRPr="006169CA">
        <w:rPr>
          <w:rStyle w:val="Bold"/>
        </w:rPr>
        <w:t>Details van deze periode</w:t>
      </w:r>
      <w:r w:rsidR="006169CA">
        <w:t xml:space="preserve"> zijn de gegevens van deze periode zichtbaar. Hier kunnen alle prijsafspraken van deze periode worden bekeken. Onderaan dit blok ziet u 3 knoppen die u kunt gebruiken om wijzigingen door te voeren:</w:t>
      </w:r>
    </w:p>
    <w:p w14:paraId="7113C89F" w14:textId="6E10C10C" w:rsidR="006169CA" w:rsidRDefault="006169CA" w:rsidP="00762DDB">
      <w:pPr>
        <w:pStyle w:val="Opsomming1"/>
      </w:pPr>
      <w:r w:rsidRPr="006169CA">
        <w:rPr>
          <w:rStyle w:val="Bold"/>
        </w:rPr>
        <w:t>Wijzigen</w:t>
      </w:r>
      <w:r>
        <w:t>: Gebruik deze knop om wijzigingen binnen de geselecteerde periode door te voeren.</w:t>
      </w:r>
    </w:p>
    <w:p w14:paraId="13CAC9CC" w14:textId="09B5A4B4" w:rsidR="006169CA" w:rsidRDefault="006169CA" w:rsidP="00762DDB">
      <w:pPr>
        <w:pStyle w:val="Opsomming1"/>
      </w:pPr>
      <w:r w:rsidRPr="006169CA">
        <w:rPr>
          <w:rStyle w:val="Bold"/>
        </w:rPr>
        <w:t>Looptijd aanpassen</w:t>
      </w:r>
      <w:r>
        <w:t>: Gebruik deze knop als u de geldigheidsduur van deze contractregelperiode wilt wijzigen. Zie § </w:t>
      </w:r>
      <w:r>
        <w:fldChar w:fldCharType="begin"/>
      </w:r>
      <w:r>
        <w:instrText xml:space="preserve"> REF _Ref516500750 \r \h  \* MERGEFORMAT </w:instrText>
      </w:r>
      <w:r>
        <w:fldChar w:fldCharType="separate"/>
      </w:r>
      <w:r w:rsidR="00772168">
        <w:t>10.2.5</w:t>
      </w:r>
      <w:r>
        <w:fldChar w:fldCharType="end"/>
      </w:r>
      <w:r>
        <w:t xml:space="preserve"> voor meer informatie.</w:t>
      </w:r>
    </w:p>
    <w:p w14:paraId="549AC4E5" w14:textId="744C99BD" w:rsidR="006169CA" w:rsidRDefault="006169CA" w:rsidP="00762DDB">
      <w:pPr>
        <w:pStyle w:val="Opsomming1"/>
      </w:pPr>
      <w:r w:rsidRPr="006169CA">
        <w:rPr>
          <w:rStyle w:val="Bold"/>
        </w:rPr>
        <w:t>Periode splitsen</w:t>
      </w:r>
      <w:r>
        <w:t xml:space="preserve">: Gebruik deze knop als u </w:t>
      </w:r>
      <w:r w:rsidR="00060BD3">
        <w:t>de financië</w:t>
      </w:r>
      <w:r>
        <w:t xml:space="preserve">le afspraken vanaf een bepaalde datum wilt wijzigen (bijvoorbeeld voor </w:t>
      </w:r>
      <w:r w:rsidR="00060BD3">
        <w:t xml:space="preserve">het </w:t>
      </w:r>
      <w:r>
        <w:t>handmatig index</w:t>
      </w:r>
      <w:r w:rsidR="00060BD3">
        <w:t>eren van prijzen</w:t>
      </w:r>
      <w:r>
        <w:t>). Zie § </w:t>
      </w:r>
      <w:r>
        <w:fldChar w:fldCharType="begin"/>
      </w:r>
      <w:r>
        <w:instrText xml:space="preserve"> REF _Ref516500877 \r \h  \* MERGEFORMAT </w:instrText>
      </w:r>
      <w:r>
        <w:fldChar w:fldCharType="separate"/>
      </w:r>
      <w:r w:rsidR="00772168">
        <w:t>10.2.4</w:t>
      </w:r>
      <w:r>
        <w:fldChar w:fldCharType="end"/>
      </w:r>
      <w:r>
        <w:t xml:space="preserve"> voor meer informatie.</w:t>
      </w:r>
    </w:p>
    <w:p w14:paraId="264D21F0" w14:textId="2EEFCEE4" w:rsidR="004357BA" w:rsidRDefault="00060BD3" w:rsidP="008120E7">
      <w:r>
        <w:lastRenderedPageBreak/>
        <w:t xml:space="preserve">Een andere nuttig overzicht van de verschillende contractregelperiodes vindt u in het detailscherm van de contractregel. Om dit scherm te openen klikt u op de link achter Contractregel in het blok Contractregel in </w:t>
      </w:r>
      <w:r>
        <w:fldChar w:fldCharType="begin"/>
      </w:r>
      <w:r>
        <w:instrText xml:space="preserve"> REF _Ref516499555 \h </w:instrText>
      </w:r>
      <w:r>
        <w:fldChar w:fldCharType="separate"/>
      </w:r>
      <w:r w:rsidR="00772168">
        <w:t>Figuur 10</w:t>
      </w:r>
      <w:r w:rsidR="00772168">
        <w:noBreakHyphen/>
        <w:t>4</w:t>
      </w:r>
      <w:r>
        <w:fldChar w:fldCharType="end"/>
      </w:r>
      <w:r>
        <w:t xml:space="preserve">. U ziet dan een scherm zoals in </w:t>
      </w:r>
      <w:r>
        <w:fldChar w:fldCharType="begin"/>
      </w:r>
      <w:r>
        <w:instrText xml:space="preserve"> REF _Ref472331478 \h </w:instrText>
      </w:r>
      <w:r>
        <w:fldChar w:fldCharType="separate"/>
      </w:r>
      <w:r w:rsidR="00772168">
        <w:t>Figuur 10</w:t>
      </w:r>
      <w:r w:rsidR="00772168">
        <w:noBreakHyphen/>
        <w:t>5</w:t>
      </w:r>
      <w:r>
        <w:fldChar w:fldCharType="end"/>
      </w:r>
      <w:r>
        <w:t>.</w:t>
      </w:r>
    </w:p>
    <w:p w14:paraId="6E19618B" w14:textId="5EBFF839" w:rsidR="00060BD3" w:rsidRDefault="00060BD3" w:rsidP="008120E7"/>
    <w:p w14:paraId="05A27DC0" w14:textId="7BA5C6E5" w:rsidR="00060BD3" w:rsidRDefault="00060BD3" w:rsidP="008120E7">
      <w:r>
        <w:rPr>
          <w:lang w:eastAsia="nl-NL"/>
        </w:rPr>
        <w:drawing>
          <wp:inline distT="0" distB="0" distL="0" distR="0" wp14:anchorId="21CC411F" wp14:editId="7E45CE5F">
            <wp:extent cx="6049010" cy="2714004"/>
            <wp:effectExtent l="0" t="0" r="8890" b="0"/>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ontractregeldetail.png"/>
                    <pic:cNvPicPr/>
                  </pic:nvPicPr>
                  <pic:blipFill>
                    <a:blip r:embed="rId103">
                      <a:extLst>
                        <a:ext uri="{28A0092B-C50C-407E-A947-70E740481C1C}">
                          <a14:useLocalDpi xmlns:a14="http://schemas.microsoft.com/office/drawing/2010/main" val="0"/>
                        </a:ext>
                      </a:extLst>
                    </a:blip>
                    <a:stretch>
                      <a:fillRect/>
                    </a:stretch>
                  </pic:blipFill>
                  <pic:spPr>
                    <a:xfrm>
                      <a:off x="0" y="0"/>
                      <a:ext cx="6049010" cy="2714004"/>
                    </a:xfrm>
                    <a:prstGeom prst="rect">
                      <a:avLst/>
                    </a:prstGeom>
                  </pic:spPr>
                </pic:pic>
              </a:graphicData>
            </a:graphic>
          </wp:inline>
        </w:drawing>
      </w:r>
    </w:p>
    <w:p w14:paraId="5DB228E8" w14:textId="5E1A0E7E" w:rsidR="00930C48" w:rsidRDefault="00DA5F68" w:rsidP="003B02B2">
      <w:pPr>
        <w:pStyle w:val="Caption"/>
      </w:pPr>
      <w:bookmarkStart w:id="279" w:name="_Ref472331478"/>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bookmarkEnd w:id="279"/>
      <w:r>
        <w:t>: Contractregel</w:t>
      </w:r>
      <w:r w:rsidR="00060BD3">
        <w:t>detailscherm met</w:t>
      </w:r>
      <w:r>
        <w:t xml:space="preserve"> contractregelperiodes</w:t>
      </w:r>
      <w:bookmarkStart w:id="280" w:name="_Toc460250639"/>
      <w:bookmarkStart w:id="281" w:name="_Ref467508274"/>
      <w:bookmarkStart w:id="282" w:name="_Ref469390603"/>
      <w:bookmarkStart w:id="283" w:name="_Ref470611613"/>
    </w:p>
    <w:p w14:paraId="33F2EC6B" w14:textId="5979E366" w:rsidR="00930C48" w:rsidRDefault="00060BD3" w:rsidP="00930C48">
      <w:r>
        <w:t>In dit scherm ziet u wederom een tijdslijn met daarin de beschikbare contractregelperiodes. Er is nu geen oranje balk te zien, omdat er geen contractregelperiode is geselecteerd.</w:t>
      </w:r>
    </w:p>
    <w:p w14:paraId="09709068" w14:textId="598FE0C9" w:rsidR="00060BD3" w:rsidRPr="00930C48" w:rsidRDefault="00060BD3" w:rsidP="00930C48">
      <w:r>
        <w:t>Onder de tijdslijn worden de contractregelperiodes nu nogmaals opgesomd met daarin een overzicht van de ingestelde prijzen per periode. U kunt nu op 2 manieren naar een contractregelperiode navigeren: Door te klikken in de tijdslijn, of door te klikken op één van de regels onder de tijdslijn.</w:t>
      </w:r>
    </w:p>
    <w:p w14:paraId="63EF75FF" w14:textId="3165624D" w:rsidR="00C21762" w:rsidRDefault="0058325E" w:rsidP="006F6E29">
      <w:pPr>
        <w:pStyle w:val="Heading3"/>
      </w:pPr>
      <w:bookmarkStart w:id="284" w:name="_Ref472349789"/>
      <w:bookmarkStart w:id="285" w:name="_Toc41561773"/>
      <w:bookmarkStart w:id="286" w:name="_Toc64306920"/>
      <w:r>
        <w:t>Contractregels toevoegen</w:t>
      </w:r>
      <w:bookmarkEnd w:id="280"/>
      <w:bookmarkEnd w:id="281"/>
      <w:bookmarkEnd w:id="282"/>
      <w:bookmarkEnd w:id="283"/>
      <w:bookmarkEnd w:id="284"/>
      <w:bookmarkEnd w:id="285"/>
      <w:bookmarkEnd w:id="286"/>
    </w:p>
    <w:p w14:paraId="748E9E23" w14:textId="59F9F65A" w:rsidR="008C1B82" w:rsidRPr="00F159CF" w:rsidRDefault="008C1B82" w:rsidP="008C1B82">
      <w:r>
        <w:t xml:space="preserve">Een contractregel bevat alle operationele en financiële afspraken voor één </w:t>
      </w:r>
      <w:r w:rsidR="003D6577">
        <w:t>activiteit</w:t>
      </w:r>
      <w:r>
        <w:t>. In een contractregel kunnen deze afspraken worden vastgelegd.</w:t>
      </w:r>
      <w:r w:rsidR="00FD4EA1">
        <w:t xml:space="preserve"> </w:t>
      </w:r>
      <w:r w:rsidR="003D6577">
        <w:t>E</w:t>
      </w:r>
      <w:r w:rsidR="00FD4EA1">
        <w:t>en contractregel k</w:t>
      </w:r>
      <w:r w:rsidR="003D6577">
        <w:t xml:space="preserve">an opgesplitst worden in </w:t>
      </w:r>
      <w:r w:rsidR="00FD4EA1">
        <w:t>meerdere contractregelperiodes.</w:t>
      </w:r>
      <w:r>
        <w:t xml:space="preserve"> Aan deze cont</w:t>
      </w:r>
      <w:r w:rsidR="00670A1E">
        <w:t>ractregel</w:t>
      </w:r>
      <w:r w:rsidR="003D6577">
        <w:t>periodes</w:t>
      </w:r>
      <w:r w:rsidR="00670A1E">
        <w:t xml:space="preserve"> kunnen </w:t>
      </w:r>
      <w:r>
        <w:t xml:space="preserve">vervolgens objecten en taken </w:t>
      </w:r>
      <w:r w:rsidR="003D6577">
        <w:t xml:space="preserve">gekoppeld </w:t>
      </w:r>
      <w:r w:rsidR="00670A1E">
        <w:t>worden</w:t>
      </w:r>
      <w:r>
        <w:t xml:space="preserve">. </w:t>
      </w:r>
      <w:r w:rsidR="00F159CF">
        <w:t xml:space="preserve">Klik in </w:t>
      </w:r>
      <w:r w:rsidR="00235F6A">
        <w:t>het contractinformati</w:t>
      </w:r>
      <w:r w:rsidR="00A114B9">
        <w:t>e</w:t>
      </w:r>
      <w:r w:rsidR="00235F6A">
        <w:t>scherm (</w:t>
      </w:r>
      <w:r w:rsidR="00235F6A">
        <w:fldChar w:fldCharType="begin"/>
      </w:r>
      <w:r w:rsidR="00235F6A">
        <w:instrText xml:space="preserve"> REF _Ref472339400 \h </w:instrText>
      </w:r>
      <w:r w:rsidR="00235F6A">
        <w:fldChar w:fldCharType="separate"/>
      </w:r>
      <w:r w:rsidR="00772168">
        <w:t>Figuur 10</w:t>
      </w:r>
      <w:r w:rsidR="00772168">
        <w:noBreakHyphen/>
        <w:t>3</w:t>
      </w:r>
      <w:r w:rsidR="00235F6A">
        <w:fldChar w:fldCharType="end"/>
      </w:r>
      <w:r w:rsidR="00235F6A">
        <w:t xml:space="preserve">) binnen </w:t>
      </w:r>
      <w:r w:rsidR="00F159CF">
        <w:t>de tabel</w:t>
      </w:r>
      <w:r w:rsidR="00235F6A">
        <w:t xml:space="preserve"> </w:t>
      </w:r>
      <w:r w:rsidR="00F159CF">
        <w:rPr>
          <w:b/>
        </w:rPr>
        <w:t>C</w:t>
      </w:r>
      <w:r w:rsidR="00F159CF" w:rsidRPr="00F159CF">
        <w:rPr>
          <w:b/>
        </w:rPr>
        <w:t>ontractregel</w:t>
      </w:r>
      <w:r w:rsidR="00F159CF">
        <w:rPr>
          <w:b/>
        </w:rPr>
        <w:t>s</w:t>
      </w:r>
      <w:r w:rsidR="00F159CF">
        <w:t xml:space="preserve"> op </w:t>
      </w:r>
      <w:r w:rsidR="00F159CF" w:rsidRPr="00F159CF">
        <w:rPr>
          <w:b/>
        </w:rPr>
        <w:t>nieuw</w:t>
      </w:r>
      <w:r w:rsidR="00F159CF">
        <w:t>.</w:t>
      </w:r>
    </w:p>
    <w:p w14:paraId="53ADBF42" w14:textId="4DA2D123" w:rsidR="008C1B82" w:rsidRDefault="008C1B82" w:rsidP="008C1B82">
      <w:pPr>
        <w:keepNext/>
      </w:pPr>
    </w:p>
    <w:p w14:paraId="436D6372" w14:textId="5D656128" w:rsidR="00DA5F68" w:rsidRDefault="00DA5F68" w:rsidP="008C1B82">
      <w:pPr>
        <w:keepNext/>
      </w:pPr>
      <w:r>
        <w:rPr>
          <w:lang w:eastAsia="nl-NL"/>
        </w:rPr>
        <w:drawing>
          <wp:inline distT="0" distB="0" distL="0" distR="0" wp14:anchorId="154D2E06" wp14:editId="4FF0C2BB">
            <wp:extent cx="6049010" cy="2094230"/>
            <wp:effectExtent l="0" t="0" r="8890" b="127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49010" cy="2094230"/>
                    </a:xfrm>
                    <a:prstGeom prst="rect">
                      <a:avLst/>
                    </a:prstGeom>
                  </pic:spPr>
                </pic:pic>
              </a:graphicData>
            </a:graphic>
          </wp:inline>
        </w:drawing>
      </w:r>
    </w:p>
    <w:p w14:paraId="4B8F351F" w14:textId="764C4FF7" w:rsidR="008C1B82" w:rsidRDefault="008C1B82" w:rsidP="003B02B2">
      <w:pPr>
        <w:pStyle w:val="Caption"/>
      </w:pPr>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6</w:t>
      </w:r>
      <w:r w:rsidR="004C7FFA">
        <w:fldChar w:fldCharType="end"/>
      </w:r>
      <w:r w:rsidR="00F159CF">
        <w:t>: Contractregel toevoegen</w:t>
      </w:r>
    </w:p>
    <w:p w14:paraId="4BF06446" w14:textId="5E98ACEC" w:rsidR="00B70D62" w:rsidRPr="00B70D62" w:rsidRDefault="00B70D62" w:rsidP="00762DDB">
      <w:pPr>
        <w:pStyle w:val="Opsomming1"/>
        <w:rPr>
          <w:rStyle w:val="Bold"/>
          <w:b w:val="0"/>
          <w:i/>
          <w:iCs/>
          <w:noProof/>
          <w:color w:val="00612D"/>
          <w:sz w:val="16"/>
          <w:szCs w:val="18"/>
        </w:rPr>
      </w:pPr>
      <w:r>
        <w:rPr>
          <w:rStyle w:val="Bold"/>
        </w:rPr>
        <w:t xml:space="preserve">Onder </w:t>
      </w:r>
      <w:r w:rsidRPr="00B70D62">
        <w:rPr>
          <w:rStyle w:val="Bold"/>
        </w:rPr>
        <w:t>Contractregelinformatie</w:t>
      </w:r>
      <w:r>
        <w:rPr>
          <w:rStyle w:val="Bold"/>
        </w:rPr>
        <w:t xml:space="preserve"> vult u de contract specifieke </w:t>
      </w:r>
      <w:r w:rsidR="00FE2E09">
        <w:rPr>
          <w:rStyle w:val="Bold"/>
        </w:rPr>
        <w:t>gegevens</w:t>
      </w:r>
      <w:r>
        <w:rPr>
          <w:rStyle w:val="Bold"/>
        </w:rPr>
        <w:t xml:space="preserve"> in:</w:t>
      </w:r>
    </w:p>
    <w:p w14:paraId="4FF5C08D" w14:textId="5B5C6D04" w:rsidR="008C1B82" w:rsidRDefault="008C1B82" w:rsidP="00762DDB">
      <w:pPr>
        <w:pStyle w:val="Opsomming1"/>
      </w:pPr>
      <w:r w:rsidRPr="008C1B82">
        <w:rPr>
          <w:rStyle w:val="Bold"/>
        </w:rPr>
        <w:t>Naam</w:t>
      </w:r>
      <w:r w:rsidR="00B70D62">
        <w:rPr>
          <w:rStyle w:val="Bold"/>
        </w:rPr>
        <w:t xml:space="preserve"> </w:t>
      </w:r>
      <w:r w:rsidR="00B70D62">
        <w:rPr>
          <w:noProof/>
          <w:lang w:eastAsia="nl-NL"/>
        </w:rPr>
        <w:drawing>
          <wp:inline distT="0" distB="0" distL="0" distR="0" wp14:anchorId="03CF0986" wp14:editId="38AD0FB4">
            <wp:extent cx="163830" cy="163830"/>
            <wp:effectExtent l="0" t="0" r="7620" b="7620"/>
            <wp:docPr id="157"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8C1B82">
        <w:rPr>
          <w:rStyle w:val="Bold"/>
        </w:rPr>
        <w:t xml:space="preserve"> en omschrijving</w:t>
      </w:r>
      <w:r>
        <w:t>: Voer de naam van de contractregel, zoals deze in het fysieke contract staat, in</w:t>
      </w:r>
      <w:r w:rsidR="00670A1E">
        <w:t>. Zo</w:t>
      </w:r>
      <w:r>
        <w:t xml:space="preserve"> nodig met een omschrijving.</w:t>
      </w:r>
    </w:p>
    <w:p w14:paraId="21E8B658" w14:textId="36BF4627" w:rsidR="00A95CBA" w:rsidRDefault="008C1B82" w:rsidP="00762DDB">
      <w:pPr>
        <w:pStyle w:val="Opsomming1"/>
      </w:pPr>
      <w:r w:rsidRPr="00A95CBA">
        <w:rPr>
          <w:rStyle w:val="Bold"/>
        </w:rPr>
        <w:t>Activiteit</w:t>
      </w:r>
      <w:r w:rsidR="002B2C5E">
        <w:rPr>
          <w:rStyle w:val="Bold"/>
        </w:rPr>
        <w:t xml:space="preserve"> </w:t>
      </w:r>
      <w:r w:rsidR="00A74797">
        <w:rPr>
          <w:noProof/>
          <w:lang w:eastAsia="nl-NL"/>
        </w:rPr>
        <w:drawing>
          <wp:inline distT="0" distB="0" distL="0" distR="0" wp14:anchorId="0A7518C3" wp14:editId="1F241A3D">
            <wp:extent cx="163830" cy="163830"/>
            <wp:effectExtent l="0" t="0" r="7620" b="7620"/>
            <wp:docPr id="67"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Kies uit het pull down menu een activiteit. Een activiteit is een product dat is aangemaakt in menu </w:t>
      </w:r>
      <w:r w:rsidRPr="00A95CBA">
        <w:rPr>
          <w:rStyle w:val="Bold"/>
        </w:rPr>
        <w:t>Beheer</w:t>
      </w:r>
      <w:r>
        <w:t xml:space="preserve"> </w:t>
      </w:r>
      <w:r w:rsidR="00225D3E">
        <w:rPr>
          <w:rFonts w:ascii="Arial" w:hAnsi="Arial" w:cs="Arial"/>
        </w:rPr>
        <w:t>→</w:t>
      </w:r>
      <w:r>
        <w:t xml:space="preserve"> </w:t>
      </w:r>
      <w:r w:rsidRPr="00A95CBA">
        <w:rPr>
          <w:rStyle w:val="Bold"/>
        </w:rPr>
        <w:t>Proces</w:t>
      </w:r>
      <w:r>
        <w:t>. Indien er geen passende activiteit aanwezig is,</w:t>
      </w:r>
      <w:r w:rsidR="00670A1E">
        <w:t xml:space="preserve"> maak deze dan aan </w:t>
      </w:r>
      <w:r>
        <w:t xml:space="preserve">via product in menu </w:t>
      </w:r>
      <w:r w:rsidRPr="00A95CBA">
        <w:rPr>
          <w:rStyle w:val="Bold"/>
        </w:rPr>
        <w:t>Beheer</w:t>
      </w:r>
      <w:r>
        <w:t xml:space="preserve"> </w:t>
      </w:r>
      <w:r w:rsidR="00225D3E">
        <w:rPr>
          <w:rFonts w:ascii="Arial" w:hAnsi="Arial" w:cs="Arial"/>
        </w:rPr>
        <w:t>→</w:t>
      </w:r>
      <w:r>
        <w:t xml:space="preserve"> </w:t>
      </w:r>
      <w:r w:rsidRPr="00A95CBA">
        <w:rPr>
          <w:rStyle w:val="Bold"/>
        </w:rPr>
        <w:t>Proces</w:t>
      </w:r>
      <w:r w:rsidR="00E10190">
        <w:rPr>
          <w:rStyle w:val="Bold"/>
        </w:rPr>
        <w:t xml:space="preserve"> </w:t>
      </w:r>
      <w:r w:rsidR="00225D3E">
        <w:rPr>
          <w:rStyle w:val="Bold"/>
          <w:rFonts w:ascii="Arial" w:hAnsi="Arial" w:cs="Arial"/>
        </w:rPr>
        <w:t>→</w:t>
      </w:r>
      <w:r w:rsidR="007A4536">
        <w:rPr>
          <w:rStyle w:val="Bold"/>
        </w:rPr>
        <w:t xml:space="preserve"> Activiteiten</w:t>
      </w:r>
      <w:r w:rsidR="007A4536">
        <w:t>.</w:t>
      </w:r>
    </w:p>
    <w:p w14:paraId="77A80EA1" w14:textId="77777777" w:rsidR="00670A1E" w:rsidRDefault="00670A1E" w:rsidP="008C1B82">
      <w:pPr>
        <w:rPr>
          <w:i/>
        </w:rPr>
      </w:pPr>
    </w:p>
    <w:p w14:paraId="05462D54" w14:textId="77777777" w:rsidR="008C1B82" w:rsidRDefault="00A95CBA" w:rsidP="008C1B82">
      <w:pPr>
        <w:rPr>
          <w:i/>
        </w:rPr>
      </w:pPr>
      <w:r w:rsidRPr="00A95CBA">
        <w:rPr>
          <w:i/>
        </w:rPr>
        <w:t>Let op: er zijn activiteiten waar een object aan gekoppeld kan worden, er zijn ook activiteiten waarbij dit niet kan (denk bijvoorbeeld aan chauffeursdiensten of persoonsbeveiliging).</w:t>
      </w:r>
      <w:r w:rsidR="0004033B">
        <w:rPr>
          <w:i/>
        </w:rPr>
        <w:t xml:space="preserve"> Activiteiten van het taaktype Receptie kunnen niet in de SequriX app worden uitgevoerd en moeten in de Backoffice worden uitgevoerd.</w:t>
      </w:r>
      <w:r w:rsidRPr="00A95CBA">
        <w:rPr>
          <w:i/>
        </w:rPr>
        <w:t xml:space="preserve"> </w:t>
      </w:r>
    </w:p>
    <w:p w14:paraId="7045A649" w14:textId="77777777" w:rsidR="00670A1E" w:rsidRDefault="00670A1E" w:rsidP="008C1B82">
      <w:pPr>
        <w:rPr>
          <w:i/>
        </w:rPr>
      </w:pPr>
    </w:p>
    <w:p w14:paraId="3B093641" w14:textId="14536C7B" w:rsidR="006A22B8" w:rsidRPr="00807F68" w:rsidRDefault="006A22B8" w:rsidP="00807F68">
      <w:pPr>
        <w:pStyle w:val="Opsomming1"/>
      </w:pPr>
      <w:r w:rsidRPr="00807F68">
        <w:rPr>
          <w:rStyle w:val="Bold"/>
        </w:rPr>
        <w:t>Melding en afmelding politie</w:t>
      </w:r>
      <w:r w:rsidRPr="00807F68">
        <w:t xml:space="preserve">: </w:t>
      </w:r>
      <w:r w:rsidR="00E633CC" w:rsidRPr="00807F68">
        <w:t xml:space="preserve">Als u voor uw beveiligingswerkzaamheden melding heeft gedaan aan de politie dan kunt </w:t>
      </w:r>
      <w:r w:rsidR="00235F6A" w:rsidRPr="00807F68">
        <w:t xml:space="preserve">u </w:t>
      </w:r>
      <w:r w:rsidR="00E633CC" w:rsidRPr="00807F68">
        <w:t xml:space="preserve">hier datum van melding en afmelding toevoegen. </w:t>
      </w:r>
    </w:p>
    <w:p w14:paraId="4D4BB394" w14:textId="113BC9E3" w:rsidR="008120E7" w:rsidRPr="00807F68" w:rsidRDefault="008120E7" w:rsidP="00807F68">
      <w:pPr>
        <w:pStyle w:val="Opsomming1"/>
        <w:rPr>
          <w:rStyle w:val="Bold"/>
          <w:b w:val="0"/>
        </w:rPr>
      </w:pPr>
      <w:r w:rsidRPr="00807F68">
        <w:rPr>
          <w:rStyle w:val="Bold"/>
        </w:rPr>
        <w:t>Factureer eenmalig bedrag</w:t>
      </w:r>
      <w:r w:rsidRPr="00807F68">
        <w:rPr>
          <w:rStyle w:val="Bold"/>
          <w:b w:val="0"/>
        </w:rPr>
        <w:t xml:space="preserve">: </w:t>
      </w:r>
      <w:r w:rsidR="00235F6A" w:rsidRPr="00807F68">
        <w:rPr>
          <w:rStyle w:val="Bold"/>
          <w:b w:val="0"/>
        </w:rPr>
        <w:t>Als er voor de contractregel een eenmalig bedrag in rekening moet worden gebracht, dan kan dat hier aangegeven worden. Vervolgens kunnen de hiervoor relevante gegevens worden ingevuld: Het bedrag, wanneer moet het bedrag gefactureerd worden en de factuurregelomschrijving zoals die op de factuur getoond moet worden</w:t>
      </w:r>
      <w:r w:rsidR="00A540ED" w:rsidRPr="00807F68">
        <w:rPr>
          <w:rStyle w:val="Bold"/>
          <w:b w:val="0"/>
        </w:rPr>
        <w:t>.</w:t>
      </w:r>
      <w:r w:rsidRPr="00807F68">
        <w:t xml:space="preserve"> De inhoud van de factuurregel kunt u zelf opstellen door eigen tekst plus een aantal gedefinieerde parameters toe te voegen. Gebruik de knop Parameter toevoegen om parameters toe te voegen. (Zie voor extra uitleg over deze parameters § </w:t>
      </w:r>
      <w:r w:rsidRPr="00807F68">
        <w:fldChar w:fldCharType="begin"/>
      </w:r>
      <w:r w:rsidRPr="00807F68">
        <w:instrText xml:space="preserve"> REF _Ref417374666 \n \h </w:instrText>
      </w:r>
      <w:r w:rsidR="00762DDB" w:rsidRPr="00807F68">
        <w:instrText xml:space="preserve"> \* MERGEFORMAT </w:instrText>
      </w:r>
      <w:r w:rsidRPr="00807F68">
        <w:fldChar w:fldCharType="separate"/>
      </w:r>
      <w:r w:rsidR="00772168">
        <w:t>10.2.3</w:t>
      </w:r>
      <w:r w:rsidRPr="00807F68">
        <w:fldChar w:fldCharType="end"/>
      </w:r>
      <w:r w:rsidRPr="00807F68">
        <w:t>). Klik op de omschrijving van de parameter om deze toe te voegen aan de tekst. Deze parameters worden automatisch vervangen door de correcte inhoud bij het generen van een factuur.</w:t>
      </w:r>
    </w:p>
    <w:p w14:paraId="0E2BE4A3" w14:textId="35F26010" w:rsidR="008120E7" w:rsidRDefault="008120E7" w:rsidP="00807F68">
      <w:pPr>
        <w:pStyle w:val="Opsomming1"/>
        <w:rPr>
          <w:rStyle w:val="Bold"/>
          <w:b w:val="0"/>
        </w:rPr>
      </w:pPr>
      <w:r w:rsidRPr="00807F68">
        <w:rPr>
          <w:rStyle w:val="Bold"/>
          <w:bCs/>
        </w:rPr>
        <w:t>Uitlijning facturatieperiode</w:t>
      </w:r>
      <w:r w:rsidRPr="00807F68">
        <w:rPr>
          <w:rStyle w:val="Bold"/>
          <w:b w:val="0"/>
        </w:rPr>
        <w:t xml:space="preserve">: </w:t>
      </w:r>
      <w:r w:rsidR="00A540ED" w:rsidRPr="00807F68">
        <w:rPr>
          <w:rStyle w:val="Bold"/>
          <w:b w:val="0"/>
        </w:rPr>
        <w:t>Als er periodiek facturen gegenereerd moeten worden voor de contractregel, dan zullen die beginnen vanaf de startdatum van de contractregel. Wanneer de contractregel ergens halverwege de maand ingaat, dan kan er via dit veld voor gezorgd worden dat</w:t>
      </w:r>
      <w:r w:rsidR="006240BE" w:rsidRPr="00807F68">
        <w:rPr>
          <w:rStyle w:val="Bold"/>
          <w:b w:val="0"/>
        </w:rPr>
        <w:t xml:space="preserve"> de eerste</w:t>
      </w:r>
      <w:r w:rsidR="00A540ED" w:rsidRPr="00807F68">
        <w:rPr>
          <w:rStyle w:val="Bold"/>
          <w:b w:val="0"/>
        </w:rPr>
        <w:t xml:space="preserve"> factu</w:t>
      </w:r>
      <w:r w:rsidR="006240BE" w:rsidRPr="00807F68">
        <w:rPr>
          <w:rStyle w:val="Bold"/>
          <w:b w:val="0"/>
        </w:rPr>
        <w:t>ur</w:t>
      </w:r>
      <w:r w:rsidR="00A540ED" w:rsidRPr="00807F68">
        <w:rPr>
          <w:rStyle w:val="Bold"/>
          <w:b w:val="0"/>
        </w:rPr>
        <w:t xml:space="preserve"> op een andere dag/datum worden gegenereerd. Bij maandelijkse facturen </w:t>
      </w:r>
      <w:r w:rsidR="00A540ED" w:rsidRPr="00807F68">
        <w:rPr>
          <w:rStyle w:val="Bold"/>
          <w:b w:val="0"/>
        </w:rPr>
        <w:lastRenderedPageBreak/>
        <w:t xml:space="preserve">kan er dan voor gezorgd worden dat de facturen altijd op de 1e van de maand worden gegenereerd, of bij 4-wekelijkse facturen kan men een maandag selecteren om </w:t>
      </w:r>
      <w:r w:rsidR="007A4536" w:rsidRPr="00807F68">
        <w:rPr>
          <w:rStyle w:val="Bold"/>
          <w:b w:val="0"/>
        </w:rPr>
        <w:t>ervoor</w:t>
      </w:r>
      <w:r w:rsidR="00A540ED" w:rsidRPr="00807F68">
        <w:rPr>
          <w:rStyle w:val="Bold"/>
          <w:b w:val="0"/>
        </w:rPr>
        <w:t xml:space="preserve"> te zorgen dat de facturen altijd op maandag worden gegenereerd.</w:t>
      </w:r>
    </w:p>
    <w:p w14:paraId="7CB46A3B" w14:textId="77777777" w:rsidR="00A95CBA" w:rsidRDefault="00A95CBA" w:rsidP="008C1B82"/>
    <w:p w14:paraId="3456A95F" w14:textId="3CC98381" w:rsidR="00B70D62" w:rsidRDefault="00B70D62" w:rsidP="008C1B82">
      <w:r>
        <w:t xml:space="preserve">Onder </w:t>
      </w:r>
      <w:r w:rsidRPr="00B70D62">
        <w:rPr>
          <w:rStyle w:val="Bold"/>
        </w:rPr>
        <w:t>Details van de geselecteerde periode</w:t>
      </w:r>
      <w:r>
        <w:t xml:space="preserve"> vult u de contractregelperiode specifieke gegevens in:</w:t>
      </w:r>
    </w:p>
    <w:p w14:paraId="795C1EE8" w14:textId="0B08374C" w:rsidR="00B70D62" w:rsidRPr="00807F68" w:rsidRDefault="00B70D62" w:rsidP="00807F68">
      <w:pPr>
        <w:pStyle w:val="Opsomming1"/>
        <w:rPr>
          <w:rStyle w:val="Bold"/>
          <w:b w:val="0"/>
        </w:rPr>
      </w:pPr>
      <w:r w:rsidRPr="00807F68">
        <w:rPr>
          <w:rStyle w:val="Bold"/>
          <w:bCs/>
        </w:rPr>
        <w:t>Geldig vanaf</w:t>
      </w:r>
      <w:r w:rsidRPr="00807F68">
        <w:rPr>
          <w:rStyle w:val="Bold"/>
          <w:b w:val="0"/>
        </w:rPr>
        <w:t xml:space="preserve"> en </w:t>
      </w:r>
      <w:r w:rsidRPr="00807F68">
        <w:rPr>
          <w:rStyle w:val="Bold"/>
          <w:bCs/>
        </w:rPr>
        <w:t>Geldig tot en met</w:t>
      </w:r>
      <w:r w:rsidRPr="00807F68">
        <w:rPr>
          <w:rStyle w:val="Bold"/>
          <w:b w:val="0"/>
        </w:rPr>
        <w:t xml:space="preserve">: Voer de ingangsdatum en einddatum van de contractregel in. De einddatum is optioneel. Wanneer het </w:t>
      </w:r>
      <w:r w:rsidR="00A540ED" w:rsidRPr="00807F68">
        <w:rPr>
          <w:rStyle w:val="Bold"/>
          <w:b w:val="0"/>
        </w:rPr>
        <w:t xml:space="preserve">een </w:t>
      </w:r>
      <w:r w:rsidRPr="00807F68">
        <w:rPr>
          <w:rStyle w:val="Bold"/>
          <w:b w:val="0"/>
        </w:rPr>
        <w:t>doorlopend contract is, laat u het veld Geldig tot en met leeg. Deze looptijd is belangrijk voor de taakuitvoering en de (periodieke) facturatie.</w:t>
      </w:r>
    </w:p>
    <w:p w14:paraId="107AF69B" w14:textId="782B992E" w:rsidR="00B70D62" w:rsidRPr="00807F68" w:rsidRDefault="00B70D62" w:rsidP="00807F68">
      <w:pPr>
        <w:pStyle w:val="Opsomming1"/>
        <w:rPr>
          <w:rStyle w:val="Bold"/>
          <w:b w:val="0"/>
        </w:rPr>
      </w:pPr>
      <w:r w:rsidRPr="00807F68">
        <w:rPr>
          <w:rStyle w:val="Bold"/>
          <w:bCs/>
        </w:rPr>
        <w:t>Inkoopordernummer</w:t>
      </w:r>
      <w:r w:rsidRPr="00807F68">
        <w:rPr>
          <w:rStyle w:val="Bold"/>
          <w:b w:val="0"/>
        </w:rPr>
        <w:t xml:space="preserve">: Indien een inkoopordernummer </w:t>
      </w:r>
      <w:r w:rsidR="00FE2E09" w:rsidRPr="00807F68">
        <w:rPr>
          <w:rStyle w:val="Bold"/>
          <w:b w:val="0"/>
        </w:rPr>
        <w:t>vermeldt</w:t>
      </w:r>
      <w:r w:rsidRPr="00807F68">
        <w:rPr>
          <w:rStyle w:val="Bold"/>
          <w:b w:val="0"/>
        </w:rPr>
        <w:t xml:space="preserve"> moet worden op de factuur</w:t>
      </w:r>
      <w:r w:rsidR="00F32233" w:rsidRPr="00807F68">
        <w:rPr>
          <w:rStyle w:val="Bold"/>
          <w:b w:val="0"/>
        </w:rPr>
        <w:t xml:space="preserve">, dan </w:t>
      </w:r>
      <w:r w:rsidRPr="00807F68">
        <w:rPr>
          <w:rStyle w:val="Bold"/>
          <w:b w:val="0"/>
        </w:rPr>
        <w:t>kunt u deze hier ingeven.</w:t>
      </w:r>
      <w:r w:rsidR="00F32233" w:rsidRPr="00807F68">
        <w:rPr>
          <w:rStyle w:val="Bold"/>
          <w:b w:val="0"/>
        </w:rPr>
        <w:t xml:space="preserve"> Als er zowel in het contract als in de contractregelperiode een inkoopordernummer is ingevuld, dan zal voor deze contractregelperiode het inkoopordernummer uit de contractregelperiode worden gebruikt en niet uit het contract.</w:t>
      </w:r>
    </w:p>
    <w:p w14:paraId="19C6C40E" w14:textId="7CA592E4" w:rsidR="00B70D62" w:rsidRDefault="00B70D62" w:rsidP="00762DDB">
      <w:pPr>
        <w:pStyle w:val="Opsomming1"/>
      </w:pPr>
      <w:r w:rsidRPr="00762DDB">
        <w:rPr>
          <w:rStyle w:val="Bold"/>
        </w:rPr>
        <w:t>Status</w:t>
      </w:r>
      <w:r w:rsidRPr="00762DDB">
        <w:t xml:space="preserve">: Geef via het pull down menu aan of het contract ingevoerd, invoer nog niet gereed, of gecontroleerd is. Indien het contract gecontroleerd is, kunnen alle andere operationele en financiële handelingen verder verwerkt worden (actief). Wanneer het contract ingevoerd of “invoer nog niet gereed” is, zal het contract nog niet actief zijn. De namen kunnen naar wens worden veranderd in menu </w:t>
      </w:r>
      <w:r w:rsidRPr="00762DDB">
        <w:rPr>
          <w:rStyle w:val="Bold"/>
        </w:rPr>
        <w:t>Beheer</w:t>
      </w:r>
      <w:r w:rsidRPr="00762DDB">
        <w:t xml:space="preserve"> </w:t>
      </w:r>
      <w:r w:rsidR="00225D3E" w:rsidRPr="00762DDB">
        <w:rPr>
          <w:rFonts w:ascii="Arial" w:hAnsi="Arial" w:cs="Arial"/>
        </w:rPr>
        <w:t>→</w:t>
      </w:r>
      <w:r w:rsidRPr="00762DDB">
        <w:t xml:space="preserve"> </w:t>
      </w:r>
      <w:r w:rsidRPr="00762DDB">
        <w:rPr>
          <w:rStyle w:val="Bold"/>
        </w:rPr>
        <w:t xml:space="preserve">Proces </w:t>
      </w:r>
      <w:r w:rsidR="00225D3E" w:rsidRPr="00762DDB">
        <w:rPr>
          <w:rStyle w:val="Bold"/>
          <w:rFonts w:ascii="Arial" w:hAnsi="Arial" w:cs="Arial"/>
        </w:rPr>
        <w:t>→</w:t>
      </w:r>
      <w:r w:rsidRPr="00762DDB">
        <w:rPr>
          <w:rStyle w:val="Bold"/>
        </w:rPr>
        <w:t xml:space="preserve"> Contractstatu</w:t>
      </w:r>
      <w:r w:rsidRPr="00807F68">
        <w:rPr>
          <w:rStyle w:val="Bold"/>
          <w:b w:val="0"/>
          <w:bCs/>
        </w:rPr>
        <w:t>s. Hier kan tevens worden vermeld of de status als actief geldt.</w:t>
      </w:r>
      <w:r w:rsidR="00F32233" w:rsidRPr="00807F68">
        <w:rPr>
          <w:rStyle w:val="Bold"/>
          <w:b w:val="0"/>
          <w:bCs/>
        </w:rPr>
        <w:t xml:space="preserve"> </w:t>
      </w:r>
      <w:r w:rsidR="00F32233">
        <w:rPr>
          <w:rStyle w:val="Bold"/>
        </w:rPr>
        <w:br/>
      </w:r>
      <w:r w:rsidR="00F32233" w:rsidRPr="006243B2">
        <w:rPr>
          <w:rStyle w:val="Cursief"/>
        </w:rPr>
        <w:t>Let op: Alleen als zowel het contract als de contractregelperiode een actieve status heeft zullen er taken en factuurregels gegenereerd worden voor deze contractregelperiode.</w:t>
      </w:r>
    </w:p>
    <w:p w14:paraId="57B102E9" w14:textId="77777777" w:rsidR="00B70D62" w:rsidRDefault="00B70D62" w:rsidP="008C1B82"/>
    <w:p w14:paraId="305C422F" w14:textId="2796CD6E" w:rsidR="00DB5954" w:rsidRDefault="00DB5954" w:rsidP="008C1B82">
      <w:r>
        <w:t>V</w:t>
      </w:r>
      <w:r w:rsidR="00670A1E">
        <w:t>erv</w:t>
      </w:r>
      <w:r>
        <w:t>olgens kun u kiezen wel</w:t>
      </w:r>
      <w:r w:rsidR="00235F6A">
        <w:t>k</w:t>
      </w:r>
      <w:r w:rsidR="00670A1E">
        <w:t xml:space="preserve"> </w:t>
      </w:r>
      <w:r w:rsidR="00B70D62">
        <w:t>factureringstype</w:t>
      </w:r>
      <w:r w:rsidR="00670A1E">
        <w:t xml:space="preserve"> u wilt hanteren</w:t>
      </w:r>
      <w:r w:rsidR="00B70D62">
        <w:t xml:space="preserve"> (naast eenmalig bedrag)</w:t>
      </w:r>
      <w:r w:rsidR="00670A1E">
        <w:t>.</w:t>
      </w:r>
    </w:p>
    <w:p w14:paraId="380F8CD2" w14:textId="63817BB9" w:rsidR="00DB5954" w:rsidRPr="00762DDB" w:rsidRDefault="00670A1E" w:rsidP="00762DDB">
      <w:pPr>
        <w:pStyle w:val="Opsomming1"/>
      </w:pPr>
      <w:r w:rsidRPr="00762DDB">
        <w:t>Factureer taak</w:t>
      </w:r>
      <w:r w:rsidR="006A22B8" w:rsidRPr="00762DDB">
        <w:t>gebaseerde bedragen</w:t>
      </w:r>
      <w:r w:rsidR="00494A04" w:rsidRPr="00762DDB">
        <w:t xml:space="preserve"> </w:t>
      </w:r>
      <w:r w:rsidR="00FD4EA1" w:rsidRPr="00762DDB">
        <w:t>(op contractregelperiode niveau)</w:t>
      </w:r>
    </w:p>
    <w:p w14:paraId="479A1819" w14:textId="6981DA13" w:rsidR="00DB5954" w:rsidRPr="00762DDB" w:rsidRDefault="006A22B8" w:rsidP="00762DDB">
      <w:pPr>
        <w:pStyle w:val="Opsomming1"/>
      </w:pPr>
      <w:r w:rsidRPr="00762DDB">
        <w:t>Factureer</w:t>
      </w:r>
      <w:r w:rsidR="00DB5954" w:rsidRPr="00762DDB">
        <w:t xml:space="preserve"> periodieke be</w:t>
      </w:r>
      <w:r w:rsidRPr="00762DDB">
        <w:t>dragen</w:t>
      </w:r>
      <w:r w:rsidR="00FD4EA1" w:rsidRPr="00762DDB">
        <w:t xml:space="preserve"> (op contractregelperiode niveau)</w:t>
      </w:r>
    </w:p>
    <w:p w14:paraId="7D9B5FAE" w14:textId="027E8B10" w:rsidR="00DB5954" w:rsidRDefault="00DB5954" w:rsidP="00DB5954">
      <w:r>
        <w:t>U kunt hier meerder</w:t>
      </w:r>
      <w:r w:rsidR="00983E7A">
        <w:t>e</w:t>
      </w:r>
      <w:r>
        <w:t xml:space="preserve"> opties aanvinken en prijsafspraken doorvoeren. Deze worden hieronder nader toegelicht. </w:t>
      </w:r>
      <w:r w:rsidR="00B12F07">
        <w:t>Bijvoorbeeld in geval</w:t>
      </w:r>
      <w:r w:rsidR="00983E7A">
        <w:t xml:space="preserve"> van een alarmopvolging kan </w:t>
      </w:r>
      <w:r w:rsidR="00B12F07">
        <w:t>een abonnementsprijs zijn afgesproken en wordt er daarnaast een bedrag per uitgevoerde taak afgesproken.</w:t>
      </w:r>
      <w:r w:rsidR="00E12CAA">
        <w:t xml:space="preserve"> Voor taakgebaseerde en periodieke facturen wordt bijgehouden t/m welke datum er gefactureerd is, dit om beter te bepalen wanneer bijvoorbeeld de volgende periodieke maandfactuur gegenereert kan worden. Deze datums staan op het contractregelperiode scherm, zie</w:t>
      </w:r>
      <w:r w:rsidR="0075292C">
        <w:t xml:space="preserve"> </w:t>
      </w:r>
      <w:r w:rsidR="0075292C">
        <w:fldChar w:fldCharType="begin"/>
      </w:r>
      <w:r w:rsidR="0075292C">
        <w:instrText xml:space="preserve"> REF _Ref516499555 \h </w:instrText>
      </w:r>
      <w:r w:rsidR="0075292C">
        <w:fldChar w:fldCharType="separate"/>
      </w:r>
      <w:r w:rsidR="00772168">
        <w:t>Figuur 10</w:t>
      </w:r>
      <w:r w:rsidR="00772168">
        <w:noBreakHyphen/>
        <w:t>4</w:t>
      </w:r>
      <w:r w:rsidR="0075292C">
        <w:fldChar w:fldCharType="end"/>
      </w:r>
      <w:r w:rsidR="00E12CAA">
        <w:t>. Voor meer informatie over deze functionaliteit zie §</w:t>
      </w:r>
      <w:r w:rsidR="00B12F07">
        <w:t xml:space="preserve"> </w:t>
      </w:r>
      <w:r w:rsidR="00E12CAA">
        <w:fldChar w:fldCharType="begin"/>
      </w:r>
      <w:r w:rsidR="00E12CAA">
        <w:instrText xml:space="preserve"> REF _Ref475089896 \r \h </w:instrText>
      </w:r>
      <w:r w:rsidR="00E12CAA">
        <w:fldChar w:fldCharType="separate"/>
      </w:r>
      <w:r w:rsidR="00772168">
        <w:t>15.2</w:t>
      </w:r>
      <w:r w:rsidR="00E12CAA">
        <w:fldChar w:fldCharType="end"/>
      </w:r>
      <w:r w:rsidR="00E12CAA">
        <w:t>.</w:t>
      </w:r>
    </w:p>
    <w:p w14:paraId="4CB285EE" w14:textId="77777777" w:rsidR="00E10190" w:rsidRDefault="00E10190" w:rsidP="00DB5954"/>
    <w:p w14:paraId="77C8CEB4" w14:textId="412224A4" w:rsidR="00E10190" w:rsidRPr="00E10190" w:rsidRDefault="00E10190" w:rsidP="00DB5954">
      <w:pPr>
        <w:rPr>
          <w:b/>
        </w:rPr>
      </w:pPr>
      <w:r w:rsidRPr="00E10190">
        <w:rPr>
          <w:rStyle w:val="Bold"/>
          <w:b w:val="0"/>
        </w:rPr>
        <w:t>In het menu</w:t>
      </w:r>
      <w:r>
        <w:rPr>
          <w:rStyle w:val="Bold"/>
        </w:rPr>
        <w:t xml:space="preserve"> </w:t>
      </w:r>
      <w:r w:rsidRPr="009273F0">
        <w:rPr>
          <w:rStyle w:val="Bold"/>
        </w:rPr>
        <w:t>Beheer</w:t>
      </w:r>
      <w:r w:rsidR="007B7BDB">
        <w:rPr>
          <w:rStyle w:val="Bold"/>
        </w:rPr>
        <w:t xml:space="preserve"> </w:t>
      </w:r>
      <w:r w:rsidR="00225D3E">
        <w:rPr>
          <w:rFonts w:ascii="Arial" w:hAnsi="Arial" w:cs="Arial"/>
        </w:rPr>
        <w:t>→</w:t>
      </w:r>
      <w:r>
        <w:t xml:space="preserve"> </w:t>
      </w:r>
      <w:r>
        <w:rPr>
          <w:rStyle w:val="Bold"/>
        </w:rPr>
        <w:t xml:space="preserve">Proces </w:t>
      </w:r>
      <w:r w:rsidR="00225D3E">
        <w:rPr>
          <w:rStyle w:val="Bold"/>
          <w:rFonts w:ascii="Arial" w:hAnsi="Arial" w:cs="Arial"/>
        </w:rPr>
        <w:t>→</w:t>
      </w:r>
      <w:r>
        <w:rPr>
          <w:rStyle w:val="Bold"/>
        </w:rPr>
        <w:t xml:space="preserve"> Activiteiten</w:t>
      </w:r>
      <w:r w:rsidRPr="00E10190">
        <w:rPr>
          <w:rStyle w:val="Bold"/>
          <w:b w:val="0"/>
        </w:rPr>
        <w:t>,</w:t>
      </w:r>
      <w:r>
        <w:rPr>
          <w:rStyle w:val="Bold"/>
        </w:rPr>
        <w:t xml:space="preserve"> </w:t>
      </w:r>
      <w:r w:rsidRPr="00E10190">
        <w:rPr>
          <w:rStyle w:val="Bold"/>
          <w:b w:val="0"/>
        </w:rPr>
        <w:t>kunnen standaard waardes worden ingevuld voor de verschillende soorten bedragen.</w:t>
      </w:r>
      <w:r>
        <w:rPr>
          <w:rStyle w:val="Bold"/>
        </w:rPr>
        <w:t xml:space="preserve"> </w:t>
      </w:r>
      <w:r w:rsidRPr="00E10190">
        <w:rPr>
          <w:rStyle w:val="Bold"/>
          <w:b w:val="0"/>
        </w:rPr>
        <w:t>Zie hiervoor paragraaf</w:t>
      </w:r>
      <w:r w:rsidR="0025009D">
        <w:rPr>
          <w:rStyle w:val="Bold"/>
          <w:b w:val="0"/>
        </w:rPr>
        <w:t xml:space="preserve"> </w:t>
      </w:r>
      <w:r w:rsidR="0025009D">
        <w:t xml:space="preserve">§ </w:t>
      </w:r>
      <w:r w:rsidR="0025009D">
        <w:rPr>
          <w:rStyle w:val="Bold"/>
          <w:b w:val="0"/>
        </w:rPr>
        <w:fldChar w:fldCharType="begin"/>
      </w:r>
      <w:r w:rsidR="0025009D">
        <w:rPr>
          <w:rStyle w:val="Bold"/>
          <w:b w:val="0"/>
        </w:rPr>
        <w:instrText xml:space="preserve"> REF _Ref413152564 \r \h </w:instrText>
      </w:r>
      <w:r w:rsidR="0025009D">
        <w:rPr>
          <w:rStyle w:val="Bold"/>
          <w:b w:val="0"/>
        </w:rPr>
      </w:r>
      <w:r w:rsidR="0025009D">
        <w:rPr>
          <w:rStyle w:val="Bold"/>
          <w:b w:val="0"/>
        </w:rPr>
        <w:fldChar w:fldCharType="separate"/>
      </w:r>
      <w:r w:rsidR="00772168">
        <w:rPr>
          <w:rStyle w:val="Bold"/>
          <w:b w:val="0"/>
        </w:rPr>
        <w:t>22.4.6</w:t>
      </w:r>
      <w:r w:rsidR="0025009D">
        <w:rPr>
          <w:rStyle w:val="Bold"/>
          <w:b w:val="0"/>
        </w:rPr>
        <w:fldChar w:fldCharType="end"/>
      </w:r>
      <w:r>
        <w:rPr>
          <w:rStyle w:val="Bold"/>
          <w:b w:val="0"/>
        </w:rPr>
        <w:t>.</w:t>
      </w:r>
    </w:p>
    <w:p w14:paraId="419F0829" w14:textId="77777777" w:rsidR="00DB5954" w:rsidRDefault="00170997" w:rsidP="00F61312">
      <w:pPr>
        <w:pStyle w:val="Heading4"/>
      </w:pPr>
      <w:r>
        <w:lastRenderedPageBreak/>
        <w:t>Taakgebaseerde</w:t>
      </w:r>
      <w:r w:rsidR="00E10190">
        <w:t xml:space="preserve"> bedragen</w:t>
      </w:r>
    </w:p>
    <w:p w14:paraId="4C892941" w14:textId="550BB3E6" w:rsidR="008120E7" w:rsidRDefault="00275A90" w:rsidP="005A45A6">
      <w:pPr>
        <w:keepNext/>
      </w:pPr>
      <w:r>
        <w:t xml:space="preserve">In dit schema </w:t>
      </w:r>
      <w:r w:rsidR="00DF471E">
        <w:t xml:space="preserve">(zie </w:t>
      </w:r>
      <w:r w:rsidR="00DF471E">
        <w:fldChar w:fldCharType="begin"/>
      </w:r>
      <w:r w:rsidR="00DF471E">
        <w:instrText xml:space="preserve"> REF _Ref413744122 \h </w:instrText>
      </w:r>
      <w:r w:rsidR="00DF471E">
        <w:fldChar w:fldCharType="separate"/>
      </w:r>
      <w:r w:rsidR="00772168">
        <w:t>Figuur 10</w:t>
      </w:r>
      <w:r w:rsidR="00772168">
        <w:noBreakHyphen/>
        <w:t>7</w:t>
      </w:r>
      <w:r w:rsidR="00DF471E">
        <w:fldChar w:fldCharType="end"/>
      </w:r>
      <w:r w:rsidR="00DF471E">
        <w:t xml:space="preserve">) </w:t>
      </w:r>
      <w:r>
        <w:t xml:space="preserve">kan zowel een bedrag per taak als een uurtarief of een combinatie van </w:t>
      </w:r>
      <w:r w:rsidR="008120E7">
        <w:t>beiden worden ingevoerd.</w:t>
      </w:r>
    </w:p>
    <w:p w14:paraId="30049E7A" w14:textId="00F65C14" w:rsidR="005A45A6" w:rsidRDefault="00757189" w:rsidP="005A45A6">
      <w:pPr>
        <w:keepNext/>
      </w:pPr>
      <w:r>
        <w:drawing>
          <wp:inline distT="0" distB="0" distL="0" distR="0" wp14:anchorId="547884EE" wp14:editId="5D613D06">
            <wp:extent cx="5662467" cy="5962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67854" cy="5968323"/>
                    </a:xfrm>
                    <a:prstGeom prst="rect">
                      <a:avLst/>
                    </a:prstGeom>
                  </pic:spPr>
                </pic:pic>
              </a:graphicData>
            </a:graphic>
          </wp:inline>
        </w:drawing>
      </w:r>
      <w:r w:rsidR="00275A90">
        <w:t xml:space="preserve"> </w:t>
      </w:r>
    </w:p>
    <w:p w14:paraId="3C40695D" w14:textId="68654835" w:rsidR="005A45A6" w:rsidRPr="00DB5954" w:rsidRDefault="005A45A6" w:rsidP="003B02B2">
      <w:pPr>
        <w:pStyle w:val="Caption"/>
      </w:pPr>
      <w:bookmarkStart w:id="287" w:name="_Ref413744122"/>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7</w:t>
      </w:r>
      <w:r w:rsidR="004C7FFA">
        <w:fldChar w:fldCharType="end"/>
      </w:r>
      <w:bookmarkEnd w:id="287"/>
      <w:r>
        <w:t>: Contractregel</w:t>
      </w:r>
      <w:r w:rsidR="00FD4EA1">
        <w:t>periode</w:t>
      </w:r>
      <w:r>
        <w:t>, bedrag per uitgevoerde taak.</w:t>
      </w:r>
    </w:p>
    <w:p w14:paraId="0E16F3B9" w14:textId="054FCE7A" w:rsidR="00275A90" w:rsidRDefault="000E1C95" w:rsidP="00762DDB">
      <w:pPr>
        <w:pStyle w:val="Opsomming1"/>
      </w:pPr>
      <w:r w:rsidRPr="00807F68">
        <w:rPr>
          <w:b/>
          <w:bCs/>
        </w:rPr>
        <w:t>Taakprijs</w:t>
      </w:r>
      <w:r>
        <w:t xml:space="preserve">: </w:t>
      </w:r>
      <w:r w:rsidR="00275A90" w:rsidRPr="00762DDB">
        <w:t xml:space="preserve">Indien </w:t>
      </w:r>
      <w:r w:rsidRPr="00762DDB">
        <w:t xml:space="preserve">u een </w:t>
      </w:r>
      <w:r w:rsidR="00275A90" w:rsidRPr="00762DDB">
        <w:t xml:space="preserve">bedrag per taak </w:t>
      </w:r>
      <w:r w:rsidRPr="00762DDB">
        <w:t xml:space="preserve">wilt invoeren vinkt u het boxje Taakprijs berekenen aan. U voert vervolgens het betreffende bedrag in en geeft een omschrijving die op de factuur komt te staan. </w:t>
      </w:r>
      <w:r w:rsidR="005A45A6" w:rsidRPr="00762DDB">
        <w:t xml:space="preserve">De inhoud van de factuurregel kunt u zelf opstellen door eigen tekst plus een aantal gedefinieerde parameters toe te voegen. Gebruik de knop Parameter toevoegen. </w:t>
      </w:r>
      <w:r w:rsidR="002B65F0" w:rsidRPr="00762DDB">
        <w:t xml:space="preserve">(Zie voor extra uitleg over deze parameters </w:t>
      </w:r>
      <w:r w:rsidR="0039325C" w:rsidRPr="00762DDB">
        <w:t>§</w:t>
      </w:r>
      <w:r w:rsidR="002B65F0" w:rsidRPr="00762DDB">
        <w:t xml:space="preserve"> </w:t>
      </w:r>
      <w:r w:rsidR="002B65F0" w:rsidRPr="00762DDB">
        <w:fldChar w:fldCharType="begin"/>
      </w:r>
      <w:r w:rsidR="002B65F0" w:rsidRPr="00762DDB">
        <w:instrText xml:space="preserve"> REF _Ref417374666 \n \h </w:instrText>
      </w:r>
      <w:r w:rsidR="00762DDB">
        <w:instrText xml:space="preserve"> \* MERGEFORMAT </w:instrText>
      </w:r>
      <w:r w:rsidR="002B65F0" w:rsidRPr="00762DDB">
        <w:fldChar w:fldCharType="separate"/>
      </w:r>
      <w:r w:rsidR="00772168">
        <w:t>10.2.3</w:t>
      </w:r>
      <w:r w:rsidR="002B65F0" w:rsidRPr="00762DDB">
        <w:fldChar w:fldCharType="end"/>
      </w:r>
      <w:r w:rsidR="002B65F0" w:rsidRPr="00762DDB">
        <w:t xml:space="preserve">). </w:t>
      </w:r>
      <w:r w:rsidR="005A45A6" w:rsidRPr="00762DDB">
        <w:t>Klik op de omschrijving van de param</w:t>
      </w:r>
      <w:r w:rsidR="009134F6" w:rsidRPr="00762DDB">
        <w:t>e</w:t>
      </w:r>
      <w:r w:rsidR="005A45A6" w:rsidRPr="00762DDB">
        <w:t>ter om deze toe te voegen aan de tekst. Deze parameters worden automatisch vervangen door de correcte inhoud bij het generen van een factuur.</w:t>
      </w:r>
    </w:p>
    <w:p w14:paraId="2190B901" w14:textId="19801115" w:rsidR="00275A90" w:rsidRDefault="005A45A6" w:rsidP="00762DDB">
      <w:pPr>
        <w:pStyle w:val="Opsomming1"/>
      </w:pPr>
      <w:r w:rsidRPr="00807F68">
        <w:rPr>
          <w:b/>
          <w:bCs/>
        </w:rPr>
        <w:lastRenderedPageBreak/>
        <w:t>Uurprijs</w:t>
      </w:r>
      <w:r w:rsidRPr="005A45A6">
        <w:t>:</w:t>
      </w:r>
      <w:r>
        <w:t xml:space="preserve"> </w:t>
      </w:r>
      <w:r w:rsidR="00275A90" w:rsidRPr="00762DDB">
        <w:t xml:space="preserve">Indien het een combinatie van een vast bedrag per taak en een </w:t>
      </w:r>
      <w:r w:rsidR="00757189">
        <w:t>uur</w:t>
      </w:r>
      <w:r w:rsidR="00275A90" w:rsidRPr="00762DDB">
        <w:t>tarief</w:t>
      </w:r>
      <w:r w:rsidR="00757189">
        <w:t xml:space="preserve"> (vervolgtarief)</w:t>
      </w:r>
      <w:r w:rsidR="00275A90" w:rsidRPr="00762DDB">
        <w:t xml:space="preserve"> betreft vul dan de beide bedragen in en geef aan na hoeveel minuten het uurtarief van kracht wordt. Het uiteindelijke bedrag wordt dan berekend wanneer de surveillant zijn opdracht start en vervolgens </w:t>
      </w:r>
      <w:r w:rsidR="007A4536" w:rsidRPr="00762DDB">
        <w:t>afmeldt</w:t>
      </w:r>
      <w:r w:rsidR="00275A90" w:rsidRPr="00762DDB">
        <w:t xml:space="preserve"> na afronding van de opdracht. </w:t>
      </w:r>
      <w:r w:rsidRPr="00762DDB">
        <w:t xml:space="preserve">Hier geldt ook weer dat u de factuurregel zelf kunt opstellen door eigen tekst plus een aantal gedefinieerde parameters toe te voegen, zoals hierboven staat beschreven. </w:t>
      </w:r>
    </w:p>
    <w:p w14:paraId="611C02E2" w14:textId="0FE105DE" w:rsidR="00757189" w:rsidRDefault="00757189" w:rsidP="00762DDB">
      <w:pPr>
        <w:pStyle w:val="Opsomming1"/>
      </w:pPr>
      <w:r>
        <w:rPr>
          <w:b/>
          <w:bCs/>
        </w:rPr>
        <w:t>Uurtarief mag ingaan voor start bloktijd</w:t>
      </w:r>
      <w:r w:rsidRPr="00757189">
        <w:t>:</w:t>
      </w:r>
      <w:r>
        <w:t xml:space="preserve"> Stel dat u met de klant hebt afgesproken dat er een uurtarief zal worden berekend en dat de taak op een vastgesteld tijdstip moet beginnen. Als de surveillant de taak start voor het afgesproken tijdstip, dan kunt u hier opgeven of de tijd voor het afgesproken tijdstip mag meetellen in de urenberekening.</w:t>
      </w:r>
    </w:p>
    <w:p w14:paraId="237E9DC4" w14:textId="4B773873" w:rsidR="00757189" w:rsidRDefault="00757189" w:rsidP="00757189">
      <w:pPr>
        <w:pStyle w:val="Opsomming1"/>
        <w:numPr>
          <w:ilvl w:val="0"/>
          <w:numId w:val="0"/>
        </w:numPr>
        <w:ind w:left="720"/>
        <w:rPr>
          <w:b/>
          <w:bCs/>
        </w:rPr>
      </w:pPr>
    </w:p>
    <w:p w14:paraId="37BD8239" w14:textId="5F60A3FD" w:rsidR="00757189" w:rsidRPr="00757189" w:rsidRDefault="00757189" w:rsidP="00757189">
      <w:pPr>
        <w:rPr>
          <w:b/>
          <w:bCs/>
        </w:rPr>
      </w:pPr>
      <w:r w:rsidRPr="00757189">
        <w:rPr>
          <w:b/>
          <w:bCs/>
        </w:rPr>
        <w:t>Type uurprijs berekening</w:t>
      </w:r>
    </w:p>
    <w:p w14:paraId="6D2CA459" w14:textId="0397135F" w:rsidR="00757189" w:rsidRDefault="00757189" w:rsidP="00757189">
      <w:pPr>
        <w:pStyle w:val="Opsomming1"/>
      </w:pPr>
      <w:r w:rsidRPr="00757189">
        <w:rPr>
          <w:b/>
          <w:bCs/>
        </w:rPr>
        <w:t>Werkelijke duur factureren</w:t>
      </w:r>
      <w:r>
        <w:t>: In dit geval wordt er bij het berekenen van de prijs gekeken naar de werkelijke duur van de taak. Als er een uurprijs van 60 euro is ingesteld en een surveillant heeft 1 minuut gewerkt, dan zal er 1 euro (1/60 deel van de uurprijs) worden gefactureerd.</w:t>
      </w:r>
    </w:p>
    <w:p w14:paraId="14716FAC" w14:textId="7B9D5F5E" w:rsidR="00757189" w:rsidRPr="00762DDB" w:rsidRDefault="00757189" w:rsidP="00757189">
      <w:pPr>
        <w:pStyle w:val="Opsomming1"/>
      </w:pPr>
      <w:r w:rsidRPr="00757189">
        <w:rPr>
          <w:b/>
          <w:bCs/>
        </w:rPr>
        <w:t>Factureren per blok</w:t>
      </w:r>
      <w:r>
        <w:t>: In dit geval moet u ook aangeven hoe lang de blokken duren. Bijvoorbeeld 15 euro per 15 minuten. Als een surveillant dan 1 minuut heeft gewerkt, dan zal er 15 euro worden gefactureerd.</w:t>
      </w:r>
    </w:p>
    <w:p w14:paraId="48162910" w14:textId="77777777" w:rsidR="009134F6" w:rsidRDefault="009134F6" w:rsidP="009134F6"/>
    <w:p w14:paraId="15323284" w14:textId="77777777" w:rsidR="00C97A7D" w:rsidRDefault="005A45A6" w:rsidP="009F5D88">
      <w:pPr>
        <w:rPr>
          <w:rStyle w:val="Bold"/>
        </w:rPr>
      </w:pPr>
      <w:r>
        <w:rPr>
          <w:rStyle w:val="Bold"/>
        </w:rPr>
        <w:t>Algemenen velden voor taak-facturatie</w:t>
      </w:r>
    </w:p>
    <w:p w14:paraId="41C8B46A" w14:textId="77777777" w:rsidR="00410D73" w:rsidRPr="00762DDB" w:rsidRDefault="00410D73" w:rsidP="00762DDB">
      <w:pPr>
        <w:pStyle w:val="Opsomming1"/>
        <w:rPr>
          <w:rStyle w:val="Bold"/>
          <w:b w:val="0"/>
          <w:bCs/>
          <w:noProof/>
          <w:color w:val="auto"/>
        </w:rPr>
      </w:pPr>
      <w:r w:rsidRPr="00762DDB">
        <w:rPr>
          <w:rStyle w:val="Bold"/>
        </w:rPr>
        <w:t>Factuurperiode</w:t>
      </w:r>
      <w:r>
        <w:rPr>
          <w:rStyle w:val="Bold"/>
        </w:rPr>
        <w:t xml:space="preserve"> </w:t>
      </w:r>
      <w:r>
        <w:rPr>
          <w:noProof/>
          <w:lang w:eastAsia="nl-NL"/>
        </w:rPr>
        <w:drawing>
          <wp:inline distT="0" distB="0" distL="0" distR="0" wp14:anchorId="7B92FB99" wp14:editId="5A06B12A">
            <wp:extent cx="163830" cy="163830"/>
            <wp:effectExtent l="0" t="0" r="7620" b="7620"/>
            <wp:docPr id="71"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w:t>
      </w:r>
      <w:r w:rsidRPr="00762DDB">
        <w:t xml:space="preserve">Maak een keuze middels het pull down menu voor periode van facturatie. </w:t>
      </w:r>
    </w:p>
    <w:p w14:paraId="4BBE24C4" w14:textId="55E3827F" w:rsidR="00275A90" w:rsidRPr="00762DDB" w:rsidRDefault="00275A90" w:rsidP="00762DDB">
      <w:pPr>
        <w:pStyle w:val="Opsomming1"/>
      </w:pPr>
      <w:r w:rsidRPr="00762DDB">
        <w:rPr>
          <w:rStyle w:val="Bold"/>
        </w:rPr>
        <w:t>Toeslagschema</w:t>
      </w:r>
      <w:r w:rsidR="007161BD">
        <w:rPr>
          <w:rStyle w:val="Bold"/>
        </w:rPr>
        <w:t xml:space="preserve"> (niet beschikbaar als u per blok factureert)</w:t>
      </w:r>
      <w:r w:rsidRPr="00762DDB">
        <w:t xml:space="preserve">: </w:t>
      </w:r>
      <w:r w:rsidR="009134F6" w:rsidRPr="00762DDB">
        <w:t>Indien van toepassing, m</w:t>
      </w:r>
      <w:r w:rsidRPr="00762DDB">
        <w:t>aak een keuze uit een toeslagschema via het pull down</w:t>
      </w:r>
      <w:r w:rsidR="002C038F" w:rsidRPr="00762DDB">
        <w:t xml:space="preserve"> menu</w:t>
      </w:r>
      <w:r w:rsidR="009134F6" w:rsidRPr="00762DDB">
        <w:t>. Het toeslag</w:t>
      </w:r>
      <w:r w:rsidRPr="00762DDB">
        <w:t xml:space="preserve">schema wordt aangemaakt in menu </w:t>
      </w:r>
      <w:r w:rsidRPr="00762DDB">
        <w:rPr>
          <w:rStyle w:val="Bold"/>
        </w:rPr>
        <w:t>Beheer</w:t>
      </w:r>
      <w:r w:rsidR="007B7BDB" w:rsidRPr="00762DDB">
        <w:rPr>
          <w:rStyle w:val="Bold"/>
        </w:rPr>
        <w:t xml:space="preserve"> </w:t>
      </w:r>
      <w:r w:rsidR="00225D3E" w:rsidRPr="00762DDB">
        <w:rPr>
          <w:rFonts w:ascii="Arial" w:hAnsi="Arial" w:cs="Arial"/>
        </w:rPr>
        <w:t>→</w:t>
      </w:r>
      <w:r w:rsidRPr="00762DDB">
        <w:t xml:space="preserve"> </w:t>
      </w:r>
      <w:r w:rsidRPr="00762DDB">
        <w:rPr>
          <w:rStyle w:val="Bold"/>
        </w:rPr>
        <w:t>Financieel</w:t>
      </w:r>
      <w:r w:rsidRPr="00762DDB">
        <w:t xml:space="preserve"> </w:t>
      </w:r>
      <w:r w:rsidR="00225D3E" w:rsidRPr="00762DDB">
        <w:rPr>
          <w:rFonts w:ascii="Arial" w:hAnsi="Arial" w:cs="Arial"/>
        </w:rPr>
        <w:t>→</w:t>
      </w:r>
      <w:r w:rsidRPr="00762DDB">
        <w:t xml:space="preserve"> </w:t>
      </w:r>
      <w:r w:rsidRPr="00762DDB">
        <w:rPr>
          <w:rStyle w:val="Bold"/>
        </w:rPr>
        <w:t>Tijdstiptoeslag</w:t>
      </w:r>
      <w:r w:rsidRPr="00762DDB">
        <w:t>. Voor meer informatie zie</w:t>
      </w:r>
      <w:r w:rsidR="009134F6" w:rsidRPr="00762DDB">
        <w:t xml:space="preserve"> §</w:t>
      </w:r>
      <w:r w:rsidRPr="00762DDB">
        <w:t xml:space="preserve"> </w:t>
      </w:r>
      <w:r w:rsidRPr="00762DDB">
        <w:fldChar w:fldCharType="begin"/>
      </w:r>
      <w:r w:rsidRPr="00762DDB">
        <w:instrText xml:space="preserve"> REF _Ref411258802 \r \h </w:instrText>
      </w:r>
      <w:r w:rsidR="00932C35" w:rsidRPr="00762DDB">
        <w:instrText xml:space="preserve"> \* MERGEFORMAT </w:instrText>
      </w:r>
      <w:r w:rsidRPr="00762DDB">
        <w:fldChar w:fldCharType="separate"/>
      </w:r>
      <w:r w:rsidR="00772168">
        <w:t>22.2.2</w:t>
      </w:r>
      <w:r w:rsidRPr="00762DDB">
        <w:fldChar w:fldCharType="end"/>
      </w:r>
      <w:r w:rsidRPr="00762DDB">
        <w:t xml:space="preserve">. </w:t>
      </w:r>
    </w:p>
    <w:p w14:paraId="5895605F" w14:textId="19D5C8CF" w:rsidR="009273F0" w:rsidRPr="00762DDB" w:rsidRDefault="009273F0" w:rsidP="00762DDB">
      <w:pPr>
        <w:pStyle w:val="Opsomming1"/>
      </w:pPr>
      <w:r w:rsidRPr="00762DDB">
        <w:rPr>
          <w:rStyle w:val="Bold"/>
        </w:rPr>
        <w:t>Schema verschuivingstoeslagen</w:t>
      </w:r>
      <w:r w:rsidRPr="00762DDB">
        <w:t xml:space="preserve">: </w:t>
      </w:r>
      <w:r w:rsidR="009134F6" w:rsidRPr="00762DDB">
        <w:t>Indien van toepassing, m</w:t>
      </w:r>
      <w:r w:rsidRPr="00762DDB">
        <w:t>aak een keuze uit een schema verschuivingstoeslagen via het pull down menu</w:t>
      </w:r>
      <w:r w:rsidR="009134F6" w:rsidRPr="00762DDB">
        <w:t xml:space="preserve">. </w:t>
      </w:r>
      <w:r w:rsidRPr="00762DDB">
        <w:t xml:space="preserve">Het schema verschuivingstoeslagen wordt aangemaakt in menu </w:t>
      </w:r>
      <w:r w:rsidRPr="00762DDB">
        <w:rPr>
          <w:rStyle w:val="Bold"/>
        </w:rPr>
        <w:t>Beheer</w:t>
      </w:r>
      <w:r w:rsidR="007B7BDB" w:rsidRPr="00762DDB">
        <w:rPr>
          <w:rStyle w:val="Bold"/>
        </w:rPr>
        <w:t xml:space="preserve"> </w:t>
      </w:r>
      <w:r w:rsidR="00225D3E" w:rsidRPr="00762DDB">
        <w:rPr>
          <w:rFonts w:ascii="Arial" w:hAnsi="Arial" w:cs="Arial"/>
        </w:rPr>
        <w:t>→</w:t>
      </w:r>
      <w:r w:rsidRPr="00762DDB">
        <w:t xml:space="preserve"> </w:t>
      </w:r>
      <w:r w:rsidRPr="00762DDB">
        <w:rPr>
          <w:rStyle w:val="Bold"/>
        </w:rPr>
        <w:t>Financieel</w:t>
      </w:r>
      <w:r w:rsidRPr="00762DDB">
        <w:t>. Voor meer informatie zie</w:t>
      </w:r>
      <w:r w:rsidR="009134F6" w:rsidRPr="00762DDB">
        <w:t xml:space="preserve"> § </w:t>
      </w:r>
      <w:r w:rsidRPr="00762DDB">
        <w:fldChar w:fldCharType="begin"/>
      </w:r>
      <w:r w:rsidRPr="00762DDB">
        <w:instrText xml:space="preserve"> REF _Ref410731096 \r \h </w:instrText>
      </w:r>
      <w:r w:rsidR="00932C35" w:rsidRPr="00762DDB">
        <w:instrText xml:space="preserve"> \* MERGEFORMAT </w:instrText>
      </w:r>
      <w:r w:rsidRPr="00762DDB">
        <w:fldChar w:fldCharType="separate"/>
      </w:r>
      <w:r w:rsidR="00772168">
        <w:t>22.2.1</w:t>
      </w:r>
      <w:r w:rsidRPr="00762DDB">
        <w:fldChar w:fldCharType="end"/>
      </w:r>
      <w:r w:rsidRPr="00762DDB">
        <w:t xml:space="preserve">. </w:t>
      </w:r>
    </w:p>
    <w:p w14:paraId="759F0F4D" w14:textId="53739A07" w:rsidR="009273F0" w:rsidRDefault="009273F0" w:rsidP="00B45FF3">
      <w:pPr>
        <w:spacing w:before="240"/>
      </w:pPr>
      <w:r>
        <w:t xml:space="preserve">Klik op </w:t>
      </w:r>
      <w:r w:rsidRPr="009F5D88">
        <w:rPr>
          <w:rStyle w:val="Bold"/>
        </w:rPr>
        <w:t>Opslaan</w:t>
      </w:r>
      <w:r>
        <w:t xml:space="preserve"> om de gegevens door te voeren. </w:t>
      </w:r>
    </w:p>
    <w:p w14:paraId="721AE14D" w14:textId="77777777" w:rsidR="00170997" w:rsidRDefault="00170997" w:rsidP="00EE72B4"/>
    <w:p w14:paraId="0C422935" w14:textId="77777777" w:rsidR="00A22816" w:rsidRPr="00A22816" w:rsidRDefault="00A22816" w:rsidP="00EE72B4">
      <w:r w:rsidRPr="00A22816">
        <w:t xml:space="preserve">*De velden met een </w:t>
      </w:r>
      <w:r w:rsidR="00A74797">
        <w:rPr>
          <w:lang w:eastAsia="nl-NL"/>
        </w:rPr>
        <w:drawing>
          <wp:inline distT="0" distB="0" distL="0" distR="0" wp14:anchorId="1816DFA2" wp14:editId="4DC78846">
            <wp:extent cx="112395" cy="112395"/>
            <wp:effectExtent l="0" t="0" r="1905" b="1905"/>
            <wp:docPr id="72"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2395" cy="112395"/>
                    </a:xfrm>
                    <a:prstGeom prst="rect">
                      <a:avLst/>
                    </a:prstGeom>
                    <a:noFill/>
                    <a:ln>
                      <a:noFill/>
                    </a:ln>
                  </pic:spPr>
                </pic:pic>
              </a:graphicData>
            </a:graphic>
          </wp:inline>
        </w:drawing>
      </w:r>
      <w:r w:rsidRPr="00A22816">
        <w:t xml:space="preserve"> teken, zijn verplichte velden</w:t>
      </w:r>
      <w:r>
        <w:t>.</w:t>
      </w:r>
    </w:p>
    <w:p w14:paraId="61338ED3" w14:textId="77777777" w:rsidR="00DB5954" w:rsidRDefault="00DB5954" w:rsidP="00F61312">
      <w:pPr>
        <w:pStyle w:val="Heading4"/>
      </w:pPr>
      <w:r>
        <w:t>Periodieke be</w:t>
      </w:r>
      <w:r w:rsidR="005A45A6">
        <w:t>dragen</w:t>
      </w:r>
    </w:p>
    <w:p w14:paraId="11FB13D0" w14:textId="0DB1C2BA" w:rsidR="00172CD2" w:rsidRDefault="00C97A7D" w:rsidP="009273F0">
      <w:r>
        <w:t xml:space="preserve">In dit schema </w:t>
      </w:r>
      <w:r w:rsidR="005A45A6">
        <w:t xml:space="preserve">(zie </w:t>
      </w:r>
      <w:r w:rsidR="005A45A6">
        <w:fldChar w:fldCharType="begin"/>
      </w:r>
      <w:r w:rsidR="005A45A6">
        <w:instrText xml:space="preserve"> REF _Ref413746132 \h </w:instrText>
      </w:r>
      <w:r w:rsidR="005A45A6">
        <w:fldChar w:fldCharType="separate"/>
      </w:r>
      <w:r w:rsidR="00772168">
        <w:t>Figuur 10</w:t>
      </w:r>
      <w:r w:rsidR="00772168">
        <w:noBreakHyphen/>
        <w:t>8</w:t>
      </w:r>
      <w:r w:rsidR="005A45A6">
        <w:fldChar w:fldCharType="end"/>
      </w:r>
      <w:r w:rsidR="005A45A6">
        <w:t xml:space="preserve">) </w:t>
      </w:r>
      <w:r>
        <w:t>kunt u een periodiek</w:t>
      </w:r>
      <w:r w:rsidR="002C038F">
        <w:t>e</w:t>
      </w:r>
      <w:r>
        <w:t xml:space="preserve"> betalingsafspraak invoeren. Denk hier bijvoorbeeld aan een serviceabonnement o.</w:t>
      </w:r>
      <w:r w:rsidR="002C038F">
        <w:t>i.</w:t>
      </w:r>
      <w:r>
        <w:t xml:space="preserve">d. </w:t>
      </w:r>
      <w:r w:rsidR="00B70D62">
        <w:t>De ingangsdatum van de contractregelperiode is tevens het startpunt van de periodieke facturatie.</w:t>
      </w:r>
    </w:p>
    <w:p w14:paraId="292F520B" w14:textId="7D1BE7B8" w:rsidR="00172CD2" w:rsidRDefault="00172CD2" w:rsidP="00172CD2">
      <w:pPr>
        <w:keepNext/>
      </w:pPr>
    </w:p>
    <w:p w14:paraId="3E057EB9" w14:textId="2BB6D327" w:rsidR="007B61E1" w:rsidRDefault="00B70D62" w:rsidP="00172CD2">
      <w:pPr>
        <w:keepNext/>
      </w:pPr>
      <w:r>
        <w:rPr>
          <w:lang w:eastAsia="nl-NL"/>
        </w:rPr>
        <w:drawing>
          <wp:inline distT="0" distB="0" distL="0" distR="0" wp14:anchorId="1FCF442E" wp14:editId="2404C69F">
            <wp:extent cx="6049010" cy="2027555"/>
            <wp:effectExtent l="0" t="0" r="8890" b="0"/>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49010" cy="2027555"/>
                    </a:xfrm>
                    <a:prstGeom prst="rect">
                      <a:avLst/>
                    </a:prstGeom>
                  </pic:spPr>
                </pic:pic>
              </a:graphicData>
            </a:graphic>
          </wp:inline>
        </w:drawing>
      </w:r>
    </w:p>
    <w:p w14:paraId="176B3276" w14:textId="76297827" w:rsidR="00172CD2" w:rsidRDefault="00172CD2" w:rsidP="003B02B2">
      <w:pPr>
        <w:pStyle w:val="Caption"/>
      </w:pPr>
      <w:bookmarkStart w:id="288" w:name="_Ref413746132"/>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8</w:t>
      </w:r>
      <w:r w:rsidR="004C7FFA">
        <w:fldChar w:fldCharType="end"/>
      </w:r>
      <w:bookmarkEnd w:id="288"/>
      <w:r>
        <w:t>: Contractregel, periodieke betaling</w:t>
      </w:r>
    </w:p>
    <w:p w14:paraId="067B90C4" w14:textId="33901CB1" w:rsidR="00627733" w:rsidRPr="00762DDB" w:rsidRDefault="00627733" w:rsidP="00762DDB">
      <w:pPr>
        <w:pStyle w:val="Opsomming1"/>
      </w:pPr>
      <w:r w:rsidRPr="00807F68">
        <w:rPr>
          <w:b/>
          <w:bCs/>
        </w:rPr>
        <w:t>Bedrag per periode</w:t>
      </w:r>
      <w:r w:rsidR="00170997" w:rsidRPr="00762DDB">
        <w:t xml:space="preserve"> </w:t>
      </w:r>
      <w:r w:rsidR="00A74797" w:rsidRPr="00762DDB">
        <w:rPr>
          <w:noProof/>
          <w:lang w:eastAsia="nl-NL"/>
        </w:rPr>
        <w:drawing>
          <wp:inline distT="0" distB="0" distL="0" distR="0" wp14:anchorId="65F497FD" wp14:editId="45BB0724">
            <wp:extent cx="163830" cy="163830"/>
            <wp:effectExtent l="0" t="0" r="7620" b="7620"/>
            <wp:docPr id="74"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762DDB">
        <w:t xml:space="preserve">: </w:t>
      </w:r>
      <w:r w:rsidR="00C97A7D" w:rsidRPr="00762DDB">
        <w:t xml:space="preserve">Voer het bedrag per periode in en geef </w:t>
      </w:r>
      <w:r w:rsidRPr="00762DDB">
        <w:t xml:space="preserve">via het pull down menu aan </w:t>
      </w:r>
      <w:r w:rsidR="002C038F" w:rsidRPr="00762DDB">
        <w:t>welke periode gebruikt moet worden</w:t>
      </w:r>
      <w:r w:rsidR="00C97A7D" w:rsidRPr="00762DDB">
        <w:t xml:space="preserve">. </w:t>
      </w:r>
      <w:r w:rsidR="006240BE" w:rsidRPr="00762DDB">
        <w:br/>
      </w:r>
      <w:r w:rsidR="006240BE" w:rsidRPr="00762DDB">
        <w:rPr>
          <w:rStyle w:val="Bold"/>
        </w:rPr>
        <w:t>Let op:</w:t>
      </w:r>
      <w:r w:rsidR="006240BE" w:rsidRPr="00762DDB">
        <w:t xml:space="preserve"> Dit is een vast bedrag per periode en niet afhankelijk van het aantal objecten dat aan de contractregel is gekoppeld.</w:t>
      </w:r>
    </w:p>
    <w:p w14:paraId="4D6D7603" w14:textId="73DDB6AD" w:rsidR="00627733" w:rsidRPr="00762DDB" w:rsidRDefault="00627733" w:rsidP="00762DDB">
      <w:pPr>
        <w:pStyle w:val="Opsomming1"/>
      </w:pPr>
      <w:r w:rsidRPr="00807F68">
        <w:rPr>
          <w:b/>
          <w:bCs/>
        </w:rPr>
        <w:t>Factuurperiode</w:t>
      </w:r>
      <w:r w:rsidR="00170997" w:rsidRPr="00762DDB">
        <w:t xml:space="preserve"> </w:t>
      </w:r>
      <w:r w:rsidR="00A74797" w:rsidRPr="00762DDB">
        <w:rPr>
          <w:noProof/>
          <w:lang w:eastAsia="nl-NL"/>
        </w:rPr>
        <w:drawing>
          <wp:inline distT="0" distB="0" distL="0" distR="0" wp14:anchorId="54AC5CE3" wp14:editId="330DBA2F">
            <wp:extent cx="163830" cy="163830"/>
            <wp:effectExtent l="0" t="0" r="7620" b="7620"/>
            <wp:docPr id="75"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762DDB">
        <w:t xml:space="preserve">: </w:t>
      </w:r>
      <w:r w:rsidR="0068782F" w:rsidRPr="00762DDB">
        <w:t xml:space="preserve">Geef vervolgens </w:t>
      </w:r>
      <w:r w:rsidRPr="00762DDB">
        <w:t xml:space="preserve">via het pull down menu </w:t>
      </w:r>
      <w:r w:rsidR="0068782F" w:rsidRPr="00762DDB">
        <w:t>de factuurperiode aan</w:t>
      </w:r>
      <w:r w:rsidRPr="00762DDB">
        <w:t>.</w:t>
      </w:r>
      <w:r w:rsidR="00485099" w:rsidRPr="00762DDB">
        <w:t xml:space="preserve"> Let wel, laat u SequriX het periodieke bedrag berekenen (bedrag per periode is bijvoorbeeld een jaarbedrag en de factuurperiode is een maand), dan kunnen er afrondingsverschillen </w:t>
      </w:r>
      <w:r w:rsidR="00FE2E09" w:rsidRPr="00762DDB">
        <w:t>ontstaan</w:t>
      </w:r>
      <w:r w:rsidR="00485099" w:rsidRPr="00762DDB">
        <w:t xml:space="preserve"> (bijvoorbeeld 1/12</w:t>
      </w:r>
      <w:r w:rsidR="00485099" w:rsidRPr="00762DDB">
        <w:rPr>
          <w:vertAlign w:val="superscript"/>
        </w:rPr>
        <w:t>e</w:t>
      </w:r>
      <w:r w:rsidR="00485099" w:rsidRPr="00762DDB">
        <w:t xml:space="preserve"> deel resulteert in een aantal van 0,8). Houd hier rekening mee.</w:t>
      </w:r>
    </w:p>
    <w:p w14:paraId="7B551D83" w14:textId="53F5FBAC" w:rsidR="0068782F" w:rsidRPr="00762DDB" w:rsidRDefault="00627733" w:rsidP="00762DDB">
      <w:pPr>
        <w:pStyle w:val="Opsomming1"/>
      </w:pPr>
      <w:r w:rsidRPr="00807F68">
        <w:rPr>
          <w:b/>
          <w:bCs/>
        </w:rPr>
        <w:t>Factuur sturen na</w:t>
      </w:r>
      <w:r w:rsidRPr="00762DDB">
        <w:t xml:space="preserve">: </w:t>
      </w:r>
      <w:r w:rsidR="0068782F" w:rsidRPr="00762DDB">
        <w:t>In het veld ‘</w:t>
      </w:r>
      <w:r w:rsidRPr="00762DDB">
        <w:t>Factuur sturen na’</w:t>
      </w:r>
      <w:r w:rsidR="0068782F" w:rsidRPr="00762DDB">
        <w:t xml:space="preserve"> kunt u aangeven wanneer u de factuur wilt versturen. </w:t>
      </w:r>
      <w:r w:rsidR="00FE2E09" w:rsidRPr="00762DDB">
        <w:t>Stelt</w:t>
      </w:r>
      <w:r w:rsidR="0068782F" w:rsidRPr="00762DDB">
        <w:t xml:space="preserve"> u factureert een bed</w:t>
      </w:r>
      <w:r w:rsidR="000B4D06" w:rsidRPr="00762DDB">
        <w:t>r</w:t>
      </w:r>
      <w:r w:rsidR="0068782F" w:rsidRPr="00762DDB">
        <w:t>a</w:t>
      </w:r>
      <w:r w:rsidR="000B4D06" w:rsidRPr="00762DDB">
        <w:t>g</w:t>
      </w:r>
      <w:r w:rsidR="0068782F" w:rsidRPr="00762DDB">
        <w:t xml:space="preserve"> van €250,- per maand en d</w:t>
      </w:r>
      <w:r w:rsidR="002C038F" w:rsidRPr="00762DDB">
        <w:t>e</w:t>
      </w:r>
      <w:r w:rsidR="0068782F" w:rsidRPr="00762DDB">
        <w:t xml:space="preserve"> startdatum is 1 februari. Indien u </w:t>
      </w:r>
      <w:r w:rsidRPr="00762DDB">
        <w:t>‘Factuur sturen na’</w:t>
      </w:r>
      <w:r w:rsidR="0068782F" w:rsidRPr="00762DDB">
        <w:t xml:space="preserve"> dan op 10 dagen zet, zal de factuur worden verstuurd iedere 10</w:t>
      </w:r>
      <w:r w:rsidR="0068782F" w:rsidRPr="00762DDB">
        <w:rPr>
          <w:vertAlign w:val="superscript"/>
        </w:rPr>
        <w:t>e</w:t>
      </w:r>
      <w:r w:rsidR="0068782F" w:rsidRPr="00762DDB">
        <w:t xml:space="preserve"> van de maand. In dit geval dus op 10 februari. Zet u </w:t>
      </w:r>
      <w:r w:rsidRPr="00762DDB">
        <w:t>‘Factuur sturen na</w:t>
      </w:r>
      <w:r w:rsidR="007A4536" w:rsidRPr="00762DDB">
        <w:t>’</w:t>
      </w:r>
      <w:r w:rsidRPr="00762DDB">
        <w:t xml:space="preserve"> op een negatief getal van -10 dagen, </w:t>
      </w:r>
      <w:r w:rsidR="0068782F" w:rsidRPr="00762DDB">
        <w:t>dan zal de factuur iedere maand 10 dagen voor de eerst</w:t>
      </w:r>
      <w:r w:rsidR="002C038F" w:rsidRPr="00762DDB">
        <w:t>e</w:t>
      </w:r>
      <w:r w:rsidR="0068782F" w:rsidRPr="00762DDB">
        <w:t xml:space="preserve"> van de maand worden verstuurd. In dit geval dus 21 januari. </w:t>
      </w:r>
    </w:p>
    <w:p w14:paraId="0B5A3549" w14:textId="23389A9C" w:rsidR="00627733" w:rsidRDefault="00627733" w:rsidP="00762DDB">
      <w:pPr>
        <w:pStyle w:val="Opsomming1"/>
      </w:pPr>
      <w:r w:rsidRPr="00807F68">
        <w:rPr>
          <w:b/>
          <w:bCs/>
        </w:rPr>
        <w:t>Factuurregel</w:t>
      </w:r>
      <w:r w:rsidR="00170997" w:rsidRPr="00762DDB">
        <w:t xml:space="preserve"> </w:t>
      </w:r>
      <w:r w:rsidR="00A74797" w:rsidRPr="00762DDB">
        <w:rPr>
          <w:noProof/>
          <w:lang w:eastAsia="nl-NL"/>
        </w:rPr>
        <w:drawing>
          <wp:inline distT="0" distB="0" distL="0" distR="0" wp14:anchorId="518C8A67" wp14:editId="30AC6934">
            <wp:extent cx="163830" cy="163830"/>
            <wp:effectExtent l="0" t="0" r="7620" b="7620"/>
            <wp:docPr id="76" name="Afbeeld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762DDB">
        <w:t>: De inhoud van de factuurregel kunt u zelf opstellen door eigen tekst plus een aantal gedefinieerde parameters toe te voegen. Gebruik de knop Parameter toevoegen.</w:t>
      </w:r>
      <w:r w:rsidR="002B65F0" w:rsidRPr="00762DDB">
        <w:t xml:space="preserve"> (Zie voor extra uitleg over deze parameters </w:t>
      </w:r>
      <w:r w:rsidR="0039325C" w:rsidRPr="00762DDB">
        <w:t>§</w:t>
      </w:r>
      <w:r w:rsidR="002B65F0" w:rsidRPr="00762DDB">
        <w:t xml:space="preserve"> </w:t>
      </w:r>
      <w:r w:rsidR="002B65F0" w:rsidRPr="00762DDB">
        <w:fldChar w:fldCharType="begin"/>
      </w:r>
      <w:r w:rsidR="002B65F0" w:rsidRPr="00762DDB">
        <w:instrText xml:space="preserve"> REF _Ref417374666 \n \h </w:instrText>
      </w:r>
      <w:r w:rsidR="00762DDB">
        <w:instrText xml:space="preserve"> \* MERGEFORMAT </w:instrText>
      </w:r>
      <w:r w:rsidR="002B65F0" w:rsidRPr="00762DDB">
        <w:fldChar w:fldCharType="separate"/>
      </w:r>
      <w:r w:rsidR="00772168">
        <w:t>10.2.3</w:t>
      </w:r>
      <w:r w:rsidR="002B65F0" w:rsidRPr="00762DDB">
        <w:fldChar w:fldCharType="end"/>
      </w:r>
      <w:r w:rsidR="002B65F0" w:rsidRPr="00762DDB">
        <w:t>).</w:t>
      </w:r>
      <w:r w:rsidRPr="00762DDB">
        <w:t xml:space="preserve"> Klik </w:t>
      </w:r>
      <w:r w:rsidR="00B9561A" w:rsidRPr="00762DDB">
        <w:t>op de omschrijving van de parame</w:t>
      </w:r>
      <w:r w:rsidRPr="00762DDB">
        <w:t>ter om deze toe te voegen aan de tekst. Deze parameters worden automatisch vervangen door de correcte inhoud bij het generen van een factuur.</w:t>
      </w:r>
    </w:p>
    <w:p w14:paraId="64B527DB" w14:textId="77777777" w:rsidR="00762DDB" w:rsidRPr="00762DDB" w:rsidRDefault="00762DDB" w:rsidP="00762DDB">
      <w:pPr>
        <w:pStyle w:val="Opsomming1"/>
        <w:numPr>
          <w:ilvl w:val="0"/>
          <w:numId w:val="0"/>
        </w:numPr>
        <w:ind w:left="720"/>
      </w:pPr>
    </w:p>
    <w:p w14:paraId="1EBAED64" w14:textId="041833C8" w:rsidR="0068782F" w:rsidRPr="00762DDB" w:rsidRDefault="0068782F" w:rsidP="00762DDB">
      <w:r w:rsidRPr="00762DDB">
        <w:t xml:space="preserve">Klik op </w:t>
      </w:r>
      <w:r w:rsidRPr="00762DDB">
        <w:rPr>
          <w:rStyle w:val="Bold"/>
        </w:rPr>
        <w:t>Opslaan</w:t>
      </w:r>
      <w:r w:rsidRPr="00762DDB">
        <w:t xml:space="preserve"> om de gegevens door te voeren. </w:t>
      </w:r>
    </w:p>
    <w:p w14:paraId="0431CDD4" w14:textId="77777777" w:rsidR="00170997" w:rsidRDefault="00170997" w:rsidP="00EE72B4"/>
    <w:p w14:paraId="05B1EFD9" w14:textId="77777777" w:rsidR="00A22816" w:rsidRDefault="00A22816" w:rsidP="00EE72B4">
      <w:r w:rsidRPr="00A22816">
        <w:t xml:space="preserve">*De velden met een </w:t>
      </w:r>
      <w:r w:rsidR="00A74797">
        <w:rPr>
          <w:lang w:eastAsia="nl-NL"/>
        </w:rPr>
        <w:drawing>
          <wp:inline distT="0" distB="0" distL="0" distR="0" wp14:anchorId="64CFA745" wp14:editId="614CB858">
            <wp:extent cx="112395" cy="112395"/>
            <wp:effectExtent l="0" t="0" r="1905" b="1905"/>
            <wp:docPr id="77"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2395" cy="112395"/>
                    </a:xfrm>
                    <a:prstGeom prst="rect">
                      <a:avLst/>
                    </a:prstGeom>
                    <a:noFill/>
                    <a:ln>
                      <a:noFill/>
                    </a:ln>
                  </pic:spPr>
                </pic:pic>
              </a:graphicData>
            </a:graphic>
          </wp:inline>
        </w:drawing>
      </w:r>
      <w:r w:rsidRPr="00A22816">
        <w:t xml:space="preserve"> teken, zijn verplichte velden</w:t>
      </w:r>
      <w:r>
        <w:t>.</w:t>
      </w:r>
    </w:p>
    <w:p w14:paraId="164B034B" w14:textId="77777777" w:rsidR="002B65F0" w:rsidRDefault="002B65F0" w:rsidP="006F6E29">
      <w:pPr>
        <w:pStyle w:val="Heading3"/>
      </w:pPr>
      <w:bookmarkStart w:id="289" w:name="_Ref417374666"/>
      <w:bookmarkStart w:id="290" w:name="_Toc460250640"/>
      <w:bookmarkStart w:id="291" w:name="_Toc41561774"/>
      <w:bookmarkStart w:id="292" w:name="_Toc64306921"/>
      <w:r>
        <w:t>Parameters toevoegen aan factuurregel</w:t>
      </w:r>
      <w:bookmarkEnd w:id="289"/>
      <w:bookmarkEnd w:id="290"/>
      <w:bookmarkEnd w:id="291"/>
      <w:bookmarkEnd w:id="292"/>
    </w:p>
    <w:p w14:paraId="56CA1535" w14:textId="62ACB844" w:rsidR="002B65F0" w:rsidRDefault="006930F8" w:rsidP="002B65F0">
      <w:r>
        <w:t>Parameter</w:t>
      </w:r>
      <w:r w:rsidR="00B9561A">
        <w:t>s</w:t>
      </w:r>
      <w:r>
        <w:t xml:space="preserve"> zijn </w:t>
      </w:r>
      <w:r w:rsidRPr="006930F8">
        <w:t>variabele</w:t>
      </w:r>
      <w:r>
        <w:t xml:space="preserve">n </w:t>
      </w:r>
      <w:r w:rsidRPr="006930F8">
        <w:t>waaraan</w:t>
      </w:r>
      <w:r>
        <w:t xml:space="preserve"> voor</w:t>
      </w:r>
      <w:r w:rsidRPr="006930F8">
        <w:t xml:space="preserve"> een bepaalde bewerking een constante </w:t>
      </w:r>
      <w:r>
        <w:t>‘</w:t>
      </w:r>
      <w:r w:rsidRPr="006930F8">
        <w:t>waarde</w:t>
      </w:r>
      <w:r>
        <w:t>’</w:t>
      </w:r>
      <w:r w:rsidRPr="006930F8">
        <w:t xml:space="preserve"> wordt toegekend</w:t>
      </w:r>
      <w:r>
        <w:t>. SequriX heeft ten behoeve van het opstellen van facturen</w:t>
      </w:r>
      <w:r w:rsidR="00C423CB">
        <w:t xml:space="preserve"> een</w:t>
      </w:r>
      <w:r>
        <w:t xml:space="preserve"> aantal variabelen gedefinieerd </w:t>
      </w:r>
      <w:r>
        <w:lastRenderedPageBreak/>
        <w:t xml:space="preserve">die u kunt </w:t>
      </w:r>
      <w:r w:rsidR="00C423CB">
        <w:t>gebruiken in de factuurregels</w:t>
      </w:r>
      <w:r>
        <w:t>. Deze worden hieronder uitgelegd. Indien u een parameter toevoegt waar geen ‘waarde’ aan is gekoppeld, dan zal deze parameter niet worden opgenomen. De volgende parameters kunt u, naast uw eigen omschrijving, opnemen in de factuurregels.</w:t>
      </w:r>
    </w:p>
    <w:p w14:paraId="219C7E9A" w14:textId="608211F2" w:rsidR="006930F8" w:rsidRDefault="007652B2" w:rsidP="00762DDB">
      <w:pPr>
        <w:pStyle w:val="Opsomming1"/>
      </w:pPr>
      <w:r w:rsidRPr="00807F68">
        <w:rPr>
          <w:b/>
          <w:bCs/>
        </w:rPr>
        <w:t xml:space="preserve">Periode omschrijving – </w:t>
      </w:r>
      <w:r w:rsidR="006930F8" w:rsidRPr="00807F68">
        <w:rPr>
          <w:b/>
          <w:bCs/>
        </w:rPr>
        <w:t>[Period]</w:t>
      </w:r>
      <w:r w:rsidR="006930F8" w:rsidRPr="00C07836">
        <w:t xml:space="preserve">: </w:t>
      </w:r>
      <w:r w:rsidR="00C07836" w:rsidRPr="00762DDB">
        <w:t xml:space="preserve">Periode omschrijving in vorm van datumnotering. Deze parameter wordt alleen gebruikt bij periodieke bedragen. </w:t>
      </w:r>
    </w:p>
    <w:p w14:paraId="0BB1A673" w14:textId="15D3B353" w:rsidR="006930F8" w:rsidRPr="00762DDB" w:rsidRDefault="007652B2" w:rsidP="00762DDB">
      <w:pPr>
        <w:pStyle w:val="Opsomming1"/>
      </w:pPr>
      <w:r w:rsidRPr="00807F68">
        <w:rPr>
          <w:b/>
          <w:bCs/>
        </w:rPr>
        <w:t xml:space="preserve">Klantnaam - </w:t>
      </w:r>
      <w:r w:rsidR="006930F8" w:rsidRPr="00807F68">
        <w:rPr>
          <w:b/>
          <w:bCs/>
        </w:rPr>
        <w:t>[CustomerName]</w:t>
      </w:r>
      <w:r w:rsidR="00C07836" w:rsidRPr="00C07836">
        <w:t xml:space="preserve">: </w:t>
      </w:r>
      <w:r w:rsidR="00C07836" w:rsidRPr="00762DDB">
        <w:t xml:space="preserve">Geeft de klantnaam weer zoals deze is ingevoerd in </w:t>
      </w:r>
      <w:r w:rsidR="00633CFC" w:rsidRPr="00762DDB">
        <w:t>SequriX.</w:t>
      </w:r>
      <w:r w:rsidR="0084669C" w:rsidRPr="00762DDB">
        <w:t xml:space="preserve"> Deze parameter kan worden gebruikt bij alle factureringsvormen.</w:t>
      </w:r>
    </w:p>
    <w:p w14:paraId="394B4EB6" w14:textId="75932861" w:rsidR="006930F8" w:rsidRPr="00762DDB" w:rsidRDefault="007652B2" w:rsidP="00762DDB">
      <w:pPr>
        <w:pStyle w:val="Opsomming1"/>
      </w:pPr>
      <w:r w:rsidRPr="00807F68">
        <w:rPr>
          <w:b/>
          <w:bCs/>
        </w:rPr>
        <w:t xml:space="preserve">Klantnummer - </w:t>
      </w:r>
      <w:r w:rsidR="006930F8" w:rsidRPr="00807F68">
        <w:rPr>
          <w:b/>
          <w:bCs/>
        </w:rPr>
        <w:t>[CustomerNumber]</w:t>
      </w:r>
      <w:r w:rsidR="00C07836" w:rsidRPr="00C07836">
        <w:t xml:space="preserve">: </w:t>
      </w:r>
      <w:r w:rsidR="004B4FD2" w:rsidRPr="00762DDB">
        <w:t xml:space="preserve">Geeft het klantnummer weer zoals deze is </w:t>
      </w:r>
      <w:r w:rsidR="00C24B8D" w:rsidRPr="00762DDB">
        <w:t xml:space="preserve">vermeld of </w:t>
      </w:r>
      <w:r w:rsidR="004B4FD2" w:rsidRPr="00762DDB">
        <w:t xml:space="preserve">ingevoerd in </w:t>
      </w:r>
      <w:r w:rsidR="00633CFC" w:rsidRPr="00762DDB">
        <w:t>SequriX.</w:t>
      </w:r>
      <w:r w:rsidR="0084669C" w:rsidRPr="00762DDB">
        <w:t xml:space="preserve"> Deze parameter kan worden gebruikt bij alle factureringsvormen.</w:t>
      </w:r>
    </w:p>
    <w:p w14:paraId="19177A28" w14:textId="2980F80B" w:rsidR="006930F8" w:rsidRPr="00762DDB" w:rsidRDefault="007652B2" w:rsidP="00762DDB">
      <w:pPr>
        <w:pStyle w:val="Opsomming1"/>
      </w:pPr>
      <w:r w:rsidRPr="00807F68">
        <w:rPr>
          <w:b/>
          <w:bCs/>
        </w:rPr>
        <w:t xml:space="preserve">Inkoopordernummer - </w:t>
      </w:r>
      <w:r w:rsidR="006930F8" w:rsidRPr="00807F68">
        <w:rPr>
          <w:b/>
          <w:bCs/>
        </w:rPr>
        <w:t>[PurchaseOrder]</w:t>
      </w:r>
      <w:r w:rsidR="00C07836" w:rsidRPr="00C07836">
        <w:t xml:space="preserve">: </w:t>
      </w:r>
      <w:r w:rsidR="004B4FD2" w:rsidRPr="00762DDB">
        <w:t>Geeft het ke</w:t>
      </w:r>
      <w:r w:rsidR="00C07836" w:rsidRPr="00762DDB">
        <w:t xml:space="preserve">nmerk </w:t>
      </w:r>
      <w:r w:rsidR="004B4FD2" w:rsidRPr="00762DDB">
        <w:t xml:space="preserve">van de </w:t>
      </w:r>
      <w:r w:rsidR="00C07836" w:rsidRPr="00762DDB">
        <w:t>inkoopopdracht</w:t>
      </w:r>
      <w:r w:rsidR="004B4FD2" w:rsidRPr="00762DDB">
        <w:t xml:space="preserve"> weer zoals deze is </w:t>
      </w:r>
      <w:r w:rsidR="00C24B8D" w:rsidRPr="00762DDB">
        <w:t xml:space="preserve">vermeld of </w:t>
      </w:r>
      <w:r w:rsidR="004B4FD2" w:rsidRPr="00762DDB">
        <w:t xml:space="preserve">ingevoerd in </w:t>
      </w:r>
      <w:r w:rsidR="00633CFC" w:rsidRPr="00762DDB">
        <w:t>SequriX.</w:t>
      </w:r>
      <w:r w:rsidR="0084669C" w:rsidRPr="00762DDB">
        <w:t xml:space="preserve"> Deze parameter kan worden gebruikt bij alle factureringsvormen.</w:t>
      </w:r>
    </w:p>
    <w:p w14:paraId="34B6026F" w14:textId="4967A612" w:rsidR="006930F8" w:rsidRPr="00762DDB" w:rsidRDefault="007652B2" w:rsidP="00762DDB">
      <w:pPr>
        <w:pStyle w:val="Opsomming1"/>
      </w:pPr>
      <w:r w:rsidRPr="00807F68">
        <w:rPr>
          <w:b/>
          <w:bCs/>
        </w:rPr>
        <w:t xml:space="preserve">Activiteit - </w:t>
      </w:r>
      <w:r w:rsidR="006930F8" w:rsidRPr="00807F68">
        <w:rPr>
          <w:b/>
          <w:bCs/>
        </w:rPr>
        <w:t>[ProductName]</w:t>
      </w:r>
      <w:r w:rsidR="00C07836" w:rsidRPr="00C07836">
        <w:t xml:space="preserve">: </w:t>
      </w:r>
      <w:r w:rsidR="00C24B8D" w:rsidRPr="00762DDB">
        <w:t>Geeft de naam van de a</w:t>
      </w:r>
      <w:r w:rsidR="00C07836" w:rsidRPr="00762DDB">
        <w:t>ctiviteit</w:t>
      </w:r>
      <w:r w:rsidR="00C24B8D" w:rsidRPr="00762DDB">
        <w:t xml:space="preserve"> weer. </w:t>
      </w:r>
      <w:r w:rsidR="0084669C" w:rsidRPr="00762DDB">
        <w:t>Deze parameter kan worden gebruikt bij alle factureringsvormen.</w:t>
      </w:r>
    </w:p>
    <w:p w14:paraId="4588351D" w14:textId="37FAA650" w:rsidR="006930F8" w:rsidRPr="00762DDB" w:rsidRDefault="007652B2" w:rsidP="00762DDB">
      <w:pPr>
        <w:pStyle w:val="Opsomming1"/>
      </w:pPr>
      <w:r w:rsidRPr="00807F68">
        <w:rPr>
          <w:b/>
          <w:bCs/>
        </w:rPr>
        <w:t xml:space="preserve">Objectcode - </w:t>
      </w:r>
      <w:r w:rsidR="006930F8" w:rsidRPr="00807F68">
        <w:rPr>
          <w:b/>
          <w:bCs/>
        </w:rPr>
        <w:t>[ObjectCode]</w:t>
      </w:r>
      <w:r w:rsidR="00C07836" w:rsidRPr="00C07836">
        <w:t xml:space="preserve">: </w:t>
      </w:r>
      <w:r w:rsidR="00E91596" w:rsidRPr="00762DDB">
        <w:t>Kan gebruikt worden bij alle factuurregels voor contractregels waaraan minimaal één object is gekoppeld</w:t>
      </w:r>
      <w:r w:rsidR="00497953" w:rsidRPr="00762DDB">
        <w:t xml:space="preserve">. </w:t>
      </w:r>
      <w:r w:rsidR="00E91596" w:rsidRPr="00762DDB">
        <w:t>Bij eenmalige of periodieke bedragen wordt</w:t>
      </w:r>
      <w:r w:rsidR="00BB6E63" w:rsidRPr="00762DDB">
        <w:t xml:space="preserve"> een komma</w:t>
      </w:r>
      <w:r w:rsidR="00E91596" w:rsidRPr="00762DDB">
        <w:t>gescheiden lijst getoond van alle aan de contrac</w:t>
      </w:r>
      <w:r w:rsidR="00FE2E09" w:rsidRPr="00762DDB">
        <w:t>t</w:t>
      </w:r>
      <w:r w:rsidR="00E91596" w:rsidRPr="00762DDB">
        <w:t>regel gekoppelde objecten. Bij taakgebaseerde factuurregels wordt alleen de object code van de betreffende taak getoond</w:t>
      </w:r>
      <w:r w:rsidR="00BB6E63" w:rsidRPr="00762DDB">
        <w:t xml:space="preserve"> (indien van toepassing)</w:t>
      </w:r>
      <w:r w:rsidR="00E91596" w:rsidRPr="00762DDB">
        <w:t>.</w:t>
      </w:r>
    </w:p>
    <w:p w14:paraId="156A7CBE" w14:textId="313EC916" w:rsidR="006930F8" w:rsidRPr="00762DDB" w:rsidRDefault="007652B2" w:rsidP="00762DDB">
      <w:pPr>
        <w:pStyle w:val="Opsomming1"/>
      </w:pPr>
      <w:r w:rsidRPr="00807F68">
        <w:rPr>
          <w:b/>
          <w:bCs/>
        </w:rPr>
        <w:t xml:space="preserve">Adresgegevens van het object - </w:t>
      </w:r>
      <w:r w:rsidR="006930F8" w:rsidRPr="00807F68">
        <w:rPr>
          <w:b/>
          <w:bCs/>
        </w:rPr>
        <w:t>[ObjectAddress]</w:t>
      </w:r>
      <w:r w:rsidR="00C07836" w:rsidRPr="00C07836">
        <w:t xml:space="preserve">: </w:t>
      </w:r>
      <w:r w:rsidR="00C24B8D" w:rsidRPr="00762DDB">
        <w:t>Geeft naam en a</w:t>
      </w:r>
      <w:r w:rsidR="00C07836" w:rsidRPr="00762DDB">
        <w:t>dresgegevens van het object</w:t>
      </w:r>
      <w:r w:rsidR="00C24B8D" w:rsidRPr="00762DDB">
        <w:t xml:space="preserve"> weer zoals deze zijn ingevoerd in SequriX. </w:t>
      </w:r>
      <w:r w:rsidR="00497953" w:rsidRPr="00762DDB">
        <w:t>Deze parameter wordt alleen gebruikt bij taakgebaseerde bedragen.</w:t>
      </w:r>
    </w:p>
    <w:p w14:paraId="31404B62" w14:textId="50B51028" w:rsidR="006930F8" w:rsidRPr="00762DDB" w:rsidRDefault="007652B2" w:rsidP="00762DDB">
      <w:pPr>
        <w:pStyle w:val="Opsomming1"/>
      </w:pPr>
      <w:r w:rsidRPr="00807F68">
        <w:rPr>
          <w:b/>
          <w:bCs/>
        </w:rPr>
        <w:t xml:space="preserve">Starttijd van de taak - </w:t>
      </w:r>
      <w:r w:rsidR="006930F8" w:rsidRPr="00807F68">
        <w:rPr>
          <w:b/>
          <w:bCs/>
        </w:rPr>
        <w:t>[TaskStart]</w:t>
      </w:r>
      <w:r w:rsidR="00C07836" w:rsidRPr="00C07836">
        <w:t xml:space="preserve">: </w:t>
      </w:r>
      <w:r w:rsidR="00C07836" w:rsidRPr="00762DDB">
        <w:t xml:space="preserve">Starttijd van de taak (inclusief </w:t>
      </w:r>
      <w:r w:rsidR="00BB6E63" w:rsidRPr="00762DDB">
        <w:t>datum</w:t>
      </w:r>
      <w:r w:rsidR="00C07836" w:rsidRPr="00762DDB">
        <w:t>)</w:t>
      </w:r>
      <w:r w:rsidR="00C24B8D" w:rsidRPr="00762DDB">
        <w:t>.</w:t>
      </w:r>
      <w:r w:rsidR="00497953" w:rsidRPr="00762DDB">
        <w:t xml:space="preserve"> Deze parameter wordt alleen gebruikt bij taakgebaseerde bedrage</w:t>
      </w:r>
      <w:r w:rsidR="00BB6E63" w:rsidRPr="00762DDB">
        <w:t>n. In het geval van een alarm is dit het tijdstip dat de surveillant op locatie is gemeld.</w:t>
      </w:r>
    </w:p>
    <w:p w14:paraId="0A98B796" w14:textId="269CF194" w:rsidR="006930F8" w:rsidRPr="00762DDB" w:rsidRDefault="007652B2" w:rsidP="00762DDB">
      <w:pPr>
        <w:pStyle w:val="Opsomming1"/>
      </w:pPr>
      <w:r w:rsidRPr="00807F68">
        <w:rPr>
          <w:b/>
          <w:bCs/>
        </w:rPr>
        <w:t xml:space="preserve">Eindtijd van de taak - </w:t>
      </w:r>
      <w:r w:rsidR="006930F8" w:rsidRPr="00807F68">
        <w:rPr>
          <w:b/>
          <w:bCs/>
        </w:rPr>
        <w:t>[TaskEnd]</w:t>
      </w:r>
      <w:r w:rsidR="00C07836" w:rsidRPr="00C07836">
        <w:t xml:space="preserve">: </w:t>
      </w:r>
      <w:r w:rsidR="00C07836" w:rsidRPr="00762DDB">
        <w:t xml:space="preserve">Eindtijd van de taak (inclusief </w:t>
      </w:r>
      <w:r w:rsidR="00BB6E63" w:rsidRPr="00762DDB">
        <w:t>datum</w:t>
      </w:r>
      <w:r w:rsidR="00C07836" w:rsidRPr="00762DDB">
        <w:t>)</w:t>
      </w:r>
      <w:r w:rsidR="00C24B8D" w:rsidRPr="00762DDB">
        <w:t>.</w:t>
      </w:r>
      <w:r w:rsidR="00497953" w:rsidRPr="00762DDB">
        <w:t xml:space="preserve"> Deze parameter wordt alleen gebruikt bij taakgebaseerde bedragen.</w:t>
      </w:r>
    </w:p>
    <w:p w14:paraId="1FC7A5D3" w14:textId="6DEC7A3A" w:rsidR="006930F8" w:rsidRPr="00762DDB" w:rsidRDefault="007652B2" w:rsidP="00762DDB">
      <w:pPr>
        <w:pStyle w:val="Opsomming1"/>
      </w:pPr>
      <w:r w:rsidRPr="00807F68">
        <w:rPr>
          <w:b/>
          <w:bCs/>
        </w:rPr>
        <w:t xml:space="preserve">Totaal aantal uren uitgevoerde taak - </w:t>
      </w:r>
      <w:r w:rsidR="006930F8" w:rsidRPr="00807F68">
        <w:rPr>
          <w:b/>
          <w:bCs/>
        </w:rPr>
        <w:t>[TaskHours]</w:t>
      </w:r>
      <w:r w:rsidR="00C07836" w:rsidRPr="00C07836">
        <w:t xml:space="preserve">: </w:t>
      </w:r>
      <w:r w:rsidR="00C07836" w:rsidRPr="00762DDB">
        <w:t xml:space="preserve">Totaal aantal uren </w:t>
      </w:r>
      <w:r w:rsidR="003B15B3" w:rsidRPr="00762DDB">
        <w:t xml:space="preserve">wat besteed is aan de </w:t>
      </w:r>
      <w:r w:rsidR="00C07836" w:rsidRPr="00762DDB">
        <w:t>uitgevoerde taak</w:t>
      </w:r>
      <w:r w:rsidR="00C24B8D" w:rsidRPr="00762DDB">
        <w:t>.</w:t>
      </w:r>
      <w:r w:rsidR="00497953" w:rsidRPr="00762DDB">
        <w:t xml:space="preserve"> Deze parameter wordt alleen gebruikt bij taakgebaseerde bedragen.</w:t>
      </w:r>
    </w:p>
    <w:p w14:paraId="49314932" w14:textId="2419FD81" w:rsidR="00497953" w:rsidRPr="00762DDB" w:rsidRDefault="007652B2" w:rsidP="00762DDB">
      <w:pPr>
        <w:pStyle w:val="Opsomming1"/>
      </w:pPr>
      <w:r w:rsidRPr="00807F68">
        <w:rPr>
          <w:b/>
          <w:bCs/>
        </w:rPr>
        <w:t xml:space="preserve">Naam van het toeslagschema - </w:t>
      </w:r>
      <w:r w:rsidR="006930F8" w:rsidRPr="00807F68">
        <w:rPr>
          <w:b/>
          <w:bCs/>
        </w:rPr>
        <w:t>[SurchargeType]</w:t>
      </w:r>
      <w:r w:rsidR="00C07836" w:rsidRPr="00C07836">
        <w:t xml:space="preserve">: </w:t>
      </w:r>
      <w:r w:rsidR="00C24B8D" w:rsidRPr="00762DDB">
        <w:t>Geeft de n</w:t>
      </w:r>
      <w:r w:rsidR="00C07836" w:rsidRPr="00762DDB">
        <w:t>aam van het toeslagschema</w:t>
      </w:r>
      <w:r w:rsidR="00C24B8D" w:rsidRPr="00762DDB">
        <w:t xml:space="preserve"> weer.</w:t>
      </w:r>
      <w:r w:rsidR="00497953" w:rsidRPr="00762DDB">
        <w:t xml:space="preserve"> </w:t>
      </w:r>
      <w:r w:rsidR="001019BD" w:rsidRPr="00762DDB">
        <w:t>Deze parameter kan worden gebruikt bij alle factureringsvormen</w:t>
      </w:r>
      <w:r w:rsidR="00497953" w:rsidRPr="00762DDB">
        <w:t>.</w:t>
      </w:r>
    </w:p>
    <w:p w14:paraId="02D1F030" w14:textId="5BF2F400" w:rsidR="00497953" w:rsidRPr="00762DDB" w:rsidRDefault="007652B2" w:rsidP="00762DDB">
      <w:pPr>
        <w:pStyle w:val="Opsomming1"/>
        <w:rPr>
          <w:rStyle w:val="Bold"/>
          <w:b w:val="0"/>
          <w:bCs/>
        </w:rPr>
      </w:pPr>
      <w:r w:rsidRPr="00807F68">
        <w:rPr>
          <w:b/>
          <w:bCs/>
        </w:rPr>
        <w:t xml:space="preserve">Externe code van een object - </w:t>
      </w:r>
      <w:r w:rsidR="00497953" w:rsidRPr="00807F68">
        <w:rPr>
          <w:b/>
          <w:bCs/>
        </w:rPr>
        <w:t>[ObjectExternalCode]</w:t>
      </w:r>
      <w:r w:rsidR="00497953" w:rsidRPr="00497953">
        <w:t>:</w:t>
      </w:r>
      <w:r w:rsidR="00497953">
        <w:t xml:space="preserve"> </w:t>
      </w:r>
      <w:r w:rsidR="00086E23" w:rsidRPr="00762DDB">
        <w:t>Bij eenmalige bedragen en peri</w:t>
      </w:r>
      <w:r w:rsidR="00BB6E63" w:rsidRPr="00762DDB">
        <w:t>odieke bedragen wordt een komma</w:t>
      </w:r>
      <w:r w:rsidR="00086E23" w:rsidRPr="00762DDB">
        <w:t xml:space="preserve">gescheiden lijst getoond met alle aan </w:t>
      </w:r>
      <w:r w:rsidR="00BB6E63" w:rsidRPr="00762DDB">
        <w:t xml:space="preserve">externe codes van de aan </w:t>
      </w:r>
      <w:r w:rsidR="00086E23" w:rsidRPr="00762DDB">
        <w:t>de contractregel gekoppeld objecten. In het geval</w:t>
      </w:r>
      <w:r w:rsidR="00086E23" w:rsidRPr="00762DDB">
        <w:rPr>
          <w:rStyle w:val="Bold"/>
        </w:rPr>
        <w:t xml:space="preserve"> van</w:t>
      </w:r>
      <w:r w:rsidR="00497953" w:rsidRPr="00762DDB">
        <w:t xml:space="preserve"> taakgebaseerde bedragen</w:t>
      </w:r>
      <w:r w:rsidR="00086E23" w:rsidRPr="00762DDB">
        <w:t xml:space="preserve"> wordt de externe code van het object getoond waar de taak is uitgevoerd</w:t>
      </w:r>
      <w:r w:rsidR="00497953" w:rsidRPr="00762DDB">
        <w:t>.</w:t>
      </w:r>
      <w:r w:rsidR="00086E23" w:rsidRPr="00762DDB">
        <w:t xml:space="preserve"> Bij taken zonder object zal deze niet worden gevuld.</w:t>
      </w:r>
    </w:p>
    <w:p w14:paraId="779A4BC0" w14:textId="06BDB300" w:rsidR="00B70D62" w:rsidRPr="00762DDB" w:rsidRDefault="007652B2" w:rsidP="00762DDB">
      <w:pPr>
        <w:pStyle w:val="Opsomming1"/>
      </w:pPr>
      <w:r w:rsidRPr="00807F68">
        <w:rPr>
          <w:b/>
          <w:bCs/>
        </w:rPr>
        <w:t xml:space="preserve">Objectnaam - </w:t>
      </w:r>
      <w:r w:rsidR="00497953" w:rsidRPr="00807F68">
        <w:rPr>
          <w:b/>
          <w:bCs/>
        </w:rPr>
        <w:t>[ObjectName]</w:t>
      </w:r>
      <w:r w:rsidR="00497953" w:rsidRPr="00497953">
        <w:t>:</w:t>
      </w:r>
      <w:r w:rsidR="00497953">
        <w:t xml:space="preserve"> </w:t>
      </w:r>
      <w:r w:rsidR="00DD5A28" w:rsidRPr="00762DDB">
        <w:t xml:space="preserve">Bij eenmalige en periodieke bedragen wordt een kommagescheiden lijst getoond met de namen van alle aan de contractregel gekoppelde </w:t>
      </w:r>
      <w:r w:rsidR="00DD5A28" w:rsidRPr="00762DDB">
        <w:lastRenderedPageBreak/>
        <w:t>objecten. In het geval</w:t>
      </w:r>
      <w:r w:rsidR="00DD5A28" w:rsidRPr="00762DDB">
        <w:rPr>
          <w:rStyle w:val="Bold"/>
        </w:rPr>
        <w:t xml:space="preserve"> van</w:t>
      </w:r>
      <w:r w:rsidR="00DD5A28" w:rsidRPr="00762DDB">
        <w:t xml:space="preserve"> taakgebaseerde bedragen wordt de naam van het object getoond waar de taak is uitgevoerd. Bij taken zonder object zal deze niet worden gevuld.</w:t>
      </w:r>
    </w:p>
    <w:p w14:paraId="3FBBC022" w14:textId="57B05757" w:rsidR="00B70D62" w:rsidRPr="00762DDB" w:rsidRDefault="007652B2" w:rsidP="00762DDB">
      <w:pPr>
        <w:pStyle w:val="Opsomming1"/>
      </w:pPr>
      <w:r w:rsidRPr="00762DDB">
        <w:rPr>
          <w:rStyle w:val="Bold"/>
        </w:rPr>
        <w:t xml:space="preserve">Adresgegevens van objecten - </w:t>
      </w:r>
      <w:r w:rsidR="00B70D62" w:rsidRPr="00762DDB">
        <w:rPr>
          <w:rStyle w:val="Bold"/>
        </w:rPr>
        <w:t>[Objects]</w:t>
      </w:r>
      <w:r w:rsidR="00B70D62" w:rsidRPr="00762DDB">
        <w:t xml:space="preserve">: </w:t>
      </w:r>
      <w:r w:rsidR="00A6414D" w:rsidRPr="00762DDB">
        <w:t xml:space="preserve">Bij periodieke bedragen: </w:t>
      </w:r>
      <w:r w:rsidR="00B70D62" w:rsidRPr="00762DDB">
        <w:t>een lijst met naam en adresgegevens weer van alle objecte</w:t>
      </w:r>
      <w:r w:rsidR="00A6414D" w:rsidRPr="00762DDB">
        <w:t>n gekoppeld aan de contractregel</w:t>
      </w:r>
      <w:r w:rsidR="00B70D62" w:rsidRPr="00762DDB">
        <w:t>.</w:t>
      </w:r>
      <w:r w:rsidR="00A6414D" w:rsidRPr="00762DDB">
        <w:t xml:space="preserve"> Per object worden de naam en adresgegevens onder elkaar getoond. Bij taakgebaseerde bedragen: de naam en adresgegevens van het object voor deze taak worden weergegeven.</w:t>
      </w:r>
      <w:r w:rsidR="00B70D62" w:rsidRPr="00762DDB">
        <w:t xml:space="preserve"> </w:t>
      </w:r>
    </w:p>
    <w:p w14:paraId="297F4FBB" w14:textId="0E9566A8" w:rsidR="00342BFC" w:rsidRDefault="00342BFC" w:rsidP="006F6E29">
      <w:pPr>
        <w:pStyle w:val="Heading3"/>
      </w:pPr>
      <w:bookmarkStart w:id="293" w:name="_Ref516500877"/>
      <w:bookmarkStart w:id="294" w:name="_Toc41561775"/>
      <w:bookmarkStart w:id="295" w:name="_Toc64306922"/>
      <w:r>
        <w:t>Contractregelperiode splitsen</w:t>
      </w:r>
      <w:bookmarkEnd w:id="293"/>
      <w:bookmarkEnd w:id="294"/>
      <w:bookmarkEnd w:id="295"/>
    </w:p>
    <w:p w14:paraId="084D684A" w14:textId="2D78E13D" w:rsidR="00342BFC" w:rsidRDefault="00C17803" w:rsidP="008120E7">
      <w:r>
        <w:t>Contractregelperiodes zijn eenvoudig te splitsen in meerdere perio</w:t>
      </w:r>
      <w:r w:rsidR="00D440F0">
        <w:t>des. Dit wordt veelal gedaan</w:t>
      </w:r>
      <w:r>
        <w:t xml:space="preserve"> bijvoorbeeld wanneer er geïndexeerd moet gaan worden</w:t>
      </w:r>
      <w:r w:rsidR="00D440F0">
        <w:t xml:space="preserve"> of wanneer er vanaf een bepaalde datum een andere taakprijs gehanteerd gaat worden</w:t>
      </w:r>
      <w:r>
        <w:t xml:space="preserve">. </w:t>
      </w:r>
      <w:r w:rsidR="00FA3314">
        <w:t xml:space="preserve">Ook kan deze functie gebruikt worden als de periodieke bedrage niet op dezelfde datum moeten ingaan als de taakuitvoering. </w:t>
      </w:r>
      <w:r>
        <w:t>Wanneer er ge</w:t>
      </w:r>
      <w:r w:rsidR="00D440F0">
        <w:t>ï</w:t>
      </w:r>
      <w:r>
        <w:t xml:space="preserve">ndexeerd wordt via het indexatiemenu (zie § </w:t>
      </w:r>
      <w:r>
        <w:fldChar w:fldCharType="begin"/>
      </w:r>
      <w:r>
        <w:instrText xml:space="preserve"> REF _Ref472321941 \r \h </w:instrText>
      </w:r>
      <w:r>
        <w:fldChar w:fldCharType="separate"/>
      </w:r>
      <w:r w:rsidR="00772168">
        <w:t>22.2.6.2</w:t>
      </w:r>
      <w:r>
        <w:fldChar w:fldCharType="end"/>
      </w:r>
      <w:r>
        <w:t>) dan wordt de contractregelperiode automatisch voor u gesplitst. Handmatig de contractregelperiodes splitsen mag natuurlijk ook.</w:t>
      </w:r>
    </w:p>
    <w:p w14:paraId="19060558" w14:textId="77777777" w:rsidR="00C17803" w:rsidRDefault="00C17803" w:rsidP="008120E7"/>
    <w:p w14:paraId="1F45407F" w14:textId="7F8A556F" w:rsidR="008676C1" w:rsidRDefault="008676C1" w:rsidP="008120E7">
      <w:r>
        <w:t xml:space="preserve">Wanneer u een contractregelperiode wilt splitsen ga naar de betreffende contractregelperiode en klik op de knop </w:t>
      </w:r>
      <w:r w:rsidRPr="008676C1">
        <w:rPr>
          <w:rStyle w:val="Bold"/>
        </w:rPr>
        <w:t>Periode splitsen</w:t>
      </w:r>
      <w:r>
        <w:t xml:space="preserve">. Vervolgens vult u in het veld </w:t>
      </w:r>
      <w:r w:rsidRPr="008676C1">
        <w:rPr>
          <w:rStyle w:val="Bold"/>
        </w:rPr>
        <w:t>Datum splitsing</w:t>
      </w:r>
      <w:r>
        <w:t xml:space="preserve"> de splitsingsdatum in. Door te klikken op de knop </w:t>
      </w:r>
      <w:r w:rsidRPr="008676C1">
        <w:rPr>
          <w:rStyle w:val="Bold"/>
        </w:rPr>
        <w:t>Opslaan</w:t>
      </w:r>
      <w:r>
        <w:t xml:space="preserve"> zal de contractregelperiode gesplitst worden in twee contractregelperiodes waarbij de tweede contractregelperiode als ingangsdatum de splitsingdatum heeft.</w:t>
      </w:r>
    </w:p>
    <w:p w14:paraId="3EC7F7F1" w14:textId="77777777" w:rsidR="008676C1" w:rsidRDefault="008676C1" w:rsidP="008120E7"/>
    <w:p w14:paraId="32924FD3" w14:textId="2F608EE4" w:rsidR="008676C1" w:rsidRDefault="008676C1" w:rsidP="008120E7">
      <w:r>
        <w:rPr>
          <w:lang w:eastAsia="nl-NL"/>
        </w:rPr>
        <w:drawing>
          <wp:inline distT="0" distB="0" distL="0" distR="0" wp14:anchorId="2656987F" wp14:editId="37EAFB9A">
            <wp:extent cx="6049010" cy="1579245"/>
            <wp:effectExtent l="0" t="0" r="8890" b="1905"/>
            <wp:docPr id="165"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49010" cy="1579245"/>
                    </a:xfrm>
                    <a:prstGeom prst="rect">
                      <a:avLst/>
                    </a:prstGeom>
                  </pic:spPr>
                </pic:pic>
              </a:graphicData>
            </a:graphic>
          </wp:inline>
        </w:drawing>
      </w:r>
    </w:p>
    <w:p w14:paraId="4CC32507" w14:textId="2F803CB6" w:rsidR="008676C1" w:rsidRDefault="008676C1" w:rsidP="003B02B2">
      <w:pPr>
        <w:pStyle w:val="Caption"/>
      </w:pPr>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9</w:t>
      </w:r>
      <w:r w:rsidR="004C7FFA">
        <w:fldChar w:fldCharType="end"/>
      </w:r>
      <w:r>
        <w:t>: Splitsen van een contractregelperiode</w:t>
      </w:r>
    </w:p>
    <w:p w14:paraId="516E5719" w14:textId="11104648" w:rsidR="00C17803" w:rsidRDefault="00C17803" w:rsidP="008120E7">
      <w:r>
        <w:t>Let goed op bij het splitsen van een contractregelperiode:</w:t>
      </w:r>
    </w:p>
    <w:p w14:paraId="1707D052" w14:textId="4C06E76B" w:rsidR="00C17803" w:rsidRDefault="00C17803" w:rsidP="00BA50B7">
      <w:pPr>
        <w:pStyle w:val="ListParagraph"/>
        <w:numPr>
          <w:ilvl w:val="0"/>
          <w:numId w:val="30"/>
        </w:numPr>
      </w:pPr>
      <w:r>
        <w:t>Elke contractregelperiode heeft zijn eigen taakuitvoering, dus per contractregelperiode kan er een andere taakuitvoering gedefinieerd worden;</w:t>
      </w:r>
    </w:p>
    <w:p w14:paraId="48F83A27" w14:textId="72BB5A42" w:rsidR="00D440F0" w:rsidRPr="00D440F0" w:rsidRDefault="00C17803" w:rsidP="00BA50B7">
      <w:pPr>
        <w:pStyle w:val="ListParagraph"/>
        <w:numPr>
          <w:ilvl w:val="0"/>
          <w:numId w:val="30"/>
        </w:numPr>
      </w:pPr>
      <w:r>
        <w:t xml:space="preserve">Bij het splitsen van een contractregelperiode wordt de originele taakuitvoering </w:t>
      </w:r>
      <w:r w:rsidR="00FA3314">
        <w:t>gekopieerd naar</w:t>
      </w:r>
      <w:r>
        <w:t xml:space="preserve"> de nieuw gegenereerde contractregelperiode, deze is uiteraard aan te passen</w:t>
      </w:r>
      <w:r w:rsidR="00D440F0">
        <w:t>.</w:t>
      </w:r>
    </w:p>
    <w:p w14:paraId="702BA43C" w14:textId="57B7AE21" w:rsidR="008676C1" w:rsidRDefault="008676C1" w:rsidP="006F6E29">
      <w:pPr>
        <w:pStyle w:val="Heading3"/>
      </w:pPr>
      <w:bookmarkStart w:id="296" w:name="_Ref516500750"/>
      <w:bookmarkStart w:id="297" w:name="_Toc41561776"/>
      <w:bookmarkStart w:id="298" w:name="_Toc64306923"/>
      <w:r>
        <w:t>Contractregelperiode looptijd aanpassen</w:t>
      </w:r>
      <w:bookmarkEnd w:id="296"/>
      <w:bookmarkEnd w:id="297"/>
      <w:bookmarkEnd w:id="298"/>
    </w:p>
    <w:p w14:paraId="554874DA" w14:textId="5F56E601" w:rsidR="008676C1" w:rsidRDefault="008676C1" w:rsidP="008676C1">
      <w:r>
        <w:t xml:space="preserve">Wilt u de looptijd van een contractregelperiode aanpassen, ga dan naar de betreffende contractregelperiode en klik op de knop </w:t>
      </w:r>
      <w:r w:rsidRPr="008676C1">
        <w:rPr>
          <w:rStyle w:val="Bold"/>
        </w:rPr>
        <w:t>Looptijd aanpassen</w:t>
      </w:r>
      <w:r>
        <w:t>. Voor het aanpassen van de looptijd is zeer belangrijk dat de contractregelperiodes aaneensluitend zijn:</w:t>
      </w:r>
    </w:p>
    <w:p w14:paraId="3E36B971" w14:textId="48E6A540" w:rsidR="008676C1" w:rsidRDefault="008676C1" w:rsidP="00BA50B7">
      <w:pPr>
        <w:pStyle w:val="ListParagraph"/>
        <w:numPr>
          <w:ilvl w:val="0"/>
          <w:numId w:val="31"/>
        </w:numPr>
      </w:pPr>
      <w:r>
        <w:lastRenderedPageBreak/>
        <w:t>Wanneer de contractregel één contractregelperiode bevat dan kan zowel de start- als einddatum aangepast worden;</w:t>
      </w:r>
    </w:p>
    <w:p w14:paraId="0B1F3FFE" w14:textId="451798B2" w:rsidR="008676C1" w:rsidRDefault="008676C1" w:rsidP="00BA50B7">
      <w:pPr>
        <w:pStyle w:val="ListParagraph"/>
        <w:numPr>
          <w:ilvl w:val="0"/>
          <w:numId w:val="31"/>
        </w:numPr>
      </w:pPr>
      <w:r>
        <w:t>Wanneer de contractregel twee of meer contractregelperiodes bevat, dan kan van de eerste contractregelperiode alleen de startdatum aangepast worden;</w:t>
      </w:r>
    </w:p>
    <w:p w14:paraId="6582FB76" w14:textId="432D1352" w:rsidR="008676C1" w:rsidRDefault="008676C1" w:rsidP="00BA50B7">
      <w:pPr>
        <w:pStyle w:val="ListParagraph"/>
        <w:numPr>
          <w:ilvl w:val="0"/>
          <w:numId w:val="31"/>
        </w:numPr>
      </w:pPr>
      <w:r>
        <w:t>Wanneer de contractregel twee of meer contractregelperiodes bevat, dan kan van de laatste contractregelperiode alleen de einddatum aangepast worden.</w:t>
      </w:r>
    </w:p>
    <w:p w14:paraId="23C2AD60" w14:textId="77777777" w:rsidR="008676C1" w:rsidRDefault="008676C1" w:rsidP="008676C1"/>
    <w:p w14:paraId="1365BBC9" w14:textId="36672670" w:rsidR="008676C1" w:rsidRDefault="008676C1" w:rsidP="008676C1">
      <w:r>
        <w:rPr>
          <w:lang w:eastAsia="nl-NL"/>
        </w:rPr>
        <w:drawing>
          <wp:inline distT="0" distB="0" distL="0" distR="0" wp14:anchorId="2E3A6AAF" wp14:editId="58AEDF21">
            <wp:extent cx="6049010" cy="1534795"/>
            <wp:effectExtent l="0" t="0" r="889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9010" cy="1534795"/>
                    </a:xfrm>
                    <a:prstGeom prst="rect">
                      <a:avLst/>
                    </a:prstGeom>
                  </pic:spPr>
                </pic:pic>
              </a:graphicData>
            </a:graphic>
          </wp:inline>
        </w:drawing>
      </w:r>
    </w:p>
    <w:p w14:paraId="1F74CB5F" w14:textId="25F34145" w:rsidR="008676C1" w:rsidRPr="008676C1" w:rsidRDefault="008676C1" w:rsidP="003B02B2">
      <w:pPr>
        <w:pStyle w:val="Caption"/>
      </w:pPr>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10</w:t>
      </w:r>
      <w:r w:rsidR="004C7FFA">
        <w:fldChar w:fldCharType="end"/>
      </w:r>
      <w:r>
        <w:t>: Contractregelperiode, looptijd aanpassen</w:t>
      </w:r>
    </w:p>
    <w:p w14:paraId="23F62FA3" w14:textId="68A73248" w:rsidR="00342BFC" w:rsidRDefault="00342BFC" w:rsidP="006F6E29">
      <w:pPr>
        <w:pStyle w:val="Heading3"/>
      </w:pPr>
      <w:bookmarkStart w:id="299" w:name="_Toc41561777"/>
      <w:bookmarkStart w:id="300" w:name="_Toc64306924"/>
      <w:r>
        <w:t>Contractregelperiode verwijderen</w:t>
      </w:r>
      <w:bookmarkEnd w:id="299"/>
      <w:bookmarkEnd w:id="300"/>
    </w:p>
    <w:p w14:paraId="0A423860" w14:textId="77BA24D0" w:rsidR="00342BFC" w:rsidRDefault="00C17803" w:rsidP="00342BFC">
      <w:r>
        <w:t xml:space="preserve">Wanneer er aan een contractregelperiode geen taken zijn gekoppeld, dan kan de contractregelperiode verwijderd worden door op de knop </w:t>
      </w:r>
      <w:r w:rsidRPr="008120E7">
        <w:rPr>
          <w:rStyle w:val="Bold"/>
        </w:rPr>
        <w:t>Verwijderen</w:t>
      </w:r>
      <w:r>
        <w:t xml:space="preserve"> te klikken. Wanneer er ooit een taak is uitgevoerd onder de betreffende contractregelperiode dan kan de contractregelperiode niet verwijderd worden.</w:t>
      </w:r>
      <w:r w:rsidR="00DA5F68">
        <w:t xml:space="preserve"> Het  verwijderen van een contractregelperiode kan pas indien de status van de contractregelperiode op inactief is gezet.</w:t>
      </w:r>
      <w:r>
        <w:t xml:space="preserve"> Let wel: u kunt alleen de laatste contractregelperiode verwijderen aangezien de contractregelperiodes in een contractregel altijd aaneensluitend moeten zijn.</w:t>
      </w:r>
    </w:p>
    <w:p w14:paraId="00F53C1B" w14:textId="77777777" w:rsidR="00342BFC" w:rsidRPr="00342BFC" w:rsidRDefault="00342BFC" w:rsidP="008120E7"/>
    <w:p w14:paraId="59129F88" w14:textId="49CBF39B" w:rsidR="00EE4523" w:rsidRDefault="00EE4523" w:rsidP="003F1F0B">
      <w:pPr>
        <w:pStyle w:val="Heading2"/>
      </w:pPr>
      <w:bookmarkStart w:id="301" w:name="_Ref411859898"/>
      <w:bookmarkStart w:id="302" w:name="_Toc460250641"/>
      <w:bookmarkStart w:id="303" w:name="_Toc41561778"/>
      <w:bookmarkStart w:id="304" w:name="_Toc64306925"/>
      <w:r>
        <w:t>Document toevoegen</w:t>
      </w:r>
      <w:bookmarkEnd w:id="301"/>
      <w:bookmarkEnd w:id="302"/>
      <w:bookmarkEnd w:id="303"/>
      <w:bookmarkEnd w:id="304"/>
    </w:p>
    <w:p w14:paraId="2E071706" w14:textId="4030CE95" w:rsidR="00171B50" w:rsidRDefault="00171B50" w:rsidP="00171B50">
      <w:r>
        <w:t xml:space="preserve">Indien wenselijk kunnen documenten worden toegevoegd welke relevant zijn voor het contract. Denk hierbij bijvoorbeeld aan een gescand contract of de inkoopopdracht van de klant. Klik op </w:t>
      </w:r>
      <w:r w:rsidRPr="0024172C">
        <w:rPr>
          <w:rStyle w:val="Bold"/>
        </w:rPr>
        <w:t>Nieuw</w:t>
      </w:r>
      <w:r>
        <w:t xml:space="preserve"> en geef de gegevens van het document in. Voor meer informatie zie §</w:t>
      </w:r>
      <w:r>
        <w:fldChar w:fldCharType="begin"/>
      </w:r>
      <w:r>
        <w:instrText xml:space="preserve"> REF _Ref474238598 \r \h </w:instrText>
      </w:r>
      <w:r>
        <w:fldChar w:fldCharType="separate"/>
      </w:r>
      <w:r w:rsidR="00772168">
        <w:t>22.8.5</w:t>
      </w:r>
      <w:r>
        <w:fldChar w:fldCharType="end"/>
      </w:r>
      <w:r>
        <w:t>.</w:t>
      </w:r>
    </w:p>
    <w:p w14:paraId="2419B2AB" w14:textId="77777777" w:rsidR="00171B50" w:rsidRDefault="00171B50" w:rsidP="00EE4523"/>
    <w:p w14:paraId="1849BF4A" w14:textId="77777777" w:rsidR="00321699" w:rsidRDefault="00321699" w:rsidP="003F1F0B">
      <w:pPr>
        <w:pStyle w:val="Heading2"/>
        <w:rPr>
          <w:rStyle w:val="Cursief"/>
          <w:i w:val="0"/>
        </w:rPr>
      </w:pPr>
      <w:bookmarkStart w:id="305" w:name="_Toc460250642"/>
      <w:bookmarkStart w:id="306" w:name="_Toc41561779"/>
      <w:bookmarkStart w:id="307" w:name="_Toc64306926"/>
      <w:r>
        <w:rPr>
          <w:rStyle w:val="Cursief"/>
          <w:i w:val="0"/>
        </w:rPr>
        <w:t>Subcontracten</w:t>
      </w:r>
      <w:bookmarkEnd w:id="305"/>
      <w:bookmarkEnd w:id="306"/>
      <w:bookmarkEnd w:id="307"/>
    </w:p>
    <w:p w14:paraId="603C4436" w14:textId="77777777" w:rsidR="00321699" w:rsidRDefault="00321699" w:rsidP="00321699">
      <w:r>
        <w:t xml:space="preserve">Wanneer er klanten zijn aangemaakt waarbij er sprake is van een moeder-dochter relatie is er meestal ook sprake van een raamcontract met daaraan gekoppeld subcontracten. </w:t>
      </w:r>
      <w:r w:rsidR="00D73BF3">
        <w:t xml:space="preserve">Indien er subcontracten aanwezig zijn worden deze getoond in deze sectie. Deze subcontracten kunnen direct worden bewerkt vanuit deze sectie en er kunnen contractregels aan worden toegekend. </w:t>
      </w:r>
    </w:p>
    <w:p w14:paraId="229A9336" w14:textId="77777777" w:rsidR="00825932" w:rsidRDefault="00825932" w:rsidP="003F1F0B">
      <w:pPr>
        <w:pStyle w:val="Heading2"/>
      </w:pPr>
      <w:bookmarkStart w:id="308" w:name="_Ref411339077"/>
      <w:bookmarkStart w:id="309" w:name="_Toc460250644"/>
      <w:bookmarkStart w:id="310" w:name="_Ref467508331"/>
      <w:bookmarkStart w:id="311" w:name="_Ref470610772"/>
      <w:bookmarkStart w:id="312" w:name="_Ref470611524"/>
      <w:bookmarkStart w:id="313" w:name="_Ref470611646"/>
      <w:bookmarkStart w:id="314" w:name="_Ref514925819"/>
      <w:bookmarkStart w:id="315" w:name="_Toc41561780"/>
      <w:bookmarkStart w:id="316" w:name="_Toc64306927"/>
      <w:r>
        <w:t>Taken</w:t>
      </w:r>
      <w:bookmarkEnd w:id="308"/>
      <w:r w:rsidR="00224107">
        <w:t xml:space="preserve"> definiëren</w:t>
      </w:r>
      <w:r w:rsidR="008D0F8E">
        <w:rPr>
          <w:noProof/>
          <w:lang w:eastAsia="nl-NL"/>
        </w:rPr>
        <w:drawing>
          <wp:inline distT="0" distB="0" distL="0" distR="0" wp14:anchorId="0E257CC9" wp14:editId="463F9536">
            <wp:extent cx="241539" cy="241539"/>
            <wp:effectExtent l="0" t="0" r="6350" b="635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bookmarkEnd w:id="309"/>
      <w:bookmarkEnd w:id="310"/>
      <w:bookmarkEnd w:id="311"/>
      <w:bookmarkEnd w:id="312"/>
      <w:bookmarkEnd w:id="313"/>
      <w:bookmarkEnd w:id="314"/>
      <w:bookmarkEnd w:id="315"/>
      <w:bookmarkEnd w:id="316"/>
    </w:p>
    <w:p w14:paraId="1F0E5097" w14:textId="09EB2908" w:rsidR="00825932" w:rsidRDefault="00825932" w:rsidP="00825932">
      <w:r>
        <w:t>N</w:t>
      </w:r>
      <w:r w:rsidR="008846A1">
        <w:t>a het aanmaken van een</w:t>
      </w:r>
      <w:r>
        <w:t xml:space="preserve"> contractregel</w:t>
      </w:r>
      <w:r w:rsidR="00930C48">
        <w:t xml:space="preserve"> en contractregel</w:t>
      </w:r>
      <w:r w:rsidR="00342BFC">
        <w:t>periode</w:t>
      </w:r>
      <w:r>
        <w:t xml:space="preserve">, kunnen er taken worden gedefinieerd. </w:t>
      </w:r>
      <w:r w:rsidR="00271A9B">
        <w:t xml:space="preserve">Dit doet u door </w:t>
      </w:r>
      <w:r w:rsidR="00D175AB">
        <w:t xml:space="preserve">in het menu </w:t>
      </w:r>
      <w:r w:rsidR="00D175AB" w:rsidRPr="00D175AB">
        <w:rPr>
          <w:rStyle w:val="Bold"/>
        </w:rPr>
        <w:t>Contracten</w:t>
      </w:r>
      <w:r w:rsidR="00342BFC">
        <w:rPr>
          <w:rStyle w:val="Bold"/>
        </w:rPr>
        <w:t xml:space="preserve"> </w:t>
      </w:r>
      <w:r w:rsidR="00342BFC" w:rsidRPr="00930C48">
        <w:rPr>
          <w:rStyle w:val="Bold"/>
          <w:b w:val="0"/>
        </w:rPr>
        <w:t>op</w:t>
      </w:r>
      <w:r w:rsidR="00D175AB">
        <w:t xml:space="preserve"> de contractregel te klikken</w:t>
      </w:r>
      <w:r w:rsidR="00C17803">
        <w:t>.</w:t>
      </w:r>
      <w:r w:rsidR="00D175AB">
        <w:t xml:space="preserve"> </w:t>
      </w:r>
      <w:r w:rsidR="00C17803">
        <w:t>V</w:t>
      </w:r>
      <w:r w:rsidR="00D175AB">
        <w:t xml:space="preserve">ervolgens </w:t>
      </w:r>
      <w:r w:rsidR="00C17803">
        <w:t xml:space="preserve">klikt u op de </w:t>
      </w:r>
      <w:r w:rsidR="00C17803">
        <w:lastRenderedPageBreak/>
        <w:t xml:space="preserve">betreffende contractregelperiode en klikt u onder </w:t>
      </w:r>
      <w:r w:rsidR="00C17803" w:rsidRPr="008120E7">
        <w:rPr>
          <w:rStyle w:val="Bold"/>
        </w:rPr>
        <w:t>Taakuitvoering</w:t>
      </w:r>
      <w:r w:rsidR="00C17803">
        <w:t xml:space="preserve"> op de knop </w:t>
      </w:r>
      <w:r w:rsidR="00C17803" w:rsidRPr="008120E7">
        <w:rPr>
          <w:rStyle w:val="Bold"/>
        </w:rPr>
        <w:t>Nieuw</w:t>
      </w:r>
      <w:r w:rsidR="00D175AB">
        <w:t xml:space="preserve"> (zoals in </w:t>
      </w:r>
      <w:r w:rsidR="00D175AB">
        <w:fldChar w:fldCharType="begin"/>
      </w:r>
      <w:r w:rsidR="00D175AB">
        <w:instrText xml:space="preserve"> REF _Ref411331307 \h </w:instrText>
      </w:r>
      <w:r w:rsidR="00D175AB">
        <w:fldChar w:fldCharType="separate"/>
      </w:r>
      <w:r w:rsidR="00772168">
        <w:t>Figuur 10</w:t>
      </w:r>
      <w:r w:rsidR="00772168">
        <w:noBreakHyphen/>
        <w:t>11</w:t>
      </w:r>
      <w:r w:rsidR="00D175AB">
        <w:fldChar w:fldCharType="end"/>
      </w:r>
      <w:r w:rsidR="00D175AB">
        <w:t>) om een t</w:t>
      </w:r>
      <w:r w:rsidR="00224107">
        <w:t>aak te definiëren</w:t>
      </w:r>
      <w:r w:rsidR="008846A1">
        <w:t>:</w:t>
      </w:r>
    </w:p>
    <w:p w14:paraId="53192059" w14:textId="77777777" w:rsidR="007B0BC6" w:rsidRDefault="007B0BC6" w:rsidP="00825932"/>
    <w:p w14:paraId="5CCFF337" w14:textId="3716812D" w:rsidR="00D175AB" w:rsidRDefault="00325759" w:rsidP="006243B2">
      <w:r>
        <w:rPr>
          <w:lang w:eastAsia="nl-NL"/>
        </w:rPr>
        <w:drawing>
          <wp:inline distT="0" distB="0" distL="0" distR="0" wp14:anchorId="3B62E766" wp14:editId="5702DF4D">
            <wp:extent cx="6049010" cy="699770"/>
            <wp:effectExtent l="0" t="0" r="8890" b="508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ieuwetaakuitvoering.png"/>
                    <pic:cNvPicPr/>
                  </pic:nvPicPr>
                  <pic:blipFill>
                    <a:blip r:embed="rId110">
                      <a:extLst>
                        <a:ext uri="{28A0092B-C50C-407E-A947-70E740481C1C}">
                          <a14:useLocalDpi xmlns:a14="http://schemas.microsoft.com/office/drawing/2010/main" val="0"/>
                        </a:ext>
                      </a:extLst>
                    </a:blip>
                    <a:stretch>
                      <a:fillRect/>
                    </a:stretch>
                  </pic:blipFill>
                  <pic:spPr>
                    <a:xfrm>
                      <a:off x="0" y="0"/>
                      <a:ext cx="6049010" cy="699770"/>
                    </a:xfrm>
                    <a:prstGeom prst="rect">
                      <a:avLst/>
                    </a:prstGeom>
                  </pic:spPr>
                </pic:pic>
              </a:graphicData>
            </a:graphic>
          </wp:inline>
        </w:drawing>
      </w:r>
    </w:p>
    <w:p w14:paraId="30B27899" w14:textId="4343DA1E" w:rsidR="00D175AB" w:rsidRDefault="00D175AB" w:rsidP="003B02B2">
      <w:pPr>
        <w:pStyle w:val="Caption"/>
      </w:pPr>
      <w:bookmarkStart w:id="317" w:name="_Ref411331307"/>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11</w:t>
      </w:r>
      <w:r w:rsidR="004C7FFA">
        <w:fldChar w:fldCharType="end"/>
      </w:r>
      <w:bookmarkEnd w:id="317"/>
      <w:r>
        <w:t>: Taak</w:t>
      </w:r>
      <w:r w:rsidR="00325759">
        <w:t>uitvoering toevoegen aan een contractregelperiode</w:t>
      </w:r>
    </w:p>
    <w:p w14:paraId="49C95A7A" w14:textId="526B6AB8" w:rsidR="0002005B" w:rsidRDefault="0002005B" w:rsidP="0002005B">
      <w:r>
        <w:t>Vul vervolgens de taakgegeven</w:t>
      </w:r>
      <w:r w:rsidR="009D7B95">
        <w:t>s in</w:t>
      </w:r>
      <w:r>
        <w:t xml:space="preserve"> zoals aangegeven in </w:t>
      </w:r>
      <w:r>
        <w:fldChar w:fldCharType="begin"/>
      </w:r>
      <w:r>
        <w:instrText xml:space="preserve"> REF _Ref411332314 \h </w:instrText>
      </w:r>
      <w:r>
        <w:fldChar w:fldCharType="separate"/>
      </w:r>
      <w:r w:rsidR="00772168">
        <w:t>Figuur 10</w:t>
      </w:r>
      <w:r w:rsidR="00772168">
        <w:noBreakHyphen/>
        <w:t>12</w:t>
      </w:r>
      <w:r>
        <w:fldChar w:fldCharType="end"/>
      </w:r>
      <w:r>
        <w:t xml:space="preserve">. Klik vervolgens op </w:t>
      </w:r>
      <w:r w:rsidRPr="0002005B">
        <w:rPr>
          <w:rStyle w:val="Bold"/>
        </w:rPr>
        <w:t>Opslaan</w:t>
      </w:r>
      <w:r>
        <w:t xml:space="preserve">. </w:t>
      </w:r>
      <w:r w:rsidR="006854B8">
        <w:t xml:space="preserve">De taak kan nu vervolgens in de </w:t>
      </w:r>
      <w:r w:rsidR="006854B8" w:rsidRPr="006854B8">
        <w:rPr>
          <w:rStyle w:val="Bold"/>
        </w:rPr>
        <w:t>Planning</w:t>
      </w:r>
      <w:r w:rsidR="006854B8">
        <w:t xml:space="preserve"> worden gehangen (zie hoofdstuk</w:t>
      </w:r>
      <w:r w:rsidR="00D82979">
        <w:fldChar w:fldCharType="begin"/>
      </w:r>
      <w:r w:rsidR="00D82979">
        <w:instrText xml:space="preserve"> REF _Ref475434337 \r \h </w:instrText>
      </w:r>
      <w:r w:rsidR="00D82979">
        <w:fldChar w:fldCharType="separate"/>
      </w:r>
      <w:r w:rsidR="00772168">
        <w:t>13</w:t>
      </w:r>
      <w:r w:rsidR="00D82979">
        <w:fldChar w:fldCharType="end"/>
      </w:r>
      <w:r w:rsidR="009D7B95">
        <w:t>)</w:t>
      </w:r>
      <w:r w:rsidR="006854B8">
        <w:t xml:space="preserve">, mits er een </w:t>
      </w:r>
      <w:r w:rsidR="006854B8" w:rsidRPr="006854B8">
        <w:rPr>
          <w:rStyle w:val="Bold"/>
        </w:rPr>
        <w:t xml:space="preserve">Dienst </w:t>
      </w:r>
      <w:r w:rsidR="006854B8">
        <w:t xml:space="preserve">is aangemaakt. (Zie voor meer informatie over het aanmaken van diensten </w:t>
      </w:r>
      <w:r w:rsidR="0039325C">
        <w:t>§</w:t>
      </w:r>
      <w:r w:rsidR="006854B8">
        <w:t xml:space="preserve"> </w:t>
      </w:r>
      <w:r w:rsidR="006854B8">
        <w:fldChar w:fldCharType="begin"/>
      </w:r>
      <w:r w:rsidR="006854B8">
        <w:instrText xml:space="preserve"> REF _Ref411333753 \r \h </w:instrText>
      </w:r>
      <w:r w:rsidR="006854B8">
        <w:fldChar w:fldCharType="separate"/>
      </w:r>
      <w:r w:rsidR="00772168">
        <w:t>12.2</w:t>
      </w:r>
      <w:r w:rsidR="006854B8">
        <w:fldChar w:fldCharType="end"/>
      </w:r>
      <w:r w:rsidR="006854B8">
        <w:t>).</w:t>
      </w:r>
    </w:p>
    <w:p w14:paraId="48D042B4" w14:textId="77777777" w:rsidR="00AE6CC4" w:rsidRDefault="00AE6CC4" w:rsidP="0002005B"/>
    <w:p w14:paraId="4CA0CC71" w14:textId="26CD1746" w:rsidR="003B195A" w:rsidRPr="0002005B" w:rsidRDefault="00AE6CC4" w:rsidP="0002005B">
      <w:r>
        <w:rPr>
          <w:lang w:eastAsia="nl-NL"/>
        </w:rPr>
        <w:drawing>
          <wp:inline distT="0" distB="0" distL="0" distR="0" wp14:anchorId="250290ED" wp14:editId="10A182F6">
            <wp:extent cx="5721831" cy="2592705"/>
            <wp:effectExtent l="0" t="0" r="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1831" cy="2592705"/>
                    </a:xfrm>
                    <a:prstGeom prst="rect">
                      <a:avLst/>
                    </a:prstGeom>
                  </pic:spPr>
                </pic:pic>
              </a:graphicData>
            </a:graphic>
          </wp:inline>
        </w:drawing>
      </w:r>
    </w:p>
    <w:p w14:paraId="6AE5BAF6" w14:textId="60E7CB6D" w:rsidR="00930C48" w:rsidRDefault="0002005B" w:rsidP="003B02B2">
      <w:pPr>
        <w:pStyle w:val="Caption"/>
      </w:pPr>
      <w:bookmarkStart w:id="318" w:name="_Ref411332314"/>
      <w:bookmarkStart w:id="319" w:name="_Ref419971780"/>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12</w:t>
      </w:r>
      <w:r w:rsidR="004C7FFA">
        <w:fldChar w:fldCharType="end"/>
      </w:r>
      <w:bookmarkEnd w:id="318"/>
      <w:r>
        <w:t xml:space="preserve">: </w:t>
      </w:r>
      <w:bookmarkStart w:id="320" w:name="_Ref419971779"/>
      <w:r>
        <w:t>Taak aanmaken</w:t>
      </w:r>
      <w:bookmarkEnd w:id="319"/>
      <w:bookmarkEnd w:id="320"/>
    </w:p>
    <w:p w14:paraId="7DD133FB" w14:textId="0A424E28" w:rsidR="001056A8" w:rsidRDefault="001056A8" w:rsidP="008120E7">
      <w:r>
        <w:t>Belangrijk om te weten bij het aanmaken van een taakuitvoering:</w:t>
      </w:r>
    </w:p>
    <w:p w14:paraId="5DC4164C" w14:textId="76004FA0" w:rsidR="001056A8" w:rsidRDefault="001056A8" w:rsidP="00BA50B7">
      <w:pPr>
        <w:pStyle w:val="ListParagraph"/>
        <w:numPr>
          <w:ilvl w:val="0"/>
          <w:numId w:val="29"/>
        </w:numPr>
      </w:pPr>
      <w:r>
        <w:t xml:space="preserve">In het veld </w:t>
      </w:r>
      <w:r w:rsidRPr="008120E7">
        <w:rPr>
          <w:rStyle w:val="Bold"/>
        </w:rPr>
        <w:t>Object</w:t>
      </w:r>
      <w:r>
        <w:t xml:space="preserve"> dient u </w:t>
      </w:r>
      <w:r w:rsidR="00686B06">
        <w:t xml:space="preserve">de </w:t>
      </w:r>
      <w:r>
        <w:t>object</w:t>
      </w:r>
      <w:r w:rsidR="00686B06">
        <w:t>code</w:t>
      </w:r>
      <w:r>
        <w:t xml:space="preserve"> in te voeren of te zoeken</w:t>
      </w:r>
      <w:r w:rsidR="00686B06">
        <w:t xml:space="preserve"> (met de knop “</w:t>
      </w:r>
      <w:r w:rsidR="00686B06" w:rsidRPr="008120E7">
        <w:rPr>
          <w:rStyle w:val="Bold"/>
        </w:rPr>
        <w:t>Zoek</w:t>
      </w:r>
      <w:r w:rsidR="00686B06">
        <w:t>”)</w:t>
      </w:r>
      <w:r>
        <w:t xml:space="preserve"> waarvoor een taak aangemaakt dient te worden. Wanneer er meerdere objecten zijn gekoppeld aan een contractregel waarvoor een taakuitvoering moet worden ingeregeld dan dient u een taakuitvoering voor elk object aan te maken.</w:t>
      </w:r>
    </w:p>
    <w:p w14:paraId="217A4D1C" w14:textId="09B0D90F" w:rsidR="001056A8" w:rsidRDefault="001056A8" w:rsidP="00BA50B7">
      <w:pPr>
        <w:pStyle w:val="ListParagraph"/>
        <w:numPr>
          <w:ilvl w:val="0"/>
          <w:numId w:val="29"/>
        </w:numPr>
      </w:pPr>
      <w:r>
        <w:t xml:space="preserve">De </w:t>
      </w:r>
      <w:r w:rsidR="00686B06" w:rsidRPr="00686B06">
        <w:rPr>
          <w:rStyle w:val="Bold"/>
        </w:rPr>
        <w:t>b</w:t>
      </w:r>
      <w:r w:rsidRPr="008120E7">
        <w:rPr>
          <w:rStyle w:val="Bold"/>
        </w:rPr>
        <w:t>loktijden</w:t>
      </w:r>
      <w:r>
        <w:t xml:space="preserve"> zijn richttijden voor de surveillant wanneer de taak uitgevoerd moet worden.</w:t>
      </w:r>
    </w:p>
    <w:p w14:paraId="7BA19B64" w14:textId="198321EE" w:rsidR="001056A8" w:rsidRDefault="001056A8" w:rsidP="00BA50B7">
      <w:pPr>
        <w:pStyle w:val="ListParagraph"/>
        <w:numPr>
          <w:ilvl w:val="0"/>
          <w:numId w:val="29"/>
        </w:numPr>
      </w:pPr>
      <w:r>
        <w:t xml:space="preserve">De </w:t>
      </w:r>
      <w:r w:rsidR="00686B06" w:rsidRPr="00686B06">
        <w:rPr>
          <w:rStyle w:val="Bold"/>
        </w:rPr>
        <w:t>D</w:t>
      </w:r>
      <w:r w:rsidRPr="008120E7">
        <w:rPr>
          <w:rStyle w:val="Bold"/>
        </w:rPr>
        <w:t>uur</w:t>
      </w:r>
      <w:r>
        <w:t xml:space="preserve"> is de geplande duur van deze taak.</w:t>
      </w:r>
    </w:p>
    <w:p w14:paraId="27D6901B" w14:textId="313CEFEC" w:rsidR="001056A8" w:rsidRDefault="001056A8" w:rsidP="00BA50B7">
      <w:pPr>
        <w:pStyle w:val="ListParagraph"/>
        <w:numPr>
          <w:ilvl w:val="0"/>
          <w:numId w:val="29"/>
        </w:numPr>
      </w:pPr>
      <w:r>
        <w:t xml:space="preserve">Bij </w:t>
      </w:r>
      <w:r w:rsidR="00686B06" w:rsidRPr="00686B06">
        <w:rPr>
          <w:rStyle w:val="Bold"/>
        </w:rPr>
        <w:t>O</w:t>
      </w:r>
      <w:r w:rsidRPr="008120E7">
        <w:rPr>
          <w:rStyle w:val="Bold"/>
        </w:rPr>
        <w:t>pdracht</w:t>
      </w:r>
      <w:r>
        <w:t xml:space="preserve"> kan een extra instructie of commentaar ingevoerd worden voor de surveillant.</w:t>
      </w:r>
    </w:p>
    <w:p w14:paraId="3EA1A836" w14:textId="4268CA8C" w:rsidR="001056A8" w:rsidRDefault="001056A8" w:rsidP="00BA50B7">
      <w:pPr>
        <w:pStyle w:val="ListParagraph"/>
        <w:numPr>
          <w:ilvl w:val="0"/>
          <w:numId w:val="29"/>
        </w:numPr>
      </w:pPr>
      <w:r>
        <w:t xml:space="preserve">Dienen er checkpoints (NFC of barcode controlepunten) gescand </w:t>
      </w:r>
      <w:r w:rsidR="000204CA">
        <w:t xml:space="preserve">te </w:t>
      </w:r>
      <w:r>
        <w:t xml:space="preserve">worden, dan kunt </w:t>
      </w:r>
      <w:r w:rsidR="000204CA">
        <w:t xml:space="preserve">u </w:t>
      </w:r>
      <w:r>
        <w:t xml:space="preserve">de </w:t>
      </w:r>
      <w:r w:rsidRPr="008120E7">
        <w:rPr>
          <w:rStyle w:val="Bold"/>
        </w:rPr>
        <w:t>checkpointroute</w:t>
      </w:r>
      <w:r>
        <w:t xml:space="preserve"> hier koppelen aan een taak. Voor het configureren van checkpoints en checkpointroutes, zie § </w:t>
      </w:r>
      <w:r>
        <w:fldChar w:fldCharType="begin"/>
      </w:r>
      <w:r>
        <w:instrText xml:space="preserve"> REF _Ref470610310 \r \h </w:instrText>
      </w:r>
      <w:r>
        <w:fldChar w:fldCharType="separate"/>
      </w:r>
      <w:r w:rsidR="00772168">
        <w:t>9.5.3</w:t>
      </w:r>
      <w:r>
        <w:fldChar w:fldCharType="end"/>
      </w:r>
      <w:r>
        <w:t>.</w:t>
      </w:r>
    </w:p>
    <w:p w14:paraId="4A7D0472" w14:textId="31EDD2BD" w:rsidR="001056A8" w:rsidRDefault="001056A8" w:rsidP="00BA50B7">
      <w:pPr>
        <w:pStyle w:val="ListParagraph"/>
        <w:numPr>
          <w:ilvl w:val="0"/>
          <w:numId w:val="29"/>
        </w:numPr>
      </w:pPr>
      <w:r>
        <w:t xml:space="preserve">In het onderdeel </w:t>
      </w:r>
      <w:r w:rsidRPr="008120E7">
        <w:rPr>
          <w:rStyle w:val="Bold"/>
        </w:rPr>
        <w:t>Herhalingspatroon</w:t>
      </w:r>
      <w:r>
        <w:t xml:space="preserve"> kan aangegeven worden vanaf wanneer (welke dag van </w:t>
      </w:r>
      <w:r w:rsidR="00686B06">
        <w:t xml:space="preserve">de week en ingangsdatum) de taakuitvoering moet starten en tot welke datum deze moet gelden. Dit herhalingspatroon zorgt voor taken in de planning, zie hoofdstuk </w:t>
      </w:r>
      <w:r w:rsidR="00686B06">
        <w:fldChar w:fldCharType="begin"/>
      </w:r>
      <w:r w:rsidR="00686B06">
        <w:instrText xml:space="preserve"> REF _Ref470610460 \r \h </w:instrText>
      </w:r>
      <w:r w:rsidR="00686B06">
        <w:fldChar w:fldCharType="separate"/>
      </w:r>
      <w:r w:rsidR="00772168">
        <w:t>13</w:t>
      </w:r>
      <w:r w:rsidR="00686B06">
        <w:fldChar w:fldCharType="end"/>
      </w:r>
      <w:r w:rsidR="00686B06">
        <w:t>.</w:t>
      </w:r>
    </w:p>
    <w:p w14:paraId="26B8A886" w14:textId="266FB4B7" w:rsidR="00383C16" w:rsidRDefault="00383C16" w:rsidP="00BA50B7">
      <w:pPr>
        <w:pStyle w:val="ListParagraph"/>
        <w:numPr>
          <w:ilvl w:val="0"/>
          <w:numId w:val="29"/>
        </w:numPr>
      </w:pPr>
      <w:r>
        <w:lastRenderedPageBreak/>
        <w:t>Nadat de taakuitvoering aangemaakt is kan gecontroleerd worden welke taken er aangemaakt zijn</w:t>
      </w:r>
      <w:r w:rsidR="0042614E">
        <w:t xml:space="preserve"> door de sectie </w:t>
      </w:r>
      <w:r w:rsidR="0042614E" w:rsidRPr="00F4645B">
        <w:rPr>
          <w:rStyle w:val="Bold"/>
        </w:rPr>
        <w:t>Taken</w:t>
      </w:r>
      <w:r w:rsidR="0042614E">
        <w:t xml:space="preserve"> te raadplegen. Klik hiervoor op de aangemaakte taakuitvoering.</w:t>
      </w:r>
    </w:p>
    <w:p w14:paraId="34EA973C" w14:textId="1525DA59" w:rsidR="00383C16" w:rsidRDefault="00383C16" w:rsidP="00A22072">
      <w:pPr>
        <w:rPr>
          <w:rStyle w:val="Cursief"/>
        </w:rPr>
      </w:pPr>
    </w:p>
    <w:p w14:paraId="68F89A60" w14:textId="516381EB" w:rsidR="0013103E" w:rsidRPr="006243B2" w:rsidRDefault="0013103E" w:rsidP="00A22072">
      <w:pPr>
        <w:rPr>
          <w:rStyle w:val="Cursief"/>
        </w:rPr>
      </w:pPr>
      <w:r w:rsidRPr="006243B2">
        <w:rPr>
          <w:rStyle w:val="Cursief"/>
        </w:rPr>
        <w:t xml:space="preserve">Let op: Voor taken van het type </w:t>
      </w:r>
      <w:r w:rsidRPr="006243B2">
        <w:rPr>
          <w:rStyle w:val="Bold"/>
          <w:i/>
        </w:rPr>
        <w:t>Standaard zonder object</w:t>
      </w:r>
      <w:r w:rsidRPr="006243B2">
        <w:rPr>
          <w:rStyle w:val="Cursief"/>
        </w:rPr>
        <w:t xml:space="preserve"> zijn de velden </w:t>
      </w:r>
      <w:r w:rsidRPr="006243B2">
        <w:rPr>
          <w:rStyle w:val="Bold"/>
          <w:i/>
        </w:rPr>
        <w:t>Object</w:t>
      </w:r>
      <w:r w:rsidRPr="006243B2">
        <w:rPr>
          <w:rStyle w:val="Cursief"/>
        </w:rPr>
        <w:t xml:space="preserve"> en </w:t>
      </w:r>
      <w:r w:rsidRPr="006243B2">
        <w:rPr>
          <w:rStyle w:val="Bold"/>
          <w:i/>
        </w:rPr>
        <w:t>Checkpointroute</w:t>
      </w:r>
      <w:r w:rsidRPr="006243B2">
        <w:rPr>
          <w:rStyle w:val="Cursief"/>
        </w:rPr>
        <w:t xml:space="preserve"> niet aanwezig</w:t>
      </w:r>
      <w:r w:rsidR="008A0073" w:rsidRPr="006243B2">
        <w:rPr>
          <w:rStyle w:val="Cursief"/>
        </w:rPr>
        <w:t xml:space="preserve"> in het taakuitvoeringsscherm</w:t>
      </w:r>
      <w:r w:rsidRPr="006243B2">
        <w:rPr>
          <w:rStyle w:val="Cursief"/>
        </w:rPr>
        <w:t>.</w:t>
      </w:r>
    </w:p>
    <w:p w14:paraId="5038FA63" w14:textId="3D95CEEB" w:rsidR="00383C16" w:rsidRDefault="00B657D4" w:rsidP="006F6E29">
      <w:pPr>
        <w:pStyle w:val="Heading3"/>
      </w:pPr>
      <w:bookmarkStart w:id="321" w:name="_Ref519259854"/>
      <w:bookmarkStart w:id="322" w:name="_Toc41561781"/>
      <w:bookmarkStart w:id="323" w:name="_Toc460250645"/>
      <w:bookmarkStart w:id="324" w:name="_Toc64306928"/>
      <w:r>
        <w:t>Feestdagen</w:t>
      </w:r>
      <w:bookmarkEnd w:id="321"/>
      <w:bookmarkEnd w:id="322"/>
      <w:bookmarkEnd w:id="324"/>
    </w:p>
    <w:p w14:paraId="69DC813C" w14:textId="07674BF5" w:rsidR="00B657D4" w:rsidRDefault="00B657D4" w:rsidP="00B657D4">
      <w:r>
        <w:t xml:space="preserve">Standaard worden taken uitgevoerd op de aangegeven dagen van de week, ongeacht of het een feestdag betreft. Om aan te geven dat een taak </w:t>
      </w:r>
      <w:r w:rsidRPr="00FA4590">
        <w:rPr>
          <w:i/>
        </w:rPr>
        <w:t>ook</w:t>
      </w:r>
      <w:r>
        <w:t xml:space="preserve"> (of zelfs </w:t>
      </w:r>
      <w:r w:rsidRPr="00FA4590">
        <w:rPr>
          <w:i/>
        </w:rPr>
        <w:t>alleen</w:t>
      </w:r>
      <w:r>
        <w:t>) op feestdagen uitgevoerd moet worden</w:t>
      </w:r>
      <w:r w:rsidR="00FA4590">
        <w:t xml:space="preserve">, ongeacht de </w:t>
      </w:r>
      <w:r w:rsidR="001E1638">
        <w:t xml:space="preserve">geselecteerde </w:t>
      </w:r>
      <w:r w:rsidR="00FA4590">
        <w:t>dag</w:t>
      </w:r>
      <w:r w:rsidR="001E1638">
        <w:t>en</w:t>
      </w:r>
      <w:r w:rsidR="00FA4590">
        <w:t xml:space="preserve"> van de week</w:t>
      </w:r>
      <w:r>
        <w:t xml:space="preserve">, selecteert u de optie </w:t>
      </w:r>
      <w:r w:rsidRPr="00B657D4">
        <w:rPr>
          <w:rStyle w:val="Bold"/>
        </w:rPr>
        <w:t>Feestdagen</w:t>
      </w:r>
      <w:r>
        <w:t xml:space="preserve">. Indien een taak juist </w:t>
      </w:r>
      <w:r w:rsidRPr="00FA4590">
        <w:rPr>
          <w:i/>
        </w:rPr>
        <w:t>niet</w:t>
      </w:r>
      <w:r>
        <w:t xml:space="preserve"> op feestdagen uitgevoerd moet worden</w:t>
      </w:r>
      <w:r w:rsidR="001E1638">
        <w:t>, ongeacht de geselecteerde dagen van de week,</w:t>
      </w:r>
      <w:r>
        <w:t xml:space="preserve"> </w:t>
      </w:r>
      <w:r w:rsidR="001E1638">
        <w:t>s</w:t>
      </w:r>
      <w:r>
        <w:t xml:space="preserve">electeert u de optie </w:t>
      </w:r>
      <w:r w:rsidRPr="00B657D4">
        <w:rPr>
          <w:rStyle w:val="Bold"/>
        </w:rPr>
        <w:t>Uitgezonderd feestdagen</w:t>
      </w:r>
      <w:r>
        <w:t xml:space="preserve">. Vervolgens kiest u een feestdagprofiel, </w:t>
      </w:r>
      <w:r w:rsidR="001E1638">
        <w:t>dat bepaalt</w:t>
      </w:r>
      <w:r>
        <w:t xml:space="preserve"> welke dagen een feestdag zijn. Zie § </w:t>
      </w:r>
      <w:r>
        <w:fldChar w:fldCharType="begin"/>
      </w:r>
      <w:r>
        <w:instrText xml:space="preserve"> REF _Ref519244221 \r \h </w:instrText>
      </w:r>
      <w:r>
        <w:fldChar w:fldCharType="separate"/>
      </w:r>
      <w:r w:rsidR="00772168">
        <w:t>22.4.10</w:t>
      </w:r>
      <w:r>
        <w:fldChar w:fldCharType="end"/>
      </w:r>
      <w:r w:rsidR="001E1638">
        <w:t xml:space="preserve"> voor het beheer van de feestdagprofielen</w:t>
      </w:r>
      <w:r>
        <w:t>.</w:t>
      </w:r>
    </w:p>
    <w:p w14:paraId="2ACADA63" w14:textId="6A500811" w:rsidR="00B657D4" w:rsidRDefault="00B657D4" w:rsidP="00F61312">
      <w:pPr>
        <w:pStyle w:val="Heading4"/>
      </w:pPr>
      <w:r>
        <w:t>Voorbeeld</w:t>
      </w:r>
    </w:p>
    <w:p w14:paraId="5DB4466E" w14:textId="3CD4CB88" w:rsidR="00FA4590" w:rsidRDefault="00FA4590" w:rsidP="00FA4590">
      <w:r>
        <w:t>Voor een object dient dagelijks een controlleronde te worden uitgevoerd. Op werkdagen gebeurt dat om 21u, in het weekend en op feestdagen om 19u.</w:t>
      </w:r>
    </w:p>
    <w:p w14:paraId="4A910688" w14:textId="375EA2FD" w:rsidR="003678F6" w:rsidRDefault="003678F6" w:rsidP="00FA4590">
      <w:r>
        <w:t>Oplossing: maak voor deze contractregel twee taakuitvoeringen</w:t>
      </w:r>
      <w:r w:rsidR="003C323A">
        <w:t>, met een eigen patroon</w:t>
      </w:r>
      <w:r>
        <w:t>:</w:t>
      </w:r>
    </w:p>
    <w:p w14:paraId="432BEE4F" w14:textId="6B0023D4" w:rsidR="003678F6" w:rsidRDefault="003678F6" w:rsidP="00FA4590"/>
    <w:p w14:paraId="155E4C6B" w14:textId="4E679F6D" w:rsidR="00D071C9" w:rsidRDefault="003678F6" w:rsidP="00D071C9">
      <w:r>
        <w:t>Patroon één:</w:t>
      </w:r>
      <w:r w:rsidR="00D071C9">
        <w:br/>
      </w:r>
      <w:r w:rsidR="001E1638" w:rsidRPr="001E1638">
        <w:rPr>
          <w:lang w:eastAsia="nl-NL"/>
        </w:rPr>
        <w:drawing>
          <wp:inline distT="0" distB="0" distL="0" distR="0" wp14:anchorId="19084798" wp14:editId="5F556B03">
            <wp:extent cx="3916800" cy="871200"/>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6800" cy="871200"/>
                    </a:xfrm>
                    <a:prstGeom prst="rect">
                      <a:avLst/>
                    </a:prstGeom>
                  </pic:spPr>
                </pic:pic>
              </a:graphicData>
            </a:graphic>
          </wp:inline>
        </w:drawing>
      </w:r>
    </w:p>
    <w:p w14:paraId="1F1B60D4" w14:textId="4F204720" w:rsidR="00FA4590" w:rsidRDefault="00D071C9" w:rsidP="003B02B2">
      <w:pPr>
        <w:pStyle w:val="Caption"/>
      </w:pPr>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13</w:t>
      </w:r>
      <w:r w:rsidR="004C7FFA">
        <w:fldChar w:fldCharType="end"/>
      </w:r>
      <w:r>
        <w:t xml:space="preserve"> Herhalingspatroon behalve op feestdagen</w:t>
      </w:r>
    </w:p>
    <w:p w14:paraId="590EC917" w14:textId="10FBCE77" w:rsidR="003678F6" w:rsidRDefault="003678F6" w:rsidP="00FA4590">
      <w:r>
        <w:t>Dit herhalingspatroon zal dan niet op Koningsdag en tweede Paasdag worden uitvoerd.</w:t>
      </w:r>
    </w:p>
    <w:p w14:paraId="272C59C3" w14:textId="77777777" w:rsidR="003678F6" w:rsidRDefault="003678F6" w:rsidP="00FA4590"/>
    <w:p w14:paraId="3D334423" w14:textId="36C43D46" w:rsidR="00D071C9" w:rsidRDefault="003678F6" w:rsidP="00D071C9">
      <w:r>
        <w:t>Patroon twee:</w:t>
      </w:r>
      <w:r w:rsidR="00D071C9">
        <w:br/>
      </w:r>
      <w:r w:rsidRPr="003678F6">
        <w:rPr>
          <w:lang w:eastAsia="nl-NL"/>
        </w:rPr>
        <w:drawing>
          <wp:inline distT="0" distB="0" distL="0" distR="0" wp14:anchorId="67EE96AA" wp14:editId="6AF7433B">
            <wp:extent cx="3916800" cy="871200"/>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16800" cy="871200"/>
                    </a:xfrm>
                    <a:prstGeom prst="rect">
                      <a:avLst/>
                    </a:prstGeom>
                  </pic:spPr>
                </pic:pic>
              </a:graphicData>
            </a:graphic>
          </wp:inline>
        </w:drawing>
      </w:r>
    </w:p>
    <w:p w14:paraId="176B1603" w14:textId="0E6A7622" w:rsidR="003678F6" w:rsidRDefault="00D071C9" w:rsidP="003B02B2">
      <w:pPr>
        <w:pStyle w:val="Caption"/>
      </w:pPr>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14</w:t>
      </w:r>
      <w:r w:rsidR="004C7FFA">
        <w:fldChar w:fldCharType="end"/>
      </w:r>
      <w:r>
        <w:t xml:space="preserve"> Herhalingspatroon</w:t>
      </w:r>
      <w:r w:rsidR="00C44BF5">
        <w:t xml:space="preserve"> weekend</w:t>
      </w:r>
      <w:r>
        <w:t xml:space="preserve"> én op feestdagen</w:t>
      </w:r>
    </w:p>
    <w:p w14:paraId="05CD749C" w14:textId="785BFC2D" w:rsidR="003678F6" w:rsidRPr="00B657D4" w:rsidRDefault="003678F6" w:rsidP="00FA4590">
      <w:r>
        <w:t>Dit herhalingspatroon zal dan ook op Koningsdag uitgevoerd en op tweede Paasdag, een maandag, uitgevoerd worden.</w:t>
      </w:r>
    </w:p>
    <w:p w14:paraId="71282383" w14:textId="57B35698" w:rsidR="0089047E" w:rsidRDefault="0089047E" w:rsidP="006F6E29">
      <w:pPr>
        <w:pStyle w:val="Heading3"/>
      </w:pPr>
      <w:bookmarkStart w:id="325" w:name="_Toc41561782"/>
      <w:bookmarkStart w:id="326" w:name="_Toc64306929"/>
      <w:r>
        <w:t>Uitzonderingen</w:t>
      </w:r>
      <w:bookmarkEnd w:id="323"/>
      <w:bookmarkEnd w:id="325"/>
      <w:bookmarkEnd w:id="326"/>
    </w:p>
    <w:p w14:paraId="65CA6F8B" w14:textId="402940CA" w:rsidR="006854B8" w:rsidRDefault="0089047E" w:rsidP="0089047E">
      <w:r>
        <w:t>Wanneer u een taak heeft aangemaakt voor een bepaalde periode kan het soms voorkomen d</w:t>
      </w:r>
      <w:r w:rsidR="003B195A">
        <w:t>at er een uitzondering is waarbij</w:t>
      </w:r>
      <w:r>
        <w:t xml:space="preserve"> de taak niet hoeft worden uitgevoerd of juist extra moet worden uitgevoerd. </w:t>
      </w:r>
      <w:r>
        <w:lastRenderedPageBreak/>
        <w:t>Denk bijvoorbeeld aan een nationale feestdag of een extra beveiliging in verband met een evenement etc. U kunt deze uitzondering aangeven door op de taak</w:t>
      </w:r>
      <w:r w:rsidR="008A0073">
        <w:t>uitvoering</w:t>
      </w:r>
      <w:r>
        <w:t xml:space="preserve"> te klikken en een nieuwe uitzondering aan te maken</w:t>
      </w:r>
      <w:r w:rsidR="00674FC9">
        <w:t xml:space="preserve"> (Klik op de knop </w:t>
      </w:r>
      <w:r w:rsidR="00674FC9" w:rsidRPr="006243B2">
        <w:rPr>
          <w:rStyle w:val="Bold"/>
        </w:rPr>
        <w:t>Nieuw</w:t>
      </w:r>
      <w:r w:rsidR="00674FC9">
        <w:t xml:space="preserve"> onder het kopje </w:t>
      </w:r>
      <w:r w:rsidR="00674FC9" w:rsidRPr="006243B2">
        <w:rPr>
          <w:rStyle w:val="Bold"/>
        </w:rPr>
        <w:t>Uitzonderingen</w:t>
      </w:r>
      <w:r w:rsidR="00674FC9">
        <w:t>)</w:t>
      </w:r>
      <w:r>
        <w:t>. Een uitzondering geeft alleen een datum weer en de mogelijk</w:t>
      </w:r>
      <w:r w:rsidR="003B195A">
        <w:t>heid</w:t>
      </w:r>
      <w:r>
        <w:t xml:space="preserve"> aan te geven of de taak moet worden aangepast, extra uitgevoerd moet worden of juist niet uitgevoerd moet worden. De uitzond</w:t>
      </w:r>
      <w:r w:rsidR="006854B8">
        <w:t xml:space="preserve">eringen worden </w:t>
      </w:r>
      <w:r w:rsidR="00674FC9">
        <w:t xml:space="preserve">getoond </w:t>
      </w:r>
      <w:r w:rsidR="003F2EC3">
        <w:t xml:space="preserve">onder </w:t>
      </w:r>
      <w:r w:rsidR="00674FC9">
        <w:t xml:space="preserve">het </w:t>
      </w:r>
      <w:r w:rsidR="003F2EC3">
        <w:t>kopje</w:t>
      </w:r>
      <w:r w:rsidR="00674FC9">
        <w:t xml:space="preserve"> Uitzonderingen bij de Contractregelperiode</w:t>
      </w:r>
      <w:r w:rsidR="006854B8">
        <w:t xml:space="preserve"> (zie </w:t>
      </w:r>
      <w:r w:rsidR="006854B8">
        <w:fldChar w:fldCharType="begin"/>
      </w:r>
      <w:r w:rsidR="006854B8">
        <w:instrText xml:space="preserve"> REF _Ref411333378 \h </w:instrText>
      </w:r>
      <w:r w:rsidR="006854B8">
        <w:fldChar w:fldCharType="separate"/>
      </w:r>
      <w:r w:rsidR="00772168">
        <w:t>Figuur 10</w:t>
      </w:r>
      <w:r w:rsidR="00772168">
        <w:noBreakHyphen/>
        <w:t>15</w:t>
      </w:r>
      <w:r w:rsidR="006854B8">
        <w:fldChar w:fldCharType="end"/>
      </w:r>
      <w:r w:rsidR="006854B8">
        <w:t>).</w:t>
      </w:r>
      <w:r w:rsidR="003F2EC3">
        <w:t xml:space="preserve"> De objecten die via de taakuitvoering aan een contractregelperiode zijn gekoppeld worden getoond onder het kopje Objecten. Hiernaast kunnen Objecten ook handmatig aan de contractregelperiode worden gekoppeld, voor meer informatie zie § </w:t>
      </w:r>
      <w:r w:rsidR="003F2EC3">
        <w:fldChar w:fldCharType="begin"/>
      </w:r>
      <w:r w:rsidR="003F2EC3">
        <w:instrText xml:space="preserve"> REF _Ref472348453 \r \h </w:instrText>
      </w:r>
      <w:r w:rsidR="003F2EC3">
        <w:fldChar w:fldCharType="separate"/>
      </w:r>
      <w:r w:rsidR="00772168">
        <w:t>10.6</w:t>
      </w:r>
      <w:r w:rsidR="003F2EC3">
        <w:fldChar w:fldCharType="end"/>
      </w:r>
      <w:r w:rsidR="003F2EC3">
        <w:t>.</w:t>
      </w:r>
    </w:p>
    <w:p w14:paraId="22260A1B" w14:textId="67067834" w:rsidR="006854B8" w:rsidRDefault="006854B8" w:rsidP="006854B8">
      <w:pPr>
        <w:keepNext/>
      </w:pPr>
    </w:p>
    <w:p w14:paraId="2ECDB645" w14:textId="48AFD938" w:rsidR="003F2EC3" w:rsidRDefault="003F2EC3" w:rsidP="006854B8">
      <w:pPr>
        <w:keepNext/>
      </w:pPr>
      <w:r>
        <w:rPr>
          <w:lang w:eastAsia="nl-NL"/>
        </w:rPr>
        <w:drawing>
          <wp:inline distT="0" distB="0" distL="0" distR="0" wp14:anchorId="1D2D034D" wp14:editId="56092106">
            <wp:extent cx="5400040" cy="1931339"/>
            <wp:effectExtent l="0" t="0" r="0" b="0"/>
            <wp:docPr id="271" name="Afbeelding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uitzonderingenTU.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17207" cy="1937479"/>
                    </a:xfrm>
                    <a:prstGeom prst="rect">
                      <a:avLst/>
                    </a:prstGeom>
                  </pic:spPr>
                </pic:pic>
              </a:graphicData>
            </a:graphic>
          </wp:inline>
        </w:drawing>
      </w:r>
    </w:p>
    <w:p w14:paraId="73C56AC2" w14:textId="785AACDF" w:rsidR="00930C48" w:rsidRDefault="006854B8" w:rsidP="003B02B2">
      <w:pPr>
        <w:pStyle w:val="Caption"/>
      </w:pPr>
      <w:bookmarkStart w:id="327" w:name="_Ref411333378"/>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15</w:t>
      </w:r>
      <w:r w:rsidR="004C7FFA">
        <w:fldChar w:fldCharType="end"/>
      </w:r>
      <w:bookmarkEnd w:id="327"/>
      <w:r>
        <w:t xml:space="preserve">: Overzicht </w:t>
      </w:r>
      <w:r w:rsidR="003F2EC3">
        <w:t>taakuitvoering, uitzonderingen en objecten</w:t>
      </w:r>
    </w:p>
    <w:p w14:paraId="1BEDF454" w14:textId="71E2A32B" w:rsidR="00686B06" w:rsidRDefault="00686B06" w:rsidP="006F6E29">
      <w:pPr>
        <w:pStyle w:val="Heading3"/>
      </w:pPr>
      <w:bookmarkStart w:id="328" w:name="_Toc41561783"/>
      <w:bookmarkStart w:id="329" w:name="_Toc64306930"/>
      <w:r>
        <w:t>Checkpoints configureren in de praktijk</w:t>
      </w:r>
      <w:bookmarkEnd w:id="328"/>
      <w:bookmarkEnd w:id="329"/>
    </w:p>
    <w:p w14:paraId="516E470A" w14:textId="0647DA4A" w:rsidR="00011F9F" w:rsidRDefault="00686B06" w:rsidP="00011F9F">
      <w:r>
        <w:t xml:space="preserve">Een NFC tag of barcode maak je aan voor een object. Het </w:t>
      </w:r>
      <w:r w:rsidR="006C29BF">
        <w:t xml:space="preserve">configureren van NFC tags kan op </w:t>
      </w:r>
      <w:r w:rsidR="00011F9F">
        <w:t>enkele</w:t>
      </w:r>
      <w:r>
        <w:t xml:space="preserve"> manieren (</w:t>
      </w:r>
      <w:r w:rsidR="00011F9F">
        <w:t>alle</w:t>
      </w:r>
      <w:r w:rsidR="00EC3AC0">
        <w:t xml:space="preserve"> zijn eenmalige acties).</w:t>
      </w:r>
    </w:p>
    <w:p w14:paraId="61FEC7E7" w14:textId="77777777" w:rsidR="00EC3AC0" w:rsidRDefault="00EC3AC0" w:rsidP="00011F9F"/>
    <w:p w14:paraId="085953CF" w14:textId="59448E0D" w:rsidR="008D6403" w:rsidRPr="008D6403" w:rsidRDefault="008D6403" w:rsidP="00BA50B7">
      <w:pPr>
        <w:pStyle w:val="ListParagraph"/>
        <w:numPr>
          <w:ilvl w:val="0"/>
          <w:numId w:val="35"/>
        </w:numPr>
        <w:rPr>
          <w:rStyle w:val="Bold"/>
        </w:rPr>
      </w:pPr>
      <w:r>
        <w:rPr>
          <w:rStyle w:val="Bold"/>
        </w:rPr>
        <w:t>é</w:t>
      </w:r>
      <w:r w:rsidRPr="008D6403">
        <w:rPr>
          <w:rStyle w:val="Bold"/>
        </w:rPr>
        <w:t>énmalig</w:t>
      </w:r>
      <w:r w:rsidR="00A222A1">
        <w:rPr>
          <w:rStyle w:val="Bold"/>
        </w:rPr>
        <w:t>e</w:t>
      </w:r>
      <w:r w:rsidRPr="008D6403">
        <w:rPr>
          <w:rStyle w:val="Bold"/>
        </w:rPr>
        <w:t xml:space="preserve"> taak</w:t>
      </w:r>
      <w:r>
        <w:rPr>
          <w:rStyle w:val="Bold"/>
        </w:rPr>
        <w:t xml:space="preserve"> via object</w:t>
      </w:r>
      <w:r w:rsidRPr="008D6403">
        <w:rPr>
          <w:rStyle w:val="Bold"/>
        </w:rPr>
        <w:t>:</w:t>
      </w:r>
    </w:p>
    <w:p w14:paraId="56F09B1C" w14:textId="7458CB8F" w:rsidR="008D6403" w:rsidRPr="008D6403" w:rsidRDefault="008D6403" w:rsidP="00BA50B7">
      <w:pPr>
        <w:pStyle w:val="ListParagraph"/>
        <w:numPr>
          <w:ilvl w:val="1"/>
          <w:numId w:val="35"/>
        </w:numPr>
        <w:rPr>
          <w:rStyle w:val="Bold"/>
        </w:rPr>
      </w:pPr>
      <w:r>
        <w:rPr>
          <w:rStyle w:val="Bold"/>
          <w:b w:val="0"/>
        </w:rPr>
        <w:t>Ga naar Objecten en kies het object waarvoor de checkpoints geinstalleerd dienen te worden.</w:t>
      </w:r>
    </w:p>
    <w:p w14:paraId="0D862031" w14:textId="4C7883EC" w:rsidR="008D6403" w:rsidRPr="008D6403" w:rsidRDefault="008D6403" w:rsidP="00BA50B7">
      <w:pPr>
        <w:pStyle w:val="ListParagraph"/>
        <w:numPr>
          <w:ilvl w:val="1"/>
          <w:numId w:val="35"/>
        </w:numPr>
        <w:rPr>
          <w:rStyle w:val="Bold"/>
        </w:rPr>
      </w:pPr>
      <w:r>
        <w:rPr>
          <w:rStyle w:val="Bold"/>
          <w:b w:val="0"/>
        </w:rPr>
        <w:t xml:space="preserve">In het objectdashboard, </w:t>
      </w:r>
      <w:r w:rsidR="00EC3AC0">
        <w:rPr>
          <w:rStyle w:val="Bold"/>
          <w:b w:val="0"/>
        </w:rPr>
        <w:t>in het blok</w:t>
      </w:r>
      <w:r>
        <w:rPr>
          <w:rStyle w:val="Bold"/>
          <w:b w:val="0"/>
        </w:rPr>
        <w:t xml:space="preserve"> </w:t>
      </w:r>
      <w:r w:rsidRPr="008D6403">
        <w:rPr>
          <w:rStyle w:val="Bold"/>
        </w:rPr>
        <w:t>Checkpoints</w:t>
      </w:r>
      <w:r>
        <w:rPr>
          <w:rStyle w:val="Bold"/>
          <w:b w:val="0"/>
        </w:rPr>
        <w:t xml:space="preserve">,  kies </w:t>
      </w:r>
      <w:r w:rsidRPr="008D6403">
        <w:rPr>
          <w:rStyle w:val="Bold"/>
        </w:rPr>
        <w:t>Installatietaak aanmaken</w:t>
      </w:r>
      <w:r>
        <w:rPr>
          <w:rStyle w:val="Bold"/>
          <w:b w:val="0"/>
        </w:rPr>
        <w:t>.</w:t>
      </w:r>
    </w:p>
    <w:p w14:paraId="1BB14AC7" w14:textId="77777777" w:rsidR="005F24EC" w:rsidRDefault="008D6403" w:rsidP="00BA50B7">
      <w:pPr>
        <w:pStyle w:val="ListParagraph"/>
        <w:keepNext/>
        <w:numPr>
          <w:ilvl w:val="1"/>
          <w:numId w:val="35"/>
        </w:numPr>
      </w:pPr>
      <w:r>
        <w:rPr>
          <w:rStyle w:val="Bold"/>
          <w:b w:val="0"/>
        </w:rPr>
        <w:t>In de popup, kies de gewenste activiteit en datum/tijd waarop de installatie plaats moet vinden, en de verwachte duur.</w:t>
      </w:r>
      <w:r w:rsidR="005F24EC">
        <w:rPr>
          <w:rStyle w:val="Bold"/>
          <w:b w:val="0"/>
        </w:rPr>
        <w:br/>
      </w:r>
      <w:r w:rsidR="005F24EC">
        <w:rPr>
          <w:rStyle w:val="Bold"/>
          <w:b w:val="0"/>
        </w:rPr>
        <w:br/>
      </w:r>
      <w:r w:rsidR="005F24EC">
        <w:rPr>
          <w:rStyle w:val="Bold"/>
          <w:b w:val="0"/>
          <w:lang w:eastAsia="nl-NL"/>
        </w:rPr>
        <w:drawing>
          <wp:inline distT="0" distB="0" distL="0" distR="0" wp14:anchorId="1107E115" wp14:editId="612EB1C9">
            <wp:extent cx="2995200" cy="1292400"/>
            <wp:effectExtent l="0" t="0" r="0" b="3175"/>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95200" cy="1292400"/>
                    </a:xfrm>
                    <a:prstGeom prst="rect">
                      <a:avLst/>
                    </a:prstGeom>
                    <a:noFill/>
                    <a:ln>
                      <a:noFill/>
                    </a:ln>
                  </pic:spPr>
                </pic:pic>
              </a:graphicData>
            </a:graphic>
          </wp:inline>
        </w:drawing>
      </w:r>
    </w:p>
    <w:p w14:paraId="7B8E7A93" w14:textId="61BCE6A5" w:rsidR="005F24EC" w:rsidRDefault="005F24EC" w:rsidP="003B02B2">
      <w:pPr>
        <w:pStyle w:val="Caption"/>
      </w:pPr>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16</w:t>
      </w:r>
      <w:r w:rsidR="004C7FFA">
        <w:fldChar w:fldCharType="end"/>
      </w:r>
      <w:r>
        <w:t xml:space="preserve"> Checkpoint-installatietaak aanmaken</w:t>
      </w:r>
    </w:p>
    <w:p w14:paraId="55B5DB95" w14:textId="59F8395C" w:rsidR="008D6403" w:rsidRPr="008D6403" w:rsidRDefault="008D6403" w:rsidP="005F24EC">
      <w:pPr>
        <w:pStyle w:val="ListParagraph"/>
        <w:ind w:left="680"/>
        <w:rPr>
          <w:b/>
        </w:rPr>
      </w:pPr>
      <w:r>
        <w:rPr>
          <w:rStyle w:val="Bold"/>
          <w:b w:val="0"/>
        </w:rPr>
        <w:lastRenderedPageBreak/>
        <w:t xml:space="preserve">Indien er geen activiteit gekozen kan worden, dan dient er eerst via </w:t>
      </w:r>
      <w:r>
        <w:t xml:space="preserve">Beheer </w:t>
      </w:r>
      <w:r>
        <w:rPr>
          <w:rFonts w:ascii="Arial" w:hAnsi="Arial" w:cs="Arial" w:hint="eastAsia"/>
          <w:lang w:eastAsia="ja-JP"/>
        </w:rPr>
        <w:t>→</w:t>
      </w:r>
      <w:r>
        <w:t xml:space="preserve"> Activiteiten een nieuwe activiteit van het type </w:t>
      </w:r>
      <w:r w:rsidRPr="008D6403">
        <w:rPr>
          <w:rStyle w:val="Bold"/>
        </w:rPr>
        <w:t>Checkpoint installer</w:t>
      </w:r>
      <w:r>
        <w:t xml:space="preserve"> gemaakt te worden. Zie § </w:t>
      </w:r>
      <w:r>
        <w:fldChar w:fldCharType="begin"/>
      </w:r>
      <w:r>
        <w:instrText xml:space="preserve"> REF _Ref413152564 \r \h </w:instrText>
      </w:r>
      <w:r>
        <w:fldChar w:fldCharType="separate"/>
      </w:r>
      <w:r w:rsidR="00772168">
        <w:t>22.4.6</w:t>
      </w:r>
      <w:r>
        <w:fldChar w:fldCharType="end"/>
      </w:r>
      <w:r>
        <w:t>.</w:t>
      </w:r>
    </w:p>
    <w:p w14:paraId="7716B499" w14:textId="5FBFCFF2" w:rsidR="00B538C3" w:rsidRDefault="008D6403" w:rsidP="00BA50B7">
      <w:pPr>
        <w:pStyle w:val="ListParagraph"/>
        <w:keepNext/>
        <w:numPr>
          <w:ilvl w:val="1"/>
          <w:numId w:val="35"/>
        </w:numPr>
      </w:pPr>
      <w:r>
        <w:t>Er is nu een nieuwe taak aangemaakt. Via het planningscherm kan deze taak op de gebruikelijke wijze aan een dienst toegewezen worden.</w:t>
      </w:r>
      <w:r w:rsidR="00B538C3">
        <w:br/>
      </w:r>
      <w:r w:rsidR="00B538C3">
        <w:br/>
      </w:r>
      <w:r w:rsidR="00B538C3">
        <w:rPr>
          <w:b/>
          <w:lang w:eastAsia="nl-NL"/>
        </w:rPr>
        <w:drawing>
          <wp:inline distT="0" distB="0" distL="0" distR="0" wp14:anchorId="50DE1292" wp14:editId="6E8FD8E7">
            <wp:extent cx="5608800" cy="1598400"/>
            <wp:effectExtent l="0" t="0" r="0" b="1905"/>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08800" cy="1598400"/>
                    </a:xfrm>
                    <a:prstGeom prst="rect">
                      <a:avLst/>
                    </a:prstGeom>
                    <a:noFill/>
                    <a:ln>
                      <a:noFill/>
                    </a:ln>
                  </pic:spPr>
                </pic:pic>
              </a:graphicData>
            </a:graphic>
          </wp:inline>
        </w:drawing>
      </w:r>
    </w:p>
    <w:p w14:paraId="3D1B43A0" w14:textId="13199E83" w:rsidR="00B538C3" w:rsidRDefault="00B538C3" w:rsidP="003B02B2">
      <w:pPr>
        <w:pStyle w:val="Caption"/>
      </w:pPr>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17</w:t>
      </w:r>
      <w:r w:rsidR="004C7FFA">
        <w:fldChar w:fldCharType="end"/>
      </w:r>
      <w:r>
        <w:t xml:space="preserve"> Installatietaak klaar om in te plannen</w:t>
      </w:r>
    </w:p>
    <w:p w14:paraId="552F7F93" w14:textId="58CEFA29" w:rsidR="006B2E20" w:rsidRPr="006B2E20" w:rsidRDefault="006B2E20" w:rsidP="00BA50B7">
      <w:pPr>
        <w:pStyle w:val="ListParagraph"/>
        <w:numPr>
          <w:ilvl w:val="1"/>
          <w:numId w:val="35"/>
        </w:numPr>
      </w:pPr>
      <w:r>
        <w:t>Tijdens de taakuitvoering, gebruikmakend van de SequriX app, kunnen checkpoints opgehangen worden en direct gescand/geïnstalleerd worden. De checkpoints worden bij het object opgeslagen.</w:t>
      </w:r>
      <w:r>
        <w:br/>
      </w:r>
    </w:p>
    <w:p w14:paraId="1553BD37" w14:textId="7AE7D867" w:rsidR="006B2E20" w:rsidRDefault="006B2E20" w:rsidP="006B2E20">
      <w:pPr>
        <w:ind w:left="340"/>
        <w:rPr>
          <w:rStyle w:val="Bold"/>
          <w:b w:val="0"/>
        </w:rPr>
      </w:pPr>
      <w:r w:rsidRPr="006B2E20">
        <w:rPr>
          <w:rStyle w:val="Bold"/>
          <w:b w:val="0"/>
        </w:rPr>
        <w:t>Merk</w:t>
      </w:r>
      <w:r>
        <w:rPr>
          <w:rStyle w:val="Bold"/>
          <w:b w:val="0"/>
        </w:rPr>
        <w:t xml:space="preserve"> op dat deze taak niet aan een contract gekoppeld is, en kan daarom niet direct gefactureerd worden. Eventueel kan de taak op een later moment via het taakcontrolescherm alsnog aan een contract gekoppeld worden.</w:t>
      </w:r>
    </w:p>
    <w:p w14:paraId="544213B2" w14:textId="77777777" w:rsidR="006B2E20" w:rsidRPr="006B2E20" w:rsidRDefault="006B2E20" w:rsidP="006B2E20">
      <w:pPr>
        <w:ind w:left="340"/>
        <w:rPr>
          <w:rStyle w:val="Bold"/>
          <w:b w:val="0"/>
        </w:rPr>
      </w:pPr>
    </w:p>
    <w:p w14:paraId="191CD17A" w14:textId="49928136" w:rsidR="00686B06" w:rsidRDefault="006C29BF" w:rsidP="00BA50B7">
      <w:pPr>
        <w:pStyle w:val="ListParagraph"/>
        <w:numPr>
          <w:ilvl w:val="0"/>
          <w:numId w:val="35"/>
        </w:numPr>
      </w:pPr>
      <w:r w:rsidRPr="008120E7">
        <w:rPr>
          <w:rStyle w:val="Bold"/>
        </w:rPr>
        <w:t>éé</w:t>
      </w:r>
      <w:r w:rsidR="00686B06" w:rsidRPr="008120E7">
        <w:rPr>
          <w:rStyle w:val="Bold"/>
        </w:rPr>
        <w:t>nmalige taak</w:t>
      </w:r>
      <w:r w:rsidR="00011F9F">
        <w:rPr>
          <w:rStyle w:val="Bold"/>
        </w:rPr>
        <w:t xml:space="preserve"> via contract</w:t>
      </w:r>
      <w:r w:rsidR="00686B06">
        <w:t>:</w:t>
      </w:r>
    </w:p>
    <w:p w14:paraId="019D05DF" w14:textId="0C54D6AE" w:rsidR="00686B06" w:rsidRDefault="006C29BF" w:rsidP="00BA50B7">
      <w:pPr>
        <w:pStyle w:val="ListParagraph"/>
        <w:numPr>
          <w:ilvl w:val="1"/>
          <w:numId w:val="36"/>
        </w:numPr>
      </w:pPr>
      <w:r>
        <w:t>Ga naar Beheer</w:t>
      </w:r>
      <w:r w:rsidR="008D6403">
        <w:t xml:space="preserve"> </w:t>
      </w:r>
      <w:r w:rsidR="008D6403">
        <w:rPr>
          <w:rFonts w:ascii="Arial" w:hAnsi="Arial" w:cs="Arial" w:hint="eastAsia"/>
          <w:lang w:eastAsia="ja-JP"/>
        </w:rPr>
        <w:t>→</w:t>
      </w:r>
      <w:r>
        <w:t xml:space="preserve"> Activite</w:t>
      </w:r>
      <w:r w:rsidR="008D6403">
        <w:t>ite</w:t>
      </w:r>
      <w:r>
        <w:t>n en maak een a</w:t>
      </w:r>
      <w:r w:rsidR="00686B06">
        <w:t xml:space="preserve">ctiviteit </w:t>
      </w:r>
      <w:r>
        <w:t xml:space="preserve">aan </w:t>
      </w:r>
      <w:r w:rsidR="00686B06">
        <w:t>van het taaktype Checkpoint installer (</w:t>
      </w:r>
      <w:r>
        <w:t>de activiteitgroep mag</w:t>
      </w:r>
      <w:r w:rsidR="00686B06">
        <w:t xml:space="preserve"> </w:t>
      </w:r>
      <w:r>
        <w:t xml:space="preserve">een </w:t>
      </w:r>
      <w:r w:rsidR="00686B06">
        <w:t>willekeurig</w:t>
      </w:r>
      <w:r>
        <w:t>e</w:t>
      </w:r>
      <w:r w:rsidR="00686B06">
        <w:t xml:space="preserve"> zijn)</w:t>
      </w:r>
      <w:r>
        <w:t xml:space="preserve">, zie § </w:t>
      </w:r>
      <w:r>
        <w:fldChar w:fldCharType="begin"/>
      </w:r>
      <w:r>
        <w:instrText xml:space="preserve"> REF _Ref413152564 \r \h </w:instrText>
      </w:r>
      <w:r>
        <w:fldChar w:fldCharType="separate"/>
      </w:r>
      <w:r w:rsidR="00772168">
        <w:t>22.4.6</w:t>
      </w:r>
      <w:r>
        <w:fldChar w:fldCharType="end"/>
      </w:r>
      <w:r w:rsidR="00686B06">
        <w:t>;</w:t>
      </w:r>
    </w:p>
    <w:p w14:paraId="7FF6F999" w14:textId="351B5B86" w:rsidR="00686B06" w:rsidRDefault="006C29BF" w:rsidP="00BA50B7">
      <w:pPr>
        <w:pStyle w:val="ListParagraph"/>
        <w:numPr>
          <w:ilvl w:val="1"/>
          <w:numId w:val="36"/>
        </w:numPr>
      </w:pPr>
      <w:r>
        <w:t>Ga naar Contracten en maak een n</w:t>
      </w:r>
      <w:r w:rsidR="00686B06">
        <w:t xml:space="preserve">ieuwe contractregel aan met als activiteit </w:t>
      </w:r>
      <w:r>
        <w:t xml:space="preserve">de in </w:t>
      </w:r>
      <w:r w:rsidR="00686B06">
        <w:t xml:space="preserve">stap 1 </w:t>
      </w:r>
      <w:r>
        <w:t xml:space="preserve">aangemaakte checkpoint installer </w:t>
      </w:r>
      <w:r w:rsidR="00686B06">
        <w:t>(taaktype Checkpoint installer)</w:t>
      </w:r>
      <w:r>
        <w:t>, zie §</w:t>
      </w:r>
      <w:r w:rsidR="004877F8">
        <w:t> </w:t>
      </w:r>
      <w:r w:rsidR="004877F8">
        <w:fldChar w:fldCharType="begin"/>
      </w:r>
      <w:r w:rsidR="004877F8">
        <w:instrText xml:space="preserve"> REF _Ref472349789 \r \h </w:instrText>
      </w:r>
      <w:r w:rsidR="004877F8">
        <w:fldChar w:fldCharType="separate"/>
      </w:r>
      <w:r w:rsidR="00772168">
        <w:t>10.2.2</w:t>
      </w:r>
      <w:r w:rsidR="004877F8">
        <w:fldChar w:fldCharType="end"/>
      </w:r>
      <w:r w:rsidR="00686B06">
        <w:t>;</w:t>
      </w:r>
    </w:p>
    <w:p w14:paraId="63EAC1DF" w14:textId="20D5C2DB" w:rsidR="00686B06" w:rsidRDefault="006C29BF" w:rsidP="00BA50B7">
      <w:pPr>
        <w:pStyle w:val="ListParagraph"/>
        <w:numPr>
          <w:ilvl w:val="1"/>
          <w:numId w:val="36"/>
        </w:numPr>
      </w:pPr>
      <w:r>
        <w:t>Maak éénmalige taken aan voor het installeren van de checkpoints en p</w:t>
      </w:r>
      <w:r w:rsidR="00686B06">
        <w:t xml:space="preserve">lan de taken in </w:t>
      </w:r>
      <w:r>
        <w:t xml:space="preserve">een dienst, zie § </w:t>
      </w:r>
      <w:r>
        <w:fldChar w:fldCharType="begin"/>
      </w:r>
      <w:r>
        <w:instrText xml:space="preserve"> REF _Ref470611646 \r \h </w:instrText>
      </w:r>
      <w:r>
        <w:fldChar w:fldCharType="separate"/>
      </w:r>
      <w:r w:rsidR="00772168">
        <w:t>10.5</w:t>
      </w:r>
      <w:r>
        <w:fldChar w:fldCharType="end"/>
      </w:r>
      <w:r w:rsidR="00686B06">
        <w:t>;</w:t>
      </w:r>
    </w:p>
    <w:p w14:paraId="401C685F" w14:textId="265EF765" w:rsidR="00686B06" w:rsidRDefault="00686B06" w:rsidP="00BA50B7">
      <w:pPr>
        <w:pStyle w:val="ListParagraph"/>
        <w:numPr>
          <w:ilvl w:val="1"/>
          <w:numId w:val="36"/>
        </w:numPr>
      </w:pPr>
      <w:r>
        <w:t>Tijdens de taakuitvoering</w:t>
      </w:r>
      <w:r w:rsidR="006C29BF">
        <w:t>,</w:t>
      </w:r>
      <w:r>
        <w:t xml:space="preserve"> </w:t>
      </w:r>
      <w:r w:rsidR="006C29BF">
        <w:t>gebruikmakend van</w:t>
      </w:r>
      <w:r>
        <w:t xml:space="preserve"> de SequriX app</w:t>
      </w:r>
      <w:r w:rsidR="006C29BF">
        <w:t>,</w:t>
      </w:r>
      <w:r>
        <w:t xml:space="preserve"> kunnen checkpoints opgehangen worden en direct gescand/geïnstalleerd worden</w:t>
      </w:r>
      <w:r w:rsidR="006C29BF">
        <w:t>. De checkpoints worden bij het object opgeslagen</w:t>
      </w:r>
      <w:r w:rsidR="006B2E20">
        <w:t>.</w:t>
      </w:r>
    </w:p>
    <w:p w14:paraId="38A829F9" w14:textId="77777777" w:rsidR="006B2E20" w:rsidRDefault="006B2E20" w:rsidP="006B2E20">
      <w:pPr>
        <w:ind w:left="340"/>
      </w:pPr>
    </w:p>
    <w:p w14:paraId="3BC818C7" w14:textId="6E976FD4" w:rsidR="00686B06" w:rsidRDefault="00686B06" w:rsidP="00762DDB">
      <w:pPr>
        <w:pStyle w:val="Opsomming1"/>
        <w:numPr>
          <w:ilvl w:val="0"/>
          <w:numId w:val="35"/>
        </w:numPr>
      </w:pPr>
      <w:r w:rsidRPr="008120E7">
        <w:rPr>
          <w:rStyle w:val="Bold"/>
        </w:rPr>
        <w:t>handmatig</w:t>
      </w:r>
      <w:r>
        <w:t>:</w:t>
      </w:r>
    </w:p>
    <w:p w14:paraId="066B60B0" w14:textId="15222E64" w:rsidR="00686B06" w:rsidRDefault="00686B06" w:rsidP="00BA50B7">
      <w:pPr>
        <w:pStyle w:val="ListParagraph"/>
        <w:numPr>
          <w:ilvl w:val="1"/>
          <w:numId w:val="37"/>
        </w:numPr>
      </w:pPr>
      <w:r>
        <w:t>Ga naar het object, maak de verschillende checkpoints aan</w:t>
      </w:r>
      <w:r w:rsidR="006C29BF">
        <w:t xml:space="preserve">, zie § </w:t>
      </w:r>
      <w:r w:rsidR="006C29BF">
        <w:fldChar w:fldCharType="begin"/>
      </w:r>
      <w:r w:rsidR="006C29BF">
        <w:instrText xml:space="preserve"> REF _Ref470611433 \r \h </w:instrText>
      </w:r>
      <w:r w:rsidR="006C29BF">
        <w:fldChar w:fldCharType="separate"/>
      </w:r>
      <w:r w:rsidR="00772168">
        <w:t>9.5.3</w:t>
      </w:r>
      <w:r w:rsidR="006C29BF">
        <w:fldChar w:fldCharType="end"/>
      </w:r>
      <w:r>
        <w:t>;</w:t>
      </w:r>
    </w:p>
    <w:p w14:paraId="606903F9" w14:textId="2C12425B" w:rsidR="00686B06" w:rsidRDefault="00686B06" w:rsidP="00BA50B7">
      <w:pPr>
        <w:pStyle w:val="ListParagraph"/>
        <w:numPr>
          <w:ilvl w:val="1"/>
          <w:numId w:val="37"/>
        </w:numPr>
      </w:pPr>
      <w:r>
        <w:t>De NFC code is uitleesbaar</w:t>
      </w:r>
      <w:r w:rsidR="006C29BF">
        <w:t xml:space="preserve"> met verschillende gratis apps, neem contact op met SequriX wanneer u wilt weten welke apps bruikbaar zijn;</w:t>
      </w:r>
    </w:p>
    <w:p w14:paraId="00A75B36" w14:textId="4344688B" w:rsidR="006B2E20" w:rsidRDefault="00686B06" w:rsidP="00BA50B7">
      <w:pPr>
        <w:pStyle w:val="ListParagraph"/>
        <w:numPr>
          <w:ilvl w:val="1"/>
          <w:numId w:val="37"/>
        </w:numPr>
      </w:pPr>
      <w:r>
        <w:t>De code is altijd een code in het volgende formaat: XX:XX:XX:XX:XX:XX</w:t>
      </w:r>
    </w:p>
    <w:p w14:paraId="036A13CC" w14:textId="77777777" w:rsidR="006B2E20" w:rsidRDefault="006B2E20" w:rsidP="006B2E20"/>
    <w:p w14:paraId="1AF803C4" w14:textId="57487182" w:rsidR="006B2E20" w:rsidRDefault="006B2E20" w:rsidP="006B2E20">
      <w:r>
        <w:lastRenderedPageBreak/>
        <w:t xml:space="preserve">Nadat de checkpoints op één van bovenstaande manieren gemaakt zijn, dienen ze in een checkpoint-route gezet te worden (via het objectenscherm), zie § </w:t>
      </w:r>
      <w:r>
        <w:fldChar w:fldCharType="begin"/>
      </w:r>
      <w:r>
        <w:instrText xml:space="preserve"> REF _Ref470611425 \r \h </w:instrText>
      </w:r>
      <w:r>
        <w:fldChar w:fldCharType="separate"/>
      </w:r>
      <w:r w:rsidR="00772168">
        <w:t>9.5.4</w:t>
      </w:r>
      <w:r>
        <w:fldChar w:fldCharType="end"/>
      </w:r>
      <w:r>
        <w:t xml:space="preserve">. Deze route kan je dan weer gebruiken bij het inplannen van controlerondes/brand-sluit rondes, etc. zie § </w:t>
      </w:r>
      <w:r>
        <w:fldChar w:fldCharType="begin"/>
      </w:r>
      <w:r>
        <w:instrText xml:space="preserve"> REF _Ref470611524 \r \h </w:instrText>
      </w:r>
      <w:r>
        <w:fldChar w:fldCharType="separate"/>
      </w:r>
      <w:r w:rsidR="00772168">
        <w:t>10.5</w:t>
      </w:r>
      <w:r>
        <w:fldChar w:fldCharType="end"/>
      </w:r>
    </w:p>
    <w:p w14:paraId="00276A60" w14:textId="77777777" w:rsidR="006B2E20" w:rsidRDefault="006B2E20" w:rsidP="006B2E20"/>
    <w:p w14:paraId="370ED92C" w14:textId="77777777" w:rsidR="00F40F99" w:rsidRDefault="00F40F99" w:rsidP="00F40F99">
      <w:pPr>
        <w:pStyle w:val="Heading2"/>
      </w:pPr>
      <w:bookmarkStart w:id="330" w:name="_Ref472348453"/>
      <w:bookmarkStart w:id="331" w:name="_Toc41561784"/>
      <w:bookmarkStart w:id="332" w:name="_Toc64306931"/>
      <w:r>
        <w:t>Object koppelen</w:t>
      </w:r>
      <w:bookmarkEnd w:id="330"/>
      <w:bookmarkEnd w:id="331"/>
      <w:bookmarkEnd w:id="332"/>
    </w:p>
    <w:p w14:paraId="4FAE2D0C" w14:textId="34C84A61" w:rsidR="00F40F99" w:rsidRDefault="00F40F99" w:rsidP="00F40F99">
      <w:r>
        <w:t xml:space="preserve">Een object wordt via een taakuitvoering </w:t>
      </w:r>
      <w:r w:rsidR="00BC4CBF">
        <w:t xml:space="preserve">automatisch </w:t>
      </w:r>
      <w:r>
        <w:t xml:space="preserve">gekoppeld aan </w:t>
      </w:r>
      <w:r w:rsidR="00BC4CBF">
        <w:t xml:space="preserve">een </w:t>
      </w:r>
      <w:r>
        <w:t xml:space="preserve">contractregelperiode en daarmee aan een klant. Valt de </w:t>
      </w:r>
      <w:r w:rsidR="00BC4CBF">
        <w:t xml:space="preserve">taakuitvoering, </w:t>
      </w:r>
      <w:r>
        <w:t xml:space="preserve">contractregel of contractregelperiode weg dan is ook de koppeling tussen klant en object niet meer van kracht. </w:t>
      </w:r>
      <w:r w:rsidR="00A64827">
        <w:t>Als er geen vaste taken ingepland hoeven te worden voor een object, dan kan een object handmatig aan de contractregelperiode worden gekoppeld. Dit is bijvoorbeeld nodig voor alarmopvolgingscontracten.</w:t>
      </w:r>
      <w:r w:rsidR="00180F47">
        <w:t xml:space="preserve"> </w:t>
      </w:r>
      <w:r>
        <w:t xml:space="preserve">Dit werkt als volgt: </w:t>
      </w:r>
    </w:p>
    <w:p w14:paraId="68030ACF" w14:textId="77777777" w:rsidR="00F40F99" w:rsidRDefault="00F40F99" w:rsidP="00F40F99">
      <w:r>
        <w:t xml:space="preserve">Zoek in menu </w:t>
      </w:r>
      <w:r w:rsidRPr="003A4171">
        <w:rPr>
          <w:rStyle w:val="Bold"/>
        </w:rPr>
        <w:t>Contracten</w:t>
      </w:r>
      <w:r>
        <w:t xml:space="preserve"> het betreffende contract, waar een of meerdere contractregels of contractregelperiodes aan zijn toegevoegd of zoek in menu </w:t>
      </w:r>
      <w:r w:rsidRPr="003A4171">
        <w:rPr>
          <w:rStyle w:val="Bold"/>
        </w:rPr>
        <w:t>Klanten</w:t>
      </w:r>
      <w:r>
        <w:t xml:space="preserve"> de klant op voor wie er een contract is aangemaakt, waarbij een of meerdere contractregels of contractregelperiodes zijn toegevoegd. </w:t>
      </w:r>
    </w:p>
    <w:p w14:paraId="57C2A527" w14:textId="77777777" w:rsidR="00F40F99" w:rsidRDefault="00F40F99" w:rsidP="00F40F99"/>
    <w:p w14:paraId="6146AFF8" w14:textId="77777777" w:rsidR="00F40F99" w:rsidRDefault="00F40F99" w:rsidP="00F40F99">
      <w:pPr>
        <w:keepNext/>
      </w:pPr>
      <w:r>
        <w:rPr>
          <w:lang w:eastAsia="nl-NL"/>
        </w:rPr>
        <w:drawing>
          <wp:inline distT="0" distB="0" distL="0" distR="0" wp14:anchorId="29B941D1" wp14:editId="431EC7A4">
            <wp:extent cx="5762625" cy="647065"/>
            <wp:effectExtent l="0" t="0" r="9525" b="635"/>
            <wp:docPr id="226"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2625" cy="647065"/>
                    </a:xfrm>
                    <a:prstGeom prst="rect">
                      <a:avLst/>
                    </a:prstGeom>
                    <a:noFill/>
                    <a:ln>
                      <a:noFill/>
                    </a:ln>
                  </pic:spPr>
                </pic:pic>
              </a:graphicData>
            </a:graphic>
          </wp:inline>
        </w:drawing>
      </w:r>
    </w:p>
    <w:p w14:paraId="6FD99F06" w14:textId="162D4C11" w:rsidR="00F40F99" w:rsidRDefault="00F40F99" w:rsidP="003B02B2">
      <w:pPr>
        <w:pStyle w:val="Caption"/>
      </w:pPr>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18</w:t>
      </w:r>
      <w:r w:rsidR="004C7FFA">
        <w:fldChar w:fldCharType="end"/>
      </w:r>
      <w:r>
        <w:t>: Contractregel</w:t>
      </w:r>
    </w:p>
    <w:p w14:paraId="0AB69288" w14:textId="24C84085" w:rsidR="00F40F99" w:rsidRDefault="00F40F99" w:rsidP="00F40F99">
      <w:r>
        <w:t xml:space="preserve">Klik op de contractregel en vervolgens op de contractregelperiode waar u een object aan wilt toevoegen en </w:t>
      </w:r>
      <w:r w:rsidR="003E0E9B">
        <w:t xml:space="preserve">klik </w:t>
      </w:r>
      <w:r>
        <w:t>vervolgens</w:t>
      </w:r>
      <w:r w:rsidR="003E0E9B">
        <w:t xml:space="preserve"> op de knop</w:t>
      </w:r>
      <w:r>
        <w:t xml:space="preserve"> </w:t>
      </w:r>
      <w:r w:rsidRPr="00A72E0E">
        <w:rPr>
          <w:rStyle w:val="Bold"/>
        </w:rPr>
        <w:t xml:space="preserve">Object </w:t>
      </w:r>
      <w:r w:rsidR="003E0E9B">
        <w:rPr>
          <w:rStyle w:val="Bold"/>
        </w:rPr>
        <w:t>koppelen</w:t>
      </w:r>
      <w:r>
        <w:t xml:space="preserve">. </w:t>
      </w:r>
      <w:r w:rsidR="003E0E9B">
        <w:t xml:space="preserve">In het zoekscherm dat wordt getoond kunt u de objectcode(s) gaan zoeken. Vanuit het zoekresultaat kunt u één of meerdere objecten selecteren die gekoppeld moeten worden. </w:t>
      </w:r>
      <w:r>
        <w:t xml:space="preserve">Klik vervolgens op </w:t>
      </w:r>
      <w:r w:rsidRPr="006914DF">
        <w:rPr>
          <w:rStyle w:val="Bold"/>
        </w:rPr>
        <w:t>Opslaan</w:t>
      </w:r>
      <w:r>
        <w:t xml:space="preserve"> om het object </w:t>
      </w:r>
      <w:r w:rsidR="003E0E9B">
        <w:t xml:space="preserve">of de objecten </w:t>
      </w:r>
      <w:r>
        <w:t>te koppelen</w:t>
      </w:r>
      <w:r w:rsidR="003E0E9B">
        <w:t xml:space="preserve"> aan de contractregelperiode</w:t>
      </w:r>
      <w:r>
        <w:t xml:space="preserve">. </w:t>
      </w:r>
    </w:p>
    <w:p w14:paraId="19202DDF" w14:textId="77777777" w:rsidR="00F40F99" w:rsidRDefault="00F40F99" w:rsidP="00F40F99">
      <w:pPr>
        <w:rPr>
          <w:i/>
        </w:rPr>
      </w:pPr>
    </w:p>
    <w:p w14:paraId="7D31A0F5" w14:textId="7D805781" w:rsidR="003E0E9B" w:rsidRDefault="003E0E9B" w:rsidP="00F40F99">
      <w:pPr>
        <w:rPr>
          <w:i/>
        </w:rPr>
      </w:pPr>
      <w:r>
        <w:rPr>
          <w:lang w:eastAsia="nl-NL"/>
        </w:rPr>
        <w:drawing>
          <wp:inline distT="0" distB="0" distL="0" distR="0" wp14:anchorId="3FA9F875" wp14:editId="05F86CED">
            <wp:extent cx="6049010" cy="2597785"/>
            <wp:effectExtent l="0" t="0" r="8890" b="0"/>
            <wp:docPr id="257" name="Afbeelding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49010" cy="2597785"/>
                    </a:xfrm>
                    <a:prstGeom prst="rect">
                      <a:avLst/>
                    </a:prstGeom>
                  </pic:spPr>
                </pic:pic>
              </a:graphicData>
            </a:graphic>
          </wp:inline>
        </w:drawing>
      </w:r>
    </w:p>
    <w:p w14:paraId="5B1BA264" w14:textId="3BBA94AC" w:rsidR="003E0E9B" w:rsidRDefault="003E0E9B" w:rsidP="003B02B2">
      <w:pPr>
        <w:pStyle w:val="Caption"/>
      </w:pPr>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19</w:t>
      </w:r>
      <w:r w:rsidR="004C7FFA">
        <w:fldChar w:fldCharType="end"/>
      </w:r>
      <w:r>
        <w:t>: Objecten koppelen</w:t>
      </w:r>
    </w:p>
    <w:p w14:paraId="028C7BEA" w14:textId="4389E280" w:rsidR="00F40F99" w:rsidRPr="00271A9B" w:rsidRDefault="00F40F99" w:rsidP="00F40F99">
      <w:pPr>
        <w:rPr>
          <w:i/>
        </w:rPr>
      </w:pPr>
      <w:r w:rsidRPr="00271A9B">
        <w:rPr>
          <w:i/>
        </w:rPr>
        <w:lastRenderedPageBreak/>
        <w:t xml:space="preserve">Indien een object niet gevonden wordt kan het zijn dat het object nog niet is toegevoegd. Een object toevoegen kan via het menu Objecten. Voor meer informatie zie </w:t>
      </w:r>
      <w:r>
        <w:rPr>
          <w:i/>
        </w:rPr>
        <w:t>§</w:t>
      </w:r>
      <w:r w:rsidRPr="00271A9B">
        <w:rPr>
          <w:i/>
        </w:rPr>
        <w:t xml:space="preserve"> </w:t>
      </w:r>
      <w:r w:rsidRPr="00271A9B">
        <w:rPr>
          <w:i/>
        </w:rPr>
        <w:fldChar w:fldCharType="begin"/>
      </w:r>
      <w:r w:rsidRPr="00271A9B">
        <w:rPr>
          <w:i/>
        </w:rPr>
        <w:instrText xml:space="preserve"> REF _Ref411330260 \n \h </w:instrText>
      </w:r>
      <w:r>
        <w:rPr>
          <w:i/>
        </w:rPr>
        <w:instrText xml:space="preserve"> \* MERGEFORMAT </w:instrText>
      </w:r>
      <w:r w:rsidRPr="00271A9B">
        <w:rPr>
          <w:i/>
        </w:rPr>
      </w:r>
      <w:r w:rsidRPr="00271A9B">
        <w:rPr>
          <w:i/>
        </w:rPr>
        <w:fldChar w:fldCharType="separate"/>
      </w:r>
      <w:r w:rsidR="00772168">
        <w:rPr>
          <w:i/>
        </w:rPr>
        <w:t>9.2</w:t>
      </w:r>
      <w:r w:rsidRPr="00271A9B">
        <w:rPr>
          <w:i/>
        </w:rPr>
        <w:fldChar w:fldCharType="end"/>
      </w:r>
      <w:r w:rsidRPr="00271A9B">
        <w:rPr>
          <w:i/>
        </w:rPr>
        <w:t>.</w:t>
      </w:r>
    </w:p>
    <w:p w14:paraId="627A6073" w14:textId="77777777" w:rsidR="00F40F99" w:rsidRDefault="00F40F99" w:rsidP="00F40F99"/>
    <w:p w14:paraId="324666F5" w14:textId="2B71D50F" w:rsidR="003E0E9B" w:rsidRPr="004B3D89" w:rsidRDefault="003E0E9B" w:rsidP="00F40F99">
      <w:r>
        <w:t>De gekoppelde objecten zijn ook direct zichtbaar in het contractregelperiodescherm nadat de objectselectie opgeslagen is.</w:t>
      </w:r>
      <w:r w:rsidR="004B3D89">
        <w:t xml:space="preserve"> Door te klikken op een object verschijnt de knop </w:t>
      </w:r>
      <w:r w:rsidR="004B3D89" w:rsidRPr="00A22072">
        <w:rPr>
          <w:rStyle w:val="Bold"/>
        </w:rPr>
        <w:t>Verwijder</w:t>
      </w:r>
      <w:r w:rsidR="004B3D89">
        <w:rPr>
          <w:rStyle w:val="Bold"/>
          <w:b w:val="0"/>
        </w:rPr>
        <w:t xml:space="preserve">. </w:t>
      </w:r>
      <w:r w:rsidR="00F3547D">
        <w:rPr>
          <w:rStyle w:val="Bold"/>
          <w:b w:val="0"/>
        </w:rPr>
        <w:t>Met</w:t>
      </w:r>
      <w:r w:rsidR="004B3D89">
        <w:rPr>
          <w:rStyle w:val="Bold"/>
          <w:b w:val="0"/>
        </w:rPr>
        <w:t xml:space="preserve"> deze knop kan het object ontkoppeld worden van de contractregelperiode.</w:t>
      </w:r>
    </w:p>
    <w:p w14:paraId="0BD30E93" w14:textId="4B040516" w:rsidR="00F40F99" w:rsidRDefault="004B3D89" w:rsidP="00F40F99">
      <w:pPr>
        <w:keepNext/>
      </w:pPr>
      <w:r w:rsidRPr="004B3D89">
        <w:rPr>
          <w:lang w:eastAsia="nl-NL"/>
        </w:rPr>
        <w:t xml:space="preserve"> </w:t>
      </w:r>
      <w:r>
        <w:rPr>
          <w:lang w:eastAsia="nl-NL"/>
        </w:rPr>
        <w:drawing>
          <wp:inline distT="0" distB="0" distL="0" distR="0" wp14:anchorId="033B4E30" wp14:editId="191376FF">
            <wp:extent cx="6049010" cy="586105"/>
            <wp:effectExtent l="0" t="0" r="8890" b="444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49010" cy="586105"/>
                    </a:xfrm>
                    <a:prstGeom prst="rect">
                      <a:avLst/>
                    </a:prstGeom>
                  </pic:spPr>
                </pic:pic>
              </a:graphicData>
            </a:graphic>
          </wp:inline>
        </w:drawing>
      </w:r>
    </w:p>
    <w:p w14:paraId="08C6211B" w14:textId="294BD2C1" w:rsidR="003E0E9B" w:rsidRDefault="003E0E9B" w:rsidP="003B02B2">
      <w:pPr>
        <w:pStyle w:val="Caption"/>
      </w:pPr>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20</w:t>
      </w:r>
      <w:r w:rsidR="004C7FFA">
        <w:fldChar w:fldCharType="end"/>
      </w:r>
      <w:r>
        <w:t>: Gekoppelde objecten</w:t>
      </w:r>
    </w:p>
    <w:p w14:paraId="2CA33D48" w14:textId="3B5F116C" w:rsidR="00F63005" w:rsidRDefault="005341D8" w:rsidP="009F412D">
      <w:pPr>
        <w:pStyle w:val="Heading2"/>
      </w:pPr>
      <w:bookmarkStart w:id="333" w:name="_Toc475431808"/>
      <w:bookmarkStart w:id="334" w:name="_Toc475431809"/>
      <w:bookmarkStart w:id="335" w:name="_Diensten"/>
      <w:bookmarkStart w:id="336" w:name="_Toc472349685"/>
      <w:bookmarkStart w:id="337" w:name="_Ref469393099"/>
      <w:bookmarkStart w:id="338" w:name="_Toc41561785"/>
      <w:bookmarkStart w:id="339" w:name="_Toc460250646"/>
      <w:bookmarkStart w:id="340" w:name="_Toc64306932"/>
      <w:bookmarkEnd w:id="333"/>
      <w:bookmarkEnd w:id="334"/>
      <w:bookmarkEnd w:id="335"/>
      <w:bookmarkEnd w:id="336"/>
      <w:r>
        <w:t>P</w:t>
      </w:r>
      <w:r w:rsidR="00F63005">
        <w:t>rijsindexaties</w:t>
      </w:r>
      <w:bookmarkEnd w:id="337"/>
      <w:bookmarkEnd w:id="338"/>
      <w:bookmarkEnd w:id="340"/>
    </w:p>
    <w:p w14:paraId="3DAAE507" w14:textId="005617C2" w:rsidR="005341D8" w:rsidRPr="009F412D" w:rsidRDefault="005341D8" w:rsidP="006F6E29">
      <w:pPr>
        <w:pStyle w:val="Heading3"/>
      </w:pPr>
      <w:bookmarkStart w:id="341" w:name="_Ref472350033"/>
      <w:bookmarkStart w:id="342" w:name="_Toc41561786"/>
      <w:bookmarkStart w:id="343" w:name="_Toc64306933"/>
      <w:r>
        <w:t>Bulk bewerking</w:t>
      </w:r>
      <w:bookmarkEnd w:id="341"/>
      <w:bookmarkEnd w:id="342"/>
      <w:bookmarkEnd w:id="343"/>
    </w:p>
    <w:p w14:paraId="0D72B386" w14:textId="6F996C04" w:rsidR="00F63005" w:rsidRDefault="0038516A" w:rsidP="009F412D">
      <w:r>
        <w:t>Prijsindexaties dienen te worden ingesteld op cont</w:t>
      </w:r>
      <w:r w:rsidR="002C12FF">
        <w:t>r</w:t>
      </w:r>
      <w:r>
        <w:t xml:space="preserve">actniveau, zie ook § </w:t>
      </w:r>
      <w:r>
        <w:fldChar w:fldCharType="begin"/>
      </w:r>
      <w:r>
        <w:instrText xml:space="preserve"> REF _Ref453585291 \r \h </w:instrText>
      </w:r>
      <w:r>
        <w:fldChar w:fldCharType="separate"/>
      </w:r>
      <w:r w:rsidR="00772168">
        <w:t>10.2</w:t>
      </w:r>
      <w:r>
        <w:fldChar w:fldCharType="end"/>
      </w:r>
      <w:r>
        <w:t xml:space="preserve">. Wanneer er </w:t>
      </w:r>
      <w:r w:rsidR="003F45FB">
        <w:t>meerdere</w:t>
      </w:r>
      <w:r>
        <w:t xml:space="preserve"> contracten in SequriX zijn opgeslagen is het veel werk om de afzonderlijke contracten te wijzigen en hier een prijsindexatie aan te koppelen. Met de</w:t>
      </w:r>
      <w:r w:rsidR="00085E53">
        <w:t xml:space="preserve"> bulk be</w:t>
      </w:r>
      <w:r>
        <w:t xml:space="preserve">werkingsfunctie kan met een paar klikken bij meerdere contracten tegelijkertijd </w:t>
      </w:r>
      <w:r w:rsidR="00085E53">
        <w:t>de</w:t>
      </w:r>
      <w:r>
        <w:t xml:space="preserve"> prijsindexatie ingesteld worden.</w:t>
      </w:r>
      <w:r w:rsidR="00085E53">
        <w:t xml:space="preserve"> Hoe een prijsindexatie aangemaakt kan worden, zie § </w:t>
      </w:r>
      <w:r w:rsidR="00085E53">
        <w:fldChar w:fldCharType="begin"/>
      </w:r>
      <w:r w:rsidR="00085E53">
        <w:instrText xml:space="preserve"> REF _Ref469392369 \r \h </w:instrText>
      </w:r>
      <w:r w:rsidR="00085E53">
        <w:fldChar w:fldCharType="separate"/>
      </w:r>
      <w:r w:rsidR="00772168">
        <w:t>22.2.6</w:t>
      </w:r>
      <w:r w:rsidR="00085E53">
        <w:fldChar w:fldCharType="end"/>
      </w:r>
      <w:r w:rsidR="00085E53">
        <w:t>.</w:t>
      </w:r>
    </w:p>
    <w:p w14:paraId="1FDD3423" w14:textId="77777777" w:rsidR="00F63005" w:rsidRDefault="00F63005" w:rsidP="009F412D"/>
    <w:p w14:paraId="1E0C2144" w14:textId="2542BFE5" w:rsidR="00F63005" w:rsidRDefault="00F63005" w:rsidP="009F412D">
      <w:r>
        <w:rPr>
          <w:lang w:eastAsia="nl-NL"/>
        </w:rPr>
        <w:drawing>
          <wp:inline distT="0" distB="0" distL="0" distR="0" wp14:anchorId="0CC86AE4" wp14:editId="51C8B896">
            <wp:extent cx="1870314" cy="1509823"/>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79715" cy="1517412"/>
                    </a:xfrm>
                    <a:prstGeom prst="rect">
                      <a:avLst/>
                    </a:prstGeom>
                  </pic:spPr>
                </pic:pic>
              </a:graphicData>
            </a:graphic>
          </wp:inline>
        </w:drawing>
      </w:r>
    </w:p>
    <w:p w14:paraId="425E9C85" w14:textId="36C729D6" w:rsidR="0038516A" w:rsidRDefault="0038516A" w:rsidP="003B02B2">
      <w:pPr>
        <w:pStyle w:val="Caption"/>
      </w:pPr>
      <w:bookmarkStart w:id="344" w:name="_Ref469393784"/>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21</w:t>
      </w:r>
      <w:r w:rsidR="004C7FFA">
        <w:fldChar w:fldCharType="end"/>
      </w:r>
      <w:bookmarkEnd w:id="344"/>
      <w:r>
        <w:t>: B</w:t>
      </w:r>
      <w:r w:rsidR="00085E53">
        <w:t>ulk be</w:t>
      </w:r>
      <w:r>
        <w:t>werking bij contacten</w:t>
      </w:r>
    </w:p>
    <w:p w14:paraId="2F1D992B" w14:textId="3C25A85F" w:rsidR="00930C48" w:rsidRDefault="00085E53" w:rsidP="009F412D">
      <w:pPr>
        <w:rPr>
          <w:rStyle w:val="Bold"/>
          <w:b w:val="0"/>
        </w:rPr>
      </w:pPr>
      <w:r>
        <w:t xml:space="preserve">In het menu Contracten </w:t>
      </w:r>
      <w:r w:rsidR="00340053">
        <w:t xml:space="preserve">kunt u via het zoekmenu een selectie maken van de te indexeren contracten (bijvoorbeeld door Indexatietype te selecteren). Zodra de zoekresultaten op het scherm getoond worden, verschijnt  onder het linkermenu een </w:t>
      </w:r>
      <w:r>
        <w:t xml:space="preserve">knop </w:t>
      </w:r>
      <w:r w:rsidRPr="009F412D">
        <w:rPr>
          <w:rStyle w:val="Bold"/>
        </w:rPr>
        <w:t>Bulk bewerking</w:t>
      </w:r>
      <w:r>
        <w:rPr>
          <w:rStyle w:val="Bold"/>
          <w:b w:val="0"/>
        </w:rPr>
        <w:t xml:space="preserve">, zie </w:t>
      </w:r>
      <w:r>
        <w:rPr>
          <w:rStyle w:val="Bold"/>
          <w:b w:val="0"/>
        </w:rPr>
        <w:fldChar w:fldCharType="begin"/>
      </w:r>
      <w:r>
        <w:rPr>
          <w:rStyle w:val="Bold"/>
          <w:b w:val="0"/>
        </w:rPr>
        <w:instrText xml:space="preserve"> REF _Ref469393784 \h </w:instrText>
      </w:r>
      <w:r>
        <w:rPr>
          <w:rStyle w:val="Bold"/>
          <w:b w:val="0"/>
        </w:rPr>
      </w:r>
      <w:r>
        <w:rPr>
          <w:rStyle w:val="Bold"/>
          <w:b w:val="0"/>
        </w:rPr>
        <w:fldChar w:fldCharType="separate"/>
      </w:r>
      <w:r w:rsidR="00772168">
        <w:t>Figuur 10</w:t>
      </w:r>
      <w:r w:rsidR="00772168">
        <w:noBreakHyphen/>
        <w:t>21</w:t>
      </w:r>
      <w:r>
        <w:rPr>
          <w:rStyle w:val="Bold"/>
          <w:b w:val="0"/>
        </w:rPr>
        <w:fldChar w:fldCharType="end"/>
      </w:r>
      <w:r w:rsidRPr="009F412D">
        <w:rPr>
          <w:rStyle w:val="Bold"/>
          <w:b w:val="0"/>
        </w:rPr>
        <w:t>.</w:t>
      </w:r>
      <w:r>
        <w:rPr>
          <w:rStyle w:val="Bold"/>
          <w:b w:val="0"/>
        </w:rPr>
        <w:t xml:space="preserve"> Door te drukken op deze knop wordt het bulk bewerkingsscherm voor prijsindexatie getoond, zie </w:t>
      </w:r>
      <w:r>
        <w:rPr>
          <w:rStyle w:val="Bold"/>
          <w:b w:val="0"/>
        </w:rPr>
        <w:fldChar w:fldCharType="begin"/>
      </w:r>
      <w:r>
        <w:rPr>
          <w:rStyle w:val="Bold"/>
          <w:b w:val="0"/>
        </w:rPr>
        <w:instrText xml:space="preserve"> REF _Ref469393760 \h </w:instrText>
      </w:r>
      <w:r>
        <w:rPr>
          <w:rStyle w:val="Bold"/>
          <w:b w:val="0"/>
        </w:rPr>
      </w:r>
      <w:r>
        <w:rPr>
          <w:rStyle w:val="Bold"/>
          <w:b w:val="0"/>
        </w:rPr>
        <w:fldChar w:fldCharType="separate"/>
      </w:r>
      <w:r w:rsidR="00772168">
        <w:t>Figuur 10</w:t>
      </w:r>
      <w:r w:rsidR="00772168">
        <w:noBreakHyphen/>
        <w:t>22</w:t>
      </w:r>
      <w:r>
        <w:rPr>
          <w:rStyle w:val="Bold"/>
          <w:b w:val="0"/>
        </w:rPr>
        <w:fldChar w:fldCharType="end"/>
      </w:r>
      <w:r>
        <w:rPr>
          <w:rStyle w:val="Bold"/>
          <w:b w:val="0"/>
        </w:rPr>
        <w:t>. In dit scherm kunnen meerdere contracten geselecteerd en toegewezen worden aan een indexatie (handmatig of automatisch) en een prijsindexatie type (indien voor automatisch is gekozen). V</w:t>
      </w:r>
      <w:r w:rsidRPr="00085E53">
        <w:rPr>
          <w:rStyle w:val="Bold"/>
          <w:b w:val="0"/>
        </w:rPr>
        <w:t xml:space="preserve">ul </w:t>
      </w:r>
      <w:r>
        <w:rPr>
          <w:rStyle w:val="Bold"/>
          <w:b w:val="0"/>
        </w:rPr>
        <w:t xml:space="preserve">in het veld </w:t>
      </w:r>
      <w:r w:rsidRPr="009F412D">
        <w:rPr>
          <w:rStyle w:val="Bold"/>
        </w:rPr>
        <w:t>Maximum indexatie (%)</w:t>
      </w:r>
      <w:r>
        <w:rPr>
          <w:rStyle w:val="Bold"/>
          <w:b w:val="0"/>
        </w:rPr>
        <w:t xml:space="preserve"> </w:t>
      </w:r>
      <w:r w:rsidRPr="00085E53">
        <w:rPr>
          <w:rStyle w:val="Bold"/>
          <w:b w:val="0"/>
        </w:rPr>
        <w:t>het plafond percentage in waarmee maximaal geïndexeerd mag worden.</w:t>
      </w:r>
      <w:r>
        <w:rPr>
          <w:rStyle w:val="Bold"/>
          <w:b w:val="0"/>
        </w:rPr>
        <w:t xml:space="preserve"> Door te drukken op de knop </w:t>
      </w:r>
      <w:r w:rsidRPr="009F412D">
        <w:rPr>
          <w:rStyle w:val="Bold"/>
        </w:rPr>
        <w:t>Opslaan</w:t>
      </w:r>
      <w:r>
        <w:rPr>
          <w:rStyle w:val="Bold"/>
          <w:b w:val="0"/>
        </w:rPr>
        <w:t xml:space="preserve"> worden geselecteerde contracten bijgewerkt met de geconfigureerde prijsindexatie instellingen.</w:t>
      </w:r>
      <w:r w:rsidR="00930C48">
        <w:rPr>
          <w:rStyle w:val="Bold"/>
          <w:b w:val="0"/>
        </w:rPr>
        <w:t xml:space="preserve"> </w:t>
      </w:r>
    </w:p>
    <w:p w14:paraId="4D4CA259" w14:textId="77777777" w:rsidR="00930C48" w:rsidRDefault="00930C48" w:rsidP="009F412D">
      <w:pPr>
        <w:rPr>
          <w:rStyle w:val="Bold"/>
          <w:b w:val="0"/>
        </w:rPr>
      </w:pPr>
    </w:p>
    <w:p w14:paraId="0425EBB3" w14:textId="54FF94B3" w:rsidR="00F63005" w:rsidRPr="009F412D" w:rsidRDefault="00930C48" w:rsidP="009F412D">
      <w:r w:rsidRPr="008E4CCC">
        <w:rPr>
          <w:rStyle w:val="Bold"/>
        </w:rPr>
        <w:lastRenderedPageBreak/>
        <w:t>Let op:</w:t>
      </w:r>
      <w:r>
        <w:rPr>
          <w:rStyle w:val="Bold"/>
          <w:b w:val="0"/>
        </w:rPr>
        <w:t xml:space="preserve"> Voor het daadwerkelijk doorvoeren van de prijsindexaties, zie § </w:t>
      </w:r>
      <w:r>
        <w:rPr>
          <w:rStyle w:val="Bold"/>
          <w:b w:val="0"/>
        </w:rPr>
        <w:fldChar w:fldCharType="begin"/>
      </w:r>
      <w:r>
        <w:rPr>
          <w:rStyle w:val="Bold"/>
          <w:b w:val="0"/>
        </w:rPr>
        <w:instrText xml:space="preserve"> REF _Ref472321941 \r \h </w:instrText>
      </w:r>
      <w:r>
        <w:rPr>
          <w:rStyle w:val="Bold"/>
          <w:b w:val="0"/>
        </w:rPr>
      </w:r>
      <w:r>
        <w:rPr>
          <w:rStyle w:val="Bold"/>
          <w:b w:val="0"/>
        </w:rPr>
        <w:fldChar w:fldCharType="separate"/>
      </w:r>
      <w:r w:rsidR="00772168">
        <w:rPr>
          <w:rStyle w:val="Bold"/>
          <w:b w:val="0"/>
        </w:rPr>
        <w:t>22.2.6.2</w:t>
      </w:r>
      <w:r>
        <w:rPr>
          <w:rStyle w:val="Bold"/>
          <w:b w:val="0"/>
        </w:rPr>
        <w:fldChar w:fldCharType="end"/>
      </w:r>
      <w:r>
        <w:rPr>
          <w:rStyle w:val="Bold"/>
          <w:b w:val="0"/>
        </w:rPr>
        <w:t>. Nieuwe contractregelperiodes worden dan aangemaakt op basis van de hierboven geconfigureerde indexatie-instellingen.</w:t>
      </w:r>
    </w:p>
    <w:p w14:paraId="2DB373E4" w14:textId="77777777" w:rsidR="0038516A" w:rsidRDefault="0038516A" w:rsidP="009F412D"/>
    <w:p w14:paraId="215756AE" w14:textId="29C97A1A" w:rsidR="00F63005" w:rsidRDefault="00F63005" w:rsidP="009F412D">
      <w:r>
        <w:rPr>
          <w:lang w:eastAsia="nl-NL"/>
        </w:rPr>
        <w:drawing>
          <wp:inline distT="0" distB="0" distL="0" distR="0" wp14:anchorId="315E06CC" wp14:editId="1C5E29F0">
            <wp:extent cx="6049010" cy="1334770"/>
            <wp:effectExtent l="0" t="0" r="889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49010" cy="1334770"/>
                    </a:xfrm>
                    <a:prstGeom prst="rect">
                      <a:avLst/>
                    </a:prstGeom>
                  </pic:spPr>
                </pic:pic>
              </a:graphicData>
            </a:graphic>
          </wp:inline>
        </w:drawing>
      </w:r>
    </w:p>
    <w:p w14:paraId="2EB541F8" w14:textId="3BCB8FF8" w:rsidR="0038516A" w:rsidRDefault="0038516A" w:rsidP="003B02B2">
      <w:pPr>
        <w:pStyle w:val="Caption"/>
      </w:pPr>
      <w:bookmarkStart w:id="345" w:name="_Ref469393760"/>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22</w:t>
      </w:r>
      <w:r w:rsidR="004C7FFA">
        <w:fldChar w:fldCharType="end"/>
      </w:r>
      <w:bookmarkEnd w:id="345"/>
      <w:r>
        <w:t>: Prijsindexatie bulk</w:t>
      </w:r>
      <w:r w:rsidR="00085E53">
        <w:t xml:space="preserve"> be</w:t>
      </w:r>
      <w:r>
        <w:t>werking</w:t>
      </w:r>
    </w:p>
    <w:p w14:paraId="42A77EB8" w14:textId="2A46F12D" w:rsidR="0038516A" w:rsidRDefault="00D42A9B" w:rsidP="006F6E29">
      <w:pPr>
        <w:pStyle w:val="Heading3"/>
      </w:pPr>
      <w:bookmarkStart w:id="346" w:name="_Toc41561787"/>
      <w:bookmarkStart w:id="347" w:name="_Toc64306934"/>
      <w:r>
        <w:t>Praktijkv</w:t>
      </w:r>
      <w:r w:rsidR="005341D8">
        <w:t>oorbeeld</w:t>
      </w:r>
      <w:bookmarkEnd w:id="346"/>
      <w:bookmarkEnd w:id="347"/>
    </w:p>
    <w:p w14:paraId="6D9062CB" w14:textId="062AD38A" w:rsidR="005341D8" w:rsidRDefault="005341D8" w:rsidP="005341D8">
      <w:pPr>
        <w:rPr>
          <w:rStyle w:val="Bold"/>
          <w:b w:val="0"/>
        </w:rPr>
      </w:pPr>
      <w:r>
        <w:rPr>
          <w:rStyle w:val="Bold"/>
          <w:b w:val="0"/>
        </w:rPr>
        <w:t>Stel dat er op 1 januari 2017 een prijsverhoging van alleen de taakprijs</w:t>
      </w:r>
      <w:r w:rsidR="00C43FB7">
        <w:rPr>
          <w:rStyle w:val="Bold"/>
          <w:b w:val="0"/>
        </w:rPr>
        <w:t xml:space="preserve"> (EUR 50,-)</w:t>
      </w:r>
      <w:r>
        <w:rPr>
          <w:rStyle w:val="Bold"/>
          <w:b w:val="0"/>
        </w:rPr>
        <w:t xml:space="preserve"> voor uw klanten doorgevoerd </w:t>
      </w:r>
      <w:r w:rsidR="00157F5C">
        <w:rPr>
          <w:rStyle w:val="Bold"/>
          <w:b w:val="0"/>
        </w:rPr>
        <w:t>moet</w:t>
      </w:r>
      <w:r>
        <w:rPr>
          <w:rStyle w:val="Bold"/>
          <w:b w:val="0"/>
        </w:rPr>
        <w:t xml:space="preserve"> worden van 2% voor de activiteit alarmopvolging. Dit kan als volgt gerealiseerd worden:</w:t>
      </w:r>
    </w:p>
    <w:p w14:paraId="572AF683" w14:textId="5E147579" w:rsidR="005341D8" w:rsidRDefault="005341D8" w:rsidP="00BA50B7">
      <w:pPr>
        <w:pStyle w:val="ListParagraph"/>
        <w:numPr>
          <w:ilvl w:val="0"/>
          <w:numId w:val="28"/>
        </w:numPr>
        <w:rPr>
          <w:rStyle w:val="Bold"/>
          <w:b w:val="0"/>
        </w:rPr>
      </w:pPr>
      <w:r>
        <w:rPr>
          <w:rStyle w:val="Bold"/>
          <w:b w:val="0"/>
        </w:rPr>
        <w:t xml:space="preserve">Ga naar </w:t>
      </w:r>
      <w:r w:rsidRPr="009F412D">
        <w:rPr>
          <w:rStyle w:val="Bold"/>
        </w:rPr>
        <w:t>Beheer</w:t>
      </w:r>
      <w:r>
        <w:rPr>
          <w:rStyle w:val="Bold"/>
          <w:b w:val="0"/>
        </w:rPr>
        <w:t xml:space="preserve">, </w:t>
      </w:r>
      <w:r w:rsidRPr="009F412D">
        <w:rPr>
          <w:rStyle w:val="Bold"/>
        </w:rPr>
        <w:t>Prijsindexaties</w:t>
      </w:r>
      <w:r>
        <w:rPr>
          <w:rStyle w:val="Bold"/>
          <w:b w:val="0"/>
        </w:rPr>
        <w:t xml:space="preserve"> en maak een indexatietype aan met bijvoorbeeld de naam “Indexatie alarmopvolging 1-1-2017 +2%”;</w:t>
      </w:r>
    </w:p>
    <w:p w14:paraId="263FF335" w14:textId="77777777" w:rsidR="005341D8" w:rsidRDefault="005341D8" w:rsidP="00BA50B7">
      <w:pPr>
        <w:pStyle w:val="ListParagraph"/>
        <w:numPr>
          <w:ilvl w:val="0"/>
          <w:numId w:val="28"/>
        </w:numPr>
        <w:rPr>
          <w:rStyle w:val="Bold"/>
          <w:b w:val="0"/>
        </w:rPr>
      </w:pPr>
      <w:r>
        <w:rPr>
          <w:rStyle w:val="Bold"/>
          <w:b w:val="0"/>
        </w:rPr>
        <w:t xml:space="preserve">Druk op het zojuist aangemaakte indexatietype, en klik onder Indexatie data op de knop </w:t>
      </w:r>
      <w:r>
        <w:rPr>
          <w:rStyle w:val="Bold"/>
        </w:rPr>
        <w:t>Nieuw</w:t>
      </w:r>
      <w:r>
        <w:rPr>
          <w:rStyle w:val="Bold"/>
          <w:b w:val="0"/>
        </w:rPr>
        <w:t>.</w:t>
      </w:r>
    </w:p>
    <w:p w14:paraId="7E61F624" w14:textId="77777777" w:rsidR="005341D8" w:rsidRDefault="005341D8" w:rsidP="00BA50B7">
      <w:pPr>
        <w:pStyle w:val="ListParagraph"/>
        <w:numPr>
          <w:ilvl w:val="0"/>
          <w:numId w:val="28"/>
        </w:numPr>
        <w:rPr>
          <w:rStyle w:val="Bold"/>
          <w:b w:val="0"/>
        </w:rPr>
      </w:pPr>
      <w:r>
        <w:rPr>
          <w:rStyle w:val="Bold"/>
          <w:b w:val="0"/>
        </w:rPr>
        <w:t>Vul in het nieuwe scherm dat wordt getoond bij indexatie datum de waarde 1-1-2017 in;</w:t>
      </w:r>
    </w:p>
    <w:p w14:paraId="0F2CC4A2" w14:textId="340213EC" w:rsidR="005341D8" w:rsidRDefault="005341D8" w:rsidP="00BA50B7">
      <w:pPr>
        <w:pStyle w:val="ListParagraph"/>
        <w:numPr>
          <w:ilvl w:val="0"/>
          <w:numId w:val="28"/>
        </w:numPr>
        <w:rPr>
          <w:rStyle w:val="Bold"/>
          <w:b w:val="0"/>
        </w:rPr>
      </w:pPr>
      <w:r>
        <w:rPr>
          <w:rStyle w:val="Bold"/>
          <w:b w:val="0"/>
        </w:rPr>
        <w:t xml:space="preserve">Vul bij de activiteiten Alarmopvolging in de kolom taakprijs het percentage 2 in, de rest van de </w:t>
      </w:r>
      <w:r w:rsidR="00157F5C">
        <w:rPr>
          <w:rStyle w:val="Bold"/>
          <w:b w:val="0"/>
        </w:rPr>
        <w:t xml:space="preserve">velden </w:t>
      </w:r>
      <w:r>
        <w:rPr>
          <w:rStyle w:val="Bold"/>
          <w:b w:val="0"/>
        </w:rPr>
        <w:t>mogen met 0 worden gevuld (</w:t>
      </w:r>
      <w:r w:rsidR="002C12FF">
        <w:rPr>
          <w:rStyle w:val="Bold"/>
          <w:b w:val="0"/>
        </w:rPr>
        <w:t xml:space="preserve">deze </w:t>
      </w:r>
      <w:r>
        <w:rPr>
          <w:rStyle w:val="Bold"/>
          <w:b w:val="0"/>
        </w:rPr>
        <w:t>worden NIET geïndexeerd);</w:t>
      </w:r>
    </w:p>
    <w:p w14:paraId="43803093" w14:textId="77777777" w:rsidR="005341D8" w:rsidRDefault="005341D8" w:rsidP="005341D8">
      <w:pPr>
        <w:pStyle w:val="ListParagraph"/>
        <w:ind w:left="720"/>
        <w:rPr>
          <w:rStyle w:val="Bold"/>
          <w:b w:val="0"/>
        </w:rPr>
      </w:pPr>
      <w:r>
        <w:rPr>
          <w:lang w:eastAsia="nl-NL"/>
        </w:rPr>
        <w:drawing>
          <wp:inline distT="0" distB="0" distL="0" distR="0" wp14:anchorId="4A205FF7" wp14:editId="637B8EB0">
            <wp:extent cx="2530549" cy="649348"/>
            <wp:effectExtent l="0" t="0" r="3175"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56737" cy="656068"/>
                    </a:xfrm>
                    <a:prstGeom prst="rect">
                      <a:avLst/>
                    </a:prstGeom>
                  </pic:spPr>
                </pic:pic>
              </a:graphicData>
            </a:graphic>
          </wp:inline>
        </w:drawing>
      </w:r>
    </w:p>
    <w:p w14:paraId="27D45A4F" w14:textId="77777777" w:rsidR="005341D8" w:rsidRDefault="005341D8" w:rsidP="00BA50B7">
      <w:pPr>
        <w:pStyle w:val="ListParagraph"/>
        <w:numPr>
          <w:ilvl w:val="0"/>
          <w:numId w:val="28"/>
        </w:numPr>
        <w:rPr>
          <w:rStyle w:val="Bold"/>
          <w:b w:val="0"/>
        </w:rPr>
      </w:pPr>
      <w:r>
        <w:rPr>
          <w:rStyle w:val="Bold"/>
          <w:b w:val="0"/>
        </w:rPr>
        <w:t xml:space="preserve">Druk op de knop </w:t>
      </w:r>
      <w:r w:rsidRPr="007D3DAA">
        <w:rPr>
          <w:rStyle w:val="Bold"/>
        </w:rPr>
        <w:t>Opslaan</w:t>
      </w:r>
      <w:r>
        <w:rPr>
          <w:rStyle w:val="Bold"/>
          <w:b w:val="0"/>
        </w:rPr>
        <w:t>, het indexatietype is nu klaar voor gebruik;</w:t>
      </w:r>
    </w:p>
    <w:p w14:paraId="4E0D2953" w14:textId="43BECA95" w:rsidR="005341D8" w:rsidRDefault="005341D8" w:rsidP="00BA50B7">
      <w:pPr>
        <w:pStyle w:val="ListParagraph"/>
        <w:numPr>
          <w:ilvl w:val="0"/>
          <w:numId w:val="28"/>
        </w:numPr>
        <w:rPr>
          <w:rStyle w:val="Bold"/>
          <w:b w:val="0"/>
        </w:rPr>
      </w:pPr>
      <w:r w:rsidRPr="00D42A9B">
        <w:rPr>
          <w:rStyle w:val="Bold"/>
          <w:b w:val="0"/>
        </w:rPr>
        <w:t xml:space="preserve">Het indexatietype gaan we nu toepassen op de contracten; Ga naar </w:t>
      </w:r>
      <w:r w:rsidRPr="005341D8">
        <w:rPr>
          <w:rStyle w:val="Bold"/>
        </w:rPr>
        <w:t>Contracten</w:t>
      </w:r>
      <w:r w:rsidRPr="00D42A9B">
        <w:rPr>
          <w:rStyle w:val="Bold"/>
          <w:b w:val="0"/>
        </w:rPr>
        <w:t>, druk op de knop</w:t>
      </w:r>
      <w:r w:rsidR="00D42A9B" w:rsidRPr="00D42A9B">
        <w:rPr>
          <w:rStyle w:val="Bold"/>
          <w:b w:val="0"/>
        </w:rPr>
        <w:t xml:space="preserve"> </w:t>
      </w:r>
      <w:r w:rsidR="00D42A9B" w:rsidRPr="009F412D">
        <w:rPr>
          <w:rStyle w:val="Bold"/>
        </w:rPr>
        <w:t>Zoeken</w:t>
      </w:r>
      <w:r w:rsidRPr="00D42A9B">
        <w:rPr>
          <w:rStyle w:val="Bold"/>
          <w:b w:val="0"/>
        </w:rPr>
        <w:t xml:space="preserve"> en druk </w:t>
      </w:r>
      <w:r w:rsidR="00D42A9B">
        <w:rPr>
          <w:rStyle w:val="Bold"/>
          <w:b w:val="0"/>
        </w:rPr>
        <w:t xml:space="preserve">tenslotte </w:t>
      </w:r>
      <w:r w:rsidRPr="00D42A9B">
        <w:rPr>
          <w:rStyle w:val="Bold"/>
          <w:b w:val="0"/>
        </w:rPr>
        <w:t xml:space="preserve">op de knop </w:t>
      </w:r>
      <w:r w:rsidRPr="007D3DAA">
        <w:rPr>
          <w:rStyle w:val="Bold"/>
        </w:rPr>
        <w:t>Bulk bewerking</w:t>
      </w:r>
      <w:r w:rsidRPr="00D42A9B">
        <w:rPr>
          <w:rStyle w:val="Bold"/>
          <w:b w:val="0"/>
        </w:rPr>
        <w:t>;</w:t>
      </w:r>
    </w:p>
    <w:p w14:paraId="096E8E66" w14:textId="22346DC5" w:rsidR="00D42A9B" w:rsidRDefault="00D42A9B" w:rsidP="00BA50B7">
      <w:pPr>
        <w:pStyle w:val="ListParagraph"/>
        <w:numPr>
          <w:ilvl w:val="0"/>
          <w:numId w:val="28"/>
        </w:numPr>
        <w:rPr>
          <w:rStyle w:val="Bold"/>
          <w:b w:val="0"/>
        </w:rPr>
      </w:pPr>
      <w:r>
        <w:rPr>
          <w:rStyle w:val="Bold"/>
          <w:b w:val="0"/>
        </w:rPr>
        <w:t>Selecteer alle klanten door deze aan te vinken;</w:t>
      </w:r>
    </w:p>
    <w:p w14:paraId="157FA7A8" w14:textId="3C3A5B39" w:rsidR="00C43FB7" w:rsidRDefault="00C43FB7" w:rsidP="009F412D">
      <w:pPr>
        <w:pStyle w:val="ListParagraph"/>
        <w:ind w:left="720"/>
        <w:rPr>
          <w:rStyle w:val="Bold"/>
          <w:b w:val="0"/>
        </w:rPr>
      </w:pPr>
      <w:r>
        <w:rPr>
          <w:lang w:eastAsia="nl-NL"/>
        </w:rPr>
        <w:drawing>
          <wp:inline distT="0" distB="0" distL="0" distR="0" wp14:anchorId="25CA5F3E" wp14:editId="161DE01D">
            <wp:extent cx="3179135" cy="1108659"/>
            <wp:effectExtent l="0" t="0" r="254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99009" cy="1115590"/>
                    </a:xfrm>
                    <a:prstGeom prst="rect">
                      <a:avLst/>
                    </a:prstGeom>
                  </pic:spPr>
                </pic:pic>
              </a:graphicData>
            </a:graphic>
          </wp:inline>
        </w:drawing>
      </w:r>
    </w:p>
    <w:p w14:paraId="0409EE61" w14:textId="65639D72" w:rsidR="00D42A9B" w:rsidRDefault="00D42A9B" w:rsidP="00BA50B7">
      <w:pPr>
        <w:pStyle w:val="ListParagraph"/>
        <w:numPr>
          <w:ilvl w:val="0"/>
          <w:numId w:val="28"/>
        </w:numPr>
        <w:rPr>
          <w:rStyle w:val="Bold"/>
          <w:b w:val="0"/>
        </w:rPr>
      </w:pPr>
      <w:r>
        <w:rPr>
          <w:rStyle w:val="Bold"/>
          <w:b w:val="0"/>
        </w:rPr>
        <w:t>Selecteer onderin het scherm voor Automatische indexatie en selecteer het indexatietype “Indexatie alarmopvolging 1-1-2017 +2%”</w:t>
      </w:r>
      <w:r w:rsidR="00C43FB7">
        <w:rPr>
          <w:rStyle w:val="Bold"/>
          <w:b w:val="0"/>
        </w:rPr>
        <w:t xml:space="preserve"> en voer eventueel maximale indexatie waarde in het veld Maximum indexatie (%)</w:t>
      </w:r>
      <w:r>
        <w:rPr>
          <w:rStyle w:val="Bold"/>
          <w:b w:val="0"/>
        </w:rPr>
        <w:t xml:space="preserve"> en druk op de knop </w:t>
      </w:r>
      <w:r w:rsidRPr="009F412D">
        <w:rPr>
          <w:rStyle w:val="Bold"/>
        </w:rPr>
        <w:t>Opslaan</w:t>
      </w:r>
      <w:r>
        <w:rPr>
          <w:rStyle w:val="Bold"/>
          <w:b w:val="0"/>
        </w:rPr>
        <w:t>;</w:t>
      </w:r>
    </w:p>
    <w:p w14:paraId="33207DFE" w14:textId="5EAD4EC5" w:rsidR="005341D8" w:rsidRDefault="00D42A9B" w:rsidP="00BA50B7">
      <w:pPr>
        <w:pStyle w:val="ListParagraph"/>
        <w:numPr>
          <w:ilvl w:val="0"/>
          <w:numId w:val="28"/>
        </w:numPr>
        <w:rPr>
          <w:rStyle w:val="Bold"/>
          <w:b w:val="0"/>
        </w:rPr>
      </w:pPr>
      <w:r w:rsidRPr="00D42A9B">
        <w:rPr>
          <w:rStyle w:val="Bold"/>
          <w:b w:val="0"/>
        </w:rPr>
        <w:lastRenderedPageBreak/>
        <w:t>Van de geselecteerde klanten wordt na doorvoeren van de indexatie de taakprij</w:t>
      </w:r>
      <w:r w:rsidR="00157F5C">
        <w:rPr>
          <w:rStyle w:val="Bold"/>
          <w:b w:val="0"/>
        </w:rPr>
        <w:t>s</w:t>
      </w:r>
      <w:r w:rsidRPr="00D42A9B">
        <w:rPr>
          <w:rStyle w:val="Bold"/>
          <w:b w:val="0"/>
        </w:rPr>
        <w:t xml:space="preserve"> voor de activiteit alarmopvolging verhoogd met 2% per 1-1-2017</w:t>
      </w:r>
      <w:r w:rsidR="00C43FB7">
        <w:rPr>
          <w:rStyle w:val="Bold"/>
          <w:b w:val="0"/>
        </w:rPr>
        <w:t xml:space="preserve"> van EUR 50,- naar EUR 51,-</w:t>
      </w:r>
      <w:r w:rsidRPr="00D42A9B">
        <w:rPr>
          <w:rStyle w:val="Bold"/>
          <w:b w:val="0"/>
        </w:rPr>
        <w:t xml:space="preserve">. </w:t>
      </w:r>
      <w:r w:rsidR="00157F5C">
        <w:rPr>
          <w:rStyle w:val="Bold"/>
          <w:b w:val="0"/>
        </w:rPr>
        <w:t>Een n</w:t>
      </w:r>
      <w:r w:rsidRPr="00D42A9B">
        <w:rPr>
          <w:rStyle w:val="Bold"/>
          <w:b w:val="0"/>
        </w:rPr>
        <w:t>ieuwe contractregel</w:t>
      </w:r>
      <w:r w:rsidR="00157F5C">
        <w:rPr>
          <w:rStyle w:val="Bold"/>
          <w:b w:val="0"/>
        </w:rPr>
        <w:t>periode</w:t>
      </w:r>
      <w:r w:rsidRPr="00D42A9B">
        <w:rPr>
          <w:rStyle w:val="Bold"/>
          <w:b w:val="0"/>
        </w:rPr>
        <w:t xml:space="preserve"> met de geïndexeerde prijs start per 1-1-2017. De oude contractregel</w:t>
      </w:r>
      <w:r w:rsidR="00157F5C">
        <w:rPr>
          <w:rStyle w:val="Bold"/>
          <w:b w:val="0"/>
        </w:rPr>
        <w:t>periode</w:t>
      </w:r>
      <w:r w:rsidRPr="00D42A9B">
        <w:rPr>
          <w:rStyle w:val="Bold"/>
          <w:b w:val="0"/>
        </w:rPr>
        <w:t xml:space="preserve"> eindigt na doorvoering op 31-12-2016</w:t>
      </w:r>
      <w:r w:rsidR="00C43FB7">
        <w:rPr>
          <w:rStyle w:val="Bold"/>
          <w:b w:val="0"/>
        </w:rPr>
        <w:t xml:space="preserve"> (met de originele taakprijs van EUR 50,-)</w:t>
      </w:r>
      <w:r w:rsidRPr="00D42A9B">
        <w:rPr>
          <w:rStyle w:val="Bold"/>
          <w:b w:val="0"/>
        </w:rPr>
        <w:t>.</w:t>
      </w:r>
    </w:p>
    <w:p w14:paraId="47AB0C0B" w14:textId="399CFED2" w:rsidR="00FA6049" w:rsidRDefault="00FA6049" w:rsidP="006F6E29">
      <w:pPr>
        <w:pStyle w:val="Heading3"/>
      </w:pPr>
      <w:bookmarkStart w:id="348" w:name="_Toc41561788"/>
      <w:bookmarkStart w:id="349" w:name="_Toc64306935"/>
      <w:r>
        <w:t>Handmatige indexatie</w:t>
      </w:r>
      <w:bookmarkEnd w:id="348"/>
      <w:bookmarkEnd w:id="349"/>
    </w:p>
    <w:p w14:paraId="29E96D91" w14:textId="2D321EED" w:rsidR="00D44187" w:rsidRDefault="00D44187" w:rsidP="00FA6049">
      <w:r>
        <w:t xml:space="preserve">Wilt u de prijzen in een contractregel handmatig indexeren, ga dan naar de betreffende contractregelperiode en klik daar op de knop </w:t>
      </w:r>
      <w:r>
        <w:rPr>
          <w:rStyle w:val="Bold"/>
        </w:rPr>
        <w:t>Periode splitsen</w:t>
      </w:r>
      <w:r>
        <w:t xml:space="preserve">, zie </w:t>
      </w:r>
      <w:r>
        <w:fldChar w:fldCharType="begin"/>
      </w:r>
      <w:r>
        <w:instrText xml:space="preserve"> REF _Ref511728926 \h </w:instrText>
      </w:r>
      <w:r>
        <w:fldChar w:fldCharType="separate"/>
      </w:r>
      <w:r w:rsidR="00772168">
        <w:t>Figuur 10</w:t>
      </w:r>
      <w:r w:rsidR="00772168">
        <w:noBreakHyphen/>
        <w:t>23</w:t>
      </w:r>
      <w:r>
        <w:fldChar w:fldCharType="end"/>
      </w:r>
      <w:r>
        <w:t>.</w:t>
      </w:r>
    </w:p>
    <w:p w14:paraId="098BF006" w14:textId="77777777" w:rsidR="00D44187" w:rsidRDefault="00D44187" w:rsidP="00FA6049"/>
    <w:p w14:paraId="73FE9688" w14:textId="77777777" w:rsidR="00D44187" w:rsidRDefault="00D44187" w:rsidP="00D44187">
      <w:pPr>
        <w:keepNext/>
      </w:pPr>
      <w:r>
        <w:rPr>
          <w:lang w:eastAsia="nl-NL"/>
        </w:rPr>
        <w:drawing>
          <wp:inline distT="0" distB="0" distL="0" distR="0" wp14:anchorId="1E39875C" wp14:editId="400BB606">
            <wp:extent cx="6049010" cy="2221865"/>
            <wp:effectExtent l="0" t="0" r="8890" b="6985"/>
            <wp:docPr id="260" name="Afbeelding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plitsing.png"/>
                    <pic:cNvPicPr/>
                  </pic:nvPicPr>
                  <pic:blipFill>
                    <a:blip r:embed="rId124">
                      <a:extLst>
                        <a:ext uri="{28A0092B-C50C-407E-A947-70E740481C1C}">
                          <a14:useLocalDpi xmlns:a14="http://schemas.microsoft.com/office/drawing/2010/main" val="0"/>
                        </a:ext>
                      </a:extLst>
                    </a:blip>
                    <a:stretch>
                      <a:fillRect/>
                    </a:stretch>
                  </pic:blipFill>
                  <pic:spPr>
                    <a:xfrm>
                      <a:off x="0" y="0"/>
                      <a:ext cx="6049010" cy="2221865"/>
                    </a:xfrm>
                    <a:prstGeom prst="rect">
                      <a:avLst/>
                    </a:prstGeom>
                  </pic:spPr>
                </pic:pic>
              </a:graphicData>
            </a:graphic>
          </wp:inline>
        </w:drawing>
      </w:r>
    </w:p>
    <w:p w14:paraId="0C4BEEE3" w14:textId="5D208C46" w:rsidR="00D44187" w:rsidRDefault="00D44187" w:rsidP="003B02B2">
      <w:pPr>
        <w:pStyle w:val="Caption"/>
      </w:pPr>
      <w:bookmarkStart w:id="350" w:name="_Ref511728926"/>
      <w:bookmarkStart w:id="351" w:name="_Ref511728922"/>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23</w:t>
      </w:r>
      <w:r w:rsidR="004C7FFA">
        <w:fldChar w:fldCharType="end"/>
      </w:r>
      <w:bookmarkEnd w:id="350"/>
      <w:r>
        <w:t>: Periode splitsen voor handmatige indexatie</w:t>
      </w:r>
      <w:bookmarkEnd w:id="351"/>
    </w:p>
    <w:p w14:paraId="092AA824" w14:textId="51F6583F" w:rsidR="00D44187" w:rsidRDefault="0021198F" w:rsidP="00D44187">
      <w:r>
        <w:t>In het volgende scherm kunt u aangeven per wanneer de prijz</w:t>
      </w:r>
      <w:r w:rsidR="00A81AA8">
        <w:t>en moeten worden aangepast. Selecteer</w:t>
      </w:r>
      <w:r>
        <w:t xml:space="preserve"> bij </w:t>
      </w:r>
      <w:r w:rsidRPr="0021198F">
        <w:rPr>
          <w:rStyle w:val="Bold"/>
        </w:rPr>
        <w:t>Datum splitsing</w:t>
      </w:r>
      <w:r>
        <w:t xml:space="preserve"> de eerste dag dat het nieuwe tarief moet gaan gelden. Zie </w:t>
      </w:r>
      <w:r>
        <w:fldChar w:fldCharType="begin"/>
      </w:r>
      <w:r>
        <w:instrText xml:space="preserve"> REF _Ref511729431 \h </w:instrText>
      </w:r>
      <w:r>
        <w:fldChar w:fldCharType="separate"/>
      </w:r>
      <w:r w:rsidR="00772168">
        <w:t>Figuur 10</w:t>
      </w:r>
      <w:r w:rsidR="00772168">
        <w:noBreakHyphen/>
        <w:t>24</w:t>
      </w:r>
      <w:r>
        <w:fldChar w:fldCharType="end"/>
      </w:r>
      <w:r>
        <w:t>: In dit voorbeeld wordt de con</w:t>
      </w:r>
      <w:r w:rsidR="00A81AA8">
        <w:t>tractregelperiode opgedeeld in twee</w:t>
      </w:r>
      <w:r>
        <w:t xml:space="preserve"> stukken: Het eerste deel loopt t/m 31-01-2018 en de volgende periode gaat dan in op 01-02-2018.</w:t>
      </w:r>
      <w:r w:rsidR="00EA6ADE">
        <w:t xml:space="preserve"> Klik op </w:t>
      </w:r>
      <w:r w:rsidR="00EA6ADE" w:rsidRPr="00EA6ADE">
        <w:rPr>
          <w:rStyle w:val="Bold"/>
        </w:rPr>
        <w:t>Opslaan</w:t>
      </w:r>
      <w:r w:rsidR="00EA6ADE">
        <w:t xml:space="preserve"> om de contractregelperiode </w:t>
      </w:r>
      <w:r w:rsidR="00A81AA8">
        <w:t xml:space="preserve">daadwerkelijk </w:t>
      </w:r>
      <w:r w:rsidR="00EA6ADE">
        <w:t>te splitsen.</w:t>
      </w:r>
    </w:p>
    <w:p w14:paraId="55490723" w14:textId="77777777" w:rsidR="0021198F" w:rsidRDefault="0021198F" w:rsidP="00D44187"/>
    <w:p w14:paraId="4F5520AE" w14:textId="77777777" w:rsidR="0021198F" w:rsidRDefault="0021198F" w:rsidP="0021198F">
      <w:pPr>
        <w:keepNext/>
      </w:pPr>
      <w:r>
        <w:rPr>
          <w:lang w:eastAsia="nl-NL"/>
        </w:rPr>
        <w:drawing>
          <wp:inline distT="0" distB="0" distL="0" distR="0" wp14:anchorId="55BC6BAD" wp14:editId="639328D2">
            <wp:extent cx="4829306" cy="2054711"/>
            <wp:effectExtent l="0" t="0" r="0" b="3175"/>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plitsdatum.png"/>
                    <pic:cNvPicPr/>
                  </pic:nvPicPr>
                  <pic:blipFill>
                    <a:blip r:embed="rId125">
                      <a:extLst>
                        <a:ext uri="{28A0092B-C50C-407E-A947-70E740481C1C}">
                          <a14:useLocalDpi xmlns:a14="http://schemas.microsoft.com/office/drawing/2010/main" val="0"/>
                        </a:ext>
                      </a:extLst>
                    </a:blip>
                    <a:stretch>
                      <a:fillRect/>
                    </a:stretch>
                  </pic:blipFill>
                  <pic:spPr>
                    <a:xfrm>
                      <a:off x="0" y="0"/>
                      <a:ext cx="4843614" cy="2060798"/>
                    </a:xfrm>
                    <a:prstGeom prst="rect">
                      <a:avLst/>
                    </a:prstGeom>
                  </pic:spPr>
                </pic:pic>
              </a:graphicData>
            </a:graphic>
          </wp:inline>
        </w:drawing>
      </w:r>
    </w:p>
    <w:p w14:paraId="01EF05EC" w14:textId="5D4982D7" w:rsidR="0021198F" w:rsidRDefault="0021198F" w:rsidP="003B02B2">
      <w:pPr>
        <w:pStyle w:val="Caption"/>
      </w:pPr>
      <w:bookmarkStart w:id="352" w:name="_Ref511729431"/>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24</w:t>
      </w:r>
      <w:r w:rsidR="004C7FFA">
        <w:fldChar w:fldCharType="end"/>
      </w:r>
      <w:bookmarkEnd w:id="352"/>
      <w:r>
        <w:t>: Datum invoer handmatige indexatie</w:t>
      </w:r>
    </w:p>
    <w:p w14:paraId="4C218DC4" w14:textId="3BC1C2A7" w:rsidR="00E35002" w:rsidRDefault="00E35002" w:rsidP="00E35002">
      <w:r>
        <w:t>U ziet nu in de tijdlijn (</w:t>
      </w:r>
      <w:r>
        <w:fldChar w:fldCharType="begin"/>
      </w:r>
      <w:r>
        <w:instrText xml:space="preserve"> REF _Ref511729939 \h </w:instrText>
      </w:r>
      <w:r>
        <w:fldChar w:fldCharType="separate"/>
      </w:r>
      <w:r w:rsidR="00772168">
        <w:t>Figuur 10</w:t>
      </w:r>
      <w:r w:rsidR="00772168">
        <w:noBreakHyphen/>
        <w:t>25</w:t>
      </w:r>
      <w:r>
        <w:fldChar w:fldCharType="end"/>
      </w:r>
      <w:r>
        <w:t>) dat de contractregelperiode in twee stukken is opgedeeld</w:t>
      </w:r>
      <w:r w:rsidR="00B07ED8">
        <w:t>.</w:t>
      </w:r>
    </w:p>
    <w:p w14:paraId="6A234D98" w14:textId="77777777" w:rsidR="00E35002" w:rsidRDefault="00E35002" w:rsidP="00E35002"/>
    <w:p w14:paraId="79BB5584" w14:textId="77777777" w:rsidR="00E35002" w:rsidRDefault="00E35002" w:rsidP="00E35002">
      <w:pPr>
        <w:keepNext/>
      </w:pPr>
      <w:r>
        <w:rPr>
          <w:lang w:eastAsia="nl-NL"/>
        </w:rPr>
        <w:drawing>
          <wp:inline distT="0" distB="0" distL="0" distR="0" wp14:anchorId="4FC92441" wp14:editId="6492ADD2">
            <wp:extent cx="6049010" cy="683895"/>
            <wp:effectExtent l="0" t="0" r="8890" b="1905"/>
            <wp:docPr id="295" name="Afbeelding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ijdlijn.png"/>
                    <pic:cNvPicPr/>
                  </pic:nvPicPr>
                  <pic:blipFill>
                    <a:blip r:embed="rId126">
                      <a:extLst>
                        <a:ext uri="{28A0092B-C50C-407E-A947-70E740481C1C}">
                          <a14:useLocalDpi xmlns:a14="http://schemas.microsoft.com/office/drawing/2010/main" val="0"/>
                        </a:ext>
                      </a:extLst>
                    </a:blip>
                    <a:stretch>
                      <a:fillRect/>
                    </a:stretch>
                  </pic:blipFill>
                  <pic:spPr>
                    <a:xfrm>
                      <a:off x="0" y="0"/>
                      <a:ext cx="6049010" cy="683895"/>
                    </a:xfrm>
                    <a:prstGeom prst="rect">
                      <a:avLst/>
                    </a:prstGeom>
                  </pic:spPr>
                </pic:pic>
              </a:graphicData>
            </a:graphic>
          </wp:inline>
        </w:drawing>
      </w:r>
    </w:p>
    <w:p w14:paraId="4567FEB1" w14:textId="1208A679" w:rsidR="00E35002" w:rsidRDefault="00E35002" w:rsidP="003B02B2">
      <w:pPr>
        <w:pStyle w:val="Caption"/>
      </w:pPr>
      <w:bookmarkStart w:id="353" w:name="_Ref511729939"/>
      <w:r>
        <w:t xml:space="preserve">Figuur </w:t>
      </w:r>
      <w:r w:rsidR="004C7FFA">
        <w:fldChar w:fldCharType="begin"/>
      </w:r>
      <w:r w:rsidR="004C7FFA">
        <w:instrText xml:space="preserve"> STYLEREF 1 \s </w:instrText>
      </w:r>
      <w:r w:rsidR="004C7FFA">
        <w:fldChar w:fldCharType="separate"/>
      </w:r>
      <w:r w:rsidR="00772168">
        <w:t>10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25</w:t>
      </w:r>
      <w:r w:rsidR="004C7FFA">
        <w:fldChar w:fldCharType="end"/>
      </w:r>
      <w:bookmarkEnd w:id="353"/>
      <w:r>
        <w:t>: Tijdlijn na splitsen contractregelperiode</w:t>
      </w:r>
    </w:p>
    <w:p w14:paraId="12C6598C" w14:textId="2EF6AF85" w:rsidR="00E35002" w:rsidRDefault="00E35002" w:rsidP="00E35002">
      <w:r>
        <w:t>U kunt nu de prijswijziging doorvoeren:</w:t>
      </w:r>
    </w:p>
    <w:p w14:paraId="4420350E" w14:textId="050718FD" w:rsidR="00E35002" w:rsidRDefault="00E35002" w:rsidP="00BA50B7">
      <w:pPr>
        <w:pStyle w:val="ListParagraph"/>
        <w:numPr>
          <w:ilvl w:val="0"/>
          <w:numId w:val="39"/>
        </w:numPr>
      </w:pPr>
      <w:r>
        <w:t>Klik in de tijdbalk op de periode waarvoor u de prijzen wilt wijzigen.</w:t>
      </w:r>
    </w:p>
    <w:p w14:paraId="422AF508" w14:textId="42131AFE" w:rsidR="00E35002" w:rsidRPr="00E35002" w:rsidRDefault="00E35002" w:rsidP="00BA50B7">
      <w:pPr>
        <w:pStyle w:val="ListParagraph"/>
        <w:numPr>
          <w:ilvl w:val="0"/>
          <w:numId w:val="39"/>
        </w:numPr>
        <w:rPr>
          <w:rStyle w:val="Bold"/>
          <w:b w:val="0"/>
        </w:rPr>
      </w:pPr>
      <w:r>
        <w:t xml:space="preserve">Klik in het blok </w:t>
      </w:r>
      <w:r w:rsidRPr="00E35002">
        <w:rPr>
          <w:rStyle w:val="Bold"/>
        </w:rPr>
        <w:t>Details van deze periode</w:t>
      </w:r>
      <w:r>
        <w:t xml:space="preserve"> op de knop </w:t>
      </w:r>
      <w:r w:rsidRPr="00E35002">
        <w:rPr>
          <w:rStyle w:val="Bold"/>
        </w:rPr>
        <w:t>Wijzigen</w:t>
      </w:r>
      <w:r w:rsidRPr="00E35002">
        <w:rPr>
          <w:rStyle w:val="Bold"/>
          <w:b w:val="0"/>
        </w:rPr>
        <w:t>.</w:t>
      </w:r>
    </w:p>
    <w:p w14:paraId="1AC2E68B" w14:textId="3E3C02F0" w:rsidR="00E35002" w:rsidRDefault="00E35002" w:rsidP="00BA50B7">
      <w:pPr>
        <w:pStyle w:val="ListParagraph"/>
        <w:numPr>
          <w:ilvl w:val="0"/>
          <w:numId w:val="39"/>
        </w:numPr>
        <w:rPr>
          <w:rStyle w:val="Bold"/>
          <w:b w:val="0"/>
        </w:rPr>
      </w:pPr>
      <w:r w:rsidRPr="00E35002">
        <w:rPr>
          <w:rStyle w:val="Bold"/>
          <w:b w:val="0"/>
        </w:rPr>
        <w:t>Voer nu de nieuwe prij</w:t>
      </w:r>
      <w:r>
        <w:rPr>
          <w:rStyle w:val="Bold"/>
          <w:b w:val="0"/>
        </w:rPr>
        <w:t>zen</w:t>
      </w:r>
      <w:r w:rsidRPr="00E35002">
        <w:rPr>
          <w:rStyle w:val="Bold"/>
          <w:b w:val="0"/>
        </w:rPr>
        <w:t xml:space="preserve"> in </w:t>
      </w:r>
      <w:r>
        <w:rPr>
          <w:rStyle w:val="Bold"/>
          <w:b w:val="0"/>
        </w:rPr>
        <w:t>die in deze periode moeten worden berekend</w:t>
      </w:r>
      <w:r w:rsidRPr="00E35002">
        <w:rPr>
          <w:rStyle w:val="Bold"/>
          <w:b w:val="0"/>
        </w:rPr>
        <w:t>.</w:t>
      </w:r>
    </w:p>
    <w:p w14:paraId="1F497C0B" w14:textId="5BEB796F" w:rsidR="00C924DF" w:rsidRDefault="00C924DF" w:rsidP="00C924DF">
      <w:pPr>
        <w:pStyle w:val="Heading1"/>
        <w:rPr>
          <w:rStyle w:val="Bold"/>
          <w:b/>
        </w:rPr>
      </w:pPr>
      <w:bookmarkStart w:id="354" w:name="_Toc41561789"/>
      <w:bookmarkStart w:id="355" w:name="_Toc64306936"/>
      <w:r>
        <w:rPr>
          <w:rStyle w:val="Bold"/>
          <w:b/>
        </w:rPr>
        <w:lastRenderedPageBreak/>
        <w:t>SequriX HUB</w:t>
      </w:r>
      <w:bookmarkEnd w:id="354"/>
      <w:bookmarkEnd w:id="355"/>
    </w:p>
    <w:p w14:paraId="32433BE6" w14:textId="4B149D9D" w:rsidR="00C924DF" w:rsidRDefault="00C924DF" w:rsidP="00C924DF">
      <w:r>
        <w:t xml:space="preserve">Werk uitbesteden kan in de ‘Hub’ </w:t>
      </w:r>
      <w:r w:rsidRPr="00364E04">
        <w:t>pagina, te vinden in</w:t>
      </w:r>
      <w:r>
        <w:t xml:space="preserve"> het hoofdmenu. De pagina ziet er als volgt uit:</w:t>
      </w:r>
    </w:p>
    <w:p w14:paraId="70EF71AA" w14:textId="77777777" w:rsidR="00C924DF" w:rsidRDefault="00C924DF" w:rsidP="00C924DF"/>
    <w:p w14:paraId="1CD03640" w14:textId="77777777" w:rsidR="00C924DF" w:rsidRDefault="00C924DF" w:rsidP="003B02B2">
      <w:pPr>
        <w:keepNext/>
      </w:pPr>
      <w:r>
        <w:rPr>
          <w:lang w:eastAsia="nl-NL"/>
        </w:rPr>
        <w:drawing>
          <wp:inline distT="0" distB="0" distL="0" distR="0" wp14:anchorId="319AD86F" wp14:editId="1C6DF1C5">
            <wp:extent cx="5760000" cy="27887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00" cy="2788744"/>
                    </a:xfrm>
                    <a:prstGeom prst="rect">
                      <a:avLst/>
                    </a:prstGeom>
                  </pic:spPr>
                </pic:pic>
              </a:graphicData>
            </a:graphic>
          </wp:inline>
        </w:drawing>
      </w:r>
    </w:p>
    <w:p w14:paraId="79C520F7" w14:textId="34F758CA" w:rsidR="00C924DF" w:rsidRDefault="00C924DF" w:rsidP="003B02B2">
      <w:pPr>
        <w:pStyle w:val="Caption"/>
      </w:pPr>
      <w:r>
        <w:t xml:space="preserve">Figuur </w:t>
      </w:r>
      <w:r w:rsidR="004C7FFA">
        <w:fldChar w:fldCharType="begin"/>
      </w:r>
      <w:r w:rsidR="004C7FFA">
        <w:instrText xml:space="preserve"> STYLEREF 1 \s </w:instrText>
      </w:r>
      <w:r w:rsidR="004C7FFA">
        <w:fldChar w:fldCharType="separate"/>
      </w:r>
      <w:r w:rsidR="00772168">
        <w:t>11</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Overzichtsscherm van de HUB</w:t>
      </w:r>
    </w:p>
    <w:p w14:paraId="78D7C78B" w14:textId="77777777" w:rsidR="00C924DF" w:rsidRDefault="00C924DF" w:rsidP="00C924DF">
      <w:r>
        <w:t xml:space="preserve">De pagina is in twee kolommen opgesplitst, links staat inkomend werk en rechts staat uitgaand werk. Bovenin staat algemene informatie over uw koppeling, voor nu staat daar alleen uw koppelnummer. Onderaan de ‘Hub’ pagina is een overzicht te vinden van hoofdaannemers en onderaannemers. </w:t>
      </w:r>
    </w:p>
    <w:p w14:paraId="090F29E4" w14:textId="263D516D" w:rsidR="00C924DF" w:rsidRDefault="00C924DF" w:rsidP="00C924DF">
      <w:pPr>
        <w:pStyle w:val="Heading2"/>
      </w:pPr>
      <w:bookmarkStart w:id="356" w:name="_Toc41561790"/>
      <w:bookmarkStart w:id="357" w:name="_Toc64306937"/>
      <w:r>
        <w:t>Configuratie stappen</w:t>
      </w:r>
      <w:bookmarkEnd w:id="356"/>
      <w:bookmarkEnd w:id="357"/>
    </w:p>
    <w:p w14:paraId="19698E6E" w14:textId="2C1D5FC8" w:rsidR="00C924DF" w:rsidRDefault="00C924DF" w:rsidP="00C924DF">
      <w:pPr>
        <w:pStyle w:val="Heading3"/>
      </w:pPr>
      <w:bookmarkStart w:id="358" w:name="_Toc41561791"/>
      <w:bookmarkStart w:id="359" w:name="_Toc64306938"/>
      <w:r>
        <w:t>Recht toewijzen</w:t>
      </w:r>
      <w:bookmarkEnd w:id="358"/>
      <w:bookmarkEnd w:id="359"/>
    </w:p>
    <w:p w14:paraId="7DF0375F" w14:textId="39F31DFA" w:rsidR="00C924DF" w:rsidRDefault="00C924DF" w:rsidP="00C924DF">
      <w:r>
        <w:t xml:space="preserve">Om te voorkomen dat iedereen binnen de organisatie bij de SequriX Hub kan, is deze functionaliteit achter een recht </w:t>
      </w:r>
      <w:r w:rsidR="003B02B2" w:rsidRPr="003B02B2">
        <w:rPr>
          <w:b/>
          <w:bCs/>
        </w:rPr>
        <w:t>Hub</w:t>
      </w:r>
      <w:r w:rsidR="003B02B2">
        <w:t xml:space="preserve"> </w:t>
      </w:r>
      <w:r>
        <w:t>geplaatst. Dit recht dien</w:t>
      </w:r>
      <w:r w:rsidR="003B02B2">
        <w:t>t</w:t>
      </w:r>
      <w:r>
        <w:t xml:space="preserve"> </w:t>
      </w:r>
      <w:r w:rsidR="003B02B2">
        <w:t>u</w:t>
      </w:r>
      <w:r>
        <w:t xml:space="preserve"> dus eerst aan de rol(len) toe te voegen van de gebruikers die hier mee mogen werken.</w:t>
      </w:r>
      <w:r w:rsidR="003B02B2">
        <w:t xml:space="preserve"> Controleer of dit goed staat ingesteld bij de verschillende rollen. Voor meer informatie over het beheer van rollen en rechten zie </w:t>
      </w:r>
      <w:r w:rsidR="003B02B2">
        <w:rPr>
          <w:rStyle w:val="st"/>
        </w:rPr>
        <w:t>§ </w:t>
      </w:r>
      <w:r w:rsidR="003B02B2">
        <w:fldChar w:fldCharType="begin"/>
      </w:r>
      <w:r w:rsidR="003B02B2">
        <w:instrText xml:space="preserve"> REF _Ref413147084 \r \h </w:instrText>
      </w:r>
      <w:r w:rsidR="003B02B2">
        <w:fldChar w:fldCharType="separate"/>
      </w:r>
      <w:r w:rsidR="00772168">
        <w:t>22.8.3</w:t>
      </w:r>
      <w:r w:rsidR="003B02B2">
        <w:fldChar w:fldCharType="end"/>
      </w:r>
    </w:p>
    <w:p w14:paraId="2569D9B5" w14:textId="3D26E744" w:rsidR="003B02B2" w:rsidRDefault="003B02B2" w:rsidP="003B02B2">
      <w:pPr>
        <w:pStyle w:val="Heading3"/>
      </w:pPr>
      <w:bookmarkStart w:id="360" w:name="_Toc41561792"/>
      <w:bookmarkStart w:id="361" w:name="_Toc64306939"/>
      <w:r>
        <w:t>Adresgegevens invoeren</w:t>
      </w:r>
      <w:bookmarkEnd w:id="360"/>
      <w:bookmarkEnd w:id="361"/>
    </w:p>
    <w:p w14:paraId="1882E25D" w14:textId="10873D60" w:rsidR="003B02B2" w:rsidRDefault="003B02B2" w:rsidP="003B02B2">
      <w:r>
        <w:t xml:space="preserve">Om u als hoofd- of onderaannemer goed te kunnen identificeren naar je onderaannemer toe, dien je eerst je eigen adresinformatie in te voeren onder het kopje Adresinformatie bij de organisatie-instellingen. Zie voor meer informatie </w:t>
      </w:r>
      <w:r>
        <w:rPr>
          <w:rStyle w:val="st"/>
        </w:rPr>
        <w:t>§ </w:t>
      </w:r>
      <w:r>
        <w:fldChar w:fldCharType="begin"/>
      </w:r>
      <w:r>
        <w:instrText xml:space="preserve"> REF _Ref39658914 \r \h </w:instrText>
      </w:r>
      <w:r>
        <w:fldChar w:fldCharType="separate"/>
      </w:r>
      <w:r w:rsidR="00772168">
        <w:t>22.8.4.2</w:t>
      </w:r>
      <w:r>
        <w:fldChar w:fldCharType="end"/>
      </w:r>
    </w:p>
    <w:p w14:paraId="280D88B2" w14:textId="7C6B6A21" w:rsidR="00786C93" w:rsidRDefault="00786C93" w:rsidP="00786C93">
      <w:pPr>
        <w:pStyle w:val="Heading2"/>
      </w:pPr>
      <w:bookmarkStart w:id="362" w:name="_Toc41561793"/>
      <w:bookmarkStart w:id="363" w:name="_Toc64306940"/>
      <w:r>
        <w:t>Stappen hoofdaannemer</w:t>
      </w:r>
      <w:bookmarkEnd w:id="362"/>
      <w:bookmarkEnd w:id="363"/>
    </w:p>
    <w:p w14:paraId="3FD3728B" w14:textId="7A0EA905" w:rsidR="00786C93" w:rsidRDefault="00786C93" w:rsidP="00786C93">
      <w:pPr>
        <w:pStyle w:val="Heading3"/>
      </w:pPr>
      <w:bookmarkStart w:id="364" w:name="_Toc41561794"/>
      <w:bookmarkStart w:id="365" w:name="_Toc64306941"/>
      <w:r>
        <w:t>Koppelen met onderaannemer</w:t>
      </w:r>
      <w:bookmarkEnd w:id="364"/>
      <w:bookmarkEnd w:id="365"/>
    </w:p>
    <w:p w14:paraId="582478CF" w14:textId="77777777" w:rsidR="00786C93" w:rsidRPr="001D67D3" w:rsidRDefault="00786C93" w:rsidP="00786C93">
      <w:r>
        <w:t>Om werk uit te kunnen besteden moet er eerst een koppeling gemaakt worden met een andere SequriX gebruiker. Hiervoor heeft u de koppelcode van de onderaannemer nodig.</w:t>
      </w:r>
    </w:p>
    <w:p w14:paraId="0A3B9204" w14:textId="77777777" w:rsidR="00786C93" w:rsidRPr="00786C93" w:rsidRDefault="00786C93" w:rsidP="00762DDB">
      <w:pPr>
        <w:pStyle w:val="Opsomming1"/>
        <w:numPr>
          <w:ilvl w:val="0"/>
          <w:numId w:val="41"/>
        </w:numPr>
      </w:pPr>
      <w:r w:rsidRPr="00786C93">
        <w:lastRenderedPageBreak/>
        <w:t xml:space="preserve">Ga naar het Hub-menu door op het menu item </w:t>
      </w:r>
      <w:r w:rsidRPr="00786C93">
        <w:rPr>
          <w:noProof/>
        </w:rPr>
        <w:drawing>
          <wp:inline distT="0" distB="0" distL="0" distR="0" wp14:anchorId="36E527CB" wp14:editId="103460B4">
            <wp:extent cx="226048" cy="226048"/>
            <wp:effectExtent l="0" t="0" r="3175" b="3175"/>
            <wp:docPr id="149"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6048" cy="226048"/>
                    </a:xfrm>
                    <a:prstGeom prst="rect">
                      <a:avLst/>
                    </a:prstGeom>
                  </pic:spPr>
                </pic:pic>
              </a:graphicData>
            </a:graphic>
          </wp:inline>
        </w:drawing>
      </w:r>
      <w:r w:rsidRPr="00786C93">
        <w:t xml:space="preserve"> te klikken.</w:t>
      </w:r>
    </w:p>
    <w:p w14:paraId="2A5D5DC0" w14:textId="53D3474A" w:rsidR="00786C93" w:rsidRPr="00786C93" w:rsidRDefault="00786C93" w:rsidP="00BA50B7">
      <w:pPr>
        <w:pStyle w:val="ListParagraph"/>
        <w:numPr>
          <w:ilvl w:val="0"/>
          <w:numId w:val="41"/>
        </w:numPr>
      </w:pPr>
      <w:r w:rsidRPr="00786C93">
        <w:t xml:space="preserve">Klik in het blok Onderaannemers op </w:t>
      </w:r>
      <w:r w:rsidRPr="00786C93">
        <w:rPr>
          <w:b/>
          <w:bCs/>
        </w:rPr>
        <w:t>Koppelverzoek toevoegen</w:t>
      </w:r>
      <w:r>
        <w:t xml:space="preserve">, u krijgt nu het scherm uit </w:t>
      </w:r>
      <w:r>
        <w:fldChar w:fldCharType="begin"/>
      </w:r>
      <w:r>
        <w:instrText xml:space="preserve"> REF _Ref39659545 \h </w:instrText>
      </w:r>
      <w:r>
        <w:fldChar w:fldCharType="separate"/>
      </w:r>
      <w:r w:rsidR="00772168">
        <w:t>Figuur 11</w:t>
      </w:r>
      <w:r w:rsidR="00772168">
        <w:noBreakHyphen/>
        <w:t>2</w:t>
      </w:r>
      <w:r>
        <w:fldChar w:fldCharType="end"/>
      </w:r>
      <w:r w:rsidRPr="00786C93">
        <w:t>.</w:t>
      </w:r>
    </w:p>
    <w:p w14:paraId="5AE24E5D" w14:textId="52A2A33B" w:rsidR="00786C93" w:rsidRDefault="00786C93" w:rsidP="00BA50B7">
      <w:pPr>
        <w:pStyle w:val="ListParagraph"/>
        <w:numPr>
          <w:ilvl w:val="0"/>
          <w:numId w:val="41"/>
        </w:numPr>
      </w:pPr>
      <w:r w:rsidRPr="00786C93">
        <w:t xml:space="preserve">Vul vervolgens de koppelcode van de onderaannemer en eventueel een bericht in, alvorens u op </w:t>
      </w:r>
      <w:r w:rsidRPr="00786C93">
        <w:rPr>
          <w:b/>
          <w:bCs/>
        </w:rPr>
        <w:t>Verstuur</w:t>
      </w:r>
      <w:r w:rsidRPr="00786C93">
        <w:t xml:space="preserve"> klikt.</w:t>
      </w:r>
    </w:p>
    <w:p w14:paraId="060FBF8E" w14:textId="77777777" w:rsidR="00786C93" w:rsidRDefault="00786C93" w:rsidP="00786C93">
      <w:pPr>
        <w:keepNext/>
      </w:pPr>
      <w:r>
        <w:drawing>
          <wp:inline distT="0" distB="0" distL="0" distR="0" wp14:anchorId="4CCB6C14" wp14:editId="61D7611C">
            <wp:extent cx="6049010" cy="1922780"/>
            <wp:effectExtent l="0" t="0" r="889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49010" cy="1922780"/>
                    </a:xfrm>
                    <a:prstGeom prst="rect">
                      <a:avLst/>
                    </a:prstGeom>
                  </pic:spPr>
                </pic:pic>
              </a:graphicData>
            </a:graphic>
          </wp:inline>
        </w:drawing>
      </w:r>
    </w:p>
    <w:p w14:paraId="5F9E2B0C" w14:textId="1D1AC744" w:rsidR="00786C93" w:rsidRPr="00786C93" w:rsidRDefault="00786C93" w:rsidP="00786C93">
      <w:pPr>
        <w:pStyle w:val="Caption"/>
      </w:pPr>
      <w:bookmarkStart w:id="366" w:name="_Ref39659545"/>
      <w:r>
        <w:t xml:space="preserve">Figuur </w:t>
      </w:r>
      <w:r w:rsidR="004C7FFA">
        <w:fldChar w:fldCharType="begin"/>
      </w:r>
      <w:r w:rsidR="004C7FFA">
        <w:instrText xml:space="preserve"> STYLEREF 1 \s </w:instrText>
      </w:r>
      <w:r w:rsidR="004C7FFA">
        <w:fldChar w:fldCharType="separate"/>
      </w:r>
      <w:r w:rsidR="00772168">
        <w:t>11</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bookmarkEnd w:id="366"/>
      <w:r w:rsidR="00A73F85">
        <w:t>:</w:t>
      </w:r>
      <w:r>
        <w:t xml:space="preserve"> Koppelen met onderaannemer</w:t>
      </w:r>
    </w:p>
    <w:p w14:paraId="49B9E042" w14:textId="71B5F48C" w:rsidR="00786C93" w:rsidRDefault="00786C93" w:rsidP="00786C93">
      <w:r>
        <w:t xml:space="preserve">Zodra </w:t>
      </w:r>
      <w:r w:rsidRPr="00A744E6">
        <w:t xml:space="preserve">het </w:t>
      </w:r>
      <w:r>
        <w:t>koppel</w:t>
      </w:r>
      <w:r w:rsidRPr="00A744E6">
        <w:t>verzoek</w:t>
      </w:r>
      <w:r>
        <w:t xml:space="preserve"> geaccepteerd is, zal de onderaannemer zichtbaar worden in het blok </w:t>
      </w:r>
      <w:r w:rsidRPr="00786C93">
        <w:rPr>
          <w:b/>
          <w:bCs/>
        </w:rPr>
        <w:t>Onderaannemer</w:t>
      </w:r>
      <w:r>
        <w:t xml:space="preserve"> op de HUB pagina.</w:t>
      </w:r>
    </w:p>
    <w:p w14:paraId="3E32B36A" w14:textId="77777777" w:rsidR="00786C93" w:rsidRDefault="00786C93" w:rsidP="00786C93">
      <w:pPr>
        <w:rPr>
          <w:b/>
          <w:bCs/>
        </w:rPr>
      </w:pPr>
    </w:p>
    <w:p w14:paraId="2A11A17D" w14:textId="2F8D9CDB" w:rsidR="00786C93" w:rsidRPr="00786C93" w:rsidRDefault="00786C93" w:rsidP="00786C93">
      <w:pPr>
        <w:rPr>
          <w:i/>
          <w:iCs/>
        </w:rPr>
      </w:pPr>
      <w:r w:rsidRPr="00A73F85">
        <w:rPr>
          <w:i/>
          <w:iCs/>
        </w:rPr>
        <w:t>Let op:</w:t>
      </w:r>
      <w:r w:rsidRPr="00786C93">
        <w:rPr>
          <w:i/>
          <w:iCs/>
        </w:rPr>
        <w:t xml:space="preserve"> De koppeling is slechts één kant op. Om zelf ook werk in onderaanneming te kunnen ontvangen van deze partij moet die u ook als onderaannemer toevoegen via uw eigen koppelcode. </w:t>
      </w:r>
    </w:p>
    <w:p w14:paraId="1F771E6D" w14:textId="09E672EB" w:rsidR="00786C93" w:rsidRDefault="00A73F85" w:rsidP="00A73F85">
      <w:pPr>
        <w:pStyle w:val="Heading3"/>
      </w:pPr>
      <w:bookmarkStart w:id="367" w:name="_Toc41561795"/>
      <w:bookmarkStart w:id="368" w:name="_Toc64306942"/>
      <w:r>
        <w:t>Werk uitbesteden</w:t>
      </w:r>
      <w:bookmarkEnd w:id="367"/>
      <w:bookmarkEnd w:id="368"/>
    </w:p>
    <w:p w14:paraId="4977672B" w14:textId="77777777" w:rsidR="00A73F85" w:rsidRDefault="00A73F85" w:rsidP="00A73F85">
      <w:r>
        <w:t xml:space="preserve">Als de onderaannemer het koppelverzoek geaccepteerd heeft kunt u werk uitbesteden aan deze onderaannemer. Werk uitbesteden kan momenteel enkel voor de objecten die aan een alarmopvolgings-contractregel gekoppeld zijn. </w:t>
      </w:r>
    </w:p>
    <w:p w14:paraId="68D368C7" w14:textId="535A9B99" w:rsidR="00A73F85" w:rsidRDefault="00A73F85" w:rsidP="00A73F85">
      <w:r>
        <w:t xml:space="preserve">Klik in het contractregelscherm onder het kopje </w:t>
      </w:r>
      <w:r w:rsidRPr="00A73F85">
        <w:rPr>
          <w:b/>
          <w:bCs/>
        </w:rPr>
        <w:t>Objecten</w:t>
      </w:r>
      <w:r>
        <w:t xml:space="preserve"> op een object en klik vervolgens op </w:t>
      </w:r>
      <w:r w:rsidRPr="00A73F85">
        <w:rPr>
          <w:b/>
          <w:bCs/>
        </w:rPr>
        <w:t>Besteed uit</w:t>
      </w:r>
      <w:r>
        <w:t xml:space="preserve"> om het object uit te besteden.</w:t>
      </w:r>
    </w:p>
    <w:p w14:paraId="05330284" w14:textId="77777777" w:rsidR="00A73F85" w:rsidRDefault="00A73F85" w:rsidP="00A73F85">
      <w:pPr>
        <w:keepNext/>
      </w:pPr>
      <w:r>
        <w:rPr>
          <w:lang w:eastAsia="nl-NL"/>
        </w:rPr>
        <w:drawing>
          <wp:inline distT="0" distB="0" distL="0" distR="0" wp14:anchorId="5BA00B70" wp14:editId="25E39EE8">
            <wp:extent cx="5760000" cy="870357"/>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00" cy="870357"/>
                    </a:xfrm>
                    <a:prstGeom prst="rect">
                      <a:avLst/>
                    </a:prstGeom>
                  </pic:spPr>
                </pic:pic>
              </a:graphicData>
            </a:graphic>
          </wp:inline>
        </w:drawing>
      </w:r>
    </w:p>
    <w:p w14:paraId="56103178" w14:textId="4D5B7A82" w:rsidR="00A73F85" w:rsidRDefault="00A73F85" w:rsidP="00A73F85">
      <w:pPr>
        <w:pStyle w:val="Caption"/>
      </w:pPr>
      <w:r>
        <w:t xml:space="preserve">Figuur </w:t>
      </w:r>
      <w:r w:rsidR="004C7FFA">
        <w:fldChar w:fldCharType="begin"/>
      </w:r>
      <w:r w:rsidR="004C7FFA">
        <w:instrText xml:space="preserve"> STYLEREF 1 \s </w:instrText>
      </w:r>
      <w:r w:rsidR="004C7FFA">
        <w:fldChar w:fldCharType="separate"/>
      </w:r>
      <w:r w:rsidR="00772168">
        <w:t>11</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r>
        <w:t>: Object uitbesteden aan onderaannemer</w:t>
      </w:r>
    </w:p>
    <w:p w14:paraId="1552970F" w14:textId="263ADC4B" w:rsidR="00A73F85" w:rsidRDefault="00A73F85" w:rsidP="00A73F85">
      <w:r>
        <w:t xml:space="preserve">Vervolgens komt u in het scherm van </w:t>
      </w:r>
      <w:r>
        <w:fldChar w:fldCharType="begin"/>
      </w:r>
      <w:r>
        <w:instrText xml:space="preserve"> REF _Ref39660285 \h </w:instrText>
      </w:r>
      <w:r>
        <w:fldChar w:fldCharType="separate"/>
      </w:r>
      <w:r w:rsidR="00772168">
        <w:t>Figuur 11</w:t>
      </w:r>
      <w:r w:rsidR="00772168">
        <w:noBreakHyphen/>
        <w:t>4</w:t>
      </w:r>
      <w:r>
        <w:fldChar w:fldCharType="end"/>
      </w:r>
    </w:p>
    <w:p w14:paraId="45CDD447" w14:textId="77777777" w:rsidR="00A73F85" w:rsidRDefault="00A73F85" w:rsidP="00A73F85">
      <w:pPr>
        <w:keepNext/>
      </w:pPr>
      <w:r w:rsidRPr="000D2B6A">
        <w:rPr>
          <w:lang w:eastAsia="nl-NL"/>
        </w:rPr>
        <w:lastRenderedPageBreak/>
        <w:drawing>
          <wp:inline distT="0" distB="0" distL="0" distR="0" wp14:anchorId="09D32E9F" wp14:editId="05B04F99">
            <wp:extent cx="5760000" cy="1659600"/>
            <wp:effectExtent l="0" t="0" r="0" b="0"/>
            <wp:docPr id="18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00" cy="1659600"/>
                    </a:xfrm>
                    <a:prstGeom prst="rect">
                      <a:avLst/>
                    </a:prstGeom>
                  </pic:spPr>
                </pic:pic>
              </a:graphicData>
            </a:graphic>
          </wp:inline>
        </w:drawing>
      </w:r>
    </w:p>
    <w:p w14:paraId="0B4EA38D" w14:textId="4A617EAE" w:rsidR="00A73F85" w:rsidRDefault="00A73F85" w:rsidP="00A73F85">
      <w:pPr>
        <w:pStyle w:val="Caption"/>
      </w:pPr>
      <w:bookmarkStart w:id="369" w:name="_Ref39660285"/>
      <w:r>
        <w:t xml:space="preserve">Figuur </w:t>
      </w:r>
      <w:r w:rsidR="004C7FFA">
        <w:fldChar w:fldCharType="begin"/>
      </w:r>
      <w:r w:rsidR="004C7FFA">
        <w:instrText xml:space="preserve"> STYLEREF 1 \s </w:instrText>
      </w:r>
      <w:r w:rsidR="004C7FFA">
        <w:fldChar w:fldCharType="separate"/>
      </w:r>
      <w:r w:rsidR="00772168">
        <w:t>11</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w:t>
      </w:r>
      <w:r w:rsidR="004C7FFA">
        <w:fldChar w:fldCharType="end"/>
      </w:r>
      <w:bookmarkEnd w:id="369"/>
      <w:r>
        <w:t>: Uitbestedingsverzoek aanmaken</w:t>
      </w:r>
    </w:p>
    <w:p w14:paraId="6C24FE17" w14:textId="23DA285F" w:rsidR="00A73F85" w:rsidRDefault="00A73F85" w:rsidP="00A73F85">
      <w:pPr>
        <w:pStyle w:val="Opsomming2"/>
      </w:pPr>
      <w:r w:rsidRPr="00A73F85">
        <w:rPr>
          <w:b/>
          <w:bCs/>
        </w:rPr>
        <w:t>Onderaannemer</w:t>
      </w:r>
      <w:r>
        <w:t>: Selecteer het bedrijf dat de alarmopvolging voor u gaat doen.</w:t>
      </w:r>
    </w:p>
    <w:p w14:paraId="034B8568" w14:textId="7BA21881" w:rsidR="00A73F85" w:rsidRDefault="00A73F85" w:rsidP="00A73F85">
      <w:pPr>
        <w:pStyle w:val="Opsomming2"/>
      </w:pPr>
      <w:r>
        <w:rPr>
          <w:b/>
          <w:bCs/>
        </w:rPr>
        <w:t>Startdatum</w:t>
      </w:r>
      <w:r w:rsidRPr="00A73F85">
        <w:t>:</w:t>
      </w:r>
      <w:r>
        <w:t xml:space="preserve"> Geef aan vanaf welke datum de uitbesteding ingaat.</w:t>
      </w:r>
    </w:p>
    <w:p w14:paraId="1492F7B7" w14:textId="1606228F" w:rsidR="00A73F85" w:rsidRDefault="00A73F85" w:rsidP="00A73F85">
      <w:pPr>
        <w:pStyle w:val="Opsomming2"/>
      </w:pPr>
      <w:r>
        <w:rPr>
          <w:b/>
          <w:bCs/>
        </w:rPr>
        <w:t>Looptijd t/m</w:t>
      </w:r>
      <w:r w:rsidRPr="00A73F85">
        <w:t>:</w:t>
      </w:r>
      <w:r>
        <w:t xml:space="preserve"> Als het om een beperte periode gaat, dan kan hier ook direct de eiddatum worden ingesteld. Dit veld is niet verplicht.</w:t>
      </w:r>
    </w:p>
    <w:p w14:paraId="04688EC3" w14:textId="1F83AE5E" w:rsidR="00A73F85" w:rsidRDefault="00A73F85" w:rsidP="00A73F85">
      <w:pPr>
        <w:pStyle w:val="Opsomming2"/>
      </w:pPr>
      <w:r>
        <w:rPr>
          <w:b/>
          <w:bCs/>
        </w:rPr>
        <w:t>Bericht</w:t>
      </w:r>
      <w:r w:rsidRPr="00A73F85">
        <w:t>:</w:t>
      </w:r>
      <w:r>
        <w:t xml:space="preserve"> Hier kunt u eventuele extra informatie richting de onderaannemer invoeren. Dit veld is niet verplicht.</w:t>
      </w:r>
    </w:p>
    <w:p w14:paraId="19C51F3F" w14:textId="655D5919" w:rsidR="00A73F85" w:rsidRDefault="00A73F85" w:rsidP="00A73F85">
      <w:r>
        <w:t xml:space="preserve">Klik op </w:t>
      </w:r>
      <w:r w:rsidRPr="00A73F85">
        <w:rPr>
          <w:b/>
          <w:bCs/>
        </w:rPr>
        <w:t>Verstuur</w:t>
      </w:r>
      <w:r>
        <w:t xml:space="preserve"> om het uitbestedingsverzoek te versturen.</w:t>
      </w:r>
    </w:p>
    <w:p w14:paraId="4930005A" w14:textId="0620D37A" w:rsidR="00A73F85" w:rsidRDefault="00A73F85" w:rsidP="00A73F85"/>
    <w:p w14:paraId="0B241DDD" w14:textId="216B35D0" w:rsidR="00A73F85" w:rsidRDefault="00A73F85" w:rsidP="00A73F85">
      <w:pPr>
        <w:rPr>
          <w:i/>
          <w:iCs/>
        </w:rPr>
      </w:pPr>
      <w:r w:rsidRPr="00A73F85">
        <w:rPr>
          <w:i/>
          <w:iCs/>
        </w:rPr>
        <w:t>Let op: Zodra het werkverzoek geaccepteerd wordt door de onderaannemer wordt de objectinformatie opgeslagen bij de onderaannemer. Deze actie is eenmalig. Wijzigingen die nadien plaatsvinden worden niet bijgewerkt bij de andere partij.</w:t>
      </w:r>
    </w:p>
    <w:p w14:paraId="28FC218A" w14:textId="73AEBCE1" w:rsidR="00213B45" w:rsidRDefault="00213B45" w:rsidP="00213B45">
      <w:pPr>
        <w:pStyle w:val="Heading3"/>
      </w:pPr>
      <w:bookmarkStart w:id="370" w:name="_Toc41561796"/>
      <w:bookmarkStart w:id="371" w:name="_Toc64306943"/>
      <w:r>
        <w:t>Uitbesteding stoppen</w:t>
      </w:r>
      <w:bookmarkEnd w:id="370"/>
      <w:bookmarkEnd w:id="371"/>
    </w:p>
    <w:p w14:paraId="1190FC60" w14:textId="69D32AC6" w:rsidR="00213B45" w:rsidRPr="00213B45" w:rsidRDefault="00213B45" w:rsidP="00213B45">
      <w:r>
        <w:t xml:space="preserve">Momenteel kunnen enkel hoofdaannemers een uitbesteding stoppen. Indien u een uitbesteding wilt stoppen dient u bij de juiste contractregelperiode en het juiste object op de knop </w:t>
      </w:r>
      <w:r w:rsidRPr="00213B45">
        <w:rPr>
          <w:b/>
          <w:bCs/>
        </w:rPr>
        <w:t>Uitbesteding intrekken</w:t>
      </w:r>
      <w:r>
        <w:t xml:space="preserve"> te klikken. Op de Hub pagina staat een overzicht van uitbestede contractregels onder het kopje </w:t>
      </w:r>
      <w:r w:rsidRPr="00213B45">
        <w:rPr>
          <w:b/>
          <w:bCs/>
        </w:rPr>
        <w:t>Uitbestede opdrachten</w:t>
      </w:r>
      <w:r>
        <w:t>.</w:t>
      </w:r>
    </w:p>
    <w:p w14:paraId="3DC62C6D" w14:textId="3BDC1AF8" w:rsidR="00213B45" w:rsidRDefault="00213B45" w:rsidP="00213B45">
      <w:pPr>
        <w:pStyle w:val="Heading3"/>
      </w:pPr>
      <w:bookmarkStart w:id="372" w:name="_Toc41561797"/>
      <w:bookmarkStart w:id="373" w:name="_Toc64306944"/>
      <w:r>
        <w:t>Rapportages ontvangen</w:t>
      </w:r>
      <w:bookmarkEnd w:id="372"/>
      <w:bookmarkEnd w:id="373"/>
    </w:p>
    <w:p w14:paraId="4B8E5D7D" w14:textId="4529B640" w:rsidR="00213B45" w:rsidRDefault="00213B45" w:rsidP="00213B45">
      <w:r>
        <w:t xml:space="preserve">Rapportages van de onderaannemer ontvangt u net als uw eigen rapportages in het </w:t>
      </w:r>
      <w:r w:rsidRPr="00213B45">
        <w:rPr>
          <w:b/>
          <w:bCs/>
        </w:rPr>
        <w:t>Taakcontrole scherm</w:t>
      </w:r>
      <w:r>
        <w:t xml:space="preserve"> (zie Hoofdstuk </w:t>
      </w:r>
      <w:r>
        <w:fldChar w:fldCharType="begin"/>
      </w:r>
      <w:r>
        <w:instrText xml:space="preserve"> REF _Ref415492209 \r \h </w:instrText>
      </w:r>
      <w:r>
        <w:fldChar w:fldCharType="separate"/>
      </w:r>
      <w:r w:rsidR="00772168">
        <w:t>14</w:t>
      </w:r>
      <w:r>
        <w:fldChar w:fldCharType="end"/>
      </w:r>
      <w:r>
        <w:t xml:space="preserve">). Afhankelijk van de instellingen bij de onderaannemer gebeurt dit direct na afronding van het alarm of na operationele controle. </w:t>
      </w:r>
    </w:p>
    <w:p w14:paraId="060366E0" w14:textId="6735ACE2" w:rsidR="00213B45" w:rsidRDefault="00213B45" w:rsidP="00213B45">
      <w:pPr>
        <w:pStyle w:val="Heading2"/>
      </w:pPr>
      <w:bookmarkStart w:id="374" w:name="_Toc41561798"/>
      <w:bookmarkStart w:id="375" w:name="_Toc64306945"/>
      <w:r>
        <w:t>Stappen onderaannemer</w:t>
      </w:r>
      <w:bookmarkEnd w:id="374"/>
      <w:bookmarkEnd w:id="375"/>
    </w:p>
    <w:p w14:paraId="11364A59" w14:textId="603849AD" w:rsidR="00213B45" w:rsidRDefault="00213B45" w:rsidP="00213B45">
      <w:pPr>
        <w:pStyle w:val="Heading3"/>
      </w:pPr>
      <w:bookmarkStart w:id="376" w:name="_Toc41561799"/>
      <w:bookmarkStart w:id="377" w:name="_Toc64306946"/>
      <w:r>
        <w:t>Koppelen met hoofdaannemer</w:t>
      </w:r>
      <w:bookmarkEnd w:id="376"/>
      <w:bookmarkEnd w:id="377"/>
    </w:p>
    <w:p w14:paraId="4AC4DD6D" w14:textId="5403CF82" w:rsidR="00213B45" w:rsidRDefault="00213B45" w:rsidP="00213B45">
      <w:r>
        <w:t xml:space="preserve">Op de </w:t>
      </w:r>
      <w:r w:rsidRPr="00213B45">
        <w:rPr>
          <w:b/>
          <w:bCs/>
        </w:rPr>
        <w:t>Hub</w:t>
      </w:r>
      <w:r>
        <w:t xml:space="preserve"> pagina komt in het blok </w:t>
      </w:r>
      <w:r w:rsidRPr="00213B45">
        <w:rPr>
          <w:b/>
          <w:bCs/>
        </w:rPr>
        <w:t>Inkomend/actie vereist</w:t>
      </w:r>
      <w:r>
        <w:t xml:space="preserve"> het inkomende koppelverzoek van de hoofdaannemer binnen. </w:t>
      </w:r>
    </w:p>
    <w:p w14:paraId="3B7A0F2F" w14:textId="79720D6D" w:rsidR="00213B45" w:rsidRDefault="00213B45" w:rsidP="00213B45">
      <w:r>
        <w:t>Klik op het betreffende inkomende koppelverzoek om te reageren.</w:t>
      </w:r>
      <w:r w:rsidR="0085638D">
        <w:t xml:space="preserve"> U komt dan in het scherm van </w:t>
      </w:r>
      <w:r w:rsidR="0085638D">
        <w:fldChar w:fldCharType="begin"/>
      </w:r>
      <w:r w:rsidR="0085638D">
        <w:instrText xml:space="preserve"> REF _Ref39661206 \h </w:instrText>
      </w:r>
      <w:r w:rsidR="0085638D">
        <w:fldChar w:fldCharType="separate"/>
      </w:r>
      <w:r w:rsidR="00772168">
        <w:t>Figuur 11</w:t>
      </w:r>
      <w:r w:rsidR="00772168">
        <w:noBreakHyphen/>
        <w:t>5</w:t>
      </w:r>
      <w:r w:rsidR="0085638D">
        <w:fldChar w:fldCharType="end"/>
      </w:r>
    </w:p>
    <w:p w14:paraId="19C57813" w14:textId="77777777" w:rsidR="0085638D" w:rsidRDefault="0085638D" w:rsidP="0085638D">
      <w:pPr>
        <w:keepNext/>
      </w:pPr>
      <w:r>
        <w:lastRenderedPageBreak/>
        <w:drawing>
          <wp:inline distT="0" distB="0" distL="0" distR="0" wp14:anchorId="48D41B67" wp14:editId="48207E56">
            <wp:extent cx="6049010" cy="1724660"/>
            <wp:effectExtent l="0" t="0" r="889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49010" cy="1724660"/>
                    </a:xfrm>
                    <a:prstGeom prst="rect">
                      <a:avLst/>
                    </a:prstGeom>
                  </pic:spPr>
                </pic:pic>
              </a:graphicData>
            </a:graphic>
          </wp:inline>
        </w:drawing>
      </w:r>
    </w:p>
    <w:p w14:paraId="1A19FF7B" w14:textId="57C87A1A" w:rsidR="0085638D" w:rsidRDefault="0085638D" w:rsidP="0085638D">
      <w:pPr>
        <w:pStyle w:val="Caption"/>
      </w:pPr>
      <w:bookmarkStart w:id="378" w:name="_Ref39661206"/>
      <w:r>
        <w:t xml:space="preserve">Figuur </w:t>
      </w:r>
      <w:r w:rsidR="004C7FFA">
        <w:fldChar w:fldCharType="begin"/>
      </w:r>
      <w:r w:rsidR="004C7FFA">
        <w:instrText xml:space="preserve"> STYLEREF 1 \s </w:instrText>
      </w:r>
      <w:r w:rsidR="004C7FFA">
        <w:fldChar w:fldCharType="separate"/>
      </w:r>
      <w:r w:rsidR="00772168">
        <w:t>11</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bookmarkEnd w:id="378"/>
      <w:r>
        <w:t>: Koppelverzoek accepteren</w:t>
      </w:r>
    </w:p>
    <w:p w14:paraId="54A54F38" w14:textId="35A34BBD" w:rsidR="00213B45" w:rsidRDefault="0085638D" w:rsidP="0085638D">
      <w:r>
        <w:t>Een hoofdaannemer wordt in SequriX ook gezien als een klant van de onderaanemer. Bij</w:t>
      </w:r>
      <w:r w:rsidR="00213B45">
        <w:t xml:space="preserve"> het accepteren van een koppelverzoek dient u daarom een bestaande klant te selecteren of een nieuwe klant aan te maken.</w:t>
      </w:r>
    </w:p>
    <w:p w14:paraId="0CFD5E11" w14:textId="77777777" w:rsidR="0085638D" w:rsidRDefault="0085638D" w:rsidP="0085638D">
      <w:r>
        <w:t>Ook moet er een contract worden aangemaakt voor de werkzaamheden. Als u al een contract hebt met deze hoofdaannemer, dan kunt u het bestaande contract met deze hoofdaannemer selecteren.</w:t>
      </w:r>
    </w:p>
    <w:p w14:paraId="64DD0CAE" w14:textId="442372B6" w:rsidR="00213B45" w:rsidRDefault="0085638D" w:rsidP="0085638D">
      <w:r>
        <w:t>Tot slot moet u aangeven</w:t>
      </w:r>
      <w:r w:rsidR="00213B45">
        <w:t xml:space="preserve"> wanneer taakresultaten naar de hoofdaannemer gestuurd dienen te worden. U kunt hierbij kiezen uit </w:t>
      </w:r>
      <w:r w:rsidR="00213B45" w:rsidRPr="0085638D">
        <w:rPr>
          <w:b/>
          <w:bCs/>
        </w:rPr>
        <w:t>Als taak gereed is</w:t>
      </w:r>
      <w:r w:rsidR="00213B45">
        <w:t xml:space="preserve"> of </w:t>
      </w:r>
      <w:r w:rsidR="00213B45" w:rsidRPr="0085638D">
        <w:rPr>
          <w:b/>
          <w:bCs/>
        </w:rPr>
        <w:t>Als taak operationeel gereed is gemeld</w:t>
      </w:r>
      <w:r w:rsidR="00213B45">
        <w:t>. Kiest u dit laatste, dan kunt u rapportages nog wijzigen alvorens deze zichtbaar zijn bij de hoofdaannemer.</w:t>
      </w:r>
    </w:p>
    <w:p w14:paraId="1EF48EE7" w14:textId="0E016C87" w:rsidR="0085638D" w:rsidRDefault="0085638D" w:rsidP="0085638D">
      <w:r>
        <w:t xml:space="preserve">Klik op </w:t>
      </w:r>
      <w:r w:rsidRPr="0085638D">
        <w:rPr>
          <w:b/>
          <w:bCs/>
        </w:rPr>
        <w:t>Accepteren</w:t>
      </w:r>
      <w:r>
        <w:t xml:space="preserve"> om het koppelverzoek te accepteren.</w:t>
      </w:r>
    </w:p>
    <w:p w14:paraId="19606BA7" w14:textId="77777777" w:rsidR="00213B45" w:rsidRDefault="00213B45" w:rsidP="00213B45">
      <w:pPr>
        <w:pStyle w:val="ListParagraph"/>
        <w:spacing w:line="240" w:lineRule="auto"/>
        <w:ind w:left="720"/>
      </w:pPr>
    </w:p>
    <w:p w14:paraId="6A6F49A9" w14:textId="6B713E08" w:rsidR="00213B45" w:rsidRDefault="00213B45" w:rsidP="00213B45">
      <w:pPr>
        <w:pStyle w:val="Heading3"/>
      </w:pPr>
      <w:bookmarkStart w:id="379" w:name="_Toc41561800"/>
      <w:bookmarkStart w:id="380" w:name="_Toc64306947"/>
      <w:r>
        <w:t>Werk ontvange</w:t>
      </w:r>
      <w:r w:rsidR="0085638D">
        <w:t>n</w:t>
      </w:r>
      <w:bookmarkEnd w:id="379"/>
      <w:bookmarkEnd w:id="380"/>
    </w:p>
    <w:p w14:paraId="739C1BCE" w14:textId="77777777" w:rsidR="00BA50B7" w:rsidRDefault="0085638D" w:rsidP="00BA50B7">
      <w:r>
        <w:t xml:space="preserve">Werkverzoeken van de hoofdaannemer komen binnen in het blok </w:t>
      </w:r>
      <w:r w:rsidRPr="0085638D">
        <w:rPr>
          <w:b/>
          <w:bCs/>
        </w:rPr>
        <w:t>Inkomend/actie vereist</w:t>
      </w:r>
      <w:r>
        <w:t>.</w:t>
      </w:r>
      <w:r w:rsidR="00BA50B7">
        <w:t xml:space="preserve"> </w:t>
      </w:r>
    </w:p>
    <w:p w14:paraId="69436FCD" w14:textId="3858A8E0" w:rsidR="0085638D" w:rsidRDefault="0085638D" w:rsidP="00BA50B7">
      <w:r>
        <w:t>Klik op het betreffende inkomende werkverzoek om te reageren.</w:t>
      </w:r>
      <w:r w:rsidR="00BA50B7">
        <w:t xml:space="preserve"> U krijgt dan het scherm van </w:t>
      </w:r>
      <w:r w:rsidR="00BA50B7">
        <w:fldChar w:fldCharType="begin"/>
      </w:r>
      <w:r w:rsidR="00BA50B7">
        <w:instrText xml:space="preserve"> REF _Ref39661882 \h </w:instrText>
      </w:r>
      <w:r w:rsidR="00BA50B7">
        <w:fldChar w:fldCharType="separate"/>
      </w:r>
      <w:r w:rsidR="00772168">
        <w:t>Figuur 11</w:t>
      </w:r>
      <w:r w:rsidR="00772168">
        <w:noBreakHyphen/>
        <w:t>6</w:t>
      </w:r>
      <w:r w:rsidR="00BA50B7">
        <w:fldChar w:fldCharType="end"/>
      </w:r>
      <w:r w:rsidR="00BA50B7">
        <w:t>.</w:t>
      </w:r>
    </w:p>
    <w:p w14:paraId="5B2502E8" w14:textId="77777777" w:rsidR="0085638D" w:rsidRDefault="0085638D" w:rsidP="00BA50B7">
      <w:r>
        <w:t>Indien u meerdere alarmopvolgingsactiviteiten heeft selecteert u de gewenste alarmopvolgingsactiviteit.</w:t>
      </w:r>
    </w:p>
    <w:p w14:paraId="706E0B7F" w14:textId="38216845" w:rsidR="0085638D" w:rsidRDefault="00BA50B7" w:rsidP="00BA50B7">
      <w:r>
        <w:t xml:space="preserve">Als het object al aanwezig is in uw omgeving, dan kunt het vinkje bij </w:t>
      </w:r>
      <w:r w:rsidRPr="00BA50B7">
        <w:rPr>
          <w:b/>
          <w:bCs/>
        </w:rPr>
        <w:t>Maak een nieuw object aan voor het werkverzoek</w:t>
      </w:r>
      <w:r>
        <w:t xml:space="preserve"> uitzetten en het bestaande object selecteren. Als het object nog niet in uw omgeving aanwezig is, dan hoeft u alleen de objectcode en regio op te geven en zal het object na acceptatie van het werkverzoek automatisch worden aangemaakt.</w:t>
      </w:r>
    </w:p>
    <w:p w14:paraId="48BBF641" w14:textId="51F68758" w:rsidR="0085638D" w:rsidRDefault="0085638D" w:rsidP="00BA50B7">
      <w:r>
        <w:t xml:space="preserve">Indien u tevreden bent met de instellingen en akkoord bent met het aannemen van het werkverzoek klikt u op </w:t>
      </w:r>
      <w:r w:rsidR="00BA50B7" w:rsidRPr="00BA50B7">
        <w:rPr>
          <w:b/>
          <w:bCs/>
          <w:lang w:eastAsia="nl-NL"/>
        </w:rPr>
        <w:t>Accepteren</w:t>
      </w:r>
      <w:r>
        <w:t>.</w:t>
      </w:r>
    </w:p>
    <w:p w14:paraId="1E16298D" w14:textId="77777777" w:rsidR="00BA50B7" w:rsidRDefault="0085638D" w:rsidP="00BA50B7">
      <w:pPr>
        <w:keepNext/>
      </w:pPr>
      <w:r>
        <w:lastRenderedPageBreak/>
        <w:drawing>
          <wp:inline distT="0" distB="0" distL="0" distR="0" wp14:anchorId="0CB07E95" wp14:editId="588D8917">
            <wp:extent cx="6049010" cy="2004695"/>
            <wp:effectExtent l="0" t="0" r="889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49010" cy="2004695"/>
                    </a:xfrm>
                    <a:prstGeom prst="rect">
                      <a:avLst/>
                    </a:prstGeom>
                  </pic:spPr>
                </pic:pic>
              </a:graphicData>
            </a:graphic>
          </wp:inline>
        </w:drawing>
      </w:r>
    </w:p>
    <w:p w14:paraId="666D9408" w14:textId="65DBF036" w:rsidR="00213B45" w:rsidRDefault="00BA50B7" w:rsidP="00BA50B7">
      <w:pPr>
        <w:pStyle w:val="Caption"/>
      </w:pPr>
      <w:bookmarkStart w:id="381" w:name="_Ref39661882"/>
      <w:r>
        <w:t xml:space="preserve">Figuur </w:t>
      </w:r>
      <w:r w:rsidR="004C7FFA">
        <w:fldChar w:fldCharType="begin"/>
      </w:r>
      <w:r w:rsidR="004C7FFA">
        <w:instrText xml:space="preserve"> STYLEREF 1 \s </w:instrText>
      </w:r>
      <w:r w:rsidR="004C7FFA">
        <w:fldChar w:fldCharType="separate"/>
      </w:r>
      <w:r w:rsidR="00772168">
        <w:t>11</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6</w:t>
      </w:r>
      <w:r w:rsidR="004C7FFA">
        <w:fldChar w:fldCharType="end"/>
      </w:r>
      <w:bookmarkEnd w:id="381"/>
      <w:r>
        <w:t>: Werkverzoek accepteren</w:t>
      </w:r>
    </w:p>
    <w:p w14:paraId="5BC87D92" w14:textId="77777777" w:rsidR="00BA50B7" w:rsidRDefault="00BA50B7" w:rsidP="00BA50B7">
      <w:r>
        <w:t xml:space="preserve">Zodra het verzoek geaccepteerd is komt deze bij </w:t>
      </w:r>
      <w:r w:rsidRPr="00BA50B7">
        <w:rPr>
          <w:b/>
          <w:bCs/>
        </w:rPr>
        <w:t>Ontvangen verzoeken/opdrachten</w:t>
      </w:r>
      <w:r w:rsidRPr="00062597">
        <w:t xml:space="preserve"> </w:t>
      </w:r>
      <w:r>
        <w:t xml:space="preserve">te staan. Vanaf dit moment is het object ook bij u als onderaannemer tussen de objecten te vinden en kunt u de </w:t>
      </w:r>
      <w:r w:rsidRPr="006F3CE1">
        <w:t xml:space="preserve">objectgegevens aanvullen/wijzigen. </w:t>
      </w:r>
    </w:p>
    <w:p w14:paraId="4591AD16" w14:textId="470311A3" w:rsidR="00BA50B7" w:rsidRPr="00BA50B7" w:rsidRDefault="00BA50B7" w:rsidP="00BA50B7">
      <w:pPr>
        <w:rPr>
          <w:i/>
          <w:iCs/>
        </w:rPr>
      </w:pPr>
      <w:r w:rsidRPr="00BA50B7">
        <w:rPr>
          <w:i/>
          <w:iCs/>
        </w:rPr>
        <w:t xml:space="preserve">Let op: Deze aanvullingen/wijzigingen zijn NIET zichtbaar voor de hoofdaannemer. </w:t>
      </w:r>
    </w:p>
    <w:p w14:paraId="3F4DDD3B" w14:textId="35861E56" w:rsidR="00BA50B7" w:rsidRDefault="00BA50B7" w:rsidP="00BA50B7">
      <w:r>
        <w:t>Er is nu tevens</w:t>
      </w:r>
      <w:r w:rsidRPr="004C357A">
        <w:t xml:space="preserve"> een contract met de hoofdaannemer als klant te vinden.</w:t>
      </w:r>
    </w:p>
    <w:p w14:paraId="754689FA" w14:textId="5F4E8883" w:rsidR="00BA50B7" w:rsidRDefault="00BA50B7" w:rsidP="00BA50B7">
      <w:pPr>
        <w:pStyle w:val="Heading3"/>
      </w:pPr>
      <w:bookmarkStart w:id="382" w:name="_Toc41561801"/>
      <w:bookmarkStart w:id="383" w:name="_Toc64306948"/>
      <w:r>
        <w:t>Rapporteren</w:t>
      </w:r>
      <w:bookmarkEnd w:id="382"/>
      <w:bookmarkEnd w:id="383"/>
    </w:p>
    <w:p w14:paraId="10A13499" w14:textId="77777777" w:rsidR="00BA50B7" w:rsidRPr="00A65C2E" w:rsidRDefault="00BA50B7" w:rsidP="00BA50B7">
      <w:r>
        <w:t>U kunt alarmen op dezelfde manier opvolgen als uw reguliere alarmen. Indien de hoofdaannemer het object heeft gekoppeld via een PAC koppeling, dan ontvangt u deze alarmen ook digitaal. U kunt deze naderhand ook zelf koppelen met de PAC, als u daar afspraken over maakt met de betreffende PAC.</w:t>
      </w:r>
    </w:p>
    <w:p w14:paraId="62D7ECB8" w14:textId="77777777" w:rsidR="00BA50B7" w:rsidRPr="00BA50B7" w:rsidRDefault="00BA50B7" w:rsidP="00BA50B7"/>
    <w:p w14:paraId="48007C9B" w14:textId="334DD0A4" w:rsidR="005C4E69" w:rsidRDefault="005D36F7" w:rsidP="00912821">
      <w:pPr>
        <w:pStyle w:val="Heading1"/>
      </w:pPr>
      <w:bookmarkStart w:id="384" w:name="_Toc41561802"/>
      <w:bookmarkStart w:id="385" w:name="_Toc64306949"/>
      <w:r>
        <w:lastRenderedPageBreak/>
        <w:t>D</w:t>
      </w:r>
      <w:r w:rsidR="005C4E69">
        <w:t>iensten</w:t>
      </w:r>
      <w:bookmarkEnd w:id="339"/>
      <w:bookmarkEnd w:id="384"/>
      <w:bookmarkEnd w:id="385"/>
    </w:p>
    <w:p w14:paraId="55B91A01" w14:textId="77777777" w:rsidR="00E071BF" w:rsidRDefault="00E071BF" w:rsidP="003F1F0B">
      <w:pPr>
        <w:pStyle w:val="Heading2"/>
      </w:pPr>
      <w:bookmarkStart w:id="386" w:name="_Toc460250647"/>
      <w:bookmarkStart w:id="387" w:name="_Toc41561803"/>
      <w:bookmarkStart w:id="388" w:name="_Toc64306950"/>
      <w:r>
        <w:t>Overzicht van diensten</w:t>
      </w:r>
      <w:bookmarkEnd w:id="386"/>
      <w:bookmarkEnd w:id="387"/>
      <w:bookmarkEnd w:id="388"/>
    </w:p>
    <w:p w14:paraId="39276E15" w14:textId="37925294" w:rsidR="004801B5" w:rsidRDefault="000E190E" w:rsidP="004801B5">
      <w:r>
        <w:t>Het hoofdscherm van het Diensten menu biedt een overzicht van de ingeplande diensten</w:t>
      </w:r>
      <w:r w:rsidR="007927E8">
        <w:t xml:space="preserve"> en dienstrondes</w:t>
      </w:r>
      <w:r w:rsidR="005F2AD4">
        <w:t>. Dit kunnen ingeplande diensten zijn waar nog een surveillant aan moet worden gekoppeld of dit kunnen diensten zijn waar al een surveillant voor staat ingepland.</w:t>
      </w:r>
      <w:r w:rsidR="005F2AD4" w:rsidRPr="0084511A">
        <w:t xml:space="preserve"> </w:t>
      </w:r>
      <w:r w:rsidR="005F2AD4" w:rsidRPr="00535C61">
        <w:t xml:space="preserve">Een dienstronde </w:t>
      </w:r>
      <w:r w:rsidR="00D34031" w:rsidRPr="00535C61">
        <w:t>is vaak een (geplande) werkdag van één surveillant en/of één dienstvoertuig. Een dienst</w:t>
      </w:r>
      <w:r w:rsidR="00D34031">
        <w:t xml:space="preserve"> bestaat</w:t>
      </w:r>
      <w:r w:rsidR="005F2AD4">
        <w:t xml:space="preserve"> verder</w:t>
      </w:r>
      <w:r w:rsidR="00D34031">
        <w:t xml:space="preserve"> uit taken. </w:t>
      </w:r>
      <w:r w:rsidR="005702EE">
        <w:t xml:space="preserve">Taken zijn vaak gerelateerd aan de </w:t>
      </w:r>
      <w:r w:rsidR="00D34031">
        <w:t xml:space="preserve">objecten die bezocht moeten worden en waar een bepaald type activiteit (interne ronde, sluitronde etc.) moet worden uitgevoerd. Meer over het </w:t>
      </w:r>
      <w:r w:rsidR="003F6DBC">
        <w:t xml:space="preserve">genereren </w:t>
      </w:r>
      <w:r w:rsidR="00D34031">
        <w:t>van taken word</w:t>
      </w:r>
      <w:r w:rsidR="003F6DBC">
        <w:t>t</w:t>
      </w:r>
      <w:r w:rsidR="00D34031">
        <w:t xml:space="preserve"> uitgelegd in </w:t>
      </w:r>
      <w:r w:rsidR="0039325C">
        <w:t>§</w:t>
      </w:r>
      <w:r w:rsidR="00920823">
        <w:t xml:space="preserve"> </w:t>
      </w:r>
      <w:r w:rsidR="00920823">
        <w:fldChar w:fldCharType="begin"/>
      </w:r>
      <w:r w:rsidR="00920823">
        <w:instrText xml:space="preserve"> REF _Ref411339077 \r \h </w:instrText>
      </w:r>
      <w:r w:rsidR="00920823">
        <w:fldChar w:fldCharType="separate"/>
      </w:r>
      <w:r w:rsidR="00772168">
        <w:t>10.5</w:t>
      </w:r>
      <w:r w:rsidR="00920823">
        <w:fldChar w:fldCharType="end"/>
      </w:r>
      <w:r w:rsidR="00920823">
        <w:t xml:space="preserve"> </w:t>
      </w:r>
      <w:r w:rsidR="005F2AD4">
        <w:t>bij het menu</w:t>
      </w:r>
      <w:r w:rsidR="00920823">
        <w:t xml:space="preserve"> </w:t>
      </w:r>
      <w:r w:rsidR="00920823" w:rsidRPr="00920823">
        <w:rPr>
          <w:rStyle w:val="Bold"/>
        </w:rPr>
        <w:t>Contracten</w:t>
      </w:r>
      <w:r w:rsidR="001B6365">
        <w:t xml:space="preserve">. </w:t>
      </w:r>
      <w:r w:rsidR="00920823">
        <w:t xml:space="preserve">Het menu </w:t>
      </w:r>
      <w:r w:rsidR="004801B5" w:rsidRPr="00920823">
        <w:rPr>
          <w:rStyle w:val="Bold"/>
        </w:rPr>
        <w:t>Diensten</w:t>
      </w:r>
      <w:r w:rsidR="004801B5">
        <w:t xml:space="preserve"> bevat de volgende opties:</w:t>
      </w:r>
    </w:p>
    <w:p w14:paraId="38B6EDAD" w14:textId="77777777" w:rsidR="004801B5" w:rsidRPr="00762DDB" w:rsidRDefault="004801B5" w:rsidP="00762DDB">
      <w:pPr>
        <w:pStyle w:val="Opsomming1"/>
      </w:pPr>
      <w:r w:rsidRPr="00762DDB">
        <w:t>Diensten toevoegen</w:t>
      </w:r>
      <w:r w:rsidRPr="00762DDB">
        <w:br/>
        <w:t>Hiermee voegt u nieuwe diensten toe.</w:t>
      </w:r>
    </w:p>
    <w:p w14:paraId="5CC8DBB7" w14:textId="77777777" w:rsidR="004801B5" w:rsidRPr="00762DDB" w:rsidRDefault="004801B5" w:rsidP="00762DDB">
      <w:pPr>
        <w:pStyle w:val="Opsomming1"/>
      </w:pPr>
      <w:r w:rsidRPr="00762DDB">
        <w:t>Diensten zoeken</w:t>
      </w:r>
      <w:r w:rsidR="009D7B95" w:rsidRPr="00762DDB">
        <w:t xml:space="preserve"> en bewerken</w:t>
      </w:r>
      <w:r w:rsidR="00CC2441" w:rsidRPr="00762DDB">
        <w:br/>
      </w:r>
      <w:r w:rsidRPr="00762DDB">
        <w:t>Hiermee kunt u bestaande diensten zoeken en indien nodig diensten wijzigen of ze toekennen aan een andere surveillant.</w:t>
      </w:r>
    </w:p>
    <w:p w14:paraId="20A1DB77" w14:textId="77777777" w:rsidR="00CC2441" w:rsidRPr="00762DDB" w:rsidRDefault="00CC2441" w:rsidP="00762DDB">
      <w:pPr>
        <w:pStyle w:val="Opsomming1"/>
      </w:pPr>
      <w:r w:rsidRPr="00762DDB">
        <w:t>Dienst</w:t>
      </w:r>
      <w:r w:rsidR="00390D88" w:rsidRPr="00762DDB">
        <w:t>en</w:t>
      </w:r>
      <w:r w:rsidRPr="00762DDB">
        <w:t xml:space="preserve"> kopiëren</w:t>
      </w:r>
    </w:p>
    <w:p w14:paraId="7C6D31DA" w14:textId="77777777" w:rsidR="00CC2441" w:rsidRPr="00762DDB" w:rsidRDefault="00CC2441" w:rsidP="00762DDB">
      <w:pPr>
        <w:pStyle w:val="Opsomming1"/>
      </w:pPr>
      <w:r w:rsidRPr="00762DDB">
        <w:t>Diensten verwijderen</w:t>
      </w:r>
    </w:p>
    <w:p w14:paraId="3708D253" w14:textId="1B39B949" w:rsidR="00835CE1" w:rsidRPr="00762DDB" w:rsidRDefault="00835CE1" w:rsidP="00762DDB">
      <w:pPr>
        <w:pStyle w:val="Opsomming1"/>
      </w:pPr>
      <w:r w:rsidRPr="00762DDB">
        <w:t>Geplande diensten e-mailen naar medewerkers</w:t>
      </w:r>
    </w:p>
    <w:p w14:paraId="041E7F4C" w14:textId="77777777" w:rsidR="00EE72B4" w:rsidRPr="00CC2441" w:rsidRDefault="00EE72B4" w:rsidP="00870318"/>
    <w:p w14:paraId="210626E8" w14:textId="77777777" w:rsidR="00377E98" w:rsidRDefault="005838FB" w:rsidP="00377E98">
      <w:pPr>
        <w:keepNext/>
      </w:pPr>
      <w:r>
        <w:rPr>
          <w:lang w:eastAsia="nl-NL"/>
        </w:rPr>
        <w:drawing>
          <wp:inline distT="0" distB="0" distL="0" distR="0" wp14:anchorId="7684BF72" wp14:editId="3D127064">
            <wp:extent cx="6049010" cy="2220931"/>
            <wp:effectExtent l="0" t="0" r="0" b="825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diensten menu.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049010" cy="2220931"/>
                    </a:xfrm>
                    <a:prstGeom prst="rect">
                      <a:avLst/>
                    </a:prstGeom>
                  </pic:spPr>
                </pic:pic>
              </a:graphicData>
            </a:graphic>
          </wp:inline>
        </w:drawing>
      </w:r>
    </w:p>
    <w:p w14:paraId="040F50C7" w14:textId="61C8CB5E" w:rsidR="000B6C7F" w:rsidRDefault="00377E98" w:rsidP="003B02B2">
      <w:pPr>
        <w:pStyle w:val="Caption"/>
      </w:pPr>
      <w:bookmarkStart w:id="389" w:name="_Ref486862699"/>
      <w:bookmarkStart w:id="390" w:name="_Ref486862695"/>
      <w:r>
        <w:t xml:space="preserve">Figuur </w:t>
      </w:r>
      <w:r w:rsidR="004C7FFA">
        <w:fldChar w:fldCharType="begin"/>
      </w:r>
      <w:r w:rsidR="004C7FFA">
        <w:instrText xml:space="preserve"> STYLEREF 1 \s </w:instrText>
      </w:r>
      <w:r w:rsidR="004C7FFA">
        <w:fldChar w:fldCharType="separate"/>
      </w:r>
      <w:r w:rsidR="00772168">
        <w:t>12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bookmarkEnd w:id="389"/>
      <w:r>
        <w:t>: Diensten menu</w:t>
      </w:r>
      <w:bookmarkEnd w:id="390"/>
    </w:p>
    <w:p w14:paraId="5A9A8223" w14:textId="6B99BDE8" w:rsidR="007F5848" w:rsidRPr="00D00052" w:rsidRDefault="00FE2E09" w:rsidP="003F1F0B">
      <w:pPr>
        <w:pStyle w:val="Heading2"/>
      </w:pPr>
      <w:bookmarkStart w:id="391" w:name="_Ref411333753"/>
      <w:bookmarkStart w:id="392" w:name="_Toc460250648"/>
      <w:bookmarkStart w:id="393" w:name="_Toc41561804"/>
      <w:bookmarkStart w:id="394" w:name="_Toc64306951"/>
      <w:r>
        <w:t>N</w:t>
      </w:r>
      <w:r w:rsidR="007F5848" w:rsidRPr="00D00052">
        <w:t xml:space="preserve">ieuwe dienst </w:t>
      </w:r>
      <w:r w:rsidR="007F5848" w:rsidRPr="00E3255F">
        <w:t>toevoegen</w:t>
      </w:r>
      <w:bookmarkEnd w:id="391"/>
      <w:r w:rsidR="00AA31CF">
        <w:t xml:space="preserve"> </w:t>
      </w:r>
      <w:r w:rsidR="00AA31CF">
        <w:rPr>
          <w:noProof/>
          <w:lang w:eastAsia="nl-NL"/>
        </w:rPr>
        <w:drawing>
          <wp:inline distT="0" distB="0" distL="0" distR="0" wp14:anchorId="79F79364" wp14:editId="0611C74A">
            <wp:extent cx="241539" cy="241539"/>
            <wp:effectExtent l="0" t="0" r="6350" b="6350"/>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bookmarkEnd w:id="392"/>
      <w:bookmarkEnd w:id="393"/>
      <w:bookmarkEnd w:id="394"/>
    </w:p>
    <w:p w14:paraId="747F5A1E" w14:textId="45E45337" w:rsidR="00390D88" w:rsidRDefault="007F5848" w:rsidP="00AA03C9">
      <w:pPr>
        <w:rPr>
          <w:rStyle w:val="Bold"/>
          <w:b w:val="0"/>
        </w:rPr>
      </w:pPr>
      <w:r>
        <w:t xml:space="preserve">Om een nieuwe dienst toe te voegen, klikt u op de knop </w:t>
      </w:r>
      <w:r>
        <w:rPr>
          <w:rStyle w:val="Bold"/>
        </w:rPr>
        <w:t>Dienst toevoegen</w:t>
      </w:r>
      <w:r>
        <w:rPr>
          <w:rStyle w:val="Bold"/>
          <w:b w:val="0"/>
        </w:rPr>
        <w:t>. Vervolgens wordt het venster getoond waarin de dienstgegevens kunnen worden vastgelegd. (Zie</w:t>
      </w:r>
      <w:r w:rsidR="001C6AC6">
        <w:rPr>
          <w:rStyle w:val="Bold"/>
          <w:b w:val="0"/>
        </w:rPr>
        <w:t xml:space="preserve"> </w:t>
      </w:r>
      <w:r w:rsidR="00DE2881">
        <w:rPr>
          <w:rStyle w:val="Bold"/>
          <w:b w:val="0"/>
        </w:rPr>
        <w:fldChar w:fldCharType="begin"/>
      </w:r>
      <w:r w:rsidR="00DE2881">
        <w:rPr>
          <w:rStyle w:val="Bold"/>
          <w:b w:val="0"/>
        </w:rPr>
        <w:instrText xml:space="preserve"> REF _Ref459633215 \h </w:instrText>
      </w:r>
      <w:r w:rsidR="00DE2881">
        <w:rPr>
          <w:rStyle w:val="Bold"/>
          <w:b w:val="0"/>
        </w:rPr>
      </w:r>
      <w:r w:rsidR="00DE2881">
        <w:rPr>
          <w:rStyle w:val="Bold"/>
          <w:b w:val="0"/>
        </w:rPr>
        <w:fldChar w:fldCharType="separate"/>
      </w:r>
      <w:r w:rsidR="00772168">
        <w:t>Figuur 12</w:t>
      </w:r>
      <w:r w:rsidR="00772168">
        <w:noBreakHyphen/>
        <w:t>2</w:t>
      </w:r>
      <w:r w:rsidR="00DE2881">
        <w:rPr>
          <w:rStyle w:val="Bold"/>
          <w:b w:val="0"/>
        </w:rPr>
        <w:fldChar w:fldCharType="end"/>
      </w:r>
      <w:r w:rsidR="00390D88">
        <w:rPr>
          <w:rStyle w:val="Bold"/>
          <w:b w:val="0"/>
        </w:rPr>
        <w:t>)</w:t>
      </w:r>
    </w:p>
    <w:p w14:paraId="54B13632" w14:textId="77777777" w:rsidR="00390D88" w:rsidRDefault="00390D88" w:rsidP="00AA03C9">
      <w:pPr>
        <w:rPr>
          <w:rStyle w:val="Bold"/>
          <w:b w:val="0"/>
        </w:rPr>
      </w:pPr>
    </w:p>
    <w:p w14:paraId="2D78FB66" w14:textId="77777777" w:rsidR="00AA03C9" w:rsidRDefault="00AA03C9" w:rsidP="00AA03C9">
      <w:r w:rsidRPr="00A22816">
        <w:t xml:space="preserve">*De velden met een </w:t>
      </w:r>
      <w:r w:rsidR="00A74797">
        <w:rPr>
          <w:lang w:eastAsia="nl-NL"/>
        </w:rPr>
        <w:drawing>
          <wp:inline distT="0" distB="0" distL="0" distR="0" wp14:anchorId="50D16A6E" wp14:editId="73170EB0">
            <wp:extent cx="112395" cy="112395"/>
            <wp:effectExtent l="0" t="0" r="1905" b="1905"/>
            <wp:docPr id="84"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2395" cy="112395"/>
                    </a:xfrm>
                    <a:prstGeom prst="rect">
                      <a:avLst/>
                    </a:prstGeom>
                    <a:noFill/>
                    <a:ln>
                      <a:noFill/>
                    </a:ln>
                  </pic:spPr>
                </pic:pic>
              </a:graphicData>
            </a:graphic>
          </wp:inline>
        </w:drawing>
      </w:r>
      <w:r w:rsidRPr="00A22816">
        <w:t xml:space="preserve"> teken, zijn verplichte velden</w:t>
      </w:r>
      <w:r>
        <w:t>.</w:t>
      </w:r>
    </w:p>
    <w:p w14:paraId="15514CBA" w14:textId="77777777" w:rsidR="00AA03C9" w:rsidRDefault="00AA03C9" w:rsidP="00AA03C9">
      <w:pPr>
        <w:rPr>
          <w:rStyle w:val="Bold"/>
          <w:b w:val="0"/>
        </w:rPr>
      </w:pPr>
    </w:p>
    <w:p w14:paraId="6AF938C9" w14:textId="77777777" w:rsidR="00DE2881" w:rsidRDefault="00A74797" w:rsidP="00DE2881">
      <w:pPr>
        <w:keepNext/>
      </w:pPr>
      <w:r>
        <w:rPr>
          <w:lang w:eastAsia="nl-NL"/>
        </w:rPr>
        <w:lastRenderedPageBreak/>
        <w:drawing>
          <wp:inline distT="0" distB="0" distL="0" distR="0" wp14:anchorId="75B23E8C" wp14:editId="727B65B6">
            <wp:extent cx="5191525" cy="1649318"/>
            <wp:effectExtent l="19050" t="19050" r="9525" b="27305"/>
            <wp:docPr id="85"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1"/>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191525" cy="1649318"/>
                    </a:xfrm>
                    <a:prstGeom prst="rect">
                      <a:avLst/>
                    </a:prstGeom>
                    <a:noFill/>
                    <a:ln w="9525" cmpd="sng">
                      <a:solidFill>
                        <a:srgbClr val="BFBFBF"/>
                      </a:solidFill>
                      <a:miter lim="800000"/>
                      <a:headEnd/>
                      <a:tailEnd/>
                    </a:ln>
                    <a:effectLst/>
                  </pic:spPr>
                </pic:pic>
              </a:graphicData>
            </a:graphic>
          </wp:inline>
        </w:drawing>
      </w:r>
    </w:p>
    <w:p w14:paraId="76046037" w14:textId="09AB83B5" w:rsidR="00AA03C9" w:rsidRPr="00F04FF0" w:rsidRDefault="00DE2881" w:rsidP="003B02B2">
      <w:pPr>
        <w:pStyle w:val="Caption"/>
      </w:pPr>
      <w:bookmarkStart w:id="395" w:name="_Ref459633215"/>
      <w:r>
        <w:t xml:space="preserve">Figuur </w:t>
      </w:r>
      <w:r w:rsidR="004C7FFA">
        <w:fldChar w:fldCharType="begin"/>
      </w:r>
      <w:r w:rsidR="004C7FFA">
        <w:instrText xml:space="preserve"> STYLEREF 1 \s </w:instrText>
      </w:r>
      <w:r w:rsidR="004C7FFA">
        <w:fldChar w:fldCharType="separate"/>
      </w:r>
      <w:r w:rsidR="00772168">
        <w:t>12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bookmarkEnd w:id="395"/>
      <w:r>
        <w:t>: Dienst toevoegen</w:t>
      </w:r>
    </w:p>
    <w:p w14:paraId="20EC1F16" w14:textId="77777777" w:rsidR="00B1299E" w:rsidRPr="00807F68" w:rsidRDefault="00D34031" w:rsidP="00807F68">
      <w:pPr>
        <w:pStyle w:val="Opsomming1"/>
        <w:rPr>
          <w:rStyle w:val="Bold"/>
          <w:b w:val="0"/>
        </w:rPr>
      </w:pPr>
      <w:r w:rsidRPr="00807F68">
        <w:rPr>
          <w:rStyle w:val="Bold"/>
          <w:bCs/>
        </w:rPr>
        <w:t>Naam</w:t>
      </w:r>
      <w:r w:rsidR="00AA03C9" w:rsidRPr="00807F68">
        <w:rPr>
          <w:rStyle w:val="Bold"/>
          <w:bCs/>
        </w:rPr>
        <w:t xml:space="preserve"> </w:t>
      </w:r>
      <w:r w:rsidR="00A74797" w:rsidRPr="00807F68">
        <w:rPr>
          <w:bCs/>
        </w:rPr>
        <w:drawing>
          <wp:inline distT="0" distB="0" distL="0" distR="0" wp14:anchorId="419094F2" wp14:editId="22E26DEB">
            <wp:extent cx="155575" cy="155575"/>
            <wp:effectExtent l="0" t="0" r="0" b="0"/>
            <wp:docPr id="86"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07F68">
        <w:rPr>
          <w:rStyle w:val="Bold"/>
          <w:b w:val="0"/>
        </w:rPr>
        <w:t xml:space="preserve">: </w:t>
      </w:r>
      <w:r w:rsidR="00606286" w:rsidRPr="00807F68">
        <w:rPr>
          <w:rStyle w:val="Bold"/>
          <w:b w:val="0"/>
        </w:rPr>
        <w:t>U geeft de dienst een logisch</w:t>
      </w:r>
      <w:r w:rsidR="00390D88" w:rsidRPr="00807F68">
        <w:rPr>
          <w:rStyle w:val="Bold"/>
          <w:b w:val="0"/>
        </w:rPr>
        <w:t>e</w:t>
      </w:r>
      <w:r w:rsidR="00606286" w:rsidRPr="00807F68">
        <w:rPr>
          <w:rStyle w:val="Bold"/>
          <w:b w:val="0"/>
        </w:rPr>
        <w:t xml:space="preserve">, voor uw organisatie, herkenbare naam. </w:t>
      </w:r>
    </w:p>
    <w:p w14:paraId="1D714146" w14:textId="23C2D2DE" w:rsidR="00B1299E" w:rsidRPr="00807F68" w:rsidRDefault="00B1299E" w:rsidP="00807F68">
      <w:pPr>
        <w:pStyle w:val="Opsomming1"/>
        <w:rPr>
          <w:rStyle w:val="Bold"/>
          <w:b w:val="0"/>
        </w:rPr>
      </w:pPr>
      <w:r w:rsidRPr="00807F68">
        <w:rPr>
          <w:rStyle w:val="Bold"/>
          <w:bCs/>
        </w:rPr>
        <w:t>Start/Eind datum</w:t>
      </w:r>
      <w:r w:rsidR="00AA03C9" w:rsidRPr="00807F68">
        <w:rPr>
          <w:rStyle w:val="Bold"/>
          <w:bCs/>
        </w:rPr>
        <w:t xml:space="preserve"> </w:t>
      </w:r>
      <w:r w:rsidR="00A74797" w:rsidRPr="00807F68">
        <w:drawing>
          <wp:inline distT="0" distB="0" distL="0" distR="0" wp14:anchorId="69CF9E04" wp14:editId="639F8438">
            <wp:extent cx="155575" cy="155575"/>
            <wp:effectExtent l="0" t="0" r="0" b="0"/>
            <wp:docPr id="87"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07F68">
        <w:rPr>
          <w:rStyle w:val="Bold"/>
          <w:b w:val="0"/>
        </w:rPr>
        <w:t xml:space="preserve">: </w:t>
      </w:r>
      <w:r w:rsidR="00606286" w:rsidRPr="00807F68">
        <w:rPr>
          <w:rStyle w:val="Bold"/>
          <w:b w:val="0"/>
        </w:rPr>
        <w:t xml:space="preserve">Geeft aan voor welke dag/dagen van de week de dienst geldt met een daarbij behorende </w:t>
      </w:r>
      <w:r w:rsidR="007A4536" w:rsidRPr="00807F68">
        <w:rPr>
          <w:rStyle w:val="Bold"/>
          <w:b w:val="0"/>
        </w:rPr>
        <w:t xml:space="preserve">start-, </w:t>
      </w:r>
      <w:r w:rsidR="00606286" w:rsidRPr="00807F68">
        <w:rPr>
          <w:rStyle w:val="Bold"/>
          <w:b w:val="0"/>
        </w:rPr>
        <w:t xml:space="preserve">en eindtijd. </w:t>
      </w:r>
    </w:p>
    <w:p w14:paraId="0420669E" w14:textId="1FA399D4" w:rsidR="008C529C" w:rsidRPr="00807F68" w:rsidRDefault="008C529C" w:rsidP="00807F68">
      <w:pPr>
        <w:pStyle w:val="Opsomming1"/>
        <w:rPr>
          <w:rStyle w:val="Bold"/>
          <w:b w:val="0"/>
        </w:rPr>
      </w:pPr>
      <w:r w:rsidRPr="00807F68">
        <w:rPr>
          <w:rStyle w:val="Bold"/>
          <w:bCs/>
        </w:rPr>
        <w:t xml:space="preserve">Diensttype </w:t>
      </w:r>
      <w:r w:rsidRPr="00807F68">
        <w:drawing>
          <wp:inline distT="0" distB="0" distL="0" distR="0" wp14:anchorId="21CD88C1" wp14:editId="650418F8">
            <wp:extent cx="155575" cy="155575"/>
            <wp:effectExtent l="0" t="0" r="0" b="0"/>
            <wp:docPr id="89"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07F68">
        <w:rPr>
          <w:rStyle w:val="Bold"/>
          <w:b w:val="0"/>
        </w:rPr>
        <w:t xml:space="preserve">: Het diensttype is een keuzemenu waarvan de items worden gedefinieerd in het menu Beheer </w:t>
      </w:r>
      <w:r w:rsidRPr="00807F68">
        <w:rPr>
          <w:rStyle w:val="Bold"/>
          <w:rFonts w:ascii="Arial" w:hAnsi="Arial" w:cs="Arial"/>
          <w:b w:val="0"/>
        </w:rPr>
        <w:t>→</w:t>
      </w:r>
      <w:r w:rsidRPr="00807F68">
        <w:rPr>
          <w:rStyle w:val="Bold"/>
          <w:b w:val="0"/>
        </w:rPr>
        <w:t xml:space="preserve"> Proces. </w:t>
      </w:r>
    </w:p>
    <w:p w14:paraId="1CE1C956" w14:textId="21EB2170" w:rsidR="00B1299E" w:rsidRPr="00807F68" w:rsidRDefault="00B1299E" w:rsidP="00807F68">
      <w:pPr>
        <w:pStyle w:val="Opsomming1"/>
        <w:rPr>
          <w:rStyle w:val="Bold"/>
          <w:b w:val="0"/>
        </w:rPr>
      </w:pPr>
      <w:r w:rsidRPr="00807F68">
        <w:rPr>
          <w:rStyle w:val="Bold"/>
          <w:bCs/>
        </w:rPr>
        <w:t>Regio</w:t>
      </w:r>
      <w:r w:rsidR="00AA03C9" w:rsidRPr="00807F68">
        <w:rPr>
          <w:rStyle w:val="Bold"/>
          <w:bCs/>
        </w:rPr>
        <w:t xml:space="preserve"> </w:t>
      </w:r>
      <w:r w:rsidR="00A74797" w:rsidRPr="00807F68">
        <w:rPr>
          <w:bCs/>
        </w:rPr>
        <w:drawing>
          <wp:inline distT="0" distB="0" distL="0" distR="0" wp14:anchorId="2F95974D" wp14:editId="79A04CDB">
            <wp:extent cx="155575" cy="155575"/>
            <wp:effectExtent l="0" t="0" r="0" b="0"/>
            <wp:docPr id="88"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07F68">
        <w:rPr>
          <w:rStyle w:val="Bold"/>
          <w:b w:val="0"/>
        </w:rPr>
        <w:t xml:space="preserve">: </w:t>
      </w:r>
      <w:r w:rsidR="00B27CD2" w:rsidRPr="00807F68">
        <w:rPr>
          <w:rStyle w:val="Bold"/>
          <w:b w:val="0"/>
        </w:rPr>
        <w:t xml:space="preserve">Geef </w:t>
      </w:r>
      <w:r w:rsidR="008C529C" w:rsidRPr="00807F68">
        <w:rPr>
          <w:rStyle w:val="Bold"/>
          <w:b w:val="0"/>
        </w:rPr>
        <w:t xml:space="preserve">aan in welke </w:t>
      </w:r>
      <w:r w:rsidR="00B27CD2" w:rsidRPr="00807F68">
        <w:rPr>
          <w:rStyle w:val="Bold"/>
          <w:b w:val="0"/>
        </w:rPr>
        <w:t>regio de dienst wordt uitgevoerd.</w:t>
      </w:r>
      <w:r w:rsidR="008C529C" w:rsidRPr="00807F68">
        <w:rPr>
          <w:rStyle w:val="Bold"/>
          <w:b w:val="0"/>
        </w:rPr>
        <w:t xml:space="preserve"> Meestal zal een dienst binnen één regio worden uitgevoerd, maar het kan in sommige situaties voorkomen dat een surveillant in meer dan één regio werkzaamheden moet kunnen uitvoeren. In dit geval kunt u meer dan één regio selecteren.</w:t>
      </w:r>
    </w:p>
    <w:p w14:paraId="197444B4" w14:textId="77777777" w:rsidR="00B1299E" w:rsidRPr="00807F68" w:rsidRDefault="00B1299E" w:rsidP="00807F68">
      <w:pPr>
        <w:pStyle w:val="Opsomming1"/>
        <w:rPr>
          <w:rStyle w:val="Bold"/>
          <w:b w:val="0"/>
        </w:rPr>
      </w:pPr>
      <w:r w:rsidRPr="00807F68">
        <w:rPr>
          <w:rStyle w:val="Bold"/>
          <w:bCs/>
        </w:rPr>
        <w:t>Omschrijving</w:t>
      </w:r>
      <w:r w:rsidRPr="00807F68">
        <w:rPr>
          <w:rStyle w:val="Bold"/>
          <w:b w:val="0"/>
        </w:rPr>
        <w:t xml:space="preserve">: </w:t>
      </w:r>
      <w:r w:rsidR="00DE1611" w:rsidRPr="00807F68">
        <w:rPr>
          <w:rStyle w:val="Bold"/>
          <w:b w:val="0"/>
        </w:rPr>
        <w:t>In de omschrijving g</w:t>
      </w:r>
      <w:r w:rsidR="005838FB" w:rsidRPr="00807F68">
        <w:rPr>
          <w:rStyle w:val="Bold"/>
          <w:b w:val="0"/>
        </w:rPr>
        <w:t>eeft u een nadere toelichting over</w:t>
      </w:r>
      <w:r w:rsidR="00DE1611" w:rsidRPr="00807F68">
        <w:rPr>
          <w:rStyle w:val="Bold"/>
          <w:b w:val="0"/>
        </w:rPr>
        <w:t xml:space="preserve"> de dienst</w:t>
      </w:r>
      <w:r w:rsidR="00CC2441" w:rsidRPr="00807F68">
        <w:rPr>
          <w:rStyle w:val="Bold"/>
          <w:b w:val="0"/>
        </w:rPr>
        <w:t xml:space="preserve"> welke verschijnt op de smartphone van de surveillant</w:t>
      </w:r>
      <w:r w:rsidR="00DE1611" w:rsidRPr="00807F68">
        <w:rPr>
          <w:rStyle w:val="Bold"/>
          <w:b w:val="0"/>
        </w:rPr>
        <w:t xml:space="preserve">. </w:t>
      </w:r>
    </w:p>
    <w:p w14:paraId="1C7C64C4" w14:textId="77777777" w:rsidR="00B1299E" w:rsidRPr="00807F68" w:rsidRDefault="00B1299E" w:rsidP="00807F68">
      <w:pPr>
        <w:pStyle w:val="Opsomming1"/>
        <w:rPr>
          <w:rStyle w:val="Bold"/>
          <w:b w:val="0"/>
        </w:rPr>
      </w:pPr>
      <w:r w:rsidRPr="00807F68">
        <w:rPr>
          <w:rStyle w:val="Bold"/>
          <w:bCs/>
        </w:rPr>
        <w:t>Medewerker</w:t>
      </w:r>
      <w:r w:rsidRPr="00807F68">
        <w:rPr>
          <w:rStyle w:val="Bold"/>
          <w:b w:val="0"/>
        </w:rPr>
        <w:t xml:space="preserve">: </w:t>
      </w:r>
      <w:r w:rsidR="00DE1611" w:rsidRPr="00807F68">
        <w:rPr>
          <w:rStyle w:val="Bold"/>
          <w:b w:val="0"/>
        </w:rPr>
        <w:t>Selecteer een medewerker (surveillant) die de dienst uitvoert</w:t>
      </w:r>
      <w:r w:rsidR="005F2AD4" w:rsidRPr="00807F68">
        <w:rPr>
          <w:rStyle w:val="Bold"/>
          <w:b w:val="0"/>
        </w:rPr>
        <w:t>. Een dienst kan op voorhand ook ingepland worden zonder medewerker. Deze wordt dan in een later</w:t>
      </w:r>
      <w:r w:rsidR="00390D88" w:rsidRPr="00807F68">
        <w:rPr>
          <w:rStyle w:val="Bold"/>
          <w:b w:val="0"/>
        </w:rPr>
        <w:t>e</w:t>
      </w:r>
      <w:r w:rsidR="005F2AD4" w:rsidRPr="00807F68">
        <w:rPr>
          <w:rStyle w:val="Bold"/>
          <w:b w:val="0"/>
        </w:rPr>
        <w:t xml:space="preserve"> fase pas toegewezen aan een dienst</w:t>
      </w:r>
    </w:p>
    <w:p w14:paraId="6B326F98" w14:textId="62511C07" w:rsidR="008D240D" w:rsidRPr="00807F68" w:rsidRDefault="00AA03C9" w:rsidP="00807F68">
      <w:pPr>
        <w:pStyle w:val="Opsomming1"/>
        <w:rPr>
          <w:rStyle w:val="Bold"/>
          <w:b w:val="0"/>
        </w:rPr>
      </w:pPr>
      <w:r w:rsidRPr="00807F68">
        <w:rPr>
          <w:rStyle w:val="Bold"/>
          <w:bCs/>
        </w:rPr>
        <w:t>A</w:t>
      </w:r>
      <w:r w:rsidR="00B1299E" w:rsidRPr="00807F68">
        <w:rPr>
          <w:rStyle w:val="Bold"/>
          <w:bCs/>
        </w:rPr>
        <w:t>uto</w:t>
      </w:r>
      <w:r w:rsidR="00B1299E" w:rsidRPr="00807F68">
        <w:rPr>
          <w:rStyle w:val="Bold"/>
          <w:b w:val="0"/>
        </w:rPr>
        <w:t>: Selecteer</w:t>
      </w:r>
      <w:r w:rsidR="00DE1611" w:rsidRPr="00807F68">
        <w:rPr>
          <w:rStyle w:val="Bold"/>
          <w:b w:val="0"/>
        </w:rPr>
        <w:t xml:space="preserve"> eventueel een bijhorende auto. </w:t>
      </w:r>
    </w:p>
    <w:p w14:paraId="5CAD135B" w14:textId="0939952B" w:rsidR="008C529C" w:rsidRPr="00807F68" w:rsidRDefault="008C529C" w:rsidP="00807F68">
      <w:pPr>
        <w:pStyle w:val="Opsomming1"/>
        <w:rPr>
          <w:rStyle w:val="Bold"/>
          <w:b w:val="0"/>
        </w:rPr>
      </w:pPr>
      <w:r w:rsidRPr="00807F68">
        <w:rPr>
          <w:rStyle w:val="Bold"/>
          <w:bCs/>
        </w:rPr>
        <w:t>Kluis/Sleutelbos</w:t>
      </w:r>
      <w:r w:rsidRPr="00807F68">
        <w:rPr>
          <w:rStyle w:val="Bold"/>
          <w:b w:val="0"/>
        </w:rPr>
        <w:t>: Als er voor deze dienst 1 of meer kluizen/sleutelbossen nodig zijn, dan kunt u dat hier instellen. Deze optie verschijnt pas als bekend is in welke regio(‘s) de dienst draait, omdat kluizen/sleutelbossen gekoppeld zijn aan een regio.</w:t>
      </w:r>
    </w:p>
    <w:p w14:paraId="7644C1CC" w14:textId="77777777" w:rsidR="00A07790" w:rsidRDefault="00A07790" w:rsidP="007F5848">
      <w:pPr>
        <w:rPr>
          <w:rStyle w:val="Bold"/>
          <w:b w:val="0"/>
        </w:rPr>
      </w:pPr>
    </w:p>
    <w:p w14:paraId="6B94AB8D" w14:textId="11DD6A54" w:rsidR="007F5848" w:rsidRDefault="001D7521" w:rsidP="007F5848">
      <w:pPr>
        <w:rPr>
          <w:rStyle w:val="Bold"/>
          <w:b w:val="0"/>
        </w:rPr>
      </w:pPr>
      <w:r>
        <w:rPr>
          <w:rStyle w:val="Bold"/>
          <w:b w:val="0"/>
        </w:rPr>
        <w:t>Wanneer alle</w:t>
      </w:r>
      <w:r w:rsidR="007F5848">
        <w:rPr>
          <w:rStyle w:val="Bold"/>
          <w:b w:val="0"/>
        </w:rPr>
        <w:t xml:space="preserve"> gegevens </w:t>
      </w:r>
      <w:r>
        <w:rPr>
          <w:rStyle w:val="Bold"/>
          <w:b w:val="0"/>
        </w:rPr>
        <w:t xml:space="preserve">zijn ingevuld </w:t>
      </w:r>
      <w:r w:rsidR="007F5848">
        <w:rPr>
          <w:rStyle w:val="Bold"/>
          <w:b w:val="0"/>
        </w:rPr>
        <w:t xml:space="preserve">klik </w:t>
      </w:r>
      <w:r>
        <w:rPr>
          <w:rStyle w:val="Bold"/>
          <w:b w:val="0"/>
        </w:rPr>
        <w:t xml:space="preserve">dan </w:t>
      </w:r>
      <w:r w:rsidR="007F5848">
        <w:rPr>
          <w:rStyle w:val="Bold"/>
          <w:b w:val="0"/>
        </w:rPr>
        <w:t xml:space="preserve">vervolgens op </w:t>
      </w:r>
      <w:r w:rsidR="007F5848">
        <w:rPr>
          <w:rStyle w:val="Bold"/>
        </w:rPr>
        <w:t>Opslaan</w:t>
      </w:r>
      <w:r w:rsidR="007F5848">
        <w:rPr>
          <w:rStyle w:val="Bold"/>
          <w:b w:val="0"/>
        </w:rPr>
        <w:t>. Om terug te gaan naar het hoofdmenu klik</w:t>
      </w:r>
      <w:r w:rsidR="00D00052">
        <w:rPr>
          <w:rStyle w:val="Bold"/>
          <w:b w:val="0"/>
        </w:rPr>
        <w:t xml:space="preserve"> </w:t>
      </w:r>
      <w:r w:rsidR="00A74797">
        <w:rPr>
          <w:lang w:eastAsia="nl-NL"/>
        </w:rPr>
        <w:drawing>
          <wp:inline distT="0" distB="0" distL="0" distR="0" wp14:anchorId="5EEB5E29" wp14:editId="4FA4E800">
            <wp:extent cx="120650" cy="120650"/>
            <wp:effectExtent l="0" t="0" r="0" b="0"/>
            <wp:docPr id="90"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6833BC">
        <w:rPr>
          <w:rStyle w:val="Bold"/>
          <w:b w:val="0"/>
        </w:rPr>
        <w:t>.</w:t>
      </w:r>
    </w:p>
    <w:p w14:paraId="10E3B314" w14:textId="2A998DC9" w:rsidR="00C10E08" w:rsidRDefault="00C10E08" w:rsidP="006F6E29">
      <w:pPr>
        <w:pStyle w:val="Heading3"/>
        <w:rPr>
          <w:rStyle w:val="Bold"/>
          <w:b/>
        </w:rPr>
      </w:pPr>
      <w:bookmarkStart w:id="396" w:name="_Toc41561805"/>
      <w:bookmarkStart w:id="397" w:name="_Toc64306952"/>
      <w:r>
        <w:rPr>
          <w:rStyle w:val="Bold"/>
          <w:b/>
        </w:rPr>
        <w:t>Diensten</w:t>
      </w:r>
      <w:r w:rsidR="00AD7AF3">
        <w:rPr>
          <w:rStyle w:val="Bold"/>
          <w:b/>
        </w:rPr>
        <w:t xml:space="preserve"> en</w:t>
      </w:r>
      <w:r>
        <w:rPr>
          <w:rStyle w:val="Bold"/>
          <w:b/>
        </w:rPr>
        <w:t xml:space="preserve"> taken</w:t>
      </w:r>
      <w:bookmarkEnd w:id="396"/>
      <w:bookmarkEnd w:id="397"/>
    </w:p>
    <w:p w14:paraId="2ECF5DBC" w14:textId="36951568" w:rsidR="00C10E08" w:rsidRDefault="00806750" w:rsidP="00C10E08">
      <w:r>
        <w:t xml:space="preserve">Een dienst bevat in veel gevallen één of meerdere </w:t>
      </w:r>
      <w:r w:rsidR="00C10E08">
        <w:t>taken. Bepaalde taken kunnen alleen uitgevoerd worden in de SequriX app, sommige taken kunnen alleen uitgevoerd worden in de Backoffice en andere taken kunnen zowel in de SequriX app als de Backoffice worden uitgevoerd, dit ligt aan het taaktype</w:t>
      </w:r>
      <w:r w:rsidR="00A66486">
        <w:t xml:space="preserve"> (zie ook § </w:t>
      </w:r>
      <w:r w:rsidR="00A66486">
        <w:fldChar w:fldCharType="begin"/>
      </w:r>
      <w:r w:rsidR="00A66486">
        <w:instrText xml:space="preserve"> REF _Ref467505071 \r \h </w:instrText>
      </w:r>
      <w:r w:rsidR="00A66486">
        <w:fldChar w:fldCharType="separate"/>
      </w:r>
      <w:r w:rsidR="00772168">
        <w:t>22.4.6.1</w:t>
      </w:r>
      <w:r w:rsidR="00A66486">
        <w:fldChar w:fldCharType="end"/>
      </w:r>
      <w:r w:rsidR="00A66486">
        <w:t>)</w:t>
      </w:r>
      <w:r w:rsidR="00C10E08">
        <w:t xml:space="preserve"> die gekoppeld is aan de activiteit:</w:t>
      </w:r>
    </w:p>
    <w:p w14:paraId="644BC086" w14:textId="77777777" w:rsidR="00C10E08" w:rsidRDefault="00C10E08" w:rsidP="00BA50B7">
      <w:pPr>
        <w:pStyle w:val="ListParagraph"/>
        <w:numPr>
          <w:ilvl w:val="0"/>
          <w:numId w:val="15"/>
        </w:numPr>
        <w:rPr>
          <w:rStyle w:val="Bold"/>
          <w:b w:val="0"/>
        </w:rPr>
      </w:pPr>
      <w:r>
        <w:rPr>
          <w:rStyle w:val="Bold"/>
        </w:rPr>
        <w:t>Alarm</w:t>
      </w:r>
      <w:r>
        <w:rPr>
          <w:rStyle w:val="Bold"/>
          <w:b w:val="0"/>
        </w:rPr>
        <w:t>: alleen uitvoerbaar in de SequriX app</w:t>
      </w:r>
    </w:p>
    <w:p w14:paraId="4925BC9B" w14:textId="77777777" w:rsidR="00C10E08" w:rsidRDefault="00C10E08" w:rsidP="00BA50B7">
      <w:pPr>
        <w:pStyle w:val="ListParagraph"/>
        <w:numPr>
          <w:ilvl w:val="0"/>
          <w:numId w:val="15"/>
        </w:numPr>
        <w:rPr>
          <w:rStyle w:val="Bold"/>
          <w:b w:val="0"/>
        </w:rPr>
      </w:pPr>
      <w:r>
        <w:rPr>
          <w:rStyle w:val="Bold"/>
        </w:rPr>
        <w:t>Checkpoint installer</w:t>
      </w:r>
      <w:r w:rsidRPr="00D13260">
        <w:rPr>
          <w:rStyle w:val="Bold"/>
          <w:b w:val="0"/>
        </w:rPr>
        <w:t>:</w:t>
      </w:r>
      <w:r>
        <w:rPr>
          <w:rStyle w:val="Bold"/>
          <w:b w:val="0"/>
        </w:rPr>
        <w:t xml:space="preserve"> alleen uitvoerbaar in de SequriX app</w:t>
      </w:r>
    </w:p>
    <w:p w14:paraId="47C15DAD" w14:textId="77777777" w:rsidR="00C10E08" w:rsidRDefault="00C10E08" w:rsidP="00BA50B7">
      <w:pPr>
        <w:pStyle w:val="ListParagraph"/>
        <w:numPr>
          <w:ilvl w:val="0"/>
          <w:numId w:val="15"/>
        </w:numPr>
        <w:rPr>
          <w:rStyle w:val="Bold"/>
          <w:b w:val="0"/>
        </w:rPr>
      </w:pPr>
      <w:r>
        <w:rPr>
          <w:rStyle w:val="Bold"/>
        </w:rPr>
        <w:t>Collectief</w:t>
      </w:r>
      <w:r>
        <w:rPr>
          <w:rStyle w:val="Bold"/>
          <w:b w:val="0"/>
        </w:rPr>
        <w:t>: alleen uitvoerbaar in de SequriX app</w:t>
      </w:r>
    </w:p>
    <w:p w14:paraId="603387BE" w14:textId="77777777" w:rsidR="00C10E08" w:rsidRDefault="00C10E08" w:rsidP="00BA50B7">
      <w:pPr>
        <w:pStyle w:val="ListParagraph"/>
        <w:numPr>
          <w:ilvl w:val="0"/>
          <w:numId w:val="15"/>
        </w:numPr>
      </w:pPr>
      <w:r w:rsidRPr="00D13260">
        <w:rPr>
          <w:rStyle w:val="Bold"/>
        </w:rPr>
        <w:lastRenderedPageBreak/>
        <w:t>Receptie</w:t>
      </w:r>
      <w:r>
        <w:t>: alleen uitvoerbaar in de Backoffice</w:t>
      </w:r>
    </w:p>
    <w:p w14:paraId="33EB7252" w14:textId="645D6C7C" w:rsidR="00C10E08" w:rsidRDefault="00C10E08" w:rsidP="00BA50B7">
      <w:pPr>
        <w:pStyle w:val="ListParagraph"/>
        <w:numPr>
          <w:ilvl w:val="0"/>
          <w:numId w:val="15"/>
        </w:numPr>
      </w:pPr>
      <w:r w:rsidRPr="00D13260">
        <w:rPr>
          <w:rStyle w:val="Bold"/>
        </w:rPr>
        <w:t>Standaard met object</w:t>
      </w:r>
      <w:r>
        <w:t>: uitvoerbaar</w:t>
      </w:r>
      <w:r w:rsidR="00806750">
        <w:t xml:space="preserve"> in zowel de Backoffice als de SequriX app</w:t>
      </w:r>
    </w:p>
    <w:p w14:paraId="6A8D75A6" w14:textId="7C3F9E66" w:rsidR="00C10E08" w:rsidRDefault="00C10E08" w:rsidP="00BA50B7">
      <w:pPr>
        <w:pStyle w:val="ListParagraph"/>
        <w:numPr>
          <w:ilvl w:val="0"/>
          <w:numId w:val="15"/>
        </w:numPr>
      </w:pPr>
      <w:r w:rsidRPr="00D13260">
        <w:rPr>
          <w:rStyle w:val="Bold"/>
        </w:rPr>
        <w:t>Standaard zonder object</w:t>
      </w:r>
      <w:r>
        <w:t>: uitvoerbaar in zowel de Backoffice als de SequriX app</w:t>
      </w:r>
    </w:p>
    <w:p w14:paraId="31E16D83" w14:textId="77777777" w:rsidR="00C10E08" w:rsidRPr="00C10E08" w:rsidRDefault="00C10E08" w:rsidP="00C10E08"/>
    <w:p w14:paraId="41863629" w14:textId="77777777" w:rsidR="00D00052" w:rsidRDefault="00D00052" w:rsidP="003F1F0B">
      <w:pPr>
        <w:pStyle w:val="Heading2"/>
      </w:pPr>
      <w:bookmarkStart w:id="398" w:name="_Toc460250650"/>
      <w:bookmarkStart w:id="399" w:name="_Toc41561806"/>
      <w:bookmarkStart w:id="400" w:name="_Toc64306953"/>
      <w:r>
        <w:t>Een dienst bewerken</w:t>
      </w:r>
      <w:bookmarkEnd w:id="398"/>
      <w:bookmarkEnd w:id="399"/>
      <w:bookmarkEnd w:id="400"/>
    </w:p>
    <w:p w14:paraId="54D89923" w14:textId="77777777" w:rsidR="00390D88" w:rsidRDefault="00EC4AEF" w:rsidP="00D00052">
      <w:pPr>
        <w:rPr>
          <w:rStyle w:val="Bold"/>
          <w:b w:val="0"/>
        </w:rPr>
      </w:pPr>
      <w:r>
        <w:t xml:space="preserve">Om een dienst te wijzigingen zoekt u de betreffende dienst op middels een van de zoekcriteria ‘s . Klik vervolgens op </w:t>
      </w:r>
      <w:r>
        <w:rPr>
          <w:rStyle w:val="Bold"/>
        </w:rPr>
        <w:t>Zoeken</w:t>
      </w:r>
      <w:r>
        <w:rPr>
          <w:rStyle w:val="Bold"/>
          <w:b w:val="0"/>
        </w:rPr>
        <w:t xml:space="preserve">. In een nieuw venster zal een lijst verschijnen met de door u gezochte diensten. </w:t>
      </w:r>
    </w:p>
    <w:p w14:paraId="1477B02E" w14:textId="77777777" w:rsidR="00390D88" w:rsidRDefault="00390D88" w:rsidP="00D00052">
      <w:pPr>
        <w:rPr>
          <w:rStyle w:val="Bold"/>
          <w:b w:val="0"/>
        </w:rPr>
      </w:pPr>
    </w:p>
    <w:p w14:paraId="4EAE8DBB" w14:textId="77777777" w:rsidR="00D00052" w:rsidRDefault="00EC4AEF" w:rsidP="00D00052">
      <w:pPr>
        <w:rPr>
          <w:rStyle w:val="Bold"/>
          <w:b w:val="0"/>
        </w:rPr>
      </w:pPr>
      <w:r w:rsidRPr="00390D88">
        <w:rPr>
          <w:rStyle w:val="Bold"/>
          <w:b w:val="0"/>
          <w:i/>
        </w:rPr>
        <w:t xml:space="preserve">Let op! Alleen geplande diensten kunnen worden gewijzigd. Reeds gestarte of afgeronde diensten kunnen niet meer worden aangepast. </w:t>
      </w:r>
    </w:p>
    <w:p w14:paraId="1980218B" w14:textId="77777777" w:rsidR="00EC4AEF" w:rsidRDefault="00EC4AEF" w:rsidP="00D00052">
      <w:pPr>
        <w:rPr>
          <w:rStyle w:val="Bold"/>
          <w:b w:val="0"/>
        </w:rPr>
      </w:pPr>
    </w:p>
    <w:p w14:paraId="63938678" w14:textId="1F7EC7DF" w:rsidR="00EC4AEF" w:rsidRDefault="00EC4AEF" w:rsidP="00D00052">
      <w:pPr>
        <w:rPr>
          <w:rStyle w:val="Bold"/>
          <w:b w:val="0"/>
        </w:rPr>
      </w:pPr>
      <w:r>
        <w:rPr>
          <w:rStyle w:val="Bold"/>
          <w:b w:val="0"/>
        </w:rPr>
        <w:t>Dubbelklik vervolgens op de dienst die uw wilt wijzigen</w:t>
      </w:r>
      <w:r w:rsidR="003532AF">
        <w:rPr>
          <w:rStyle w:val="Bold"/>
          <w:b w:val="0"/>
        </w:rPr>
        <w:t xml:space="preserve">. In dit venster kunt u de algemene informatie van de dienst bewerken. </w:t>
      </w:r>
      <w:r w:rsidR="000A7AB2">
        <w:rPr>
          <w:rStyle w:val="Bold"/>
          <w:b w:val="0"/>
        </w:rPr>
        <w:t>(Zie</w:t>
      </w:r>
      <w:r w:rsidR="00DE2881">
        <w:rPr>
          <w:rStyle w:val="Bold"/>
          <w:b w:val="0"/>
        </w:rPr>
        <w:t xml:space="preserve"> </w:t>
      </w:r>
      <w:r w:rsidR="00DE2881">
        <w:rPr>
          <w:rStyle w:val="Bold"/>
          <w:b w:val="0"/>
        </w:rPr>
        <w:fldChar w:fldCharType="begin"/>
      </w:r>
      <w:r w:rsidR="00DE2881">
        <w:rPr>
          <w:rStyle w:val="Bold"/>
          <w:b w:val="0"/>
        </w:rPr>
        <w:instrText xml:space="preserve"> REF _Ref459633293 \h </w:instrText>
      </w:r>
      <w:r w:rsidR="00DE2881">
        <w:rPr>
          <w:rStyle w:val="Bold"/>
          <w:b w:val="0"/>
        </w:rPr>
      </w:r>
      <w:r w:rsidR="00DE2881">
        <w:rPr>
          <w:rStyle w:val="Bold"/>
          <w:b w:val="0"/>
        </w:rPr>
        <w:fldChar w:fldCharType="separate"/>
      </w:r>
      <w:r w:rsidR="00772168">
        <w:t>Figuur 12</w:t>
      </w:r>
      <w:r w:rsidR="00772168">
        <w:noBreakHyphen/>
        <w:t>3</w:t>
      </w:r>
      <w:r w:rsidR="00DE2881">
        <w:rPr>
          <w:rStyle w:val="Bold"/>
          <w:b w:val="0"/>
        </w:rPr>
        <w:fldChar w:fldCharType="end"/>
      </w:r>
      <w:r w:rsidR="000A7AB2">
        <w:rPr>
          <w:rStyle w:val="Bold"/>
          <w:b w:val="0"/>
        </w:rPr>
        <w:t xml:space="preserve">). </w:t>
      </w:r>
    </w:p>
    <w:p w14:paraId="2D9A938B" w14:textId="77777777" w:rsidR="000A7AB2" w:rsidRPr="00EC4AEF" w:rsidRDefault="000A7AB2" w:rsidP="00D00052">
      <w:pPr>
        <w:rPr>
          <w:rStyle w:val="Bold"/>
          <w:b w:val="0"/>
        </w:rPr>
      </w:pPr>
    </w:p>
    <w:p w14:paraId="1E1B0F32" w14:textId="77777777" w:rsidR="00EC4AEF" w:rsidRDefault="00A74797" w:rsidP="00EC4AEF">
      <w:pPr>
        <w:keepNext/>
      </w:pPr>
      <w:r>
        <w:rPr>
          <w:lang w:eastAsia="nl-NL"/>
        </w:rPr>
        <w:drawing>
          <wp:inline distT="0" distB="0" distL="0" distR="0" wp14:anchorId="30240FE7" wp14:editId="04653673">
            <wp:extent cx="6047105" cy="1043940"/>
            <wp:effectExtent l="0" t="0" r="0" b="3810"/>
            <wp:docPr id="91"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47105" cy="1043940"/>
                    </a:xfrm>
                    <a:prstGeom prst="rect">
                      <a:avLst/>
                    </a:prstGeom>
                    <a:noFill/>
                    <a:ln>
                      <a:noFill/>
                    </a:ln>
                  </pic:spPr>
                </pic:pic>
              </a:graphicData>
            </a:graphic>
          </wp:inline>
        </w:drawing>
      </w:r>
    </w:p>
    <w:p w14:paraId="0F22A086" w14:textId="6B20C7BD" w:rsidR="00EC4AEF" w:rsidRDefault="00EC4AEF" w:rsidP="003B02B2">
      <w:pPr>
        <w:pStyle w:val="Caption"/>
      </w:pPr>
      <w:bookmarkStart w:id="401" w:name="_Ref459633293"/>
      <w:r>
        <w:t xml:space="preserve">Figuur </w:t>
      </w:r>
      <w:r w:rsidR="004C7FFA">
        <w:fldChar w:fldCharType="begin"/>
      </w:r>
      <w:r w:rsidR="004C7FFA">
        <w:instrText xml:space="preserve"> STYLEREF 1 \s </w:instrText>
      </w:r>
      <w:r w:rsidR="004C7FFA">
        <w:fldChar w:fldCharType="separate"/>
      </w:r>
      <w:r w:rsidR="00772168">
        <w:t>12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bookmarkEnd w:id="401"/>
      <w:r>
        <w:t>: Diensten bewerken</w:t>
      </w:r>
    </w:p>
    <w:p w14:paraId="3E74E05D" w14:textId="65E561CE" w:rsidR="00CC2441" w:rsidRDefault="00CC2441" w:rsidP="003F1F0B">
      <w:pPr>
        <w:pStyle w:val="Heading2"/>
      </w:pPr>
      <w:bookmarkStart w:id="402" w:name="_Toc460250651"/>
      <w:bookmarkStart w:id="403" w:name="_Toc41561807"/>
      <w:bookmarkStart w:id="404" w:name="_Toc64306954"/>
      <w:r>
        <w:t>Een dienst kopiëren</w:t>
      </w:r>
      <w:bookmarkEnd w:id="402"/>
      <w:bookmarkEnd w:id="403"/>
      <w:bookmarkEnd w:id="404"/>
    </w:p>
    <w:p w14:paraId="24D025A8" w14:textId="58D2BEAC" w:rsidR="005902FF" w:rsidRDefault="005902FF" w:rsidP="005902FF">
      <w:r>
        <w:t xml:space="preserve">Een dienst of een reeks van diensten kan worden gekopieerd naar een nieuwe periode. De dienst hoeft niet opnieuw </w:t>
      </w:r>
      <w:r w:rsidR="00B23E0D">
        <w:t xml:space="preserve">te </w:t>
      </w:r>
      <w:r>
        <w:t xml:space="preserve">worden aangemaakt. </w:t>
      </w:r>
      <w:r w:rsidR="00F51A36">
        <w:t>Om een dienst of diensten te kopiëren is het belangrijk uit te gaan van de bron.</w:t>
      </w:r>
      <w:r w:rsidR="00FD704D">
        <w:t xml:space="preserve"> Het is bij het kopiëren van diensten belangrijk om alle filters zo volledig mogelijk in te voeren, zodat alleen de te kopiëren bron overblijft. </w:t>
      </w:r>
      <w:r w:rsidR="00F51A36">
        <w:fldChar w:fldCharType="begin"/>
      </w:r>
      <w:r w:rsidR="00F51A36">
        <w:instrText xml:space="preserve"> REF _Ref414955787 \h </w:instrText>
      </w:r>
      <w:r w:rsidR="00F51A36">
        <w:fldChar w:fldCharType="separate"/>
      </w:r>
      <w:r w:rsidR="00772168">
        <w:t>Figuur 12</w:t>
      </w:r>
      <w:r w:rsidR="00772168">
        <w:noBreakHyphen/>
        <w:t>4</w:t>
      </w:r>
      <w:r w:rsidR="00F51A36">
        <w:fldChar w:fldCharType="end"/>
      </w:r>
      <w:r w:rsidR="00FD704D">
        <w:t xml:space="preserve"> laat zien </w:t>
      </w:r>
      <w:r w:rsidR="00EE72B4">
        <w:t xml:space="preserve">hoe </w:t>
      </w:r>
      <w:r w:rsidR="00FD704D">
        <w:t xml:space="preserve">dit werkt. </w:t>
      </w:r>
    </w:p>
    <w:p w14:paraId="604157A6" w14:textId="77777777" w:rsidR="00F51A36" w:rsidRDefault="00F51A36" w:rsidP="005902FF"/>
    <w:p w14:paraId="45CC6F4B" w14:textId="77777777" w:rsidR="00E0766F" w:rsidRDefault="00E0766F" w:rsidP="00F51A36">
      <w:pPr>
        <w:keepNext/>
        <w:rPr>
          <w:lang w:eastAsia="nl-NL"/>
        </w:rPr>
      </w:pPr>
    </w:p>
    <w:p w14:paraId="4ED670FA" w14:textId="77777777" w:rsidR="00F51A36" w:rsidRDefault="00A74797" w:rsidP="00F51A36">
      <w:pPr>
        <w:keepNext/>
      </w:pPr>
      <w:r w:rsidRPr="007B5FF2">
        <w:rPr>
          <w:lang w:eastAsia="nl-NL"/>
        </w:rPr>
        <w:drawing>
          <wp:inline distT="0" distB="0" distL="0" distR="0" wp14:anchorId="1F41D685" wp14:editId="39E68337">
            <wp:extent cx="5762625" cy="2172887"/>
            <wp:effectExtent l="0" t="0" r="0" b="0"/>
            <wp:docPr id="92"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a:picLocks noChangeAspect="1" noChangeArrowheads="1"/>
                    </pic:cNvPicPr>
                  </pic:nvPicPr>
                  <pic:blipFill rotWithShape="1">
                    <a:blip r:embed="rId138">
                      <a:extLst>
                        <a:ext uri="{28A0092B-C50C-407E-A947-70E740481C1C}">
                          <a14:useLocalDpi xmlns:a14="http://schemas.microsoft.com/office/drawing/2010/main" val="0"/>
                        </a:ext>
                      </a:extLst>
                    </a:blip>
                    <a:srcRect t="21535"/>
                    <a:stretch/>
                  </pic:blipFill>
                  <pic:spPr bwMode="auto">
                    <a:xfrm>
                      <a:off x="0" y="0"/>
                      <a:ext cx="5762625" cy="2172887"/>
                    </a:xfrm>
                    <a:prstGeom prst="rect">
                      <a:avLst/>
                    </a:prstGeom>
                    <a:noFill/>
                    <a:ln>
                      <a:noFill/>
                    </a:ln>
                    <a:extLst>
                      <a:ext uri="{53640926-AAD7-44D8-BBD7-CCE9431645EC}">
                        <a14:shadowObscured xmlns:a14="http://schemas.microsoft.com/office/drawing/2010/main"/>
                      </a:ext>
                    </a:extLst>
                  </pic:spPr>
                </pic:pic>
              </a:graphicData>
            </a:graphic>
          </wp:inline>
        </w:drawing>
      </w:r>
    </w:p>
    <w:p w14:paraId="13B913C5" w14:textId="36052943" w:rsidR="00F51A36" w:rsidRDefault="00F51A36" w:rsidP="003B02B2">
      <w:pPr>
        <w:pStyle w:val="Caption"/>
      </w:pPr>
      <w:bookmarkStart w:id="405" w:name="_Ref414955787"/>
      <w:r>
        <w:t xml:space="preserve">Figuur </w:t>
      </w:r>
      <w:r w:rsidR="004C7FFA">
        <w:fldChar w:fldCharType="begin"/>
      </w:r>
      <w:r w:rsidR="004C7FFA">
        <w:instrText xml:space="preserve"> STYLEREF 1 \s </w:instrText>
      </w:r>
      <w:r w:rsidR="004C7FFA">
        <w:fldChar w:fldCharType="separate"/>
      </w:r>
      <w:r w:rsidR="00772168">
        <w:t>12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w:t>
      </w:r>
      <w:r w:rsidR="004C7FFA">
        <w:fldChar w:fldCharType="end"/>
      </w:r>
      <w:bookmarkEnd w:id="405"/>
      <w:r>
        <w:t>: Dienst(en) kopiëren</w:t>
      </w:r>
    </w:p>
    <w:p w14:paraId="05785EC5" w14:textId="77777777" w:rsidR="00FD704D" w:rsidRPr="007B5FF2" w:rsidRDefault="00FD704D" w:rsidP="00E014FB">
      <w:pPr>
        <w:rPr>
          <w:rStyle w:val="Cursief"/>
        </w:rPr>
      </w:pPr>
      <w:r w:rsidRPr="007B5FF2">
        <w:rPr>
          <w:rStyle w:val="Cursief"/>
        </w:rPr>
        <w:lastRenderedPageBreak/>
        <w:t>Selectie bron:</w:t>
      </w:r>
    </w:p>
    <w:p w14:paraId="75D8529A" w14:textId="77777777" w:rsidR="00F51A36" w:rsidRPr="00762DDB" w:rsidRDefault="00FD704D" w:rsidP="00762DDB">
      <w:pPr>
        <w:pStyle w:val="Opsomming1"/>
      </w:pPr>
      <w:r w:rsidRPr="00AE41E8">
        <w:rPr>
          <w:b/>
          <w:bCs/>
        </w:rPr>
        <w:t>Startdatum</w:t>
      </w:r>
      <w:r w:rsidRPr="007B5FF2">
        <w:t xml:space="preserve">: </w:t>
      </w:r>
      <w:r w:rsidRPr="00762DDB">
        <w:t>Geeft de exacte startdatum van aanvang van de dienst in.</w:t>
      </w:r>
    </w:p>
    <w:p w14:paraId="06E5DBA3" w14:textId="77777777" w:rsidR="00FD704D" w:rsidRPr="007B5FF2" w:rsidRDefault="00FD704D" w:rsidP="00762DDB">
      <w:pPr>
        <w:pStyle w:val="Opsomming1"/>
      </w:pPr>
      <w:r w:rsidRPr="00AE41E8">
        <w:rPr>
          <w:b/>
          <w:bCs/>
        </w:rPr>
        <w:t>Einddatum</w:t>
      </w:r>
      <w:r w:rsidRPr="007B5FF2">
        <w:t xml:space="preserve">: </w:t>
      </w:r>
      <w:r w:rsidRPr="00762DDB">
        <w:t>De einddatum is de datum nadat de dienst is beëindigd. Dus wilt u één dienst kopiëren dan is de startdatum bijvoorbeeld 30-03-2015 en de einddatum staat dan op 31-03-2015.</w:t>
      </w:r>
    </w:p>
    <w:p w14:paraId="3B27AFD7" w14:textId="77777777" w:rsidR="00FD704D" w:rsidRPr="00762DDB" w:rsidRDefault="00FD704D" w:rsidP="00762DDB">
      <w:pPr>
        <w:pStyle w:val="Opsomming1"/>
      </w:pPr>
      <w:r w:rsidRPr="00AE41E8">
        <w:rPr>
          <w:b/>
          <w:bCs/>
        </w:rPr>
        <w:t>Regio</w:t>
      </w:r>
      <w:r w:rsidRPr="007B5FF2">
        <w:t xml:space="preserve">: </w:t>
      </w:r>
      <w:r w:rsidRPr="00762DDB">
        <w:t>Geef de regio aan waar de dienst wordt uitgevoerd.</w:t>
      </w:r>
    </w:p>
    <w:p w14:paraId="7C91AAB6" w14:textId="77777777" w:rsidR="00FD704D" w:rsidRPr="00762DDB" w:rsidRDefault="00FD704D" w:rsidP="00762DDB">
      <w:pPr>
        <w:pStyle w:val="Opsomming1"/>
      </w:pPr>
      <w:r w:rsidRPr="00AE41E8">
        <w:rPr>
          <w:b/>
          <w:bCs/>
        </w:rPr>
        <w:t>Naam</w:t>
      </w:r>
      <w:r w:rsidRPr="007B5FF2">
        <w:t xml:space="preserve">: </w:t>
      </w:r>
      <w:r w:rsidR="007B5FF2" w:rsidRPr="00762DDB">
        <w:t>Hier kan gefilterd worden op (een deel van) de naam van de dienst</w:t>
      </w:r>
      <w:r w:rsidRPr="00762DDB">
        <w:t>.</w:t>
      </w:r>
    </w:p>
    <w:p w14:paraId="7B4EFFA0" w14:textId="77777777" w:rsidR="00FD704D" w:rsidRPr="00762DDB" w:rsidRDefault="00FD704D" w:rsidP="00762DDB">
      <w:pPr>
        <w:pStyle w:val="Opsomming1"/>
      </w:pPr>
      <w:r w:rsidRPr="00AE41E8">
        <w:rPr>
          <w:b/>
          <w:bCs/>
        </w:rPr>
        <w:t>Diensttype</w:t>
      </w:r>
      <w:r w:rsidRPr="007B5FF2">
        <w:t xml:space="preserve">: </w:t>
      </w:r>
      <w:r w:rsidRPr="00762DDB">
        <w:t>Selecteer uit het pull down menu het te kopiëren diensttype</w:t>
      </w:r>
      <w:r w:rsidR="00390D88" w:rsidRPr="00762DDB">
        <w:t>.</w:t>
      </w:r>
      <w:r w:rsidRPr="00762DDB">
        <w:t xml:space="preserve"> </w:t>
      </w:r>
    </w:p>
    <w:p w14:paraId="20B1928A" w14:textId="77777777" w:rsidR="00333C32" w:rsidRDefault="00333C32" w:rsidP="00CA7AD0">
      <w:pPr>
        <w:rPr>
          <w:rStyle w:val="Cursief"/>
        </w:rPr>
      </w:pPr>
    </w:p>
    <w:p w14:paraId="574F83E2" w14:textId="77777777" w:rsidR="00FD704D" w:rsidRPr="00CA7AD0" w:rsidRDefault="00FD704D" w:rsidP="00CA7AD0">
      <w:pPr>
        <w:rPr>
          <w:rStyle w:val="Cursief"/>
        </w:rPr>
      </w:pPr>
      <w:r w:rsidRPr="00CA7AD0">
        <w:rPr>
          <w:rStyle w:val="Cursief"/>
        </w:rPr>
        <w:t>Onderdelen:</w:t>
      </w:r>
    </w:p>
    <w:p w14:paraId="20836772" w14:textId="77777777" w:rsidR="00FD704D" w:rsidRDefault="00FD704D" w:rsidP="00FD704D">
      <w:r>
        <w:t xml:space="preserve">U kunt er voor kiezen alleen de dienst te kopiëren. U kunt er ook voor kiezen om onderdelen die </w:t>
      </w:r>
      <w:r w:rsidR="009537BB">
        <w:t xml:space="preserve">aan </w:t>
      </w:r>
      <w:r>
        <w:t>een dienst gekoppeld zijn mee te kopiëren</w:t>
      </w:r>
      <w:r w:rsidR="00270064">
        <w:t xml:space="preserve">. Zoals medewerkers, auto’s, kluizen en sleutelbossen, en taken. Zet een vinkje in het boxje van het onderdeel dat moet worden mee gekopieerd. </w:t>
      </w:r>
    </w:p>
    <w:p w14:paraId="6C243AEE" w14:textId="77777777" w:rsidR="00270064" w:rsidRDefault="00270064" w:rsidP="00270064">
      <w:pPr>
        <w:spacing w:before="240"/>
        <w:rPr>
          <w:i/>
        </w:rPr>
      </w:pPr>
      <w:r>
        <w:rPr>
          <w:i/>
        </w:rPr>
        <w:t>Selectie bestemming:</w:t>
      </w:r>
    </w:p>
    <w:p w14:paraId="44F5B758" w14:textId="77777777" w:rsidR="00270064" w:rsidRDefault="00270064" w:rsidP="00FD704D">
      <w:r>
        <w:t xml:space="preserve">Wanneer u de startdatum ingeeft van de gekopieerde dienst, zal hier automatisch ook een einddatum aan worden gekoppeld. De selectie van de bron is daarmee bepalend voor de einddatum van de selectie bestemming. Het is daarom ook van belang dat u met een kritisch kijkt naar de dienst(en) die u wilt kopiëren. </w:t>
      </w:r>
    </w:p>
    <w:p w14:paraId="2187809D" w14:textId="11AB1B98" w:rsidR="001A6F3E" w:rsidRDefault="001A6F3E" w:rsidP="00FD704D">
      <w:r>
        <w:t>Klik vervolgens op</w:t>
      </w:r>
      <w:r w:rsidR="00045650">
        <w:t xml:space="preserve"> de knop</w:t>
      </w:r>
      <w:r>
        <w:t xml:space="preserve"> </w:t>
      </w:r>
      <w:r w:rsidRPr="001A6F3E">
        <w:rPr>
          <w:b/>
        </w:rPr>
        <w:t>Kopi</w:t>
      </w:r>
      <w:r w:rsidR="00806A12">
        <w:rPr>
          <w:b/>
        </w:rPr>
        <w:t>e</w:t>
      </w:r>
      <w:r w:rsidRPr="001A6F3E">
        <w:rPr>
          <w:b/>
        </w:rPr>
        <w:t>e</w:t>
      </w:r>
      <w:r w:rsidR="00045650">
        <w:rPr>
          <w:b/>
        </w:rPr>
        <w:t>r</w:t>
      </w:r>
      <w:r>
        <w:t xml:space="preserve"> om de te kopiëren dienst(en) aan te maken. </w:t>
      </w:r>
    </w:p>
    <w:p w14:paraId="33E391FE" w14:textId="77777777" w:rsidR="00045650" w:rsidRDefault="00045650" w:rsidP="00366ED3"/>
    <w:p w14:paraId="7ACBC7B3" w14:textId="77777777" w:rsidR="00045650" w:rsidRDefault="00045650" w:rsidP="00366ED3">
      <w:r>
        <w:t>Het kopiëren van diensten kan best lastig zijn, daarom volgen hieronder twee praktijkvoorbeelden hoe het kopiëren van diensten kan worden toegepast.</w:t>
      </w:r>
    </w:p>
    <w:p w14:paraId="665DD21C" w14:textId="0FFE488E" w:rsidR="003D7681" w:rsidRDefault="00045650" w:rsidP="00366ED3">
      <w:r>
        <w:t>Voorbeeld 1: Stel u heeft op maandag</w:t>
      </w:r>
      <w:r w:rsidR="0092000A">
        <w:t xml:space="preserve"> 2 januari 2017</w:t>
      </w:r>
      <w:r>
        <w:t xml:space="preserve"> zes diensten (één dagdienst, twee avond diensten en drie nachtdiensten)</w:t>
      </w:r>
      <w:r w:rsidR="0092000A">
        <w:t xml:space="preserve"> ingepland staan</w:t>
      </w:r>
      <w:r>
        <w:t>.Deze diensten dienen allemaal van de maandag naar de dinsdag gekopieerd te worden</w:t>
      </w:r>
      <w:r w:rsidR="007C047B">
        <w:t xml:space="preserve"> omdat u deze diensten niet nogmaals wilt invoeren</w:t>
      </w:r>
      <w:r>
        <w:t>.</w:t>
      </w:r>
    </w:p>
    <w:p w14:paraId="0B561FA1" w14:textId="77777777" w:rsidR="0092000A" w:rsidRDefault="0092000A" w:rsidP="00366ED3"/>
    <w:p w14:paraId="02082428" w14:textId="1E92F898" w:rsidR="0092000A" w:rsidRDefault="0092000A" w:rsidP="00366ED3">
      <w:r>
        <w:t>Stap 1: bron selecteren</w:t>
      </w:r>
    </w:p>
    <w:p w14:paraId="7CD1E51B" w14:textId="66C2A65E" w:rsidR="0092000A" w:rsidRDefault="0092000A" w:rsidP="00366ED3">
      <w:r>
        <w:t>Als eerste dient u de bron in te stellen zodat u bepaald welke diensten u wilt kopieren. In dit specifieke voorbeeld stelt u in de “Selectie bron” de startdatum in op 02-01-2017. De einddatum stelt u in op 03-01-2017. In het onderdeel “Te kopiëren diensten (bron)” kunt u gelijk controleren of deze diensten die wilt gaa</w:t>
      </w:r>
      <w:r w:rsidR="00E25FD3">
        <w:t>n</w:t>
      </w:r>
      <w:r>
        <w:t xml:space="preserve"> kopieren juist zijn. Wilt u alleen de nachtdiensten kopiëren, dan kunt in de naam het woord “nacht” invoeren, op dat moment worden de te kopieren diensten hierop gefilterd.</w:t>
      </w:r>
    </w:p>
    <w:p w14:paraId="4A8E0648" w14:textId="70AE034C" w:rsidR="0092000A" w:rsidRDefault="0092000A" w:rsidP="00366ED3">
      <w:r>
        <w:rPr>
          <w:lang w:eastAsia="nl-NL"/>
        </w:rPr>
        <w:lastRenderedPageBreak/>
        <w:drawing>
          <wp:inline distT="0" distB="0" distL="0" distR="0" wp14:anchorId="5EC15C8A" wp14:editId="242BB1A4">
            <wp:extent cx="6049010" cy="3335020"/>
            <wp:effectExtent l="0" t="0" r="889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49010" cy="3335020"/>
                    </a:xfrm>
                    <a:prstGeom prst="rect">
                      <a:avLst/>
                    </a:prstGeom>
                  </pic:spPr>
                </pic:pic>
              </a:graphicData>
            </a:graphic>
          </wp:inline>
        </w:drawing>
      </w:r>
    </w:p>
    <w:p w14:paraId="284F0AB3" w14:textId="5397B343" w:rsidR="0092000A" w:rsidRDefault="004210DE" w:rsidP="003B02B2">
      <w:pPr>
        <w:pStyle w:val="Caption"/>
      </w:pPr>
      <w:r>
        <w:t xml:space="preserve">Figuur </w:t>
      </w:r>
      <w:r w:rsidR="004C7FFA">
        <w:fldChar w:fldCharType="begin"/>
      </w:r>
      <w:r w:rsidR="004C7FFA">
        <w:instrText xml:space="preserve"> STYLEREF 1 \s </w:instrText>
      </w:r>
      <w:r w:rsidR="004C7FFA">
        <w:fldChar w:fldCharType="separate"/>
      </w:r>
      <w:r w:rsidR="00772168">
        <w:t>12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r>
        <w:t>: Bron selecteren</w:t>
      </w:r>
    </w:p>
    <w:p w14:paraId="3C17470E" w14:textId="77777777" w:rsidR="004210DE" w:rsidRDefault="004210DE" w:rsidP="00366ED3"/>
    <w:p w14:paraId="73BD2A8B" w14:textId="554A12A0" w:rsidR="0092000A" w:rsidRDefault="0092000A" w:rsidP="00366ED3">
      <w:r>
        <w:t>Stap 2: onderdelen selecteren</w:t>
      </w:r>
    </w:p>
    <w:p w14:paraId="009014E6" w14:textId="5F70E2CA" w:rsidR="007C047B" w:rsidRDefault="0092000A" w:rsidP="00366ED3">
      <w:r>
        <w:t xml:space="preserve">Wanneer u tevreden bent over de te kopiëren diensten, dan kunt u de onderdelen gaan bepalen. </w:t>
      </w:r>
      <w:r w:rsidR="007C047B">
        <w:t>Met de onderdelen bepaald u de inhoud van de diensten die u wilt gaa kopieren. Wanneer bijvoorbeeld de auto van de nachtdienst op de maandag, dezelfde auto zou moeten zijn als de auto voor de nachtdienst op dinsdag, dan laat u het vinkje bij auto’s staan. Hetzelfde geldt voor medewerkers, kluizen en sleutelbossen en taken.</w:t>
      </w:r>
      <w:r w:rsidR="004210DE">
        <w:t xml:space="preserve"> </w:t>
      </w:r>
      <w:r w:rsidR="007C047B">
        <w:t>Let wel: wanneer een taak niet uitgevoerd hoeft te worden op de dinsdag, maar wel ingepland is op een maandag, dan wordt deze taak uiteraard NIET gekopieerd.</w:t>
      </w:r>
    </w:p>
    <w:p w14:paraId="7296B412" w14:textId="77777777" w:rsidR="007C047B" w:rsidRDefault="007C047B" w:rsidP="00366ED3"/>
    <w:p w14:paraId="4B0D4DF1" w14:textId="0AE9EE05" w:rsidR="007C047B" w:rsidRDefault="007C047B" w:rsidP="00366ED3">
      <w:r>
        <w:t>Stap 3: bestemming selecteren</w:t>
      </w:r>
    </w:p>
    <w:p w14:paraId="5B5AD46B" w14:textId="77777777" w:rsidR="002315C7" w:rsidRDefault="007C047B" w:rsidP="00366ED3">
      <w:r>
        <w:t xml:space="preserve">De laatste en belangrijke stap is het bepalen waar u de te kopieren diensten naar toe wilt kopieren. In dit geval wilt u de diensten van de maandag naar de dinsdag kopieren. Vul in de Startdatum de waarde 03-01-2017 in. </w:t>
      </w:r>
      <w:r w:rsidR="002315C7">
        <w:t xml:space="preserve">De einddatum wordt automatisch bepaald op basis van de start- en einddatum die heeft ingevoerd bij “Selectie bron”. In het onderdeel “Aanwezigde diensten (bestemming)” kunt u controleren op basis van de Startdatum welke diensten er reeds aanwezig zijn op 03-01-2017. Dit is een extra controle voor uzelf om te bepalen of de parameters juist zijn ingesteld. </w:t>
      </w:r>
    </w:p>
    <w:p w14:paraId="35510B68" w14:textId="77777777" w:rsidR="002315C7" w:rsidRDefault="002315C7" w:rsidP="00366ED3"/>
    <w:p w14:paraId="012F7179" w14:textId="1420D686" w:rsidR="002315C7" w:rsidRDefault="002315C7" w:rsidP="00366ED3">
      <w:r>
        <w:t>Stap 4: Kopieren</w:t>
      </w:r>
    </w:p>
    <w:p w14:paraId="23AEFB43" w14:textId="4693F5FF" w:rsidR="007C047B" w:rsidRDefault="002315C7" w:rsidP="00366ED3">
      <w:r>
        <w:t>Klik vervolgens op de knop “Kopieer” en diensten uit de bron worden gekopieerd naar de bestemming.</w:t>
      </w:r>
    </w:p>
    <w:p w14:paraId="4AD2828F" w14:textId="77777777" w:rsidR="002315C7" w:rsidRDefault="002315C7" w:rsidP="00366ED3"/>
    <w:p w14:paraId="066930A3" w14:textId="44948CB7" w:rsidR="002315C7" w:rsidRDefault="002315C7" w:rsidP="002315C7">
      <w:r>
        <w:lastRenderedPageBreak/>
        <w:t>Voorbeeld 2: Stel u heeft de week van maandag 2 januari 2017 t/m zondag 8 januari 2017 compleet ingepland. Deze hele werkweek wilt u kopieren naar de volgende week (maandag 9 januari 2017 t/m zondag 15 januari 2017), omdat u deze diensten niet nogmaals wilt invoeren.</w:t>
      </w:r>
    </w:p>
    <w:p w14:paraId="48246DD2" w14:textId="77777777" w:rsidR="002315C7" w:rsidRDefault="002315C7" w:rsidP="00366ED3"/>
    <w:p w14:paraId="32031051" w14:textId="77777777" w:rsidR="002315C7" w:rsidRDefault="002315C7" w:rsidP="002315C7">
      <w:r>
        <w:t>Stap 1: bron selecteren</w:t>
      </w:r>
    </w:p>
    <w:p w14:paraId="11E72CBD" w14:textId="7FF2D741" w:rsidR="002315C7" w:rsidRDefault="004210DE" w:rsidP="00366ED3">
      <w:r>
        <w:t>Bij het kopieren van een periode van een week dient het datumbereik aangepast te worden. In het onderdeel “Te kopiëren diensten (bron)” kunt u gelijk controleren of deze diensten die wilt gaa kopieren juist zijn.</w:t>
      </w:r>
    </w:p>
    <w:p w14:paraId="67253406" w14:textId="3AB9C3D2" w:rsidR="004210DE" w:rsidRDefault="004210DE" w:rsidP="00366ED3">
      <w:r>
        <w:rPr>
          <w:lang w:eastAsia="nl-NL"/>
        </w:rPr>
        <w:drawing>
          <wp:inline distT="0" distB="0" distL="0" distR="0" wp14:anchorId="039A13B4" wp14:editId="297B91B1">
            <wp:extent cx="2519917" cy="1002014"/>
            <wp:effectExtent l="0" t="0" r="0" b="8255"/>
            <wp:docPr id="256" name="Afbeelding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8928" cy="1005597"/>
                    </a:xfrm>
                    <a:prstGeom prst="rect">
                      <a:avLst/>
                    </a:prstGeom>
                  </pic:spPr>
                </pic:pic>
              </a:graphicData>
            </a:graphic>
          </wp:inline>
        </w:drawing>
      </w:r>
    </w:p>
    <w:p w14:paraId="30F5FC51" w14:textId="23813247" w:rsidR="004210DE" w:rsidRDefault="004210DE" w:rsidP="003B02B2">
      <w:pPr>
        <w:pStyle w:val="Caption"/>
      </w:pPr>
      <w:r>
        <w:t xml:space="preserve">Figuur </w:t>
      </w:r>
      <w:r w:rsidR="004C7FFA">
        <w:fldChar w:fldCharType="begin"/>
      </w:r>
      <w:r w:rsidR="004C7FFA">
        <w:instrText xml:space="preserve"> STYLEREF 1 \s </w:instrText>
      </w:r>
      <w:r w:rsidR="004C7FFA">
        <w:fldChar w:fldCharType="separate"/>
      </w:r>
      <w:r w:rsidR="00772168">
        <w:t>12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6</w:t>
      </w:r>
      <w:r w:rsidR="004C7FFA">
        <w:fldChar w:fldCharType="end"/>
      </w:r>
      <w:r>
        <w:t>: Selectie bron</w:t>
      </w:r>
    </w:p>
    <w:p w14:paraId="6D68A00A" w14:textId="77777777" w:rsidR="002315C7" w:rsidRDefault="002315C7" w:rsidP="00366ED3"/>
    <w:p w14:paraId="3A95B9C9" w14:textId="68365FB1" w:rsidR="002315C7" w:rsidRDefault="002315C7" w:rsidP="00366ED3">
      <w:r>
        <w:t>Stap 2: onderdelen selecteren</w:t>
      </w:r>
    </w:p>
    <w:p w14:paraId="0901E936" w14:textId="3A576DEF" w:rsidR="002315C7" w:rsidRDefault="004210DE" w:rsidP="00366ED3">
      <w:r>
        <w:t xml:space="preserve">Geef aan welke onderdelen u wilt kopieren. </w:t>
      </w:r>
    </w:p>
    <w:p w14:paraId="47212C36" w14:textId="77777777" w:rsidR="004210DE" w:rsidRDefault="004210DE" w:rsidP="00366ED3"/>
    <w:p w14:paraId="2CA65FFB" w14:textId="77777777" w:rsidR="002315C7" w:rsidRDefault="002315C7" w:rsidP="002315C7">
      <w:r>
        <w:t>Stap 3: bestemming selecteren</w:t>
      </w:r>
    </w:p>
    <w:p w14:paraId="295C8347" w14:textId="667CAC9A" w:rsidR="002315C7" w:rsidRDefault="004210DE" w:rsidP="00366ED3">
      <w:r>
        <w:t>In dit geval wilt u de diensten van een week naar de volgende week kopieren. Vul in de Startdatum de waarde 09-01-2017 in. De einddatum wordt automatisch bepaald op basis van de start- en einddatum die heeft ingevoerd bij “Selectie bron”, in dit geval 15-01-2017.</w:t>
      </w:r>
    </w:p>
    <w:p w14:paraId="249E062D" w14:textId="32B19B93" w:rsidR="004210DE" w:rsidRDefault="004210DE" w:rsidP="00366ED3">
      <w:r>
        <w:rPr>
          <w:lang w:eastAsia="nl-NL"/>
        </w:rPr>
        <w:drawing>
          <wp:inline distT="0" distB="0" distL="0" distR="0" wp14:anchorId="62AA2CDE" wp14:editId="000C44FA">
            <wp:extent cx="3168503" cy="838721"/>
            <wp:effectExtent l="0" t="0" r="0" b="0"/>
            <wp:docPr id="261" name="Afbeelding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97867" cy="846494"/>
                    </a:xfrm>
                    <a:prstGeom prst="rect">
                      <a:avLst/>
                    </a:prstGeom>
                  </pic:spPr>
                </pic:pic>
              </a:graphicData>
            </a:graphic>
          </wp:inline>
        </w:drawing>
      </w:r>
    </w:p>
    <w:p w14:paraId="145D3747" w14:textId="4EE10F15" w:rsidR="004210DE" w:rsidRDefault="004210DE" w:rsidP="003B02B2">
      <w:pPr>
        <w:pStyle w:val="Caption"/>
      </w:pPr>
      <w:r>
        <w:t xml:space="preserve">Figuur </w:t>
      </w:r>
      <w:r w:rsidR="004C7FFA">
        <w:fldChar w:fldCharType="begin"/>
      </w:r>
      <w:r w:rsidR="004C7FFA">
        <w:instrText xml:space="preserve"> STYLEREF 1 \s </w:instrText>
      </w:r>
      <w:r w:rsidR="004C7FFA">
        <w:fldChar w:fldCharType="separate"/>
      </w:r>
      <w:r w:rsidR="00772168">
        <w:t>12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7</w:t>
      </w:r>
      <w:r w:rsidR="004C7FFA">
        <w:fldChar w:fldCharType="end"/>
      </w:r>
      <w:r>
        <w:t>: Selectie bestemming</w:t>
      </w:r>
    </w:p>
    <w:p w14:paraId="71BED7ED" w14:textId="77777777" w:rsidR="004210DE" w:rsidRDefault="004210DE" w:rsidP="00366ED3"/>
    <w:p w14:paraId="59A3CA19" w14:textId="77777777" w:rsidR="002315C7" w:rsidRDefault="002315C7" w:rsidP="002315C7">
      <w:r>
        <w:t>Stap 4: Kopieren</w:t>
      </w:r>
    </w:p>
    <w:p w14:paraId="7B8D0E40" w14:textId="77777777" w:rsidR="002315C7" w:rsidRDefault="002315C7" w:rsidP="002315C7">
      <w:r>
        <w:t>Klik vervolgens op de knop “Kopieer” en diensten uit de bron worden gekopieerd naar de bestemming.</w:t>
      </w:r>
    </w:p>
    <w:p w14:paraId="05BCD8C2" w14:textId="77777777" w:rsidR="002315C7" w:rsidRPr="00366ED3" w:rsidRDefault="002315C7" w:rsidP="00366ED3"/>
    <w:p w14:paraId="38527C86" w14:textId="77777777" w:rsidR="000A7AB2" w:rsidRDefault="000A7AB2" w:rsidP="003F1F0B">
      <w:pPr>
        <w:pStyle w:val="Heading2"/>
      </w:pPr>
      <w:bookmarkStart w:id="406" w:name="_Toc460250652"/>
      <w:bookmarkStart w:id="407" w:name="_Toc41561808"/>
      <w:bookmarkStart w:id="408" w:name="_Toc64306955"/>
      <w:r>
        <w:t>Een dienst verwijderen</w:t>
      </w:r>
      <w:bookmarkEnd w:id="406"/>
      <w:bookmarkEnd w:id="407"/>
      <w:bookmarkEnd w:id="408"/>
    </w:p>
    <w:p w14:paraId="4F80004A" w14:textId="37D628F1" w:rsidR="00E3255F" w:rsidRDefault="00E3255F" w:rsidP="00E3255F">
      <w:pPr>
        <w:rPr>
          <w:rStyle w:val="Bold"/>
          <w:b w:val="0"/>
        </w:rPr>
      </w:pPr>
      <w:r>
        <w:t xml:space="preserve">Een dienst kan worden verwijderd door te dubbelklikken op de betreffende dienstregel. Kies dan </w:t>
      </w:r>
      <w:r>
        <w:rPr>
          <w:rStyle w:val="Bold"/>
        </w:rPr>
        <w:t>Verwijderen</w:t>
      </w:r>
      <w:r>
        <w:rPr>
          <w:rStyle w:val="Bold"/>
          <w:b w:val="0"/>
        </w:rPr>
        <w:t xml:space="preserve"> en de dienst zal worden verwijderd. </w:t>
      </w:r>
      <w:r w:rsidR="00366ED3">
        <w:rPr>
          <w:rStyle w:val="Bold"/>
          <w:b w:val="0"/>
        </w:rPr>
        <w:t xml:space="preserve">(zie </w:t>
      </w:r>
      <w:r w:rsidR="00366ED3">
        <w:rPr>
          <w:rStyle w:val="Bold"/>
          <w:b w:val="0"/>
        </w:rPr>
        <w:fldChar w:fldCharType="begin"/>
      </w:r>
      <w:r w:rsidR="00366ED3">
        <w:rPr>
          <w:rStyle w:val="Bold"/>
          <w:b w:val="0"/>
        </w:rPr>
        <w:instrText xml:space="preserve"> REF _Ref414960249 \h </w:instrText>
      </w:r>
      <w:r w:rsidR="00366ED3">
        <w:rPr>
          <w:rStyle w:val="Bold"/>
          <w:b w:val="0"/>
        </w:rPr>
      </w:r>
      <w:r w:rsidR="00366ED3">
        <w:rPr>
          <w:rStyle w:val="Bold"/>
          <w:b w:val="0"/>
        </w:rPr>
        <w:fldChar w:fldCharType="separate"/>
      </w:r>
      <w:r w:rsidR="00772168">
        <w:t>Figuur 12</w:t>
      </w:r>
      <w:r w:rsidR="00772168">
        <w:noBreakHyphen/>
        <w:t>8</w:t>
      </w:r>
      <w:r w:rsidR="00366ED3">
        <w:rPr>
          <w:rStyle w:val="Bold"/>
          <w:b w:val="0"/>
        </w:rPr>
        <w:fldChar w:fldCharType="end"/>
      </w:r>
      <w:r w:rsidR="007927E8">
        <w:rPr>
          <w:rStyle w:val="Bold"/>
          <w:b w:val="0"/>
        </w:rPr>
        <w:t xml:space="preserve">). </w:t>
      </w:r>
    </w:p>
    <w:p w14:paraId="7C97E807" w14:textId="77777777" w:rsidR="009537BB" w:rsidRDefault="009537BB" w:rsidP="00E3255F">
      <w:pPr>
        <w:rPr>
          <w:rStyle w:val="Bold"/>
          <w:b w:val="0"/>
        </w:rPr>
      </w:pPr>
    </w:p>
    <w:p w14:paraId="6AAD49E1" w14:textId="77777777" w:rsidR="007927E8" w:rsidRDefault="00A74797" w:rsidP="007927E8">
      <w:pPr>
        <w:keepNext/>
      </w:pPr>
      <w:r>
        <w:rPr>
          <w:lang w:eastAsia="nl-NL"/>
        </w:rPr>
        <w:lastRenderedPageBreak/>
        <w:drawing>
          <wp:inline distT="0" distB="0" distL="0" distR="0" wp14:anchorId="1E8C358F" wp14:editId="5B44999D">
            <wp:extent cx="5762625" cy="2484120"/>
            <wp:effectExtent l="0" t="0" r="9525" b="0"/>
            <wp:docPr id="93"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2625" cy="2484120"/>
                    </a:xfrm>
                    <a:prstGeom prst="rect">
                      <a:avLst/>
                    </a:prstGeom>
                    <a:noFill/>
                    <a:ln>
                      <a:noFill/>
                    </a:ln>
                  </pic:spPr>
                </pic:pic>
              </a:graphicData>
            </a:graphic>
          </wp:inline>
        </w:drawing>
      </w:r>
    </w:p>
    <w:p w14:paraId="04E021D6" w14:textId="71C45024" w:rsidR="00B15922" w:rsidRDefault="007927E8" w:rsidP="003B02B2">
      <w:pPr>
        <w:pStyle w:val="Caption"/>
      </w:pPr>
      <w:bookmarkStart w:id="409" w:name="_Ref414960249"/>
      <w:r>
        <w:t xml:space="preserve">Figuur </w:t>
      </w:r>
      <w:r w:rsidR="004C7FFA">
        <w:fldChar w:fldCharType="begin"/>
      </w:r>
      <w:r w:rsidR="004C7FFA">
        <w:instrText xml:space="preserve"> STYLEREF 1 \s </w:instrText>
      </w:r>
      <w:r w:rsidR="004C7FFA">
        <w:fldChar w:fldCharType="separate"/>
      </w:r>
      <w:r w:rsidR="00772168">
        <w:t>12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8</w:t>
      </w:r>
      <w:r w:rsidR="004C7FFA">
        <w:fldChar w:fldCharType="end"/>
      </w:r>
      <w:bookmarkEnd w:id="409"/>
      <w:r>
        <w:t>: Dienst verwijderen</w:t>
      </w:r>
    </w:p>
    <w:p w14:paraId="1085EAA5" w14:textId="21FDCABA" w:rsidR="00835CE1" w:rsidRDefault="00835CE1" w:rsidP="00835CE1">
      <w:pPr>
        <w:pStyle w:val="Heading2"/>
      </w:pPr>
      <w:bookmarkStart w:id="410" w:name="_Ref486864506"/>
      <w:bookmarkStart w:id="411" w:name="_Toc41561809"/>
      <w:bookmarkStart w:id="412" w:name="_Toc64306956"/>
      <w:r>
        <w:t>Diensten e-mailen</w:t>
      </w:r>
      <w:bookmarkEnd w:id="410"/>
      <w:bookmarkEnd w:id="411"/>
      <w:bookmarkEnd w:id="412"/>
    </w:p>
    <w:p w14:paraId="18437F2A" w14:textId="18C5A2C8" w:rsidR="00835CE1" w:rsidRDefault="00835CE1" w:rsidP="00835CE1">
      <w:r>
        <w:t>Na het inplannen van de diensten is het mogelijk om het systeem een e-mail te laten versturen naar alle medewerkers waarvoor één of meer diensten zijn ingepland.</w:t>
      </w:r>
    </w:p>
    <w:p w14:paraId="09AAFE28" w14:textId="77777777" w:rsidR="004A3903" w:rsidRDefault="004A3903" w:rsidP="00835CE1"/>
    <w:p w14:paraId="50F1928E" w14:textId="77777777" w:rsidR="006105D3" w:rsidRDefault="006105D3" w:rsidP="006105D3">
      <w:pPr>
        <w:keepNext/>
      </w:pPr>
      <w:r>
        <w:rPr>
          <w:lang w:eastAsia="nl-NL"/>
        </w:rPr>
        <w:drawing>
          <wp:inline distT="0" distB="0" distL="0" distR="0" wp14:anchorId="2922CD63" wp14:editId="206E2EB4">
            <wp:extent cx="6049010" cy="2710180"/>
            <wp:effectExtent l="0" t="0" r="8890" b="0"/>
            <wp:docPr id="297" name="Afbeelding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mailknop.png"/>
                    <pic:cNvPicPr/>
                  </pic:nvPicPr>
                  <pic:blipFill>
                    <a:blip r:embed="rId143">
                      <a:extLst>
                        <a:ext uri="{28A0092B-C50C-407E-A947-70E740481C1C}">
                          <a14:useLocalDpi xmlns:a14="http://schemas.microsoft.com/office/drawing/2010/main" val="0"/>
                        </a:ext>
                      </a:extLst>
                    </a:blip>
                    <a:stretch>
                      <a:fillRect/>
                    </a:stretch>
                  </pic:blipFill>
                  <pic:spPr>
                    <a:xfrm>
                      <a:off x="0" y="0"/>
                      <a:ext cx="6049010" cy="2710180"/>
                    </a:xfrm>
                    <a:prstGeom prst="rect">
                      <a:avLst/>
                    </a:prstGeom>
                  </pic:spPr>
                </pic:pic>
              </a:graphicData>
            </a:graphic>
          </wp:inline>
        </w:drawing>
      </w:r>
    </w:p>
    <w:p w14:paraId="164E89D9" w14:textId="512AD78B" w:rsidR="006105D3" w:rsidRDefault="006105D3" w:rsidP="003B02B2">
      <w:pPr>
        <w:pStyle w:val="Caption"/>
      </w:pPr>
      <w:bookmarkStart w:id="413" w:name="_Ref486863177"/>
      <w:r>
        <w:t xml:space="preserve">Figuur </w:t>
      </w:r>
      <w:r w:rsidR="004C7FFA">
        <w:fldChar w:fldCharType="begin"/>
      </w:r>
      <w:r w:rsidR="004C7FFA">
        <w:instrText xml:space="preserve"> STYLEREF 1 \s </w:instrText>
      </w:r>
      <w:r w:rsidR="004C7FFA">
        <w:fldChar w:fldCharType="separate"/>
      </w:r>
      <w:r w:rsidR="00772168">
        <w:t>12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9</w:t>
      </w:r>
      <w:r w:rsidR="004C7FFA">
        <w:fldChar w:fldCharType="end"/>
      </w:r>
      <w:bookmarkEnd w:id="413"/>
      <w:r>
        <w:t>: E-mail diensten</w:t>
      </w:r>
    </w:p>
    <w:p w14:paraId="7FE50A10" w14:textId="76B8896D" w:rsidR="004A3903" w:rsidRDefault="00835CE1" w:rsidP="00835CE1">
      <w:r>
        <w:t xml:space="preserve">Klik hiervoor op de knop </w:t>
      </w:r>
      <w:r w:rsidRPr="00835CE1">
        <w:rPr>
          <w:rStyle w:val="Bold"/>
        </w:rPr>
        <w:t>E-mail</w:t>
      </w:r>
      <w:r>
        <w:t xml:space="preserve"> in het dienstenscherm</w:t>
      </w:r>
      <w:r w:rsidR="006105D3">
        <w:t xml:space="preserve">, zie </w:t>
      </w:r>
      <w:r w:rsidR="006105D3">
        <w:fldChar w:fldCharType="begin"/>
      </w:r>
      <w:r w:rsidR="006105D3">
        <w:instrText xml:space="preserve"> REF _Ref486863177 \h </w:instrText>
      </w:r>
      <w:r w:rsidR="006105D3">
        <w:fldChar w:fldCharType="separate"/>
      </w:r>
      <w:r w:rsidR="00772168">
        <w:t>Figuur 12</w:t>
      </w:r>
      <w:r w:rsidR="00772168">
        <w:noBreakHyphen/>
        <w:t>9</w:t>
      </w:r>
      <w:r w:rsidR="006105D3">
        <w:fldChar w:fldCharType="end"/>
      </w:r>
      <w:r w:rsidR="004A3903">
        <w:t>.</w:t>
      </w:r>
    </w:p>
    <w:p w14:paraId="29645383" w14:textId="77777777" w:rsidR="004A3903" w:rsidRDefault="004A3903" w:rsidP="00835CE1"/>
    <w:p w14:paraId="1C5BE0F8" w14:textId="78635445" w:rsidR="00853BD8" w:rsidRDefault="00835CE1" w:rsidP="00835CE1">
      <w:r>
        <w:t xml:space="preserve">Er verschijnt een bevestigingsscherm. Als u op OK drukt, dan zal er een e-mail worden verstuurd </w:t>
      </w:r>
      <w:r w:rsidR="00853BD8">
        <w:t>naar elk</w:t>
      </w:r>
      <w:r w:rsidR="004A3903">
        <w:t>e medewerker waarvoor minimaal één</w:t>
      </w:r>
      <w:r w:rsidR="00853BD8">
        <w:t xml:space="preserve"> dienst staat ingepland. Als er bij een medewerker geen e-mailadres is ingevuld (zie Beheer</w:t>
      </w:r>
      <w:r w:rsidR="00225D3E">
        <w:rPr>
          <w:rFonts w:ascii="Arial" w:hAnsi="Arial" w:cs="Arial"/>
        </w:rPr>
        <w:t>→</w:t>
      </w:r>
      <w:r w:rsidR="00853BD8">
        <w:t>Resources</w:t>
      </w:r>
      <w:r w:rsidR="00225D3E">
        <w:rPr>
          <w:rFonts w:ascii="Arial" w:hAnsi="Arial" w:cs="Arial"/>
        </w:rPr>
        <w:t>→</w:t>
      </w:r>
      <w:r w:rsidR="00853BD8">
        <w:t>Medewerk</w:t>
      </w:r>
      <w:r w:rsidR="006105D3">
        <w:t>er</w:t>
      </w:r>
      <w:r w:rsidR="00853BD8">
        <w:t>s</w:t>
      </w:r>
      <w:r w:rsidR="004A3903">
        <w:t>, § </w:t>
      </w:r>
      <w:r w:rsidR="004A3903">
        <w:fldChar w:fldCharType="begin"/>
      </w:r>
      <w:r w:rsidR="004A3903">
        <w:instrText xml:space="preserve"> REF _Ref413671851 \r \h </w:instrText>
      </w:r>
      <w:r w:rsidR="004A3903">
        <w:fldChar w:fldCharType="separate"/>
      </w:r>
      <w:r w:rsidR="00772168">
        <w:t>22.6.2</w:t>
      </w:r>
      <w:r w:rsidR="004A3903">
        <w:fldChar w:fldCharType="end"/>
      </w:r>
      <w:r w:rsidR="00853BD8">
        <w:t>), dan zal deze worden genegeerd, u krijgt dan geen foutmelding/waarschuwing.</w:t>
      </w:r>
    </w:p>
    <w:p w14:paraId="06FCC027" w14:textId="77777777" w:rsidR="004A3903" w:rsidRDefault="004A3903" w:rsidP="00835CE1"/>
    <w:p w14:paraId="314C5DAE" w14:textId="715A0DC7" w:rsidR="006105D3" w:rsidRDefault="006105D3" w:rsidP="00835CE1">
      <w:r>
        <w:t xml:space="preserve">De inhoud van de e-mail kunt u zelf samenstellen. </w:t>
      </w:r>
      <w:r w:rsidR="004A3903">
        <w:t>Dit staat beschreven in § </w:t>
      </w:r>
      <w:r w:rsidR="004A3903">
        <w:fldChar w:fldCharType="begin"/>
      </w:r>
      <w:r w:rsidR="004A3903">
        <w:instrText xml:space="preserve"> REF _Ref486865077 \r \h </w:instrText>
      </w:r>
      <w:r w:rsidR="004A3903">
        <w:fldChar w:fldCharType="separate"/>
      </w:r>
      <w:r w:rsidR="00772168">
        <w:t>22.6.3</w:t>
      </w:r>
      <w:r w:rsidR="004A3903">
        <w:fldChar w:fldCharType="end"/>
      </w:r>
      <w:r w:rsidR="004A3903">
        <w:t>.</w:t>
      </w:r>
    </w:p>
    <w:p w14:paraId="75FABFB4" w14:textId="2F9946F1" w:rsidR="009E616F" w:rsidRDefault="009E616F" w:rsidP="00835CE1"/>
    <w:p w14:paraId="5ACF8DA2" w14:textId="77777777" w:rsidR="009E616F" w:rsidRDefault="009E616F" w:rsidP="009E616F">
      <w:pPr>
        <w:pStyle w:val="Heading2"/>
      </w:pPr>
      <w:bookmarkStart w:id="414" w:name="_Ref525210528"/>
      <w:bookmarkStart w:id="415" w:name="_Toc41561810"/>
      <w:bookmarkStart w:id="416" w:name="_Toc64306957"/>
      <w:r>
        <w:t>Eenmalige taak aanmaken</w:t>
      </w:r>
      <w:bookmarkEnd w:id="414"/>
      <w:bookmarkEnd w:id="415"/>
      <w:bookmarkEnd w:id="416"/>
    </w:p>
    <w:p w14:paraId="79FDFA93" w14:textId="1ECCA583" w:rsidR="00F117B2" w:rsidRDefault="009E616F" w:rsidP="009E616F">
      <w:r>
        <w:t xml:space="preserve">Soms moet er even snel een taak ingepland worden binnen een dienst. Dit kan via de knop </w:t>
      </w:r>
      <w:r w:rsidRPr="00F117B2">
        <w:rPr>
          <w:rStyle w:val="Bold"/>
        </w:rPr>
        <w:t>Eenmalige taak aanmaken</w:t>
      </w:r>
      <w:r>
        <w:t>.</w:t>
      </w:r>
      <w:r w:rsidR="00F117B2">
        <w:t xml:space="preserve"> </w:t>
      </w:r>
    </w:p>
    <w:p w14:paraId="2BF65A86" w14:textId="77777777" w:rsidR="00F117B2" w:rsidRDefault="00F117B2" w:rsidP="009E616F"/>
    <w:p w14:paraId="43C39A13" w14:textId="77777777" w:rsidR="00F117B2" w:rsidRDefault="00F117B2" w:rsidP="00F117B2">
      <w:pPr>
        <w:keepNext/>
      </w:pPr>
      <w:r>
        <w:rPr>
          <w:lang w:eastAsia="nl-NL"/>
        </w:rPr>
        <w:drawing>
          <wp:inline distT="0" distB="0" distL="0" distR="0" wp14:anchorId="613E9B34" wp14:editId="14410E42">
            <wp:extent cx="6049010" cy="3002280"/>
            <wp:effectExtent l="0" t="0" r="8890" b="762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enmaligetaakknoop.png"/>
                    <pic:cNvPicPr/>
                  </pic:nvPicPr>
                  <pic:blipFill>
                    <a:blip r:embed="rId144">
                      <a:extLst>
                        <a:ext uri="{28A0092B-C50C-407E-A947-70E740481C1C}">
                          <a14:useLocalDpi xmlns:a14="http://schemas.microsoft.com/office/drawing/2010/main" val="0"/>
                        </a:ext>
                      </a:extLst>
                    </a:blip>
                    <a:stretch>
                      <a:fillRect/>
                    </a:stretch>
                  </pic:blipFill>
                  <pic:spPr>
                    <a:xfrm>
                      <a:off x="0" y="0"/>
                      <a:ext cx="6049010" cy="3002280"/>
                    </a:xfrm>
                    <a:prstGeom prst="rect">
                      <a:avLst/>
                    </a:prstGeom>
                  </pic:spPr>
                </pic:pic>
              </a:graphicData>
            </a:graphic>
          </wp:inline>
        </w:drawing>
      </w:r>
    </w:p>
    <w:p w14:paraId="7A757A88" w14:textId="52526308" w:rsidR="00F117B2" w:rsidRDefault="00F117B2" w:rsidP="003B02B2">
      <w:pPr>
        <w:pStyle w:val="Caption"/>
      </w:pPr>
      <w:r>
        <w:t xml:space="preserve">Figuur </w:t>
      </w:r>
      <w:r w:rsidR="004C7FFA">
        <w:fldChar w:fldCharType="begin"/>
      </w:r>
      <w:r w:rsidR="004C7FFA">
        <w:instrText xml:space="preserve"> STYLEREF 1 \s </w:instrText>
      </w:r>
      <w:r w:rsidR="004C7FFA">
        <w:fldChar w:fldCharType="separate"/>
      </w:r>
      <w:r w:rsidR="00772168">
        <w:t>12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10</w:t>
      </w:r>
      <w:r w:rsidR="004C7FFA">
        <w:fldChar w:fldCharType="end"/>
      </w:r>
      <w:r>
        <w:t>: Eenmalige taak aanmaken binnen dienst</w:t>
      </w:r>
    </w:p>
    <w:p w14:paraId="64CC583C" w14:textId="07FEB9AE" w:rsidR="00196DAC" w:rsidRPr="00196DAC" w:rsidRDefault="0018064A" w:rsidP="00196DAC">
      <w:r>
        <w:t xml:space="preserve">Klik op de knop </w:t>
      </w:r>
      <w:r w:rsidRPr="0018064A">
        <w:rPr>
          <w:rStyle w:val="Bold"/>
        </w:rPr>
        <w:t>Eenmalige taak aanmaken</w:t>
      </w:r>
      <w:r>
        <w:t xml:space="preserve"> om een extra taak binnen deze dienst in te plannen. </w:t>
      </w:r>
      <w:r w:rsidR="00196DAC">
        <w:t>U k</w:t>
      </w:r>
      <w:r>
        <w:t xml:space="preserve">omt dan in het scherm van </w:t>
      </w:r>
      <w:r w:rsidR="00196DAC">
        <w:fldChar w:fldCharType="begin"/>
      </w:r>
      <w:r w:rsidR="00196DAC">
        <w:instrText xml:space="preserve"> REF _Ref525209731 \h </w:instrText>
      </w:r>
      <w:r w:rsidR="00196DAC">
        <w:fldChar w:fldCharType="separate"/>
      </w:r>
      <w:r w:rsidR="00772168">
        <w:t>Figuur 12</w:t>
      </w:r>
      <w:r w:rsidR="00772168">
        <w:noBreakHyphen/>
        <w:t>11</w:t>
      </w:r>
      <w:r w:rsidR="00196DAC">
        <w:fldChar w:fldCharType="end"/>
      </w:r>
      <w:r w:rsidR="00196DAC">
        <w:t>.</w:t>
      </w:r>
    </w:p>
    <w:p w14:paraId="1C7BE706" w14:textId="77777777" w:rsidR="00196DAC" w:rsidRDefault="00196DAC" w:rsidP="00196DAC">
      <w:pPr>
        <w:keepNext/>
      </w:pPr>
      <w:r>
        <w:rPr>
          <w:lang w:eastAsia="nl-NL"/>
        </w:rPr>
        <w:drawing>
          <wp:inline distT="0" distB="0" distL="0" distR="0" wp14:anchorId="18AA857E" wp14:editId="6826C22B">
            <wp:extent cx="6049010" cy="2387600"/>
            <wp:effectExtent l="0" t="0" r="8890" b="0"/>
            <wp:docPr id="172" name="Afbeeld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_2018-09-20 (1) - Dienst - SequriX(1).png"/>
                    <pic:cNvPicPr/>
                  </pic:nvPicPr>
                  <pic:blipFill>
                    <a:blip r:embed="rId145">
                      <a:extLst>
                        <a:ext uri="{28A0092B-C50C-407E-A947-70E740481C1C}">
                          <a14:useLocalDpi xmlns:a14="http://schemas.microsoft.com/office/drawing/2010/main" val="0"/>
                        </a:ext>
                      </a:extLst>
                    </a:blip>
                    <a:stretch>
                      <a:fillRect/>
                    </a:stretch>
                  </pic:blipFill>
                  <pic:spPr>
                    <a:xfrm>
                      <a:off x="0" y="0"/>
                      <a:ext cx="6049010" cy="2387600"/>
                    </a:xfrm>
                    <a:prstGeom prst="rect">
                      <a:avLst/>
                    </a:prstGeom>
                  </pic:spPr>
                </pic:pic>
              </a:graphicData>
            </a:graphic>
          </wp:inline>
        </w:drawing>
      </w:r>
    </w:p>
    <w:p w14:paraId="28D77D8C" w14:textId="15E7A0BB" w:rsidR="00196DAC" w:rsidRDefault="00196DAC" w:rsidP="003B02B2">
      <w:pPr>
        <w:pStyle w:val="Caption"/>
      </w:pPr>
      <w:bookmarkStart w:id="417" w:name="_Ref525209731"/>
      <w:r>
        <w:t xml:space="preserve">Figuur </w:t>
      </w:r>
      <w:r w:rsidR="004C7FFA">
        <w:fldChar w:fldCharType="begin"/>
      </w:r>
      <w:r w:rsidR="004C7FFA">
        <w:instrText xml:space="preserve"> STYLEREF 1 \s </w:instrText>
      </w:r>
      <w:r w:rsidR="004C7FFA">
        <w:fldChar w:fldCharType="separate"/>
      </w:r>
      <w:r w:rsidR="00772168">
        <w:t>12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11</w:t>
      </w:r>
      <w:r w:rsidR="004C7FFA">
        <w:fldChar w:fldCharType="end"/>
      </w:r>
      <w:bookmarkEnd w:id="417"/>
      <w:r>
        <w:t>: Eenmalige taak aanmaken</w:t>
      </w:r>
    </w:p>
    <w:p w14:paraId="3D021D24" w14:textId="7B8E4D5B" w:rsidR="00196DAC" w:rsidRDefault="0018064A" w:rsidP="009E616F">
      <w:r>
        <w:t xml:space="preserve">Geef hier aan om </w:t>
      </w:r>
      <w:r w:rsidR="00196DAC">
        <w:t xml:space="preserve">welke activiteit het gaat en welk object. Eventuele instructies voor de surveillant kunnen in het omschrijving veld worden ingevoerd. </w:t>
      </w:r>
    </w:p>
    <w:p w14:paraId="6779545E" w14:textId="290B993A" w:rsidR="009E616F" w:rsidRPr="003F546E" w:rsidRDefault="00F117B2" w:rsidP="009E616F">
      <w:r>
        <w:lastRenderedPageBreak/>
        <w:t xml:space="preserve">Alleen medewerkers met het recht </w:t>
      </w:r>
      <w:r w:rsidRPr="00F117B2">
        <w:rPr>
          <w:rStyle w:val="Bold"/>
        </w:rPr>
        <w:t>Taken – Taken aanmaken</w:t>
      </w:r>
      <w:r>
        <w:t xml:space="preserve"> kunnen deze functionaliteit gebruiken. Dit werkt analoog aan de taak aanmaken functionaliteit op de mobiel. Er kunnen alleen taken aangemaakt worden voor activeiten van het type “Standaard met object”. De taak wordt niet meteen gekoppeld aan een contractregel, maar dit kan later via het taakcontrolescherm worden gedaan. Op deze manier is het mogelijk om snel werkzaamheden in te plannen zonder eerst een contract aan te moeten maken.</w:t>
      </w:r>
    </w:p>
    <w:p w14:paraId="26434A6B" w14:textId="77777777" w:rsidR="009E616F" w:rsidRDefault="009E616F" w:rsidP="00835CE1"/>
    <w:p w14:paraId="096F6CB7" w14:textId="77777777" w:rsidR="00B15922" w:rsidRDefault="00B15922" w:rsidP="00912821">
      <w:pPr>
        <w:pStyle w:val="Heading1"/>
      </w:pPr>
      <w:bookmarkStart w:id="418" w:name="_Toc460250669"/>
      <w:bookmarkStart w:id="419" w:name="_Ref470610460"/>
      <w:bookmarkStart w:id="420" w:name="_Ref475434337"/>
      <w:bookmarkStart w:id="421" w:name="_Toc41561811"/>
      <w:bookmarkStart w:id="422" w:name="_Toc64306958"/>
      <w:r>
        <w:lastRenderedPageBreak/>
        <w:t>Planning</w:t>
      </w:r>
      <w:bookmarkEnd w:id="418"/>
      <w:bookmarkEnd w:id="419"/>
      <w:bookmarkEnd w:id="420"/>
      <w:bookmarkEnd w:id="421"/>
      <w:bookmarkEnd w:id="422"/>
    </w:p>
    <w:p w14:paraId="12AA6D88" w14:textId="77777777" w:rsidR="00B15922" w:rsidRDefault="00B15922" w:rsidP="00B15922">
      <w:pPr>
        <w:pStyle w:val="Heading2"/>
      </w:pPr>
      <w:bookmarkStart w:id="423" w:name="_Toc460250670"/>
      <w:bookmarkStart w:id="424" w:name="_Toc41561812"/>
      <w:bookmarkStart w:id="425" w:name="_Toc64306959"/>
      <w:r>
        <w:t>Overzicht van planning</w:t>
      </w:r>
      <w:bookmarkEnd w:id="423"/>
      <w:bookmarkEnd w:id="424"/>
      <w:bookmarkEnd w:id="425"/>
    </w:p>
    <w:p w14:paraId="2F38A95A" w14:textId="77777777" w:rsidR="00B15922" w:rsidRDefault="00B15922" w:rsidP="00B15922">
      <w:r>
        <w:t xml:space="preserve">Met het menu </w:t>
      </w:r>
      <w:r w:rsidRPr="00155000">
        <w:rPr>
          <w:b/>
        </w:rPr>
        <w:t>Planning</w:t>
      </w:r>
      <w:r>
        <w:t xml:space="preserve"> kunnen medewerkers voor werkzaamheden worden ingeroosterd. Het roosterscherm kan eigenlijk wel gezien worden als het hart van SequriX. Diensten en taken worden hier aan elkaar gekoppeld via een elektronisch planbord. Alle te plannen diensten en taken moeten vooraf worden gedefinieerd in het menu </w:t>
      </w:r>
      <w:r w:rsidRPr="00CB44C7">
        <w:rPr>
          <w:b/>
        </w:rPr>
        <w:t>Diensten</w:t>
      </w:r>
      <w:r>
        <w:t xml:space="preserve"> en via taakuitvoeringen bij contractregels.</w:t>
      </w:r>
    </w:p>
    <w:p w14:paraId="2BC5A099" w14:textId="77777777" w:rsidR="00B15922" w:rsidRPr="00155000" w:rsidRDefault="00B15922" w:rsidP="00B15922"/>
    <w:p w14:paraId="57AEE6EF" w14:textId="77777777" w:rsidR="00B15922" w:rsidRDefault="00B15922" w:rsidP="00B15922">
      <w:pPr>
        <w:keepNext/>
      </w:pPr>
      <w:r>
        <w:rPr>
          <w:lang w:eastAsia="nl-NL"/>
        </w:rPr>
        <w:drawing>
          <wp:inline distT="0" distB="0" distL="0" distR="0" wp14:anchorId="573B84EE" wp14:editId="216783FE">
            <wp:extent cx="6049010" cy="4058285"/>
            <wp:effectExtent l="0" t="0" r="889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planning menu.png"/>
                    <pic:cNvPicPr/>
                  </pic:nvPicPr>
                  <pic:blipFill>
                    <a:blip r:embed="rId146">
                      <a:extLst>
                        <a:ext uri="{28A0092B-C50C-407E-A947-70E740481C1C}">
                          <a14:useLocalDpi xmlns:a14="http://schemas.microsoft.com/office/drawing/2010/main" val="0"/>
                        </a:ext>
                      </a:extLst>
                    </a:blip>
                    <a:stretch>
                      <a:fillRect/>
                    </a:stretch>
                  </pic:blipFill>
                  <pic:spPr>
                    <a:xfrm>
                      <a:off x="0" y="0"/>
                      <a:ext cx="6049010" cy="4058285"/>
                    </a:xfrm>
                    <a:prstGeom prst="rect">
                      <a:avLst/>
                    </a:prstGeom>
                  </pic:spPr>
                </pic:pic>
              </a:graphicData>
            </a:graphic>
          </wp:inline>
        </w:drawing>
      </w:r>
    </w:p>
    <w:p w14:paraId="6BDE3CBF" w14:textId="143D3F36" w:rsidR="00B15922" w:rsidRDefault="00B15922" w:rsidP="003B02B2">
      <w:pPr>
        <w:pStyle w:val="Caption"/>
      </w:pPr>
      <w:r>
        <w:t xml:space="preserve">Figuur </w:t>
      </w:r>
      <w:r w:rsidR="004C7FFA">
        <w:fldChar w:fldCharType="begin"/>
      </w:r>
      <w:r w:rsidR="004C7FFA">
        <w:instrText xml:space="preserve"> STYLEREF 1 \s </w:instrText>
      </w:r>
      <w:r w:rsidR="004C7FFA">
        <w:fldChar w:fldCharType="separate"/>
      </w:r>
      <w:r w:rsidR="00772168">
        <w:t>13</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Planning menu</w:t>
      </w:r>
    </w:p>
    <w:p w14:paraId="47CD4C58" w14:textId="67D43CDE" w:rsidR="00B15922" w:rsidRDefault="00B15922" w:rsidP="00B15922">
      <w:r w:rsidRPr="00A81DE5">
        <w:rPr>
          <w:rStyle w:val="Cursief"/>
        </w:rPr>
        <w:t xml:space="preserve">Let op: Het plannen van taken kan alleen als diensten en taken op voorhand zijn gedefinieerd! </w:t>
      </w:r>
      <w:r>
        <w:t xml:space="preserve">Voor meer informatie over het plannen van Diensten zie § </w:t>
      </w:r>
      <w:r>
        <w:fldChar w:fldCharType="begin"/>
      </w:r>
      <w:r>
        <w:instrText xml:space="preserve"> REF _Ref411333753 \n \h </w:instrText>
      </w:r>
      <w:r>
        <w:fldChar w:fldCharType="separate"/>
      </w:r>
      <w:r w:rsidR="00772168">
        <w:t>12.2</w:t>
      </w:r>
      <w:r>
        <w:fldChar w:fldCharType="end"/>
      </w:r>
      <w:r>
        <w:t xml:space="preserve">. Voor meer informatie over het aanmaken van Taken zie § </w:t>
      </w:r>
      <w:r>
        <w:fldChar w:fldCharType="begin"/>
      </w:r>
      <w:r>
        <w:instrText xml:space="preserve"> REF _Ref411339077 \n \h </w:instrText>
      </w:r>
      <w:r>
        <w:fldChar w:fldCharType="separate"/>
      </w:r>
      <w:r w:rsidR="00772168">
        <w:t>10.5</w:t>
      </w:r>
      <w:r>
        <w:fldChar w:fldCharType="end"/>
      </w:r>
      <w:r>
        <w:t xml:space="preserve">). </w:t>
      </w:r>
    </w:p>
    <w:p w14:paraId="29F6A79C" w14:textId="77777777" w:rsidR="00B15922" w:rsidRPr="00CB44C7" w:rsidRDefault="00B15922" w:rsidP="00B15922">
      <w:r>
        <w:tab/>
      </w:r>
    </w:p>
    <w:p w14:paraId="7688C4C4" w14:textId="77777777" w:rsidR="00B15922" w:rsidRDefault="00B15922" w:rsidP="00B15922">
      <w:pPr>
        <w:keepNext/>
      </w:pPr>
      <w:r>
        <w:rPr>
          <w:lang w:eastAsia="nl-NL"/>
        </w:rPr>
        <w:lastRenderedPageBreak/>
        <w:drawing>
          <wp:inline distT="0" distB="0" distL="0" distR="0" wp14:anchorId="1B3F5F79" wp14:editId="693E6146">
            <wp:extent cx="3916680" cy="1691005"/>
            <wp:effectExtent l="19050" t="19050" r="26670" b="23495"/>
            <wp:docPr id="110"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6680" cy="1691005"/>
                    </a:xfrm>
                    <a:prstGeom prst="rect">
                      <a:avLst/>
                    </a:prstGeom>
                    <a:noFill/>
                    <a:ln w="9525" cmpd="sng">
                      <a:solidFill>
                        <a:srgbClr val="A6A6A6"/>
                      </a:solidFill>
                      <a:miter lim="800000"/>
                      <a:headEnd/>
                      <a:tailEnd/>
                    </a:ln>
                    <a:effectLst/>
                  </pic:spPr>
                </pic:pic>
              </a:graphicData>
            </a:graphic>
          </wp:inline>
        </w:drawing>
      </w:r>
    </w:p>
    <w:p w14:paraId="77F17CC6" w14:textId="1ACD3844" w:rsidR="00B15922" w:rsidRDefault="00B15922" w:rsidP="003B02B2">
      <w:pPr>
        <w:pStyle w:val="Caption"/>
      </w:pPr>
      <w:r>
        <w:t xml:space="preserve">Figuur </w:t>
      </w:r>
      <w:r w:rsidR="004C7FFA">
        <w:fldChar w:fldCharType="begin"/>
      </w:r>
      <w:r w:rsidR="004C7FFA">
        <w:instrText xml:space="preserve"> STYLEREF 1 \s </w:instrText>
      </w:r>
      <w:r w:rsidR="004C7FFA">
        <w:fldChar w:fldCharType="separate"/>
      </w:r>
      <w:r w:rsidR="00772168">
        <w:t>13</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r>
        <w:t>: Hoe plannen?</w:t>
      </w:r>
    </w:p>
    <w:p w14:paraId="064CB597" w14:textId="005C8487" w:rsidR="00B15922" w:rsidRDefault="00B15922" w:rsidP="00B15922">
      <w:pPr>
        <w:pStyle w:val="Heading2"/>
      </w:pPr>
      <w:bookmarkStart w:id="426" w:name="_Toc460250671"/>
      <w:bookmarkStart w:id="427" w:name="_Toc41561813"/>
      <w:bookmarkStart w:id="428" w:name="_Toc64306960"/>
      <w:r>
        <w:t xml:space="preserve">Taken plannen </w:t>
      </w:r>
      <w:r>
        <w:rPr>
          <w:noProof/>
          <w:lang w:eastAsia="nl-NL"/>
        </w:rPr>
        <w:drawing>
          <wp:inline distT="0" distB="0" distL="0" distR="0" wp14:anchorId="19269CBD" wp14:editId="7957BE1F">
            <wp:extent cx="241539" cy="241539"/>
            <wp:effectExtent l="0" t="0" r="6350" b="6350"/>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bookmarkEnd w:id="426"/>
      <w:bookmarkEnd w:id="427"/>
      <w:bookmarkEnd w:id="428"/>
    </w:p>
    <w:p w14:paraId="47DF067F" w14:textId="77777777" w:rsidR="00B15922" w:rsidRDefault="00B15922" w:rsidP="00B15922">
      <w:r>
        <w:t xml:space="preserve">Taken kunnen worden gepland door eerst de Taken en Diensten op te zoeken. Dit kan in eerste instantie door het opgeven van een start- en einddatum. Maar kan verder verfijnd worden door te zoeken op </w:t>
      </w:r>
      <w:r w:rsidRPr="00C86988">
        <w:rPr>
          <w:b/>
        </w:rPr>
        <w:t>Regio, Contract, Medewerker</w:t>
      </w:r>
      <w:r>
        <w:rPr>
          <w:b/>
        </w:rPr>
        <w:t xml:space="preserve"> </w:t>
      </w:r>
      <w:r>
        <w:t>en</w:t>
      </w:r>
      <w:r w:rsidRPr="00C86988">
        <w:rPr>
          <w:b/>
        </w:rPr>
        <w:t xml:space="preserve"> Diensttype</w:t>
      </w:r>
      <w:r>
        <w:t xml:space="preserve"> of het aanvinken van een specifieke </w:t>
      </w:r>
      <w:r w:rsidRPr="00C86988">
        <w:rPr>
          <w:b/>
        </w:rPr>
        <w:t>Activiteit</w:t>
      </w:r>
      <w:r>
        <w:t xml:space="preserve">. Klik vervolgens op </w:t>
      </w:r>
      <w:r w:rsidRPr="00C86988">
        <w:rPr>
          <w:b/>
        </w:rPr>
        <w:t>Zoek</w:t>
      </w:r>
      <w:r>
        <w:t xml:space="preserve">. Een lijst met ongeplande taken en een dienstplanning zal zichtbaar worden. </w:t>
      </w:r>
    </w:p>
    <w:p w14:paraId="52090928" w14:textId="77777777" w:rsidR="00B15922" w:rsidRDefault="00B15922" w:rsidP="00B15922"/>
    <w:p w14:paraId="3FB12743" w14:textId="319DC80F" w:rsidR="00B15922" w:rsidRDefault="008769AE" w:rsidP="00954695">
      <w:r>
        <w:t>Onder het kopje planning wordt het die</w:t>
      </w:r>
      <w:r w:rsidR="00D005F3">
        <w:t>nstrooster</w:t>
      </w:r>
      <w:r>
        <w:t xml:space="preserve"> getoond. </w:t>
      </w:r>
      <w:r w:rsidR="004D07BF">
        <w:t xml:space="preserve">Op elke regel wordt een dienst getoond. </w:t>
      </w:r>
      <w:r w:rsidR="00E35F39">
        <w:t xml:space="preserve">De gele balk geeft aan </w:t>
      </w:r>
      <w:r w:rsidR="00B15922">
        <w:t xml:space="preserve">wanneer een dienst start en eindigt. </w:t>
      </w:r>
      <w:r w:rsidR="00D005F3">
        <w:t xml:space="preserve">Met de scollbar </w:t>
      </w:r>
      <w:r w:rsidR="004D07BF">
        <w:t xml:space="preserve">onder de dienstenlijst </w:t>
      </w:r>
      <w:r w:rsidR="00D005F3">
        <w:t>k</w:t>
      </w:r>
      <w:r w:rsidR="004D07BF">
        <w:t>unt u heen en weer scrollen door de tijd</w:t>
      </w:r>
      <w:r w:rsidR="00954695">
        <w:t xml:space="preserve">. </w:t>
      </w:r>
      <w:r w:rsidR="004D07BF">
        <w:t xml:space="preserve">Daarnaast </w:t>
      </w:r>
      <w:r w:rsidR="00954695">
        <w:t xml:space="preserve">kunt </w:t>
      </w:r>
      <w:r w:rsidR="004D07BF">
        <w:t xml:space="preserve">u </w:t>
      </w:r>
      <w:r w:rsidR="00954695">
        <w:t>inzoomen en uitzoomen</w:t>
      </w:r>
      <w:r w:rsidR="003F662F">
        <w:t xml:space="preserve"> </w:t>
      </w:r>
      <w:r w:rsidR="00473D1B">
        <w:t>met de knoppen “</w:t>
      </w:r>
      <w:r w:rsidR="004D07BF">
        <w:t>Inzoomen</w:t>
      </w:r>
      <w:r w:rsidR="00954695">
        <w:t>” en “</w:t>
      </w:r>
      <w:r w:rsidR="004D07BF">
        <w:t>Uitzoomen</w:t>
      </w:r>
      <w:r w:rsidR="00954695">
        <w:t>”</w:t>
      </w:r>
      <w:r w:rsidR="004D07BF">
        <w:t xml:space="preserve"> Standaard staan de diensten gesorteerd op Starttijd dienst, maar u kunt ze ook sorteren op medewerker of naam van de dienst.</w:t>
      </w:r>
    </w:p>
    <w:p w14:paraId="448E24D2" w14:textId="77777777" w:rsidR="00473D1B" w:rsidRDefault="00473D1B" w:rsidP="00954695"/>
    <w:p w14:paraId="342999C7" w14:textId="77777777" w:rsidR="00473D1B" w:rsidRDefault="00473D1B" w:rsidP="00473D1B">
      <w:pPr>
        <w:keepNext/>
      </w:pPr>
      <w:r>
        <w:rPr>
          <w:lang w:eastAsia="nl-NL"/>
        </w:rPr>
        <w:drawing>
          <wp:inline distT="0" distB="0" distL="0" distR="0" wp14:anchorId="0DB05A32" wp14:editId="2E9C7DAD">
            <wp:extent cx="6049010" cy="2026285"/>
            <wp:effectExtent l="0" t="0" r="889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lanning.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049010" cy="2026285"/>
                    </a:xfrm>
                    <a:prstGeom prst="rect">
                      <a:avLst/>
                    </a:prstGeom>
                  </pic:spPr>
                </pic:pic>
              </a:graphicData>
            </a:graphic>
          </wp:inline>
        </w:drawing>
      </w:r>
    </w:p>
    <w:p w14:paraId="4EA4B7C2" w14:textId="7B6538C2" w:rsidR="00473D1B" w:rsidRDefault="00473D1B" w:rsidP="003B02B2">
      <w:pPr>
        <w:pStyle w:val="Caption"/>
      </w:pPr>
      <w:r>
        <w:t xml:space="preserve">Figuur </w:t>
      </w:r>
      <w:r w:rsidR="004C7FFA">
        <w:fldChar w:fldCharType="begin"/>
      </w:r>
      <w:r w:rsidR="004C7FFA">
        <w:instrText xml:space="preserve"> STYLEREF 1 \s </w:instrText>
      </w:r>
      <w:r w:rsidR="004C7FFA">
        <w:fldChar w:fldCharType="separate"/>
      </w:r>
      <w:r w:rsidR="00772168">
        <w:t>13</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r>
        <w:t>: Taken plannen</w:t>
      </w:r>
    </w:p>
    <w:p w14:paraId="110D8EF8" w14:textId="6AC9E1AD" w:rsidR="00B15922" w:rsidRDefault="00473D1B" w:rsidP="00B15922">
      <w:r>
        <w:t>Een</w:t>
      </w:r>
      <w:r w:rsidR="00B15922">
        <w:t xml:space="preserve"> ongeplande taak kan nu naar de planning verplaatst worden door er de linker muisknop vast te houden en de taak naar de gewenste dienst en tijdstip te slepen. Indien een taak buiten de diensttijd of bloktijd valt zal dit worden aangegeven met een melding (zie </w:t>
      </w:r>
      <w:r w:rsidR="00027E00">
        <w:fldChar w:fldCharType="begin"/>
      </w:r>
      <w:r w:rsidR="00027E00">
        <w:instrText xml:space="preserve"> REF _Ref483229247 \h </w:instrText>
      </w:r>
      <w:r w:rsidR="00027E00">
        <w:fldChar w:fldCharType="separate"/>
      </w:r>
      <w:r w:rsidR="00772168" w:rsidRPr="00752622">
        <w:t xml:space="preserve">Figuur </w:t>
      </w:r>
      <w:r w:rsidR="00772168">
        <w:t>13</w:t>
      </w:r>
      <w:r w:rsidR="00772168">
        <w:noBreakHyphen/>
        <w:t>4</w:t>
      </w:r>
      <w:r w:rsidR="00027E00">
        <w:fldChar w:fldCharType="end"/>
      </w:r>
      <w:r w:rsidR="00B15922">
        <w:t xml:space="preserve">). </w:t>
      </w:r>
      <w:r w:rsidR="00CC6D11">
        <w:t>Zodra een taak in een van de diensten is ingepland zal deze verdwijnen</w:t>
      </w:r>
      <w:r w:rsidR="00573AAB">
        <w:t xml:space="preserve"> uit de lijst met ongeplande taken. </w:t>
      </w:r>
      <w:r w:rsidR="00B15922">
        <w:t xml:space="preserve">Wanneer </w:t>
      </w:r>
      <w:r w:rsidR="00CC6D11">
        <w:t>een in</w:t>
      </w:r>
      <w:r w:rsidR="00B15922">
        <w:t xml:space="preserve">geplande taak </w:t>
      </w:r>
      <w:r w:rsidR="00CC6D11">
        <w:t>teruggeschoven wordt naar de lijst met ongeplande taken</w:t>
      </w:r>
      <w:r w:rsidR="00B15922">
        <w:t xml:space="preserve">, </w:t>
      </w:r>
      <w:r w:rsidR="00CC6D11">
        <w:t>dan zal deze taak verdwijnen</w:t>
      </w:r>
      <w:r w:rsidR="00573AAB">
        <w:t xml:space="preserve"> uit de </w:t>
      </w:r>
      <w:r w:rsidR="00573AAB">
        <w:lastRenderedPageBreak/>
        <w:t>dienst en weer zichtbaar worden in de lijst met ongeplande taken</w:t>
      </w:r>
      <w:r w:rsidR="00B15922">
        <w:t xml:space="preserve"> (zie </w:t>
      </w:r>
      <w:r w:rsidR="00027E00">
        <w:fldChar w:fldCharType="begin"/>
      </w:r>
      <w:r w:rsidR="00027E00">
        <w:instrText xml:space="preserve"> REF _Ref483229339 \h </w:instrText>
      </w:r>
      <w:r w:rsidR="00027E00">
        <w:fldChar w:fldCharType="separate"/>
      </w:r>
      <w:r w:rsidR="00772168">
        <w:t>Figuur 13</w:t>
      </w:r>
      <w:r w:rsidR="00772168">
        <w:noBreakHyphen/>
        <w:t>5</w:t>
      </w:r>
      <w:r w:rsidR="00027E00">
        <w:fldChar w:fldCharType="end"/>
      </w:r>
      <w:r w:rsidR="00B15922">
        <w:t xml:space="preserve">). Een taak kan derhalve ook maar één keer worden toegewezen aan een dienst en/of medewerker. </w:t>
      </w:r>
    </w:p>
    <w:tbl>
      <w:tblPr>
        <w:tblStyle w:val="TableGrid"/>
        <w:tblW w:w="0" w:type="auto"/>
        <w:jc w:val="right"/>
        <w:tblCellSpacing w:w="14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5"/>
        <w:gridCol w:w="4202"/>
      </w:tblGrid>
      <w:tr w:rsidR="00B15922" w14:paraId="5FB482D1" w14:textId="77777777" w:rsidTr="00B15922">
        <w:trPr>
          <w:trHeight w:val="1782"/>
          <w:tblCellSpacing w:w="142" w:type="dxa"/>
          <w:jc w:val="right"/>
        </w:trPr>
        <w:tc>
          <w:tcPr>
            <w:tcW w:w="3919" w:type="dxa"/>
          </w:tcPr>
          <w:p w14:paraId="5032699A" w14:textId="77777777" w:rsidR="00B15922" w:rsidRDefault="00B15922" w:rsidP="00B15922">
            <w:r w:rsidRPr="000E4465">
              <w:rPr>
                <w:lang w:eastAsia="nl-NL"/>
              </w:rPr>
              <w:drawing>
                <wp:inline distT="0" distB="0" distL="0" distR="0" wp14:anchorId="0BF53DAE" wp14:editId="7D0D4463">
                  <wp:extent cx="2081089" cy="922864"/>
                  <wp:effectExtent l="0" t="0" r="0" b="0"/>
                  <wp:docPr id="304" name="Afbeelding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081089" cy="922864"/>
                          </a:xfrm>
                          <a:prstGeom prst="rect">
                            <a:avLst/>
                          </a:prstGeom>
                        </pic:spPr>
                      </pic:pic>
                    </a:graphicData>
                  </a:graphic>
                </wp:inline>
              </w:drawing>
            </w:r>
          </w:p>
          <w:p w14:paraId="390A2AE9" w14:textId="5993B8FC" w:rsidR="00B15922" w:rsidRPr="00752622" w:rsidRDefault="00B15922" w:rsidP="003B02B2">
            <w:pPr>
              <w:pStyle w:val="Caption"/>
              <w:rPr>
                <w:lang w:val="nl-NL"/>
              </w:rPr>
            </w:pPr>
            <w:bookmarkStart w:id="429" w:name="_Ref483229247"/>
            <w:r w:rsidRPr="00752622">
              <w:rPr>
                <w:lang w:val="nl-NL"/>
              </w:rPr>
              <w:t xml:space="preserve">Figuur </w:t>
            </w:r>
            <w:r w:rsidR="004C7FFA">
              <w:fldChar w:fldCharType="begin"/>
            </w:r>
            <w:r w:rsidR="004C7FFA">
              <w:rPr>
                <w:lang w:val="nl-NL"/>
              </w:rPr>
              <w:instrText xml:space="preserve"> STYLEREF 1 \s </w:instrText>
            </w:r>
            <w:r w:rsidR="004C7FFA">
              <w:fldChar w:fldCharType="separate"/>
            </w:r>
            <w:r w:rsidR="00772168">
              <w:rPr>
                <w:lang w:val="nl-NL"/>
              </w:rPr>
              <w:t>13</w:t>
            </w:r>
            <w:r w:rsidR="004C7FFA">
              <w:fldChar w:fldCharType="end"/>
            </w:r>
            <w:r w:rsidR="004C7FFA">
              <w:rPr>
                <w:lang w:val="nl-NL"/>
              </w:rPr>
              <w:noBreakHyphen/>
            </w:r>
            <w:r w:rsidR="004C7FFA">
              <w:fldChar w:fldCharType="begin"/>
            </w:r>
            <w:r w:rsidR="004C7FFA">
              <w:rPr>
                <w:lang w:val="nl-NL"/>
              </w:rPr>
              <w:instrText xml:space="preserve"> SEQ Figuur \* ARABIC \s 1 </w:instrText>
            </w:r>
            <w:r w:rsidR="004C7FFA">
              <w:fldChar w:fldCharType="separate"/>
            </w:r>
            <w:r w:rsidR="00772168">
              <w:rPr>
                <w:lang w:val="nl-NL"/>
              </w:rPr>
              <w:t>4</w:t>
            </w:r>
            <w:r w:rsidR="004C7FFA">
              <w:fldChar w:fldCharType="end"/>
            </w:r>
            <w:bookmarkEnd w:id="429"/>
            <w:r w:rsidRPr="00752622">
              <w:rPr>
                <w:lang w:val="nl-NL"/>
              </w:rPr>
              <w:t>: Melding taak valt buiten dienst- of bloktijd</w:t>
            </w:r>
          </w:p>
        </w:tc>
        <w:tc>
          <w:tcPr>
            <w:tcW w:w="3776" w:type="dxa"/>
          </w:tcPr>
          <w:p w14:paraId="5C8125E4" w14:textId="77777777" w:rsidR="00027E00" w:rsidRDefault="00B15922" w:rsidP="00027E00">
            <w:pPr>
              <w:keepNext/>
            </w:pPr>
            <w:r w:rsidRPr="00723A0D">
              <w:rPr>
                <w:lang w:eastAsia="nl-NL"/>
              </w:rPr>
              <w:drawing>
                <wp:inline distT="0" distB="0" distL="0" distR="0" wp14:anchorId="30C66720" wp14:editId="466EFD22">
                  <wp:extent cx="1720734" cy="974635"/>
                  <wp:effectExtent l="0" t="0" r="0" b="0"/>
                  <wp:docPr id="303" name="Afbeelding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6096" cy="983336"/>
                          </a:xfrm>
                          <a:prstGeom prst="rect">
                            <a:avLst/>
                          </a:prstGeom>
                        </pic:spPr>
                      </pic:pic>
                    </a:graphicData>
                  </a:graphic>
                </wp:inline>
              </w:drawing>
            </w:r>
          </w:p>
          <w:p w14:paraId="3423E27C" w14:textId="33863F4B" w:rsidR="00B15922" w:rsidRDefault="00027E00" w:rsidP="003B02B2">
            <w:pPr>
              <w:pStyle w:val="Caption"/>
            </w:pPr>
            <w:bookmarkStart w:id="430" w:name="_Ref483229339"/>
            <w:r>
              <w:t xml:space="preserve">Figuur </w:t>
            </w:r>
            <w:r w:rsidR="004C7FFA">
              <w:fldChar w:fldCharType="begin"/>
            </w:r>
            <w:r w:rsidR="004C7FFA">
              <w:instrText xml:space="preserve"> STYLEREF 1 \s </w:instrText>
            </w:r>
            <w:r w:rsidR="004C7FFA">
              <w:fldChar w:fldCharType="separate"/>
            </w:r>
            <w:r w:rsidR="00772168">
              <w:t>13</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bookmarkEnd w:id="430"/>
            <w:r>
              <w:t xml:space="preserve">: </w:t>
            </w:r>
            <w:r w:rsidRPr="004579F0">
              <w:t>Taak ontplannen</w:t>
            </w:r>
          </w:p>
        </w:tc>
      </w:tr>
    </w:tbl>
    <w:p w14:paraId="2B0B689D" w14:textId="77777777" w:rsidR="00B15922" w:rsidRDefault="00B15922" w:rsidP="00B15922">
      <w:r>
        <w:t>Taken die ingepland zijn hebben verschillende kleuren om de status aan te geven:</w:t>
      </w:r>
    </w:p>
    <w:p w14:paraId="6FB91CF5" w14:textId="77777777" w:rsidR="00B15922" w:rsidRDefault="00B15922" w:rsidP="00BA50B7">
      <w:pPr>
        <w:pStyle w:val="ListParagraph"/>
        <w:numPr>
          <w:ilvl w:val="0"/>
          <w:numId w:val="32"/>
        </w:numPr>
      </w:pPr>
      <w:r>
        <w:rPr>
          <w:lang w:eastAsia="nl-NL"/>
        </w:rPr>
        <mc:AlternateContent>
          <mc:Choice Requires="wps">
            <w:drawing>
              <wp:inline distT="0" distB="0" distL="0" distR="0" wp14:anchorId="2AF1D845" wp14:editId="1B029D85">
                <wp:extent cx="171450" cy="104775"/>
                <wp:effectExtent l="0" t="0" r="0" b="9525"/>
                <wp:docPr id="225" name="Afgeronde rechthoek 225"/>
                <wp:cNvGraphicFramePr/>
                <a:graphic xmlns:a="http://schemas.openxmlformats.org/drawingml/2006/main">
                  <a:graphicData uri="http://schemas.microsoft.com/office/word/2010/wordprocessingShape">
                    <wps:wsp>
                      <wps:cNvSpPr/>
                      <wps:spPr>
                        <a:xfrm>
                          <a:off x="0" y="0"/>
                          <a:ext cx="171450" cy="104775"/>
                        </a:xfrm>
                        <a:prstGeom prst="roundRect">
                          <a:avLst/>
                        </a:prstGeom>
                        <a:solidFill>
                          <a:srgbClr val="37A2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B53C3D2" id="Afgeronde rechthoek 225" o:spid="_x0000_s1026" style="width:13.5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" fillcolor="#37a2d2" stroked="f" strokeweight="2pt">
                <w10:anchorlock/>
              </v:roundrect>
            </w:pict>
          </mc:Fallback>
        </mc:AlternateContent>
      </w:r>
      <w:r>
        <w:t xml:space="preserve"> </w:t>
      </w:r>
      <w:r w:rsidRPr="00502FEF">
        <w:t>Blauw</w:t>
      </w:r>
      <w:r>
        <w:t>: nog niet gestart en kan versleept worden.</w:t>
      </w:r>
    </w:p>
    <w:p w14:paraId="2B98DF9C" w14:textId="77777777" w:rsidR="00B15922" w:rsidRDefault="00B15922" w:rsidP="00BA50B7">
      <w:pPr>
        <w:pStyle w:val="ListParagraph"/>
        <w:numPr>
          <w:ilvl w:val="0"/>
          <w:numId w:val="32"/>
        </w:numPr>
      </w:pPr>
      <w:r>
        <w:rPr>
          <w:lang w:eastAsia="nl-NL"/>
        </w:rPr>
        <mc:AlternateContent>
          <mc:Choice Requires="wps">
            <w:drawing>
              <wp:inline distT="0" distB="0" distL="0" distR="0" wp14:anchorId="4E61B19C" wp14:editId="14E793A7">
                <wp:extent cx="171450" cy="104775"/>
                <wp:effectExtent l="0" t="0" r="0" b="9525"/>
                <wp:docPr id="308" name="Afgeronde rechthoek 308"/>
                <wp:cNvGraphicFramePr/>
                <a:graphic xmlns:a="http://schemas.openxmlformats.org/drawingml/2006/main">
                  <a:graphicData uri="http://schemas.microsoft.com/office/word/2010/wordprocessingShape">
                    <wps:wsp>
                      <wps:cNvSpPr/>
                      <wps:spPr>
                        <a:xfrm>
                          <a:off x="0" y="0"/>
                          <a:ext cx="171450" cy="104775"/>
                        </a:xfrm>
                        <a:prstGeom prst="roundRect">
                          <a:avLst/>
                        </a:prstGeom>
                        <a:solidFill>
                          <a:srgbClr val="A354D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0479FA8" id="Afgeronde rechthoek 308" o:spid="_x0000_s1026" style="width:13.5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" fillcolor="#a354d6" stroked="f" strokeweight="2pt">
                <w10:anchorlock/>
              </v:roundrect>
            </w:pict>
          </mc:Fallback>
        </mc:AlternateContent>
      </w:r>
      <w:r>
        <w:t xml:space="preserve"> Paars: gestart door surveillant, niet versleepbaar.</w:t>
      </w:r>
    </w:p>
    <w:p w14:paraId="22C74036" w14:textId="03143DF2" w:rsidR="00B15922" w:rsidRDefault="00B15922" w:rsidP="00BA50B7">
      <w:pPr>
        <w:pStyle w:val="ListParagraph"/>
        <w:numPr>
          <w:ilvl w:val="0"/>
          <w:numId w:val="32"/>
        </w:numPr>
      </w:pPr>
      <w:r>
        <w:rPr>
          <w:lang w:eastAsia="nl-NL"/>
        </w:rPr>
        <mc:AlternateContent>
          <mc:Choice Requires="wps">
            <w:drawing>
              <wp:inline distT="0" distB="0" distL="0" distR="0" wp14:anchorId="13182950" wp14:editId="20F5AC05">
                <wp:extent cx="171450" cy="104775"/>
                <wp:effectExtent l="0" t="0" r="0" b="9525"/>
                <wp:docPr id="302" name="Afgeronde rechthoek 302"/>
                <wp:cNvGraphicFramePr/>
                <a:graphic xmlns:a="http://schemas.openxmlformats.org/drawingml/2006/main">
                  <a:graphicData uri="http://schemas.microsoft.com/office/word/2010/wordprocessingShape">
                    <wps:wsp>
                      <wps:cNvSpPr/>
                      <wps:spPr>
                        <a:xfrm>
                          <a:off x="0" y="0"/>
                          <a:ext cx="171450" cy="104775"/>
                        </a:xfrm>
                        <a:prstGeom prst="roundRect">
                          <a:avLst/>
                        </a:prstGeom>
                        <a:solidFill>
                          <a:srgbClr val="3F9B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63DDC30" id="Afgeronde rechthoek 302" o:spid="_x0000_s1026" style="width:13.5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" fillcolor="#3f9b39" stroked="f" strokeweight="2pt">
                <w10:anchorlock/>
              </v:roundrect>
            </w:pict>
          </mc:Fallback>
        </mc:AlternateContent>
      </w:r>
      <w:r>
        <w:t xml:space="preserve"> Groen: afgerond door surveillant, niet versleepbaar.</w:t>
      </w:r>
    </w:p>
    <w:p w14:paraId="50F7179B" w14:textId="2E0BEB61" w:rsidR="00B15922" w:rsidRDefault="00573AAB" w:rsidP="00BA50B7">
      <w:pPr>
        <w:pStyle w:val="ListParagraph"/>
        <w:numPr>
          <w:ilvl w:val="0"/>
          <w:numId w:val="32"/>
        </w:numPr>
      </w:pPr>
      <w:r>
        <w:t xml:space="preserve">Rode </w:t>
      </w:r>
      <w:r w:rsidR="001D75AA">
        <w:t>rand: waarschuwing dat taak buiten bloktijd valt.</w:t>
      </w:r>
    </w:p>
    <w:p w14:paraId="03F8D7C8" w14:textId="77777777" w:rsidR="001D75AA" w:rsidRDefault="001D75AA" w:rsidP="001D75AA">
      <w:pPr>
        <w:pStyle w:val="ListParagraph"/>
        <w:ind w:left="720"/>
      </w:pPr>
    </w:p>
    <w:p w14:paraId="325173CB" w14:textId="527E747E" w:rsidR="00B15922" w:rsidRDefault="00B15922" w:rsidP="00B15922">
      <w:r>
        <w:t>In de praktijk zal het meestal voorkomen dat taken binnen een dienst gepland worden zonder dat hier direct al een medeweker aan is gekoppeld. D</w:t>
      </w:r>
      <w:r w:rsidR="00573AAB">
        <w:t>e naam van de</w:t>
      </w:r>
      <w:r>
        <w:t xml:space="preserve"> medewerker zal vaak </w:t>
      </w:r>
      <w:r w:rsidR="002F2B16">
        <w:t xml:space="preserve">pas </w:t>
      </w:r>
      <w:r>
        <w:t xml:space="preserve">op een later tijdstip worden </w:t>
      </w:r>
      <w:r w:rsidR="002F2B16">
        <w:t>ingevul</w:t>
      </w:r>
      <w:r>
        <w:t xml:space="preserve">d. </w:t>
      </w:r>
    </w:p>
    <w:p w14:paraId="5847DF63" w14:textId="77777777" w:rsidR="002F2B16" w:rsidRDefault="002F2B16" w:rsidP="00B15922"/>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8"/>
        <w:gridCol w:w="4758"/>
      </w:tblGrid>
      <w:tr w:rsidR="00CD2AD2" w14:paraId="30C97AF8" w14:textId="77777777" w:rsidTr="00CD2AD2">
        <w:tc>
          <w:tcPr>
            <w:tcW w:w="4758" w:type="dxa"/>
          </w:tcPr>
          <w:p w14:paraId="77F39654" w14:textId="77777777" w:rsidR="00573AAB" w:rsidRDefault="00CD2AD2" w:rsidP="00573AAB">
            <w:pPr>
              <w:keepNext/>
            </w:pPr>
            <w:r>
              <w:rPr>
                <w:lang w:eastAsia="nl-NL"/>
              </w:rPr>
              <w:drawing>
                <wp:inline distT="0" distB="0" distL="0" distR="0" wp14:anchorId="0B24E215" wp14:editId="210208FC">
                  <wp:extent cx="1814494" cy="766119"/>
                  <wp:effectExtent l="0" t="0" r="0" b="0"/>
                  <wp:docPr id="316" name="Afbeelding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14494" cy="766119"/>
                          </a:xfrm>
                          <a:prstGeom prst="rect">
                            <a:avLst/>
                          </a:prstGeom>
                        </pic:spPr>
                      </pic:pic>
                    </a:graphicData>
                  </a:graphic>
                </wp:inline>
              </w:drawing>
            </w:r>
          </w:p>
          <w:p w14:paraId="76A5166A" w14:textId="341A0E16" w:rsidR="00CD2AD2" w:rsidRPr="00573AAB" w:rsidRDefault="00573AAB" w:rsidP="003B02B2">
            <w:pPr>
              <w:pStyle w:val="Caption"/>
              <w:rPr>
                <w:lang w:val="nl-NL"/>
              </w:rPr>
            </w:pPr>
            <w:bookmarkStart w:id="431" w:name="_Ref513820558"/>
            <w:r w:rsidRPr="00573AAB">
              <w:rPr>
                <w:lang w:val="nl-NL"/>
              </w:rPr>
              <w:t xml:space="preserve">Figuur </w:t>
            </w:r>
            <w:r w:rsidR="004C7FFA">
              <w:fldChar w:fldCharType="begin"/>
            </w:r>
            <w:r w:rsidR="004C7FFA">
              <w:rPr>
                <w:lang w:val="nl-NL"/>
              </w:rPr>
              <w:instrText xml:space="preserve"> STYLEREF 1 \s </w:instrText>
            </w:r>
            <w:r w:rsidR="004C7FFA">
              <w:fldChar w:fldCharType="separate"/>
            </w:r>
            <w:r w:rsidR="00772168">
              <w:rPr>
                <w:lang w:val="nl-NL"/>
              </w:rPr>
              <w:t>13</w:t>
            </w:r>
            <w:r w:rsidR="004C7FFA">
              <w:fldChar w:fldCharType="end"/>
            </w:r>
            <w:r w:rsidR="004C7FFA">
              <w:rPr>
                <w:lang w:val="nl-NL"/>
              </w:rPr>
              <w:noBreakHyphen/>
            </w:r>
            <w:r w:rsidR="004C7FFA">
              <w:fldChar w:fldCharType="begin"/>
            </w:r>
            <w:r w:rsidR="004C7FFA">
              <w:rPr>
                <w:lang w:val="nl-NL"/>
              </w:rPr>
              <w:instrText xml:space="preserve"> SEQ Figuur \* ARABIC \s 1 </w:instrText>
            </w:r>
            <w:r w:rsidR="004C7FFA">
              <w:fldChar w:fldCharType="separate"/>
            </w:r>
            <w:r w:rsidR="00772168">
              <w:rPr>
                <w:lang w:val="nl-NL"/>
              </w:rPr>
              <w:t>6</w:t>
            </w:r>
            <w:r w:rsidR="004C7FFA">
              <w:fldChar w:fldCharType="end"/>
            </w:r>
            <w:bookmarkEnd w:id="431"/>
            <w:r w:rsidRPr="00573AAB">
              <w:rPr>
                <w:lang w:val="nl-NL"/>
              </w:rPr>
              <w:t>: Geklikt op een taak</w:t>
            </w:r>
          </w:p>
        </w:tc>
        <w:tc>
          <w:tcPr>
            <w:tcW w:w="4758" w:type="dxa"/>
          </w:tcPr>
          <w:p w14:paraId="612FA516" w14:textId="77777777" w:rsidR="00573AAB" w:rsidRDefault="00CD2AD2" w:rsidP="00573AAB">
            <w:pPr>
              <w:keepNext/>
            </w:pPr>
            <w:r w:rsidRPr="00422ED1">
              <w:rPr>
                <w:lang w:eastAsia="nl-NL"/>
              </w:rPr>
              <w:drawing>
                <wp:inline distT="0" distB="0" distL="0" distR="0" wp14:anchorId="624D632D" wp14:editId="54A8C9DB">
                  <wp:extent cx="1427205" cy="792892"/>
                  <wp:effectExtent l="0" t="0" r="1905" b="7620"/>
                  <wp:docPr id="314" name="Afbeelding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44472" cy="802485"/>
                          </a:xfrm>
                          <a:prstGeom prst="rect">
                            <a:avLst/>
                          </a:prstGeom>
                        </pic:spPr>
                      </pic:pic>
                    </a:graphicData>
                  </a:graphic>
                </wp:inline>
              </w:drawing>
            </w:r>
          </w:p>
          <w:p w14:paraId="3659DEEA" w14:textId="149B497C" w:rsidR="00CD2AD2" w:rsidRDefault="00573AAB" w:rsidP="003B02B2">
            <w:pPr>
              <w:pStyle w:val="Caption"/>
            </w:pPr>
            <w:bookmarkStart w:id="432" w:name="_Ref513820540"/>
            <w:r>
              <w:t xml:space="preserve">Figuur </w:t>
            </w:r>
            <w:r w:rsidR="004C7FFA">
              <w:fldChar w:fldCharType="begin"/>
            </w:r>
            <w:r w:rsidR="004C7FFA">
              <w:instrText xml:space="preserve"> STYLEREF 1 \s </w:instrText>
            </w:r>
            <w:r w:rsidR="004C7FFA">
              <w:fldChar w:fldCharType="separate"/>
            </w:r>
            <w:r w:rsidR="00772168">
              <w:t>13</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7</w:t>
            </w:r>
            <w:r w:rsidR="004C7FFA">
              <w:fldChar w:fldCharType="end"/>
            </w:r>
            <w:bookmarkEnd w:id="432"/>
            <w:r>
              <w:t xml:space="preserve">: </w:t>
            </w:r>
            <w:r w:rsidRPr="00793CD4">
              <w:t>Dienstdetails</w:t>
            </w:r>
          </w:p>
        </w:tc>
      </w:tr>
    </w:tbl>
    <w:p w14:paraId="5EC6F954" w14:textId="76E41B04" w:rsidR="00954695" w:rsidRDefault="00CD2AD2" w:rsidP="00B15922">
      <w:r>
        <w:t>Door op een taak in het diens</w:t>
      </w:r>
      <w:r w:rsidR="00573AAB">
        <w:t>t</w:t>
      </w:r>
      <w:r>
        <w:t xml:space="preserve">rooster te klikken </w:t>
      </w:r>
      <w:r w:rsidR="002F2B16">
        <w:t>worden</w:t>
      </w:r>
      <w:r>
        <w:t xml:space="preserve"> extra links </w:t>
      </w:r>
      <w:r w:rsidR="002F2B16">
        <w:t>zicht</w:t>
      </w:r>
      <w:r>
        <w:t>baar</w:t>
      </w:r>
      <w:r w:rsidR="00573AAB">
        <w:t xml:space="preserve"> (zie </w:t>
      </w:r>
      <w:r w:rsidR="00573AAB">
        <w:fldChar w:fldCharType="begin"/>
      </w:r>
      <w:r w:rsidR="00573AAB">
        <w:instrText xml:space="preserve"> REF _Ref513820558 \h </w:instrText>
      </w:r>
      <w:r w:rsidR="00573AAB">
        <w:fldChar w:fldCharType="separate"/>
      </w:r>
      <w:r w:rsidR="00772168" w:rsidRPr="00573AAB">
        <w:t xml:space="preserve">Figuur </w:t>
      </w:r>
      <w:r w:rsidR="00772168">
        <w:t>13</w:t>
      </w:r>
      <w:r w:rsidR="00772168">
        <w:noBreakHyphen/>
        <w:t>6</w:t>
      </w:r>
      <w:r w:rsidR="00573AAB">
        <w:fldChar w:fldCharType="end"/>
      </w:r>
      <w:r w:rsidR="00573AAB">
        <w:t>)</w:t>
      </w:r>
      <w:r>
        <w:t>:</w:t>
      </w:r>
    </w:p>
    <w:p w14:paraId="02BCFADF" w14:textId="6D2ACA90" w:rsidR="00CD2AD2" w:rsidRDefault="00CD2AD2" w:rsidP="00BA50B7">
      <w:pPr>
        <w:pStyle w:val="ListParagraph"/>
        <w:numPr>
          <w:ilvl w:val="0"/>
          <w:numId w:val="32"/>
        </w:numPr>
      </w:pPr>
      <w:r>
        <w:t>Taakdetails bekijken</w:t>
      </w:r>
    </w:p>
    <w:p w14:paraId="1DA9E668" w14:textId="2A2C7AE0" w:rsidR="00CD2AD2" w:rsidRDefault="00CD2AD2" w:rsidP="00BA50B7">
      <w:pPr>
        <w:pStyle w:val="ListParagraph"/>
        <w:numPr>
          <w:ilvl w:val="0"/>
          <w:numId w:val="32"/>
        </w:numPr>
      </w:pPr>
      <w:r>
        <w:t>Uitzondering op deze taak toevoegen</w:t>
      </w:r>
    </w:p>
    <w:p w14:paraId="3DB3EBDF" w14:textId="77777777" w:rsidR="00CD2AD2" w:rsidRDefault="00CD2AD2" w:rsidP="00954695"/>
    <w:p w14:paraId="60F6BE16" w14:textId="0FD98A42" w:rsidR="003F546E" w:rsidRDefault="00954695" w:rsidP="003F546E">
      <w:r>
        <w:t>Door met de muis over de dienst te gaan wordt de inhoud</w:t>
      </w:r>
      <w:r w:rsidR="003421BC">
        <w:t xml:space="preserve"> van de dienst ook weergegeven (</w:t>
      </w:r>
      <w:r w:rsidR="000E41B4">
        <w:t>z</w:t>
      </w:r>
      <w:r w:rsidR="003421BC">
        <w:t>ie</w:t>
      </w:r>
      <w:r w:rsidR="00573AAB">
        <w:t xml:space="preserve"> </w:t>
      </w:r>
      <w:r w:rsidR="00573AAB">
        <w:fldChar w:fldCharType="begin"/>
      </w:r>
      <w:r w:rsidR="00573AAB">
        <w:instrText xml:space="preserve"> REF _Ref513820540 \h </w:instrText>
      </w:r>
      <w:r w:rsidR="00573AAB">
        <w:fldChar w:fldCharType="separate"/>
      </w:r>
      <w:r w:rsidR="00772168">
        <w:t>Figuur 13</w:t>
      </w:r>
      <w:r w:rsidR="00772168">
        <w:noBreakHyphen/>
        <w:t>7</w:t>
      </w:r>
      <w:r w:rsidR="00573AAB">
        <w:fldChar w:fldCharType="end"/>
      </w:r>
      <w:r w:rsidR="003421BC">
        <w:t>).</w:t>
      </w:r>
      <w:r w:rsidR="00CD2AD2">
        <w:t xml:space="preserve"> </w:t>
      </w:r>
      <w:r>
        <w:t xml:space="preserve">Wanneer er nog geen medewerker is ingepland voor een dienst wordt dit aangegeven met een icoontje naast de dienst: </w:t>
      </w:r>
      <w:r>
        <w:rPr>
          <w:lang w:eastAsia="nl-NL"/>
        </w:rPr>
        <w:drawing>
          <wp:inline distT="0" distB="0" distL="0" distR="0" wp14:anchorId="73FFD9FF" wp14:editId="395B0971">
            <wp:extent cx="228600" cy="209550"/>
            <wp:effectExtent l="0" t="0" r="0" b="0"/>
            <wp:docPr id="313" name="Afbeelding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8600" cy="209550"/>
                    </a:xfrm>
                    <a:prstGeom prst="rect">
                      <a:avLst/>
                    </a:prstGeom>
                  </pic:spPr>
                </pic:pic>
              </a:graphicData>
            </a:graphic>
          </wp:inline>
        </w:drawing>
      </w:r>
      <w:r>
        <w:t xml:space="preserve">. Via het opruim icoontje </w:t>
      </w:r>
      <w:r w:rsidR="002F2B16">
        <w:rPr>
          <w:lang w:eastAsia="nl-NL"/>
        </w:rPr>
        <w:drawing>
          <wp:inline distT="0" distB="0" distL="0" distR="0" wp14:anchorId="79E5E2F0" wp14:editId="0CDD1662">
            <wp:extent cx="133369" cy="133369"/>
            <wp:effectExtent l="0" t="0" r="0" b="0"/>
            <wp:docPr id="315" name="Afbeelding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trash.png"/>
                    <pic:cNvPicPr/>
                  </pic:nvPicPr>
                  <pic:blipFill>
                    <a:blip r:embed="rId154">
                      <a:extLst>
                        <a:ext uri="{28A0092B-C50C-407E-A947-70E740481C1C}">
                          <a14:useLocalDpi xmlns:a14="http://schemas.microsoft.com/office/drawing/2010/main" val="0"/>
                        </a:ext>
                      </a:extLst>
                    </a:blip>
                    <a:stretch>
                      <a:fillRect/>
                    </a:stretch>
                  </pic:blipFill>
                  <pic:spPr>
                    <a:xfrm>
                      <a:off x="0" y="0"/>
                      <a:ext cx="133369" cy="133369"/>
                    </a:xfrm>
                    <a:prstGeom prst="rect">
                      <a:avLst/>
                    </a:prstGeom>
                  </pic:spPr>
                </pic:pic>
              </a:graphicData>
            </a:graphic>
          </wp:inline>
        </w:drawing>
      </w:r>
      <w:r w:rsidR="002F2B16">
        <w:t xml:space="preserve"> </w:t>
      </w:r>
      <w:r>
        <w:t>is het mogelijk om in een keer alle geplande taken uit een dienst terug te zetten naar de lijst met ongeplande taken.</w:t>
      </w:r>
      <w:r w:rsidR="003F546E">
        <w:t xml:space="preserve"> </w:t>
      </w:r>
    </w:p>
    <w:p w14:paraId="420F8972" w14:textId="4E2E5915" w:rsidR="00A376B7" w:rsidRDefault="00A376B7" w:rsidP="00A376B7">
      <w:pPr>
        <w:pStyle w:val="Heading2"/>
      </w:pPr>
      <w:bookmarkStart w:id="433" w:name="_Toc41561814"/>
      <w:bookmarkStart w:id="434" w:name="_Toc64306961"/>
      <w:r>
        <w:t>Eenmalige taak aanmaken</w:t>
      </w:r>
      <w:bookmarkEnd w:id="433"/>
      <w:bookmarkEnd w:id="434"/>
    </w:p>
    <w:p w14:paraId="631C57EA" w14:textId="08BABBAA" w:rsidR="00A376B7" w:rsidRDefault="00A376B7" w:rsidP="00A376B7">
      <w:r>
        <w:t xml:space="preserve">Soms moet er even snel een extra taak binnen een dienst worden aangemaakt. Dit kan via de functie </w:t>
      </w:r>
      <w:r w:rsidRPr="00A376B7">
        <w:rPr>
          <w:rStyle w:val="Bold"/>
        </w:rPr>
        <w:t>Eenmalige taak aanmaken</w:t>
      </w:r>
      <w:r>
        <w:rPr>
          <w:rStyle w:val="Bold"/>
          <w:b w:val="0"/>
        </w:rPr>
        <w:t xml:space="preserve">. Klik hiervoor op </w:t>
      </w:r>
      <w:r w:rsidR="00E3123E">
        <w:t xml:space="preserve">het +-icoontje naast de dienstnaam, zie </w:t>
      </w:r>
      <w:r w:rsidR="00E3123E">
        <w:fldChar w:fldCharType="begin"/>
      </w:r>
      <w:r w:rsidR="00E3123E">
        <w:instrText xml:space="preserve"> REF _Ref525210438 \h </w:instrText>
      </w:r>
      <w:r w:rsidR="00E3123E">
        <w:fldChar w:fldCharType="separate"/>
      </w:r>
      <w:r w:rsidR="00772168">
        <w:t>Figuur 13</w:t>
      </w:r>
      <w:r w:rsidR="00772168">
        <w:noBreakHyphen/>
        <w:t>8</w:t>
      </w:r>
      <w:r w:rsidR="00E3123E">
        <w:fldChar w:fldCharType="end"/>
      </w:r>
      <w:r w:rsidR="00E3123E">
        <w:t xml:space="preserve">. </w:t>
      </w:r>
    </w:p>
    <w:p w14:paraId="3288B145" w14:textId="26949426" w:rsidR="00E3123E" w:rsidRDefault="00E3123E" w:rsidP="00A376B7"/>
    <w:p w14:paraId="772010E3" w14:textId="77777777" w:rsidR="00E3123E" w:rsidRDefault="00E3123E" w:rsidP="00E3123E">
      <w:pPr>
        <w:keepNext/>
      </w:pPr>
      <w:r>
        <w:rPr>
          <w:lang w:eastAsia="nl-NL"/>
        </w:rPr>
        <w:lastRenderedPageBreak/>
        <w:drawing>
          <wp:inline distT="0" distB="0" distL="0" distR="0" wp14:anchorId="4E46B77B" wp14:editId="698B977B">
            <wp:extent cx="1523810" cy="247619"/>
            <wp:effectExtent l="0" t="0" r="635" b="635"/>
            <wp:docPr id="190" name="Afbeelding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_2018-09-20 (1) - Planning - SequriX(1).png"/>
                    <pic:cNvPicPr/>
                  </pic:nvPicPr>
                  <pic:blipFill>
                    <a:blip r:embed="rId155">
                      <a:extLst>
                        <a:ext uri="{28A0092B-C50C-407E-A947-70E740481C1C}">
                          <a14:useLocalDpi xmlns:a14="http://schemas.microsoft.com/office/drawing/2010/main" val="0"/>
                        </a:ext>
                      </a:extLst>
                    </a:blip>
                    <a:stretch>
                      <a:fillRect/>
                    </a:stretch>
                  </pic:blipFill>
                  <pic:spPr>
                    <a:xfrm>
                      <a:off x="0" y="0"/>
                      <a:ext cx="1523810" cy="247619"/>
                    </a:xfrm>
                    <a:prstGeom prst="rect">
                      <a:avLst/>
                    </a:prstGeom>
                  </pic:spPr>
                </pic:pic>
              </a:graphicData>
            </a:graphic>
          </wp:inline>
        </w:drawing>
      </w:r>
    </w:p>
    <w:p w14:paraId="2D044BD3" w14:textId="51B0FB45" w:rsidR="00E3123E" w:rsidRDefault="00E3123E" w:rsidP="003B02B2">
      <w:pPr>
        <w:pStyle w:val="Caption"/>
      </w:pPr>
      <w:bookmarkStart w:id="435" w:name="_Ref525210438"/>
      <w:r>
        <w:t xml:space="preserve">Figuur </w:t>
      </w:r>
      <w:r w:rsidR="004C7FFA">
        <w:fldChar w:fldCharType="begin"/>
      </w:r>
      <w:r w:rsidR="004C7FFA">
        <w:instrText xml:space="preserve"> STYLEREF 1 \s </w:instrText>
      </w:r>
      <w:r w:rsidR="004C7FFA">
        <w:fldChar w:fldCharType="separate"/>
      </w:r>
      <w:r w:rsidR="00772168">
        <w:t>13</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8</w:t>
      </w:r>
      <w:r w:rsidR="004C7FFA">
        <w:fldChar w:fldCharType="end"/>
      </w:r>
      <w:bookmarkEnd w:id="435"/>
      <w:r>
        <w:t>: Eenmalige taak aanmaken vauit planningsscherm</w:t>
      </w:r>
    </w:p>
    <w:p w14:paraId="5549ACBA" w14:textId="31A0F837" w:rsidR="00E3123E" w:rsidRPr="00E3123E" w:rsidRDefault="00E3123E" w:rsidP="00E3123E">
      <w:r>
        <w:t xml:space="preserve">Meer uitleg over deze functionaliteit vindt u in het hoofdstuk over de diensten: zie </w:t>
      </w:r>
      <w:r>
        <w:rPr>
          <w:rStyle w:val="Bold"/>
          <w:b w:val="0"/>
        </w:rPr>
        <w:t>§</w:t>
      </w:r>
      <w:r>
        <w:rPr>
          <w:rStyle w:val="Bold"/>
          <w:b w:val="0"/>
        </w:rPr>
        <w:fldChar w:fldCharType="begin"/>
      </w:r>
      <w:r>
        <w:rPr>
          <w:rStyle w:val="Bold"/>
          <w:b w:val="0"/>
        </w:rPr>
        <w:instrText xml:space="preserve"> REF _Ref525210528 \n \h </w:instrText>
      </w:r>
      <w:r>
        <w:rPr>
          <w:rStyle w:val="Bold"/>
          <w:b w:val="0"/>
        </w:rPr>
      </w:r>
      <w:r>
        <w:rPr>
          <w:rStyle w:val="Bold"/>
          <w:b w:val="0"/>
        </w:rPr>
        <w:fldChar w:fldCharType="separate"/>
      </w:r>
      <w:r w:rsidR="00772168">
        <w:rPr>
          <w:rStyle w:val="Bold"/>
          <w:b w:val="0"/>
        </w:rPr>
        <w:t>12.7</w:t>
      </w:r>
      <w:r>
        <w:rPr>
          <w:rStyle w:val="Bold"/>
          <w:b w:val="0"/>
        </w:rPr>
        <w:fldChar w:fldCharType="end"/>
      </w:r>
      <w:r>
        <w:rPr>
          <w:rStyle w:val="Bold"/>
          <w:b w:val="0"/>
        </w:rPr>
        <w:t>.</w:t>
      </w:r>
    </w:p>
    <w:p w14:paraId="71B16F03" w14:textId="54AD4958" w:rsidR="00E3123E" w:rsidRPr="00A376B7" w:rsidRDefault="00E3123E" w:rsidP="00A376B7"/>
    <w:p w14:paraId="35D76E2B" w14:textId="77777777" w:rsidR="00A376B7" w:rsidRPr="00A376B7" w:rsidRDefault="00A376B7" w:rsidP="00A376B7"/>
    <w:p w14:paraId="399E6768" w14:textId="3C86368F" w:rsidR="00422ED1" w:rsidRDefault="00422ED1" w:rsidP="00954695"/>
    <w:p w14:paraId="0F21DF70" w14:textId="399CECD2" w:rsidR="005C4E69" w:rsidRDefault="0067565A" w:rsidP="00912821">
      <w:pPr>
        <w:pStyle w:val="Heading1"/>
      </w:pPr>
      <w:bookmarkStart w:id="436" w:name="_Ref415492209"/>
      <w:bookmarkStart w:id="437" w:name="_Toc460250653"/>
      <w:bookmarkStart w:id="438" w:name="_Toc41561815"/>
      <w:bookmarkStart w:id="439" w:name="_Toc64306962"/>
      <w:r>
        <w:lastRenderedPageBreak/>
        <w:t>Controle</w:t>
      </w:r>
      <w:bookmarkEnd w:id="436"/>
      <w:bookmarkEnd w:id="437"/>
      <w:bookmarkEnd w:id="438"/>
      <w:bookmarkEnd w:id="439"/>
    </w:p>
    <w:p w14:paraId="218581B7" w14:textId="77777777" w:rsidR="00EF1504" w:rsidRDefault="00EF1504" w:rsidP="00EF1504">
      <w:pPr>
        <w:pStyle w:val="Heading2"/>
      </w:pPr>
      <w:bookmarkStart w:id="440" w:name="_Toc460250654"/>
      <w:bookmarkStart w:id="441" w:name="_Toc41561816"/>
      <w:bookmarkStart w:id="442" w:name="_Toc64306963"/>
      <w:r>
        <w:t>Overzicht van Controle</w:t>
      </w:r>
      <w:bookmarkEnd w:id="440"/>
      <w:bookmarkEnd w:id="441"/>
      <w:bookmarkEnd w:id="442"/>
    </w:p>
    <w:p w14:paraId="19CDFB89" w14:textId="5AAF0E0D" w:rsidR="00B61E7F" w:rsidRDefault="003B0DAA" w:rsidP="00B61E7F">
      <w:pPr>
        <w:rPr>
          <w:rStyle w:val="Bold"/>
          <w:b w:val="0"/>
        </w:rPr>
      </w:pPr>
      <w:r>
        <w:t xml:space="preserve">Bij het menu </w:t>
      </w:r>
      <w:r w:rsidRPr="00B61E7F">
        <w:rPr>
          <w:b/>
        </w:rPr>
        <w:t>Controle</w:t>
      </w:r>
      <w:r>
        <w:t xml:space="preserve"> gaat het </w:t>
      </w:r>
      <w:r w:rsidRPr="003B0DAA">
        <w:t xml:space="preserve">om </w:t>
      </w:r>
      <w:r w:rsidR="006A7A67">
        <w:t>de controle van de uitgevoerde werkzaamheden</w:t>
      </w:r>
      <w:r w:rsidRPr="003B0DAA">
        <w:t xml:space="preserve">. </w:t>
      </w:r>
      <w:r w:rsidR="00B61E7F">
        <w:rPr>
          <w:rStyle w:val="Bold"/>
          <w:b w:val="0"/>
        </w:rPr>
        <w:t>U</w:t>
      </w:r>
      <w:r w:rsidR="00B61E7F" w:rsidRPr="00577D21">
        <w:rPr>
          <w:rStyle w:val="Bold"/>
        </w:rPr>
        <w:t xml:space="preserve"> </w:t>
      </w:r>
      <w:r w:rsidR="005702EE">
        <w:rPr>
          <w:rStyle w:val="Bold"/>
          <w:b w:val="0"/>
        </w:rPr>
        <w:t xml:space="preserve">controleert of taken operationeel en </w:t>
      </w:r>
      <w:r w:rsidR="00B61E7F">
        <w:rPr>
          <w:rStyle w:val="Bold"/>
          <w:b w:val="0"/>
        </w:rPr>
        <w:t>financieel akkoord zijn</w:t>
      </w:r>
      <w:r w:rsidR="005702EE">
        <w:rPr>
          <w:rStyle w:val="Bold"/>
          <w:b w:val="0"/>
        </w:rPr>
        <w:t xml:space="preserve">. </w:t>
      </w:r>
      <w:r w:rsidR="00B61E7F">
        <w:rPr>
          <w:rStyle w:val="Bold"/>
          <w:b w:val="0"/>
        </w:rPr>
        <w:t>Bij de operationele controle</w:t>
      </w:r>
      <w:r w:rsidR="00553ED3">
        <w:rPr>
          <w:rStyle w:val="Bold"/>
          <w:b w:val="0"/>
        </w:rPr>
        <w:t>,</w:t>
      </w:r>
      <w:r w:rsidR="00B61E7F">
        <w:rPr>
          <w:rStyle w:val="Bold"/>
          <w:b w:val="0"/>
        </w:rPr>
        <w:t xml:space="preserve"> </w:t>
      </w:r>
      <w:r w:rsidR="00553ED3">
        <w:rPr>
          <w:rStyle w:val="Bold"/>
          <w:b w:val="0"/>
        </w:rPr>
        <w:t xml:space="preserve">controleert u de uitgevoerde werkzaamheden. Indien gewenst kunt u ook de </w:t>
      </w:r>
      <w:r w:rsidR="00857730">
        <w:rPr>
          <w:rStyle w:val="Bold"/>
          <w:b w:val="0"/>
        </w:rPr>
        <w:t>bevind</w:t>
      </w:r>
      <w:r w:rsidR="00553ED3">
        <w:rPr>
          <w:rStyle w:val="Bold"/>
          <w:b w:val="0"/>
        </w:rPr>
        <w:t xml:space="preserve">ingen van de surveillant aanvullen/corrigeren. Vanaf het moment dat de taak de controlestatus </w:t>
      </w:r>
      <w:r w:rsidR="00553ED3" w:rsidRPr="00553ED3">
        <w:rPr>
          <w:rStyle w:val="Bold"/>
        </w:rPr>
        <w:t>Operationeel gereed</w:t>
      </w:r>
      <w:r w:rsidR="00553ED3">
        <w:rPr>
          <w:rStyle w:val="Bold"/>
          <w:b w:val="0"/>
        </w:rPr>
        <w:t xml:space="preserve"> heeft gekregen, kan dit veld niet meer worden gewijzigd. Eventuele opmerkingen over de taak die bedoeld zijn voor intern gebruik </w:t>
      </w:r>
      <w:r w:rsidR="00E1187F">
        <w:rPr>
          <w:rStyle w:val="Bold"/>
          <w:b w:val="0"/>
        </w:rPr>
        <w:t xml:space="preserve">(bijvoorbeeld informatie voor de financiële afdeling) </w:t>
      </w:r>
      <w:r w:rsidR="00553ED3">
        <w:rPr>
          <w:rStyle w:val="Bold"/>
          <w:b w:val="0"/>
        </w:rPr>
        <w:t>kunnen ingevuld worden in het veld Intern commentaar.</w:t>
      </w:r>
      <w:r w:rsidR="00B61E7F">
        <w:rPr>
          <w:rStyle w:val="Bold"/>
          <w:b w:val="0"/>
        </w:rPr>
        <w:t xml:space="preserve"> </w:t>
      </w:r>
      <w:r w:rsidR="00E166D2">
        <w:rPr>
          <w:rStyle w:val="Bold"/>
          <w:b w:val="0"/>
        </w:rPr>
        <w:t xml:space="preserve">Bij de financiële controle controleert u de </w:t>
      </w:r>
      <w:r w:rsidR="00553ED3">
        <w:rPr>
          <w:rStyle w:val="Bold"/>
          <w:b w:val="0"/>
        </w:rPr>
        <w:t>voorgestelde factuurregels en, indien nodig, kunt u aanpassingen doorvoeren in de facturatie voor de betreffende taak</w:t>
      </w:r>
      <w:r w:rsidR="00E166D2">
        <w:rPr>
          <w:rStyle w:val="Bold"/>
          <w:b w:val="0"/>
        </w:rPr>
        <w:t xml:space="preserve">. </w:t>
      </w:r>
      <w:r w:rsidR="00184A3A">
        <w:rPr>
          <w:rStyle w:val="Bold"/>
          <w:b w:val="0"/>
        </w:rPr>
        <w:t>Zodra</w:t>
      </w:r>
      <w:r w:rsidR="00553ED3">
        <w:rPr>
          <w:rStyle w:val="Bold"/>
          <w:b w:val="0"/>
        </w:rPr>
        <w:t xml:space="preserve"> de controlestatus </w:t>
      </w:r>
      <w:r w:rsidR="00184A3A">
        <w:rPr>
          <w:rStyle w:val="Bold"/>
          <w:b w:val="0"/>
        </w:rPr>
        <w:t xml:space="preserve">eenmaal </w:t>
      </w:r>
      <w:r w:rsidR="00553ED3">
        <w:rPr>
          <w:rStyle w:val="Bold"/>
          <w:b w:val="0"/>
        </w:rPr>
        <w:t xml:space="preserve">op </w:t>
      </w:r>
      <w:r w:rsidR="00553ED3" w:rsidRPr="00553ED3">
        <w:rPr>
          <w:rStyle w:val="Bold"/>
        </w:rPr>
        <w:t>Financieel gereed</w:t>
      </w:r>
      <w:r w:rsidR="00553ED3">
        <w:rPr>
          <w:rStyle w:val="Bold"/>
          <w:b w:val="0"/>
        </w:rPr>
        <w:t xml:space="preserve"> staat</w:t>
      </w:r>
      <w:r w:rsidR="00184A3A">
        <w:rPr>
          <w:rStyle w:val="Bold"/>
          <w:b w:val="0"/>
        </w:rPr>
        <w:t xml:space="preserve">, kunnen er geen wijzigingen meer worden doorgevoerd en vanaf dat moment </w:t>
      </w:r>
      <w:r w:rsidR="00553ED3">
        <w:rPr>
          <w:rStyle w:val="Bold"/>
          <w:b w:val="0"/>
        </w:rPr>
        <w:t>zal de taak meegenomen worden in de facturatie</w:t>
      </w:r>
      <w:r w:rsidR="00184A3A">
        <w:rPr>
          <w:rStyle w:val="Bold"/>
          <w:b w:val="0"/>
        </w:rPr>
        <w:t>.</w:t>
      </w:r>
    </w:p>
    <w:p w14:paraId="0E377723" w14:textId="2DF1C58B" w:rsidR="00E27D01" w:rsidRDefault="00E27D01" w:rsidP="00B61E7F">
      <w:pPr>
        <w:rPr>
          <w:rStyle w:val="Bold"/>
          <w:b w:val="0"/>
        </w:rPr>
      </w:pPr>
    </w:p>
    <w:p w14:paraId="00E22E52" w14:textId="65FD2806" w:rsidR="00E27D01" w:rsidRDefault="005940A7" w:rsidP="00B61E7F">
      <w:pPr>
        <w:rPr>
          <w:rStyle w:val="Bold"/>
          <w:b w:val="0"/>
        </w:rPr>
      </w:pPr>
      <w:r>
        <w:rPr>
          <w:rStyle w:val="Bold"/>
          <w:b w:val="0"/>
        </w:rPr>
        <w:t xml:space="preserve">Vanuit het taakcontrolescherm is het ook </w:t>
      </w:r>
      <w:r w:rsidR="00E27D01">
        <w:rPr>
          <w:rStyle w:val="Bold"/>
          <w:b w:val="0"/>
        </w:rPr>
        <w:t>mogelijk om een alarm dat is opgevolgd en afgerond door een ander beveiligingsbedrijf (onde</w:t>
      </w:r>
      <w:r w:rsidR="00EE4193">
        <w:rPr>
          <w:rStyle w:val="Bold"/>
          <w:b w:val="0"/>
        </w:rPr>
        <w:t>raannemer) in te voeren. Klik h</w:t>
      </w:r>
      <w:r w:rsidR="00E27D01">
        <w:rPr>
          <w:rStyle w:val="Bold"/>
          <w:b w:val="0"/>
        </w:rPr>
        <w:t>i</w:t>
      </w:r>
      <w:r w:rsidR="00EE4193">
        <w:rPr>
          <w:rStyle w:val="Bold"/>
          <w:b w:val="0"/>
        </w:rPr>
        <w:t>e</w:t>
      </w:r>
      <w:r w:rsidR="00E27D01">
        <w:rPr>
          <w:rStyle w:val="Bold"/>
          <w:b w:val="0"/>
        </w:rPr>
        <w:t xml:space="preserve">rvoor </w:t>
      </w:r>
      <w:r w:rsidR="00BD2414">
        <w:rPr>
          <w:rStyle w:val="Bold"/>
          <w:b w:val="0"/>
        </w:rPr>
        <w:t>onder</w:t>
      </w:r>
      <w:r w:rsidR="00E27D01">
        <w:rPr>
          <w:rStyle w:val="Bold"/>
          <w:b w:val="0"/>
        </w:rPr>
        <w:t xml:space="preserve"> </w:t>
      </w:r>
      <w:r w:rsidR="00E27D01" w:rsidRPr="00AE0020">
        <w:rPr>
          <w:rStyle w:val="Bold"/>
        </w:rPr>
        <w:t>Afgesloten alarm</w:t>
      </w:r>
      <w:r w:rsidR="00E27D01">
        <w:rPr>
          <w:rStyle w:val="Bold"/>
          <w:b w:val="0"/>
        </w:rPr>
        <w:t xml:space="preserve"> </w:t>
      </w:r>
      <w:r w:rsidR="00BD2414">
        <w:rPr>
          <w:rStyle w:val="Bold"/>
          <w:b w:val="0"/>
        </w:rPr>
        <w:t>op de knop</w:t>
      </w:r>
      <w:r w:rsidR="00E27D01">
        <w:rPr>
          <w:rStyle w:val="Bold"/>
          <w:b w:val="0"/>
        </w:rPr>
        <w:t xml:space="preserve"> </w:t>
      </w:r>
      <w:r w:rsidR="00E27D01" w:rsidRPr="007651AD">
        <w:rPr>
          <w:rStyle w:val="Bold"/>
        </w:rPr>
        <w:t>Toevoegen</w:t>
      </w:r>
      <w:r w:rsidR="00E27D01">
        <w:rPr>
          <w:rStyle w:val="Bold"/>
          <w:b w:val="0"/>
        </w:rPr>
        <w:t xml:space="preserve">. </w:t>
      </w:r>
      <w:r w:rsidR="00E449BA">
        <w:rPr>
          <w:rStyle w:val="Bold"/>
          <w:b w:val="0"/>
        </w:rPr>
        <w:t xml:space="preserve">Hierdoor wordt een nieuw venster geopend, waarin </w:t>
      </w:r>
      <w:r w:rsidR="00EE4193">
        <w:rPr>
          <w:rStyle w:val="Bold"/>
          <w:b w:val="0"/>
        </w:rPr>
        <w:t>u de det</w:t>
      </w:r>
      <w:r w:rsidR="00E449BA">
        <w:rPr>
          <w:rStyle w:val="Bold"/>
          <w:b w:val="0"/>
        </w:rPr>
        <w:t>a</w:t>
      </w:r>
      <w:r w:rsidR="00EE4193">
        <w:rPr>
          <w:rStyle w:val="Bold"/>
          <w:b w:val="0"/>
        </w:rPr>
        <w:t>i</w:t>
      </w:r>
      <w:r w:rsidR="00E449BA">
        <w:rPr>
          <w:rStyle w:val="Bold"/>
          <w:b w:val="0"/>
        </w:rPr>
        <w:t>ls van het afgesloten alarm kunt opgeven. De details van het toevoegen van een afge</w:t>
      </w:r>
      <w:r w:rsidR="00EE4193">
        <w:rPr>
          <w:rStyle w:val="Bold"/>
          <w:b w:val="0"/>
        </w:rPr>
        <w:t>s</w:t>
      </w:r>
      <w:r w:rsidR="00E449BA">
        <w:rPr>
          <w:rStyle w:val="Bold"/>
          <w:b w:val="0"/>
        </w:rPr>
        <w:t xml:space="preserve">loten alarm worden </w:t>
      </w:r>
      <w:r w:rsidR="00BD2414">
        <w:rPr>
          <w:rStyle w:val="Bold"/>
          <w:b w:val="0"/>
        </w:rPr>
        <w:t xml:space="preserve">uitgelegd </w:t>
      </w:r>
      <w:r w:rsidR="00E449BA">
        <w:rPr>
          <w:rStyle w:val="Bold"/>
          <w:b w:val="0"/>
        </w:rPr>
        <w:t>in §</w:t>
      </w:r>
      <w:r w:rsidR="00E449BA">
        <w:rPr>
          <w:rStyle w:val="Bold"/>
          <w:b w:val="0"/>
        </w:rPr>
        <w:fldChar w:fldCharType="begin"/>
      </w:r>
      <w:r w:rsidR="00E449BA">
        <w:rPr>
          <w:rStyle w:val="Bold"/>
          <w:b w:val="0"/>
        </w:rPr>
        <w:instrText xml:space="preserve"> REF _Ref462146300 \r \h </w:instrText>
      </w:r>
      <w:r w:rsidR="00E449BA">
        <w:rPr>
          <w:rStyle w:val="Bold"/>
          <w:b w:val="0"/>
        </w:rPr>
      </w:r>
      <w:r w:rsidR="00E449BA">
        <w:rPr>
          <w:rStyle w:val="Bold"/>
          <w:b w:val="0"/>
        </w:rPr>
        <w:fldChar w:fldCharType="separate"/>
      </w:r>
      <w:r w:rsidR="00772168">
        <w:rPr>
          <w:rStyle w:val="Bold"/>
          <w:b w:val="0"/>
        </w:rPr>
        <w:t>16.3</w:t>
      </w:r>
      <w:r w:rsidR="00E449BA">
        <w:rPr>
          <w:rStyle w:val="Bold"/>
          <w:b w:val="0"/>
        </w:rPr>
        <w:fldChar w:fldCharType="end"/>
      </w:r>
      <w:r w:rsidR="00E449BA">
        <w:rPr>
          <w:rStyle w:val="Bold"/>
          <w:b w:val="0"/>
        </w:rPr>
        <w:t>.</w:t>
      </w:r>
    </w:p>
    <w:p w14:paraId="0017A089" w14:textId="77777777" w:rsidR="008A3968" w:rsidRDefault="008A3968" w:rsidP="00B61E7F">
      <w:pPr>
        <w:rPr>
          <w:rStyle w:val="Bold"/>
          <w:b w:val="0"/>
        </w:rPr>
      </w:pPr>
    </w:p>
    <w:p w14:paraId="13B4C639" w14:textId="1207E8E4" w:rsidR="00DE4C6C" w:rsidRPr="00B61E7F" w:rsidRDefault="00DE4C6C" w:rsidP="00B61E7F">
      <w:pPr>
        <w:rPr>
          <w:rStyle w:val="Bold"/>
          <w:b w:val="0"/>
        </w:rPr>
      </w:pPr>
      <w:r>
        <w:rPr>
          <w:lang w:eastAsia="nl-NL"/>
        </w:rPr>
        <w:drawing>
          <wp:inline distT="0" distB="0" distL="0" distR="0" wp14:anchorId="547E2AA6" wp14:editId="00B5BBE2">
            <wp:extent cx="5581650" cy="3019735"/>
            <wp:effectExtent l="0" t="0" r="0" b="9525"/>
            <wp:docPr id="187"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ontrolescher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594281" cy="3026569"/>
                    </a:xfrm>
                    <a:prstGeom prst="rect">
                      <a:avLst/>
                    </a:prstGeom>
                  </pic:spPr>
                </pic:pic>
              </a:graphicData>
            </a:graphic>
          </wp:inline>
        </w:drawing>
      </w:r>
    </w:p>
    <w:p w14:paraId="4AC22419" w14:textId="3C1CF83D" w:rsidR="000B6C7F" w:rsidRDefault="00377E98" w:rsidP="003B02B2">
      <w:pPr>
        <w:pStyle w:val="Caption"/>
      </w:pPr>
      <w:r>
        <w:t xml:space="preserve">Figuur </w:t>
      </w:r>
      <w:r w:rsidR="004C7FFA">
        <w:fldChar w:fldCharType="begin"/>
      </w:r>
      <w:r w:rsidR="004C7FFA">
        <w:instrText xml:space="preserve"> STYLEREF 1 \s </w:instrText>
      </w:r>
      <w:r w:rsidR="004C7FFA">
        <w:fldChar w:fldCharType="separate"/>
      </w:r>
      <w:r w:rsidR="00772168">
        <w:t>14</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rsidR="00EF1504">
        <w:t xml:space="preserve">: Taakcontrole </w:t>
      </w:r>
      <w:r>
        <w:t>menu</w:t>
      </w:r>
    </w:p>
    <w:p w14:paraId="14EFB08F" w14:textId="18281816" w:rsidR="002F4A65" w:rsidRPr="00147799" w:rsidRDefault="002F4A65" w:rsidP="002F4A65">
      <w:pPr>
        <w:rPr>
          <w:i/>
        </w:rPr>
      </w:pPr>
      <w:r w:rsidRPr="00147799">
        <w:rPr>
          <w:i/>
        </w:rPr>
        <w:t xml:space="preserve">Let op: In het menu controle </w:t>
      </w:r>
      <w:r w:rsidR="00EC0772" w:rsidRPr="00147799">
        <w:rPr>
          <w:i/>
        </w:rPr>
        <w:t xml:space="preserve">kunnen </w:t>
      </w:r>
      <w:r w:rsidRPr="00147799">
        <w:rPr>
          <w:i/>
        </w:rPr>
        <w:t>alleen taken</w:t>
      </w:r>
      <w:r w:rsidR="00A737A8">
        <w:rPr>
          <w:i/>
        </w:rPr>
        <w:t xml:space="preserve"> financieel gereed gemeld </w:t>
      </w:r>
      <w:r w:rsidR="00EC0772" w:rsidRPr="00147799">
        <w:rPr>
          <w:i/>
        </w:rPr>
        <w:t xml:space="preserve">worden </w:t>
      </w:r>
      <w:r w:rsidRPr="00147799">
        <w:rPr>
          <w:i/>
        </w:rPr>
        <w:t>waar een taakgebaseerd bedrag</w:t>
      </w:r>
      <w:r w:rsidR="00A737A8">
        <w:rPr>
          <w:i/>
        </w:rPr>
        <w:t xml:space="preserve"> of uurprijs</w:t>
      </w:r>
      <w:r w:rsidRPr="00147799">
        <w:rPr>
          <w:i/>
        </w:rPr>
        <w:t xml:space="preserve"> aan is gekoppeld. Eenmalige en periodiek</w:t>
      </w:r>
      <w:r w:rsidR="004F2BC3">
        <w:rPr>
          <w:i/>
        </w:rPr>
        <w:t>e</w:t>
      </w:r>
      <w:r w:rsidRPr="00147799">
        <w:rPr>
          <w:i/>
        </w:rPr>
        <w:t xml:space="preserve"> bedragen komen </w:t>
      </w:r>
      <w:r w:rsidR="00EC0772" w:rsidRPr="00147799">
        <w:rPr>
          <w:i/>
        </w:rPr>
        <w:t xml:space="preserve">hier niet naar voren maar komen terug in het menu </w:t>
      </w:r>
      <w:r w:rsidR="00EC0772" w:rsidRPr="00147799">
        <w:rPr>
          <w:b/>
          <w:i/>
        </w:rPr>
        <w:t>Facturen</w:t>
      </w:r>
      <w:r w:rsidR="00EC0772" w:rsidRPr="00147799">
        <w:rPr>
          <w:i/>
        </w:rPr>
        <w:t xml:space="preserve">. </w:t>
      </w:r>
    </w:p>
    <w:p w14:paraId="4A551519" w14:textId="29AA5AD8" w:rsidR="00221DFB" w:rsidRDefault="002A4920" w:rsidP="00221DFB">
      <w:pPr>
        <w:pStyle w:val="Heading2"/>
      </w:pPr>
      <w:bookmarkStart w:id="443" w:name="_Toc41561817"/>
      <w:bookmarkStart w:id="444" w:name="_Toc64306964"/>
      <w:r>
        <w:lastRenderedPageBreak/>
        <w:t>Zoekscherm taakcontrole</w:t>
      </w:r>
      <w:bookmarkEnd w:id="443"/>
      <w:bookmarkEnd w:id="444"/>
    </w:p>
    <w:p w14:paraId="3D172DEF" w14:textId="2EE44A89" w:rsidR="00221DFB" w:rsidRDefault="00221DFB" w:rsidP="00221DFB">
      <w:r>
        <w:t xml:space="preserve">In het </w:t>
      </w:r>
      <w:r w:rsidRPr="00EC0772">
        <w:t>menu</w:t>
      </w:r>
      <w:r w:rsidRPr="005325F6">
        <w:rPr>
          <w:b/>
        </w:rPr>
        <w:t xml:space="preserve"> Controle</w:t>
      </w:r>
      <w:r>
        <w:t xml:space="preserve"> kunt u de </w:t>
      </w:r>
      <w:r w:rsidR="00BE5A91">
        <w:t>controle</w:t>
      </w:r>
      <w:r>
        <w:t xml:space="preserve">status van een </w:t>
      </w:r>
      <w:r w:rsidR="00E30695">
        <w:t>taak</w:t>
      </w:r>
      <w:r>
        <w:t xml:space="preserve"> wijzigen. Er zijn een aantal zoekcriteria waar u op kan filteren om zo de </w:t>
      </w:r>
      <w:r w:rsidR="00E30695">
        <w:t>tak</w:t>
      </w:r>
      <w:r>
        <w:t xml:space="preserve">en naar voren te halen die voor u van belang zijn. </w:t>
      </w:r>
    </w:p>
    <w:p w14:paraId="3D49F919" w14:textId="5180EC4C" w:rsidR="00221DFB" w:rsidRPr="00AE41E8" w:rsidRDefault="00221DFB" w:rsidP="00AE41E8">
      <w:pPr>
        <w:pStyle w:val="Opsomming1"/>
      </w:pPr>
      <w:r w:rsidRPr="00AE41E8">
        <w:rPr>
          <w:b/>
          <w:bCs/>
        </w:rPr>
        <w:t>Startdatum en Einddatum</w:t>
      </w:r>
      <w:r w:rsidRPr="00AE41E8">
        <w:t>: Geef de start- en einddatum op om die activiteiten naar voren te halen waarvan u de status wilt wijzigen.</w:t>
      </w:r>
    </w:p>
    <w:p w14:paraId="59E614AA" w14:textId="4B2A977E" w:rsidR="00221DFB" w:rsidRPr="00AE41E8" w:rsidRDefault="00221DFB" w:rsidP="00AE41E8">
      <w:pPr>
        <w:pStyle w:val="Opsomming1"/>
      </w:pPr>
      <w:r w:rsidRPr="00AE41E8">
        <w:rPr>
          <w:b/>
          <w:bCs/>
        </w:rPr>
        <w:t>Klantnaam</w:t>
      </w:r>
      <w:r w:rsidRPr="00AE41E8">
        <w:t xml:space="preserve">: Indien u </w:t>
      </w:r>
      <w:r w:rsidR="00F34DBD" w:rsidRPr="00AE41E8">
        <w:t>alleen de taken</w:t>
      </w:r>
      <w:r w:rsidRPr="00AE41E8">
        <w:t xml:space="preserve"> voor een specifieke klant wilt inzien en/of wilt wijzigen</w:t>
      </w:r>
      <w:r w:rsidR="00F34DBD" w:rsidRPr="00AE41E8">
        <w:t>, dan kunt u in dit veld de klant selecteren.</w:t>
      </w:r>
      <w:r w:rsidRPr="00AE41E8">
        <w:t xml:space="preserve"> </w:t>
      </w:r>
    </w:p>
    <w:p w14:paraId="6AB39CC4" w14:textId="61B8BDBF" w:rsidR="00A737A8" w:rsidRPr="00AE41E8" w:rsidRDefault="00A737A8" w:rsidP="00AE41E8">
      <w:pPr>
        <w:pStyle w:val="Opsomming1"/>
      </w:pPr>
      <w:r w:rsidRPr="00AE41E8">
        <w:rPr>
          <w:b/>
          <w:bCs/>
        </w:rPr>
        <w:t>Objectcode</w:t>
      </w:r>
      <w:r w:rsidRPr="00AE41E8">
        <w:t xml:space="preserve">: Als u alleen </w:t>
      </w:r>
      <w:r w:rsidR="00F34DBD" w:rsidRPr="00AE41E8">
        <w:t>tak</w:t>
      </w:r>
      <w:r w:rsidRPr="00AE41E8">
        <w:t>en voor een specifiek object wilt bekijken dan vult u hier (een deel van) de objectcode in.</w:t>
      </w:r>
    </w:p>
    <w:p w14:paraId="0791F156" w14:textId="77777777" w:rsidR="00221DFB" w:rsidRPr="00AE41E8" w:rsidRDefault="00221DFB" w:rsidP="00AE41E8">
      <w:pPr>
        <w:pStyle w:val="Opsomming1"/>
      </w:pPr>
      <w:r w:rsidRPr="00AE41E8">
        <w:rPr>
          <w:b/>
          <w:bCs/>
        </w:rPr>
        <w:t>Regio</w:t>
      </w:r>
      <w:r w:rsidRPr="00AE41E8">
        <w:t xml:space="preserve">: </w:t>
      </w:r>
      <w:r w:rsidR="008B15E9" w:rsidRPr="00AE41E8">
        <w:t xml:space="preserve">Degene die operationeel verantwoordelijk is voor de opvolging van de taken zal dit vaak per regio doen. Op regio zoeken is derhalve dan ook makkelijk. </w:t>
      </w:r>
    </w:p>
    <w:p w14:paraId="6F81B231" w14:textId="07544419" w:rsidR="00CF6F9B" w:rsidRPr="00AE41E8" w:rsidRDefault="008B15E9" w:rsidP="00AE41E8">
      <w:pPr>
        <w:pStyle w:val="Opsomming1"/>
      </w:pPr>
      <w:r w:rsidRPr="00AE41E8">
        <w:rPr>
          <w:b/>
          <w:bCs/>
        </w:rPr>
        <w:t>Status</w:t>
      </w:r>
      <w:r w:rsidRPr="00AE41E8">
        <w:t>: Met status kunt u filteren op taken die ‘</w:t>
      </w:r>
      <w:r w:rsidR="00F34DBD" w:rsidRPr="00AE41E8">
        <w:t>niet toegewezen</w:t>
      </w:r>
      <w:r w:rsidRPr="00AE41E8">
        <w:t>’, ‘</w:t>
      </w:r>
      <w:r w:rsidR="00F34DBD" w:rsidRPr="00AE41E8">
        <w:t>toegewezen</w:t>
      </w:r>
      <w:r w:rsidRPr="00AE41E8">
        <w:t>’, ‘</w:t>
      </w:r>
      <w:r w:rsidR="00F34DBD" w:rsidRPr="00AE41E8">
        <w:t>a</w:t>
      </w:r>
      <w:r w:rsidRPr="00AE41E8">
        <w:t>fgebroken’, ‘</w:t>
      </w:r>
      <w:r w:rsidR="00F34DBD" w:rsidRPr="00AE41E8">
        <w:t>g</w:t>
      </w:r>
      <w:r w:rsidRPr="00AE41E8">
        <w:t>ereed’ en ‘</w:t>
      </w:r>
      <w:r w:rsidR="00F34DBD" w:rsidRPr="00AE41E8">
        <w:t>niet afgerond</w:t>
      </w:r>
      <w:r w:rsidRPr="00AE41E8">
        <w:t>’</w:t>
      </w:r>
      <w:r w:rsidR="00CF6F9B" w:rsidRPr="00AE41E8">
        <w:t xml:space="preserve"> zijn. </w:t>
      </w:r>
    </w:p>
    <w:p w14:paraId="46C52249" w14:textId="0B5AD01E" w:rsidR="00F34DBD" w:rsidRPr="00AE41E8" w:rsidRDefault="00F34DBD" w:rsidP="00AE41E8">
      <w:pPr>
        <w:pStyle w:val="Opsomming1"/>
      </w:pPr>
      <w:r w:rsidRPr="00AE41E8">
        <w:rPr>
          <w:b/>
          <w:bCs/>
        </w:rPr>
        <w:t>Resultaat</w:t>
      </w:r>
      <w:r w:rsidRPr="00AE41E8">
        <w:t xml:space="preserve">: </w:t>
      </w:r>
      <w:r w:rsidR="00E30695" w:rsidRPr="00AE41E8">
        <w:t>In dit veld kan gefilterd worden op de reden van afronden/afbreken van een taak.</w:t>
      </w:r>
    </w:p>
    <w:p w14:paraId="5D9DF0D8" w14:textId="34E8C170" w:rsidR="00CF6F9B" w:rsidRPr="00AE41E8" w:rsidRDefault="00CF6F9B" w:rsidP="00AE41E8">
      <w:pPr>
        <w:pStyle w:val="Opsomming1"/>
      </w:pPr>
      <w:r w:rsidRPr="00AE41E8">
        <w:rPr>
          <w:b/>
          <w:bCs/>
        </w:rPr>
        <w:t>Controlestatus</w:t>
      </w:r>
      <w:r w:rsidRPr="00AE41E8">
        <w:t xml:space="preserve">: Met de controlestatus kunt u filteren op taken die ‘niet gecontroleerd’, ‘operationeel gereed’ en ‘financieel gereed’ zijn. </w:t>
      </w:r>
    </w:p>
    <w:p w14:paraId="0F2D6FCE" w14:textId="4714FC53" w:rsidR="00CF6F9B" w:rsidRPr="00AE41E8" w:rsidRDefault="00F72FFB" w:rsidP="00AE41E8">
      <w:pPr>
        <w:pStyle w:val="Opsomming1"/>
      </w:pPr>
      <w:r w:rsidRPr="00AE41E8">
        <w:rPr>
          <w:b/>
          <w:bCs/>
        </w:rPr>
        <w:t>Afwijkingen</w:t>
      </w:r>
      <w:r w:rsidRPr="00AE41E8">
        <w:t xml:space="preserve">: U kunt filteren op taken zonder afwijking </w:t>
      </w:r>
      <w:r w:rsidR="00E30695" w:rsidRPr="00AE41E8">
        <w:t xml:space="preserve">of </w:t>
      </w:r>
      <w:r w:rsidRPr="00AE41E8">
        <w:t xml:space="preserve">taken met een </w:t>
      </w:r>
      <w:r w:rsidR="00E30695" w:rsidRPr="00AE41E8">
        <w:t xml:space="preserve">specifieke </w:t>
      </w:r>
      <w:r w:rsidRPr="00AE41E8">
        <w:t xml:space="preserve">afwijking. Taken met een afwijking worden weergeven met een uitroepteken. </w:t>
      </w:r>
      <w:r w:rsidR="00EF209F" w:rsidRPr="00AE41E8">
        <w:drawing>
          <wp:inline distT="0" distB="0" distL="0" distR="0" wp14:anchorId="653AA4E5" wp14:editId="65353075">
            <wp:extent cx="152400" cy="152400"/>
            <wp:effectExtent l="0" t="0" r="0" b="0"/>
            <wp:docPr id="2" name="Afbeelding 2" descr="https://localhost/backoffice/shared/Scripts/slickgrid/images/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ocalhost/backoffice/shared/Scripts/slickgrid/images/error.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E41E8">
        <w:t xml:space="preserve"> Wanneer u met de muis over het uitroepteken gaat, verschijnt de melding met de afwijking. </w:t>
      </w:r>
    </w:p>
    <w:p w14:paraId="5D26E370" w14:textId="35EEBF61" w:rsidR="00F72FFB" w:rsidRPr="00AE41E8" w:rsidRDefault="00F72FFB" w:rsidP="00AE41E8">
      <w:pPr>
        <w:pStyle w:val="Opsomming1"/>
      </w:pPr>
      <w:r w:rsidRPr="00AE41E8">
        <w:rPr>
          <w:b/>
          <w:bCs/>
        </w:rPr>
        <w:t>Prijs</w:t>
      </w:r>
      <w:r w:rsidRPr="00AE41E8">
        <w:t>: U kunt filteren op taken met en taken zonder taak</w:t>
      </w:r>
      <w:r w:rsidR="00E30695" w:rsidRPr="00AE41E8">
        <w:t>-</w:t>
      </w:r>
      <w:r w:rsidRPr="00AE41E8">
        <w:t xml:space="preserve">/uurprijs. </w:t>
      </w:r>
    </w:p>
    <w:p w14:paraId="37F022F8" w14:textId="076BC838" w:rsidR="00F72FFB" w:rsidRPr="00AE41E8" w:rsidRDefault="00F72FFB" w:rsidP="00AE41E8">
      <w:pPr>
        <w:pStyle w:val="Opsomming1"/>
      </w:pPr>
      <w:r w:rsidRPr="00AE41E8">
        <w:rPr>
          <w:b/>
          <w:bCs/>
        </w:rPr>
        <w:t>Activiteiten</w:t>
      </w:r>
      <w:r w:rsidRPr="00AE41E8">
        <w:t xml:space="preserve">: </w:t>
      </w:r>
      <w:r w:rsidR="00BF094D" w:rsidRPr="00AE41E8">
        <w:t xml:space="preserve">Indien u specifiek wilt zoeken op </w:t>
      </w:r>
      <w:r w:rsidR="007F56B8" w:rsidRPr="00AE41E8">
        <w:t>éé</w:t>
      </w:r>
      <w:r w:rsidR="00BF094D" w:rsidRPr="00AE41E8">
        <w:t xml:space="preserve">n of meerdere activiteiten dan kunt u door middel van het aanvinken van de activiteitenboxjes een selectie maken. </w:t>
      </w:r>
    </w:p>
    <w:p w14:paraId="4CECC537" w14:textId="2C35994D" w:rsidR="002A4920" w:rsidRDefault="002A4920" w:rsidP="00C924DF"/>
    <w:p w14:paraId="1F46F9B7" w14:textId="0487BED3" w:rsidR="002A4920" w:rsidRDefault="002A4920" w:rsidP="002A4920">
      <w:r>
        <w:t xml:space="preserve">Een medewerker die de operationele controle doet, zal bijvoorbeeld zoeken naar taken met de controlestatus </w:t>
      </w:r>
      <w:r w:rsidRPr="002A4920">
        <w:rPr>
          <w:rStyle w:val="Bold"/>
        </w:rPr>
        <w:t>Niet gecontroleerd</w:t>
      </w:r>
      <w:r>
        <w:t xml:space="preserve">. Een medewerker die de financiele controle doet zal zoeken naar taken met de controlestatus </w:t>
      </w:r>
      <w:r w:rsidRPr="00E1187F">
        <w:rPr>
          <w:rStyle w:val="Bold"/>
        </w:rPr>
        <w:t>Operationeel gereed</w:t>
      </w:r>
      <w:r>
        <w:t xml:space="preserve"> en met prijs </w:t>
      </w:r>
      <w:r w:rsidRPr="00E1187F">
        <w:rPr>
          <w:rStyle w:val="Bold"/>
        </w:rPr>
        <w:t>Alleen taken met taak-</w:t>
      </w:r>
      <w:r w:rsidR="00E1187F" w:rsidRPr="00E1187F">
        <w:rPr>
          <w:rStyle w:val="Bold"/>
        </w:rPr>
        <w:t>/uurprijs</w:t>
      </w:r>
      <w:r w:rsidR="00E1187F">
        <w:t>.</w:t>
      </w:r>
    </w:p>
    <w:p w14:paraId="0E1CB7D0" w14:textId="4E9720E7" w:rsidR="00982375" w:rsidRDefault="00982375" w:rsidP="002A4920">
      <w:pPr>
        <w:pStyle w:val="Heading2"/>
      </w:pPr>
      <w:bookmarkStart w:id="445" w:name="_Toc41561818"/>
      <w:bookmarkStart w:id="446" w:name="_Toc64306965"/>
      <w:r>
        <w:t>Bulk contr</w:t>
      </w:r>
      <w:r w:rsidR="00B554B1">
        <w:t>ole</w:t>
      </w:r>
      <w:bookmarkEnd w:id="445"/>
      <w:bookmarkEnd w:id="446"/>
    </w:p>
    <w:p w14:paraId="16D62A58" w14:textId="66B04BEA" w:rsidR="00B554B1" w:rsidRDefault="00B554B1" w:rsidP="00B554B1">
      <w:r>
        <w:t xml:space="preserve">Om te voorkomen dat alle uitgevoerde taken ’s ochtends een voor een moeten worden aangeklikt om deze </w:t>
      </w:r>
      <w:r>
        <w:rPr>
          <w:rStyle w:val="Bold"/>
        </w:rPr>
        <w:t>O</w:t>
      </w:r>
      <w:r w:rsidRPr="00B554B1">
        <w:rPr>
          <w:rStyle w:val="Bold"/>
        </w:rPr>
        <w:t>perationeel gereed</w:t>
      </w:r>
      <w:r>
        <w:t xml:space="preserve"> te melden kunt u gebruik maken van de bulk </w:t>
      </w:r>
      <w:r w:rsidR="003E2232">
        <w:t>controle</w:t>
      </w:r>
      <w:r>
        <w:t>.</w:t>
      </w:r>
      <w:r w:rsidR="003E2232">
        <w:t xml:space="preserve"> U kunt dan bij de zoektermen bijvoorbeel</w:t>
      </w:r>
      <w:r w:rsidR="00E1187F">
        <w:t>d</w:t>
      </w:r>
      <w:r w:rsidR="003E2232">
        <w:t xml:space="preserve"> alle taken selecteren met status </w:t>
      </w:r>
      <w:r w:rsidR="003E2232" w:rsidRPr="003E2232">
        <w:rPr>
          <w:rStyle w:val="Bold"/>
        </w:rPr>
        <w:t>Gereed</w:t>
      </w:r>
      <w:r w:rsidR="003E2232">
        <w:t xml:space="preserve"> en controlestatus </w:t>
      </w:r>
      <w:r w:rsidR="003E2232" w:rsidRPr="003E2232">
        <w:rPr>
          <w:rStyle w:val="Bold"/>
        </w:rPr>
        <w:t>Niet gecontroleerd</w:t>
      </w:r>
      <w:r w:rsidR="003E2232">
        <w:t>.</w:t>
      </w:r>
    </w:p>
    <w:p w14:paraId="127A516C" w14:textId="77777777" w:rsidR="00BF094D" w:rsidRDefault="00BE5A91" w:rsidP="00E014FB">
      <w:r>
        <w:rPr>
          <w:lang w:eastAsia="nl-NL"/>
        </w:rPr>
        <w:lastRenderedPageBreak/>
        <w:drawing>
          <wp:inline distT="0" distB="0" distL="0" distR="0" wp14:anchorId="232668BA" wp14:editId="220925A8">
            <wp:extent cx="6049010" cy="2499477"/>
            <wp:effectExtent l="0" t="0" r="889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akcontroleselecti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049010" cy="2499477"/>
                    </a:xfrm>
                    <a:prstGeom prst="rect">
                      <a:avLst/>
                    </a:prstGeom>
                  </pic:spPr>
                </pic:pic>
              </a:graphicData>
            </a:graphic>
          </wp:inline>
        </w:drawing>
      </w:r>
    </w:p>
    <w:p w14:paraId="79926117" w14:textId="37EE1B7E" w:rsidR="00BF094D" w:rsidRDefault="00BF094D" w:rsidP="003B02B2">
      <w:pPr>
        <w:pStyle w:val="Caption"/>
      </w:pPr>
      <w:bookmarkStart w:id="447" w:name="_Ref5029699"/>
      <w:r>
        <w:t xml:space="preserve">Figuur </w:t>
      </w:r>
      <w:r w:rsidR="004C7FFA">
        <w:fldChar w:fldCharType="begin"/>
      </w:r>
      <w:r w:rsidR="004C7FFA">
        <w:instrText xml:space="preserve"> STYLEREF 1 \s </w:instrText>
      </w:r>
      <w:r w:rsidR="004C7FFA">
        <w:fldChar w:fldCharType="separate"/>
      </w:r>
      <w:r w:rsidR="00772168">
        <w:t>14</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bookmarkEnd w:id="447"/>
      <w:r>
        <w:t xml:space="preserve">: Wijzigen </w:t>
      </w:r>
      <w:r w:rsidR="005B2C56">
        <w:t>controle</w:t>
      </w:r>
      <w:r>
        <w:t xml:space="preserve">status </w:t>
      </w:r>
      <w:r w:rsidR="005B2C56">
        <w:t>in</w:t>
      </w:r>
      <w:r>
        <w:t xml:space="preserve"> taakcontrole</w:t>
      </w:r>
      <w:r w:rsidR="005B2C56">
        <w:t>scherm</w:t>
      </w:r>
    </w:p>
    <w:p w14:paraId="6051BA5B" w14:textId="42001C76" w:rsidR="00E30695" w:rsidRDefault="00BF094D" w:rsidP="00E30695">
      <w:r>
        <w:t xml:space="preserve">U kunt nu de controlestatus van een of meerdere </w:t>
      </w:r>
      <w:r w:rsidR="00F34DBD">
        <w:t>tak</w:t>
      </w:r>
      <w:r>
        <w:t xml:space="preserve">en aanpassen door </w:t>
      </w:r>
      <w:r w:rsidR="00F34DBD">
        <w:t>deze</w:t>
      </w:r>
      <w:r>
        <w:t xml:space="preserve"> te selecteren. Klik vervolgens op </w:t>
      </w:r>
      <w:r w:rsidRPr="006A7A67">
        <w:rPr>
          <w:rStyle w:val="Bold"/>
        </w:rPr>
        <w:t xml:space="preserve">Wijzig </w:t>
      </w:r>
      <w:r w:rsidR="006A7A67" w:rsidRPr="006A7A67">
        <w:rPr>
          <w:rStyle w:val="Bold"/>
        </w:rPr>
        <w:t>controle</w:t>
      </w:r>
      <w:r w:rsidRPr="006A7A67">
        <w:rPr>
          <w:rStyle w:val="Bold"/>
        </w:rPr>
        <w:t>status</w:t>
      </w:r>
      <w:r>
        <w:t xml:space="preserve"> en ver</w:t>
      </w:r>
      <w:r w:rsidR="007F56B8">
        <w:t xml:space="preserve">ander de controlestatus naar </w:t>
      </w:r>
      <w:r w:rsidRPr="007F56B8">
        <w:rPr>
          <w:b/>
        </w:rPr>
        <w:t>Operationeel gereed</w:t>
      </w:r>
      <w:r>
        <w:t xml:space="preserve"> of </w:t>
      </w:r>
      <w:r w:rsidRPr="007F56B8">
        <w:rPr>
          <w:b/>
        </w:rPr>
        <w:t>Financieel gereed</w:t>
      </w:r>
      <w:r>
        <w:t xml:space="preserve">. </w:t>
      </w:r>
      <w:r w:rsidR="00E30695">
        <w:t>Als een gebruiker het recht heeft voor zowel de operationele controle als de financiële controle, dan kan de taak direct financieel gereed worden gemeld en mag de tussenstap via operationeel gereed worden overgeslagen.</w:t>
      </w:r>
    </w:p>
    <w:p w14:paraId="7FA3ACC8" w14:textId="2E4331B4" w:rsidR="00BF094D" w:rsidRDefault="00BF094D" w:rsidP="00BF094D"/>
    <w:p w14:paraId="5BBFEC48" w14:textId="0445AD55" w:rsidR="00F34DBD" w:rsidRDefault="00F34DBD" w:rsidP="00F34DBD">
      <w:r w:rsidRPr="00147799">
        <w:t xml:space="preserve">Let op: taken </w:t>
      </w:r>
      <w:r w:rsidR="006A7A67">
        <w:t>met</w:t>
      </w:r>
      <w:r w:rsidRPr="00147799">
        <w:t xml:space="preserve"> de status</w:t>
      </w:r>
      <w:r w:rsidR="006A7A67">
        <w:t xml:space="preserve"> ‘niet toegewezen’, ‘toegewezen’ of ‘afgebroken’</w:t>
      </w:r>
      <w:r w:rsidRPr="00147799">
        <w:t xml:space="preserve"> kunnen niet </w:t>
      </w:r>
      <w:r w:rsidR="006A7A67">
        <w:t xml:space="preserve">via de bulk interface </w:t>
      </w:r>
      <w:r w:rsidRPr="00147799">
        <w:t xml:space="preserve">van controlestatus </w:t>
      </w:r>
      <w:r w:rsidR="00E1187F">
        <w:t>worden veranderd.</w:t>
      </w:r>
      <w:r w:rsidRPr="00147799">
        <w:t xml:space="preserve"> De volgende melding verschijnt.</w:t>
      </w:r>
      <w:r w:rsidRPr="007F56B8">
        <w:t xml:space="preserve"> </w:t>
      </w:r>
    </w:p>
    <w:p w14:paraId="6CD867EF" w14:textId="77777777" w:rsidR="00F34DBD" w:rsidRDefault="00F34DBD" w:rsidP="00F34DBD"/>
    <w:p w14:paraId="45183D9A" w14:textId="77777777" w:rsidR="00F34DBD" w:rsidRDefault="00F34DBD" w:rsidP="00F34DBD">
      <w:r>
        <w:rPr>
          <w:lang w:eastAsia="nl-NL"/>
        </w:rPr>
        <w:drawing>
          <wp:inline distT="0" distB="0" distL="0" distR="0" wp14:anchorId="722C8912" wp14:editId="319373FF">
            <wp:extent cx="3545205" cy="1345565"/>
            <wp:effectExtent l="0" t="0" r="0" b="6985"/>
            <wp:docPr id="95"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45205" cy="1345565"/>
                    </a:xfrm>
                    <a:prstGeom prst="rect">
                      <a:avLst/>
                    </a:prstGeom>
                    <a:noFill/>
                    <a:ln>
                      <a:noFill/>
                    </a:ln>
                  </pic:spPr>
                </pic:pic>
              </a:graphicData>
            </a:graphic>
          </wp:inline>
        </w:drawing>
      </w:r>
    </w:p>
    <w:p w14:paraId="4E000780" w14:textId="7A6ABAFC" w:rsidR="00F34DBD" w:rsidRDefault="00F34DBD" w:rsidP="003B02B2">
      <w:pPr>
        <w:pStyle w:val="Caption"/>
      </w:pPr>
      <w:r>
        <w:t xml:space="preserve">Figuur </w:t>
      </w:r>
      <w:r w:rsidR="004C7FFA">
        <w:fldChar w:fldCharType="begin"/>
      </w:r>
      <w:r w:rsidR="004C7FFA">
        <w:instrText xml:space="preserve"> STYLEREF 1 \s </w:instrText>
      </w:r>
      <w:r w:rsidR="004C7FFA">
        <w:fldChar w:fldCharType="separate"/>
      </w:r>
      <w:r w:rsidR="00772168">
        <w:t>14</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r>
        <w:t xml:space="preserve">: </w:t>
      </w:r>
      <w:r w:rsidR="006A7A67">
        <w:t>Foutmelding bij bulkupdate van taken met verkeerde status</w:t>
      </w:r>
    </w:p>
    <w:p w14:paraId="1643D24E" w14:textId="359A12C7" w:rsidR="00E1187F" w:rsidRPr="00E1187F" w:rsidRDefault="00E1187F" w:rsidP="00E1187F">
      <w:r>
        <w:t xml:space="preserve">Voor deze taken zult u eerst in het taakdetailscherm moeten aangeven of de taak status op </w:t>
      </w:r>
      <w:r w:rsidRPr="00E1187F">
        <w:rPr>
          <w:rStyle w:val="Bold"/>
        </w:rPr>
        <w:t>Gereed</w:t>
      </w:r>
      <w:r>
        <w:t xml:space="preserve"> of </w:t>
      </w:r>
      <w:r w:rsidRPr="00E1187F">
        <w:rPr>
          <w:rStyle w:val="Bold"/>
        </w:rPr>
        <w:t>Niet afgerond</w:t>
      </w:r>
      <w:r>
        <w:t xml:space="preserve"> moet komen te staan.</w:t>
      </w:r>
    </w:p>
    <w:p w14:paraId="62D68BD9" w14:textId="55B4943E" w:rsidR="00F34DBD" w:rsidRDefault="00A33AB9" w:rsidP="00A33AB9">
      <w:pPr>
        <w:pStyle w:val="Heading2"/>
      </w:pPr>
      <w:bookmarkStart w:id="448" w:name="_Toc41561819"/>
      <w:bookmarkStart w:id="449" w:name="_Toc64306966"/>
      <w:r>
        <w:t>Controle van individuele taken</w:t>
      </w:r>
      <w:bookmarkEnd w:id="448"/>
      <w:bookmarkEnd w:id="449"/>
    </w:p>
    <w:p w14:paraId="3C7F6903" w14:textId="3EF40A87" w:rsidR="007715F1" w:rsidRDefault="00DF15BC" w:rsidP="007715F1">
      <w:r>
        <w:t>Zoals in de vorige paragraaf beschreven kunnen meerdere taken in een keer van controlestatus worden veranderd. Dit is snel en efficiënt. Echter kan het ook voorkomen dat een uitgevoerde taak individueel bekeken moet worden</w:t>
      </w:r>
      <w:r w:rsidR="00A33AB9">
        <w:t xml:space="preserve">. Vanuit het zoekscherm in </w:t>
      </w:r>
      <w:r w:rsidR="00A33AB9">
        <w:fldChar w:fldCharType="begin"/>
      </w:r>
      <w:r w:rsidR="00A33AB9">
        <w:instrText xml:space="preserve"> REF _Ref5029699 \h </w:instrText>
      </w:r>
      <w:r w:rsidR="00A33AB9">
        <w:fldChar w:fldCharType="separate"/>
      </w:r>
      <w:r w:rsidR="00772168">
        <w:t>Figuur 14</w:t>
      </w:r>
      <w:r w:rsidR="00772168">
        <w:noBreakHyphen/>
        <w:t>2</w:t>
      </w:r>
      <w:r w:rsidR="00A33AB9">
        <w:fldChar w:fldCharType="end"/>
      </w:r>
      <w:r w:rsidR="00A33AB9">
        <w:t xml:space="preserve"> k</w:t>
      </w:r>
      <w:r>
        <w:t xml:space="preserve">likt u dan op de desbetreffende taak, waarna er een nieuw scherm met informatie volgt. </w:t>
      </w:r>
      <w:r w:rsidR="007F56B8">
        <w:t xml:space="preserve">(Zie </w:t>
      </w:r>
      <w:r w:rsidR="007F56B8">
        <w:fldChar w:fldCharType="begin"/>
      </w:r>
      <w:r w:rsidR="007F56B8">
        <w:instrText xml:space="preserve"> REF _Ref419108301 \h </w:instrText>
      </w:r>
      <w:r w:rsidR="007F56B8">
        <w:fldChar w:fldCharType="separate"/>
      </w:r>
      <w:r w:rsidR="00772168">
        <w:t>Figuur 14</w:t>
      </w:r>
      <w:r w:rsidR="00772168">
        <w:noBreakHyphen/>
        <w:t>4</w:t>
      </w:r>
      <w:r w:rsidR="007F56B8">
        <w:fldChar w:fldCharType="end"/>
      </w:r>
      <w:r w:rsidR="007F56B8">
        <w:t>).</w:t>
      </w:r>
    </w:p>
    <w:p w14:paraId="78CAD3DE" w14:textId="7A9E138B" w:rsidR="00281243" w:rsidRDefault="000A35BF" w:rsidP="000A35BF">
      <w:r>
        <w:lastRenderedPageBreak/>
        <w:drawing>
          <wp:inline distT="0" distB="0" distL="0" distR="0" wp14:anchorId="1D5C9725" wp14:editId="302846CE">
            <wp:extent cx="6049010" cy="3007360"/>
            <wp:effectExtent l="0" t="0" r="8890" b="2540"/>
            <wp:docPr id="327" name="Afbeelding 327" descr="Afbeelding me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taakdetailsNieuwe naam.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49010" cy="3007360"/>
                    </a:xfrm>
                    <a:prstGeom prst="rect">
                      <a:avLst/>
                    </a:prstGeom>
                  </pic:spPr>
                </pic:pic>
              </a:graphicData>
            </a:graphic>
          </wp:inline>
        </w:drawing>
      </w:r>
    </w:p>
    <w:p w14:paraId="182ED48D" w14:textId="45FD2391" w:rsidR="00D70BE2" w:rsidRDefault="00D70BE2" w:rsidP="003B02B2">
      <w:pPr>
        <w:pStyle w:val="Caption"/>
      </w:pPr>
      <w:bookmarkStart w:id="450" w:name="_Ref419108301"/>
      <w:r>
        <w:t xml:space="preserve">Figuur </w:t>
      </w:r>
      <w:r w:rsidR="004C7FFA">
        <w:fldChar w:fldCharType="begin"/>
      </w:r>
      <w:r w:rsidR="004C7FFA">
        <w:instrText xml:space="preserve"> STYLEREF 1 \s </w:instrText>
      </w:r>
      <w:r w:rsidR="004C7FFA">
        <w:fldChar w:fldCharType="separate"/>
      </w:r>
      <w:r w:rsidR="00772168">
        <w:t>14</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w:t>
      </w:r>
      <w:r w:rsidR="004C7FFA">
        <w:fldChar w:fldCharType="end"/>
      </w:r>
      <w:bookmarkEnd w:id="450"/>
      <w:r>
        <w:t xml:space="preserve">: Taakcontrole </w:t>
      </w:r>
      <w:r w:rsidR="00B91123">
        <w:t>van een individuele taak</w:t>
      </w:r>
    </w:p>
    <w:p w14:paraId="5199F6CF" w14:textId="7513FC1D" w:rsidR="00DF15BC" w:rsidRPr="00B91123" w:rsidRDefault="00DF15BC" w:rsidP="003D11DA">
      <w:pPr>
        <w:rPr>
          <w:rStyle w:val="Bold"/>
          <w:b w:val="0"/>
        </w:rPr>
      </w:pPr>
      <w:r>
        <w:t xml:space="preserve">In het blok </w:t>
      </w:r>
      <w:r w:rsidRPr="000A35BF">
        <w:rPr>
          <w:rStyle w:val="Bold"/>
        </w:rPr>
        <w:t>Details</w:t>
      </w:r>
      <w:r>
        <w:t xml:space="preserve"> bovenaan het scherm kunt u diverse aanpassingen do</w:t>
      </w:r>
      <w:r w:rsidR="00B91123">
        <w:t xml:space="preserve">en. De belangrijkste velden van een nog niet gecontroleerde taak ziet u onder het kopje </w:t>
      </w:r>
      <w:r w:rsidR="00B91123" w:rsidRPr="00B91123">
        <w:rPr>
          <w:rStyle w:val="Bold"/>
        </w:rPr>
        <w:t>Controle</w:t>
      </w:r>
      <w:r w:rsidR="00B91123">
        <w:rPr>
          <w:rStyle w:val="Bold"/>
          <w:b w:val="0"/>
        </w:rPr>
        <w:t xml:space="preserve">. In het veld Bevindingen ziet u de bevindingen zoals die door de surveillant zijn ingevoerd. Als het taakrapport nog niet is verstuurd, dan </w:t>
      </w:r>
      <w:r w:rsidR="00707ACA">
        <w:rPr>
          <w:rStyle w:val="Bold"/>
          <w:b w:val="0"/>
        </w:rPr>
        <w:t>kunt u deze tekst nog corrigeren voordat het taakrapport wordt verstuurd.</w:t>
      </w:r>
    </w:p>
    <w:p w14:paraId="0B146172" w14:textId="4796D73A" w:rsidR="00707ACA" w:rsidRDefault="00707ACA" w:rsidP="003D11DA">
      <w:r>
        <w:t>Als alles is nagekeken, dan kan hier de</w:t>
      </w:r>
      <w:r w:rsidR="003D11DA">
        <w:t xml:space="preserve"> </w:t>
      </w:r>
      <w:r w:rsidR="003D11DA" w:rsidRPr="003D11DA">
        <w:rPr>
          <w:b/>
        </w:rPr>
        <w:t>Controlestatus</w:t>
      </w:r>
      <w:r w:rsidR="007F56B8">
        <w:t xml:space="preserve"> </w:t>
      </w:r>
      <w:r>
        <w:t xml:space="preserve">worden gewijzigd naar </w:t>
      </w:r>
      <w:r w:rsidR="003D11DA">
        <w:t xml:space="preserve">operationeel of financieel </w:t>
      </w:r>
      <w:r w:rsidR="00ED417B">
        <w:t>gereed</w:t>
      </w:r>
      <w:r w:rsidR="003D11DA">
        <w:t xml:space="preserve">. Daarnaast is het mogelijk om de </w:t>
      </w:r>
      <w:r>
        <w:t>taak</w:t>
      </w:r>
      <w:r w:rsidR="003D11DA">
        <w:t xml:space="preserve"> van </w:t>
      </w:r>
      <w:r w:rsidR="003D11DA" w:rsidRPr="003D11DA">
        <w:rPr>
          <w:b/>
        </w:rPr>
        <w:t>Intern commentaar</w:t>
      </w:r>
      <w:r w:rsidR="003D11DA">
        <w:t xml:space="preserve"> te</w:t>
      </w:r>
      <w:r w:rsidR="003D11DA" w:rsidRPr="007F56B8">
        <w:rPr>
          <w:b/>
        </w:rPr>
        <w:t xml:space="preserve"> </w:t>
      </w:r>
      <w:r w:rsidR="003D11DA" w:rsidRPr="007F56B8">
        <w:t>voorzien</w:t>
      </w:r>
      <w:r w:rsidR="003D11DA">
        <w:t>.</w:t>
      </w:r>
      <w:r w:rsidR="00CB4B67">
        <w:t xml:space="preserve"> </w:t>
      </w:r>
    </w:p>
    <w:p w14:paraId="6C493EC1" w14:textId="5F783BE2" w:rsidR="00707ACA" w:rsidRDefault="00707ACA" w:rsidP="003D11DA">
      <w:r>
        <w:t xml:space="preserve">Onder het kopje </w:t>
      </w:r>
      <w:r w:rsidRPr="00707ACA">
        <w:rPr>
          <w:rStyle w:val="Bold"/>
        </w:rPr>
        <w:t>Rapport</w:t>
      </w:r>
      <w:r>
        <w:t xml:space="preserve"> kunt u zien wat de rapportage instellingen van de taak zijn. Als de beveiliger mag bepalen of het rapport direct na afronden van de taak moet worden verstuurd, dan kunt u hier zien of deze het rapport heeft verstuurd. Als het rapport nog niet is verstuurd, maar u wilt dit alsnog doen, dan kunt u gebruik maken van de knop </w:t>
      </w:r>
      <w:r w:rsidRPr="00707ACA">
        <w:rPr>
          <w:rStyle w:val="Bold"/>
        </w:rPr>
        <w:t>E-mail rapport</w:t>
      </w:r>
      <w:r>
        <w:t>.</w:t>
      </w:r>
    </w:p>
    <w:p w14:paraId="229E2C1D" w14:textId="300F677E" w:rsidR="00707ACA" w:rsidRDefault="00707ACA" w:rsidP="003D11DA">
      <w:r>
        <w:t>Als het taakrapport moet worden verstuurd bij het operationeel gereed melden van de taak, dan kan hier eventueel worden aangegeven dat het taakrapport toch niet verstuurd moet worden.</w:t>
      </w:r>
    </w:p>
    <w:p w14:paraId="579CE416" w14:textId="634BC173" w:rsidR="003D11DA" w:rsidRDefault="00CB4B67" w:rsidP="003D11DA">
      <w:r>
        <w:t>Mocht de taak op een factuur staan (voorstel</w:t>
      </w:r>
      <w:r w:rsidR="00E453F0">
        <w:t>factuur of definitieve factuur</w:t>
      </w:r>
      <w:r>
        <w:t>) dan is het mogelijk om te klikken op factuurdatum. De factuur waarop de betreffende taak staat wordt dan geopend.</w:t>
      </w:r>
      <w:r w:rsidR="003D11DA">
        <w:t xml:space="preserve"> Klik op </w:t>
      </w:r>
      <w:r w:rsidR="003D11DA" w:rsidRPr="003D11DA">
        <w:rPr>
          <w:b/>
        </w:rPr>
        <w:t>Opslaan</w:t>
      </w:r>
      <w:r w:rsidR="003D11DA">
        <w:t xml:space="preserve"> om de gegevens vast te leggen. </w:t>
      </w:r>
    </w:p>
    <w:p w14:paraId="184B7DDD" w14:textId="344ED44B" w:rsidR="003E53C6" w:rsidRDefault="003E53C6" w:rsidP="003D11DA"/>
    <w:p w14:paraId="2328487A" w14:textId="128FA5BD" w:rsidR="003E53C6" w:rsidRDefault="0072399B" w:rsidP="006F6E29">
      <w:pPr>
        <w:pStyle w:val="Heading3"/>
      </w:pPr>
      <w:bookmarkStart w:id="451" w:name="_Toc41561820"/>
      <w:bookmarkStart w:id="452" w:name="_Toc64306967"/>
      <w:r>
        <w:t>Logboek</w:t>
      </w:r>
      <w:r w:rsidR="003E53C6">
        <w:t xml:space="preserve"> aanpassen</w:t>
      </w:r>
      <w:bookmarkEnd w:id="451"/>
      <w:bookmarkEnd w:id="452"/>
    </w:p>
    <w:p w14:paraId="42AAB16C" w14:textId="2D2D654B" w:rsidR="003E53C6" w:rsidRDefault="0072399B" w:rsidP="003E53C6">
      <w:pPr>
        <w:rPr>
          <w:rStyle w:val="Bold"/>
          <w:b w:val="0"/>
        </w:rPr>
      </w:pPr>
      <w:r>
        <w:t xml:space="preserve">Voor </w:t>
      </w:r>
      <w:r w:rsidR="00EC54A3">
        <w:t>receptie</w:t>
      </w:r>
      <w:r>
        <w:t xml:space="preserve">taken kan ook het logboek gebruikt worden door de medewerker. In de sectie </w:t>
      </w:r>
      <w:r>
        <w:rPr>
          <w:rStyle w:val="Bold"/>
        </w:rPr>
        <w:t>Logboek</w:t>
      </w:r>
      <w:r>
        <w:rPr>
          <w:rStyle w:val="Bold"/>
          <w:b w:val="0"/>
        </w:rPr>
        <w:t xml:space="preserve"> kunt u per logboekregel de tekst inzien en waarnodig aanpassen. Dit is alleen mogelijk wanneer de taak nog niet </w:t>
      </w:r>
      <w:r w:rsidRPr="0072399B">
        <w:rPr>
          <w:rStyle w:val="Bold"/>
        </w:rPr>
        <w:t>Operationeel gereed</w:t>
      </w:r>
      <w:r>
        <w:rPr>
          <w:rStyle w:val="Bold"/>
          <w:b w:val="0"/>
        </w:rPr>
        <w:t xml:space="preserve"> is gemeld. Zodra de taak Operationeel gereed is gemeld kan de </w:t>
      </w:r>
      <w:r w:rsidR="00124A9F">
        <w:rPr>
          <w:rStyle w:val="Bold"/>
          <w:b w:val="0"/>
        </w:rPr>
        <w:t>ca</w:t>
      </w:r>
      <w:r w:rsidR="00537C9E">
        <w:rPr>
          <w:rStyle w:val="Bold"/>
          <w:b w:val="0"/>
        </w:rPr>
        <w:t>t</w:t>
      </w:r>
      <w:r w:rsidR="00124A9F">
        <w:rPr>
          <w:rStyle w:val="Bold"/>
          <w:b w:val="0"/>
        </w:rPr>
        <w:t xml:space="preserve">egorie en </w:t>
      </w:r>
      <w:r>
        <w:rPr>
          <w:rStyle w:val="Bold"/>
          <w:b w:val="0"/>
        </w:rPr>
        <w:t>tekst in het logboek niet meer gewijzigd worden.</w:t>
      </w:r>
    </w:p>
    <w:p w14:paraId="09A43F86" w14:textId="77777777" w:rsidR="0072399B" w:rsidRDefault="0072399B" w:rsidP="003E53C6"/>
    <w:p w14:paraId="7D25BE1C" w14:textId="52F3E388" w:rsidR="0072399B" w:rsidRDefault="0072399B" w:rsidP="003E53C6">
      <w:r>
        <w:rPr>
          <w:lang w:eastAsia="nl-NL"/>
        </w:rPr>
        <w:lastRenderedPageBreak/>
        <w:drawing>
          <wp:inline distT="0" distB="0" distL="0" distR="0" wp14:anchorId="716CB22B" wp14:editId="284AC35D">
            <wp:extent cx="5839443" cy="1200150"/>
            <wp:effectExtent l="0" t="0" r="9525" b="0"/>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854914" cy="1203330"/>
                    </a:xfrm>
                    <a:prstGeom prst="rect">
                      <a:avLst/>
                    </a:prstGeom>
                    <a:ln>
                      <a:noFill/>
                    </a:ln>
                    <a:extLst>
                      <a:ext uri="{53640926-AAD7-44D8-BBD7-CCE9431645EC}">
                        <a14:shadowObscured xmlns:a14="http://schemas.microsoft.com/office/drawing/2010/main"/>
                      </a:ext>
                    </a:extLst>
                  </pic:spPr>
                </pic:pic>
              </a:graphicData>
            </a:graphic>
          </wp:inline>
        </w:drawing>
      </w:r>
    </w:p>
    <w:p w14:paraId="3E1C8C5E" w14:textId="6924120B" w:rsidR="0072399B" w:rsidRDefault="0072399B" w:rsidP="003B02B2">
      <w:pPr>
        <w:pStyle w:val="Caption"/>
      </w:pPr>
      <w:r>
        <w:t xml:space="preserve">Figuur </w:t>
      </w:r>
      <w:r w:rsidR="004C7FFA">
        <w:fldChar w:fldCharType="begin"/>
      </w:r>
      <w:r w:rsidR="004C7FFA">
        <w:instrText xml:space="preserve"> STYLEREF 1 \s </w:instrText>
      </w:r>
      <w:r w:rsidR="004C7FFA">
        <w:fldChar w:fldCharType="separate"/>
      </w:r>
      <w:r w:rsidR="00772168">
        <w:t>14</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r>
        <w:t>: Logboek</w:t>
      </w:r>
    </w:p>
    <w:p w14:paraId="0F54676B" w14:textId="5D911547" w:rsidR="00F17BA7" w:rsidRDefault="00F17BA7" w:rsidP="00F17BA7">
      <w:pPr>
        <w:rPr>
          <w:rStyle w:val="Bold"/>
          <w:b w:val="0"/>
        </w:rPr>
      </w:pPr>
      <w:r>
        <w:rPr>
          <w:rStyle w:val="Bold"/>
          <w:b w:val="0"/>
        </w:rPr>
        <w:t xml:space="preserve">Het zoekveld boven de kolom </w:t>
      </w:r>
      <w:r w:rsidRPr="00537C9E">
        <w:rPr>
          <w:rStyle w:val="Bold"/>
        </w:rPr>
        <w:t>Omschrijving</w:t>
      </w:r>
      <w:r>
        <w:rPr>
          <w:rStyle w:val="Bold"/>
          <w:b w:val="0"/>
        </w:rPr>
        <w:t xml:space="preserve"> kunt u gebruiken om snel binnen de teksten in het logboek te zoeken.</w:t>
      </w:r>
    </w:p>
    <w:p w14:paraId="33A8E424" w14:textId="36A9CBDC" w:rsidR="0072399B" w:rsidRPr="003E53C6" w:rsidRDefault="00F17BA7" w:rsidP="003E53C6">
      <w:r>
        <w:rPr>
          <w:rStyle w:val="Bold"/>
          <w:b w:val="0"/>
        </w:rPr>
        <w:t xml:space="preserve">De laatste kolom zal alleen zichtbaar zijn als u het recht </w:t>
      </w:r>
      <w:r w:rsidRPr="00F17BA7">
        <w:rPr>
          <w:rStyle w:val="Bold"/>
        </w:rPr>
        <w:t>Receptie – E-mail sepcifieke rapporten</w:t>
      </w:r>
      <w:r>
        <w:rPr>
          <w:rStyle w:val="Bold"/>
          <w:b w:val="0"/>
        </w:rPr>
        <w:t xml:space="preserve"> hebt. In deze kolom ziet u of er een specifiek rapport is verstuurd en als dit nog niet is gebeurd, dan kunt u dit via het</w:t>
      </w:r>
      <w:r w:rsidR="00537C9E">
        <w:rPr>
          <w:rStyle w:val="Bold"/>
          <w:b w:val="0"/>
        </w:rPr>
        <w:t xml:space="preserve"> </w:t>
      </w:r>
      <w:r>
        <w:rPr>
          <w:rStyle w:val="Bold"/>
          <w:b w:val="0"/>
        </w:rPr>
        <w:t xml:space="preserve">mail icoontje alsnog doen. Voor meer informatie over het versturen van specifieke rapporten zie: </w:t>
      </w:r>
      <w:r>
        <w:rPr>
          <w:rStyle w:val="Bold"/>
          <w:rFonts w:ascii="Arial" w:hAnsi="Arial" w:cs="Arial"/>
          <w:b w:val="0"/>
        </w:rPr>
        <w:t>§ </w:t>
      </w:r>
      <w:r>
        <w:rPr>
          <w:rStyle w:val="Bold"/>
          <w:b w:val="0"/>
        </w:rPr>
        <w:fldChar w:fldCharType="begin"/>
      </w:r>
      <w:r>
        <w:rPr>
          <w:rStyle w:val="Bold"/>
          <w:b w:val="0"/>
        </w:rPr>
        <w:instrText xml:space="preserve"> REF _Ref531688778 \r \h </w:instrText>
      </w:r>
      <w:r>
        <w:rPr>
          <w:rStyle w:val="Bold"/>
          <w:b w:val="0"/>
        </w:rPr>
      </w:r>
      <w:r>
        <w:rPr>
          <w:rStyle w:val="Bold"/>
          <w:b w:val="0"/>
        </w:rPr>
        <w:fldChar w:fldCharType="separate"/>
      </w:r>
      <w:r w:rsidR="00772168">
        <w:rPr>
          <w:rStyle w:val="Bold"/>
          <w:b w:val="0"/>
        </w:rPr>
        <w:t>7.3.5</w:t>
      </w:r>
      <w:r>
        <w:rPr>
          <w:rStyle w:val="Bold"/>
          <w:b w:val="0"/>
        </w:rPr>
        <w:fldChar w:fldCharType="end"/>
      </w:r>
      <w:r>
        <w:rPr>
          <w:rStyle w:val="Bold"/>
          <w:b w:val="0"/>
        </w:rPr>
        <w:t xml:space="preserve"> en § </w:t>
      </w:r>
      <w:r>
        <w:rPr>
          <w:rStyle w:val="Bold"/>
          <w:b w:val="0"/>
        </w:rPr>
        <w:fldChar w:fldCharType="begin"/>
      </w:r>
      <w:r>
        <w:rPr>
          <w:rStyle w:val="Bold"/>
          <w:b w:val="0"/>
        </w:rPr>
        <w:instrText xml:space="preserve"> REF _Ref531688805 \r \h </w:instrText>
      </w:r>
      <w:r>
        <w:rPr>
          <w:rStyle w:val="Bold"/>
          <w:b w:val="0"/>
        </w:rPr>
      </w:r>
      <w:r>
        <w:rPr>
          <w:rStyle w:val="Bold"/>
          <w:b w:val="0"/>
        </w:rPr>
        <w:fldChar w:fldCharType="separate"/>
      </w:r>
      <w:r w:rsidR="00772168">
        <w:rPr>
          <w:rStyle w:val="Bold"/>
          <w:b w:val="0"/>
        </w:rPr>
        <w:t>22.7.3</w:t>
      </w:r>
      <w:r>
        <w:rPr>
          <w:rStyle w:val="Bold"/>
          <w:b w:val="0"/>
        </w:rPr>
        <w:fldChar w:fldCharType="end"/>
      </w:r>
      <w:r>
        <w:rPr>
          <w:rStyle w:val="Bold"/>
          <w:b w:val="0"/>
        </w:rPr>
        <w:t>.</w:t>
      </w:r>
    </w:p>
    <w:p w14:paraId="38E7090B" w14:textId="77777777" w:rsidR="003D11DA" w:rsidRDefault="005325F6" w:rsidP="006F6E29">
      <w:pPr>
        <w:pStyle w:val="Heading3"/>
      </w:pPr>
      <w:bookmarkStart w:id="453" w:name="_Ref416785294"/>
      <w:bookmarkStart w:id="454" w:name="_Toc460250657"/>
      <w:bookmarkStart w:id="455" w:name="_Toc41561821"/>
      <w:bookmarkStart w:id="456" w:name="_Toc64306968"/>
      <w:r>
        <w:t>Facturatie aanpassen</w:t>
      </w:r>
      <w:bookmarkEnd w:id="453"/>
      <w:bookmarkEnd w:id="454"/>
      <w:bookmarkEnd w:id="455"/>
      <w:bookmarkEnd w:id="456"/>
    </w:p>
    <w:p w14:paraId="1252B7CD" w14:textId="6DA16C07" w:rsidR="005325F6" w:rsidRDefault="00405480" w:rsidP="005325F6">
      <w:r>
        <w:t>Er kunnen situ</w:t>
      </w:r>
      <w:r w:rsidR="00EF209F">
        <w:t xml:space="preserve">aties zijn waarin een niet afgeronde taak wel aan een klant gefactureerd moet worden, of dat er een </w:t>
      </w:r>
      <w:r w:rsidR="00C763B3">
        <w:t xml:space="preserve">aanpassing in de voorgestelde factuurregels gemaakt moet worden. </w:t>
      </w:r>
      <w:r w:rsidR="00286684">
        <w:t xml:space="preserve">In deze situaties geeft u dan aan dat de facturatie aangepast gaat worden door een vinkje te zetten in het boxje </w:t>
      </w:r>
      <w:r w:rsidR="00286684" w:rsidRPr="00286684">
        <w:rPr>
          <w:b/>
        </w:rPr>
        <w:t>Facturatie aanpassen</w:t>
      </w:r>
      <w:r w:rsidR="00286684">
        <w:t>. Er verschijnt een volgend veld waarin u kunt aangeven of u wel of geen f</w:t>
      </w:r>
      <w:r w:rsidR="00FC4E8C">
        <w:t xml:space="preserve">actuur wilt versturen. Indien de taak niet aan de klant moet worden gefactureerd </w:t>
      </w:r>
      <w:r w:rsidR="00286684">
        <w:t xml:space="preserve">vinkt u </w:t>
      </w:r>
      <w:r w:rsidR="00286684" w:rsidRPr="00286684">
        <w:rPr>
          <w:b/>
        </w:rPr>
        <w:t>Nee</w:t>
      </w:r>
      <w:r w:rsidR="00286684">
        <w:t xml:space="preserve"> aan. </w:t>
      </w:r>
      <w:r w:rsidR="00AB28E3">
        <w:t xml:space="preserve">Er zal dan vanuit het </w:t>
      </w:r>
      <w:r w:rsidR="00AB28E3" w:rsidRPr="00AB28E3">
        <w:rPr>
          <w:b/>
        </w:rPr>
        <w:t>menu Facturen</w:t>
      </w:r>
      <w:r w:rsidR="00AB28E3">
        <w:t xml:space="preserve"> geen factuur worden aangemaakt. </w:t>
      </w:r>
    </w:p>
    <w:p w14:paraId="0A61EDEC" w14:textId="77777777" w:rsidR="00286684" w:rsidRDefault="00286684" w:rsidP="00F61312">
      <w:pPr>
        <w:pStyle w:val="Heading4"/>
      </w:pPr>
      <w:r>
        <w:t>Factuurregels wijzigen</w:t>
      </w:r>
    </w:p>
    <w:p w14:paraId="69F11DEB" w14:textId="77777777" w:rsidR="00AB28E3" w:rsidRDefault="00AB28E3" w:rsidP="00AB28E3">
      <w:r>
        <w:t>Wanneer de factuurregel niet correct is</w:t>
      </w:r>
      <w:r w:rsidR="003D5B73">
        <w:t>,</w:t>
      </w:r>
      <w:r>
        <w:t xml:space="preserve"> kan deze door een vinkje te zetten bij het aanpassen van de facturatie worden gewijzigd of er kan een nieuw</w:t>
      </w:r>
      <w:r w:rsidR="00BC3C67">
        <w:t>e</w:t>
      </w:r>
      <w:r>
        <w:t xml:space="preserve"> factuurregel worden toegevoegd. Dit kunt </w:t>
      </w:r>
      <w:r w:rsidR="00BC3C67">
        <w:t xml:space="preserve">u </w:t>
      </w:r>
      <w:r>
        <w:t>als volgt doen:</w:t>
      </w:r>
      <w:r w:rsidR="0058115E">
        <w:t xml:space="preserve"> Klik met de muis op het groen</w:t>
      </w:r>
      <w:r w:rsidR="00BC3C67">
        <w:t>e</w:t>
      </w:r>
      <w:r w:rsidR="0058115E">
        <w:t xml:space="preserve"> pijltje </w:t>
      </w:r>
      <w:r w:rsidR="00A74797">
        <w:rPr>
          <w:lang w:eastAsia="nl-NL"/>
        </w:rPr>
        <w:drawing>
          <wp:inline distT="0" distB="0" distL="0" distR="0" wp14:anchorId="212DB3F1" wp14:editId="1EDA6386">
            <wp:extent cx="198120" cy="172720"/>
            <wp:effectExtent l="0" t="0" r="0" b="0"/>
            <wp:docPr id="99"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120" cy="172720"/>
                    </a:xfrm>
                    <a:prstGeom prst="rect">
                      <a:avLst/>
                    </a:prstGeom>
                    <a:noFill/>
                    <a:ln>
                      <a:noFill/>
                    </a:ln>
                  </pic:spPr>
                </pic:pic>
              </a:graphicData>
            </a:graphic>
          </wp:inline>
        </w:drawing>
      </w:r>
      <w:r w:rsidR="0058115E">
        <w:t xml:space="preserve">. De voorgestelde factuurregels zullen nu gekopieerd worden naar de sectie </w:t>
      </w:r>
      <w:r w:rsidR="0058115E" w:rsidRPr="0058115E">
        <w:rPr>
          <w:b/>
        </w:rPr>
        <w:t>Factuurregels</w:t>
      </w:r>
      <w:r w:rsidR="0058115E">
        <w:t xml:space="preserve">. Klik vervolgens de factuurregel aan die u wilt wijzigen en voer de aanpassingen door. Klik vervolgens op </w:t>
      </w:r>
      <w:r w:rsidR="0058115E" w:rsidRPr="0058115E">
        <w:rPr>
          <w:b/>
        </w:rPr>
        <w:t>Opslaan</w:t>
      </w:r>
      <w:r w:rsidR="0058115E">
        <w:t xml:space="preserve">. </w:t>
      </w:r>
    </w:p>
    <w:p w14:paraId="6215C07F" w14:textId="77777777" w:rsidR="0058115E" w:rsidRDefault="0058115E" w:rsidP="00AB28E3"/>
    <w:p w14:paraId="7786B933" w14:textId="77777777" w:rsidR="0058115E" w:rsidRDefault="0058115E" w:rsidP="00AB28E3">
      <w:r>
        <w:t>Wilt u een nieuwe factuurregel toevoegen</w:t>
      </w:r>
      <w:r w:rsidR="00BC3C67">
        <w:t>? K</w:t>
      </w:r>
      <w:r>
        <w:t xml:space="preserve">lik dan op </w:t>
      </w:r>
      <w:r w:rsidRPr="0058115E">
        <w:rPr>
          <w:b/>
        </w:rPr>
        <w:t>Nieuw</w:t>
      </w:r>
      <w:r>
        <w:t xml:space="preserve">. Vul de omschrijving, aantal en prijs per stuk in en klik vervolgens op </w:t>
      </w:r>
      <w:r w:rsidRPr="0058115E">
        <w:rPr>
          <w:b/>
        </w:rPr>
        <w:t>Opslaan</w:t>
      </w:r>
      <w:r>
        <w:t xml:space="preserve">. </w:t>
      </w:r>
    </w:p>
    <w:p w14:paraId="067BDD68" w14:textId="33D43EBF" w:rsidR="0058115E" w:rsidRDefault="00281243" w:rsidP="00281243">
      <w:r>
        <w:rPr>
          <w:lang w:eastAsia="nl-NL"/>
        </w:rPr>
        <w:lastRenderedPageBreak/>
        <w:drawing>
          <wp:inline distT="0" distB="0" distL="0" distR="0" wp14:anchorId="171999B1" wp14:editId="7077EF1D">
            <wp:extent cx="5867400" cy="3428296"/>
            <wp:effectExtent l="0" t="0" r="0" b="127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factuuraanpassing.png"/>
                    <pic:cNvPicPr/>
                  </pic:nvPicPr>
                  <pic:blipFill>
                    <a:blip r:embed="rId162">
                      <a:extLst>
                        <a:ext uri="{28A0092B-C50C-407E-A947-70E740481C1C}">
                          <a14:useLocalDpi xmlns:a14="http://schemas.microsoft.com/office/drawing/2010/main" val="0"/>
                        </a:ext>
                      </a:extLst>
                    </a:blip>
                    <a:stretch>
                      <a:fillRect/>
                    </a:stretch>
                  </pic:blipFill>
                  <pic:spPr>
                    <a:xfrm>
                      <a:off x="0" y="0"/>
                      <a:ext cx="5879790" cy="3435535"/>
                    </a:xfrm>
                    <a:prstGeom prst="rect">
                      <a:avLst/>
                    </a:prstGeom>
                  </pic:spPr>
                </pic:pic>
              </a:graphicData>
            </a:graphic>
          </wp:inline>
        </w:drawing>
      </w:r>
    </w:p>
    <w:p w14:paraId="58E98644" w14:textId="35F92BE0" w:rsidR="0058115E" w:rsidRDefault="0058115E" w:rsidP="003B02B2">
      <w:pPr>
        <w:pStyle w:val="Caption"/>
      </w:pPr>
      <w:r>
        <w:t xml:space="preserve">Figuur </w:t>
      </w:r>
      <w:r w:rsidR="004C7FFA">
        <w:fldChar w:fldCharType="begin"/>
      </w:r>
      <w:r w:rsidR="004C7FFA">
        <w:instrText xml:space="preserve"> STYLEREF 1 \s </w:instrText>
      </w:r>
      <w:r w:rsidR="004C7FFA">
        <w:fldChar w:fldCharType="separate"/>
      </w:r>
      <w:r w:rsidR="00772168">
        <w:t>14</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6</w:t>
      </w:r>
      <w:r w:rsidR="004C7FFA">
        <w:fldChar w:fldCharType="end"/>
      </w:r>
      <w:r>
        <w:t>: Facturatie aanpassen</w:t>
      </w:r>
    </w:p>
    <w:p w14:paraId="11D0D458" w14:textId="05EC3937" w:rsidR="0070085F" w:rsidRDefault="0070085F" w:rsidP="006F6E29">
      <w:pPr>
        <w:pStyle w:val="Heading3"/>
      </w:pPr>
      <w:bookmarkStart w:id="457" w:name="_Ref453595946"/>
      <w:bookmarkStart w:id="458" w:name="_Toc460250658"/>
      <w:bookmarkStart w:id="459" w:name="_Toc41561822"/>
      <w:bookmarkStart w:id="460" w:name="_Toc64306969"/>
      <w:r>
        <w:t>E</w:t>
      </w:r>
      <w:r w:rsidR="00127F01">
        <w:t>-</w:t>
      </w:r>
      <w:r>
        <w:t>mailen van taakrapport</w:t>
      </w:r>
      <w:bookmarkEnd w:id="457"/>
      <w:bookmarkEnd w:id="458"/>
      <w:bookmarkEnd w:id="459"/>
      <w:bookmarkEnd w:id="460"/>
    </w:p>
    <w:p w14:paraId="136EEE31" w14:textId="4ECB5748" w:rsidR="0070085F" w:rsidRPr="00013704" w:rsidRDefault="0070085F" w:rsidP="0070085F">
      <w:r>
        <w:t xml:space="preserve">Met de knop </w:t>
      </w:r>
      <w:r w:rsidRPr="0070085F">
        <w:rPr>
          <w:b/>
        </w:rPr>
        <w:t>E</w:t>
      </w:r>
      <w:r w:rsidR="00127F01">
        <w:rPr>
          <w:b/>
        </w:rPr>
        <w:t>-</w:t>
      </w:r>
      <w:r w:rsidRPr="0070085F">
        <w:rPr>
          <w:b/>
        </w:rPr>
        <w:t>mail rapport</w:t>
      </w:r>
      <w:r>
        <w:t xml:space="preserve"> kunt u </w:t>
      </w:r>
      <w:r w:rsidR="00013704">
        <w:t xml:space="preserve">voor taken met taaktype </w:t>
      </w:r>
      <w:r w:rsidR="00013704" w:rsidRPr="00013704">
        <w:rPr>
          <w:rStyle w:val="Bold"/>
        </w:rPr>
        <w:t>Alarm</w:t>
      </w:r>
      <w:r w:rsidR="000F0140">
        <w:rPr>
          <w:rStyle w:val="Bold"/>
        </w:rPr>
        <w:t>,</w:t>
      </w:r>
      <w:r w:rsidR="00013704">
        <w:t xml:space="preserve"> </w:t>
      </w:r>
      <w:r w:rsidR="00013704" w:rsidRPr="00013704">
        <w:rPr>
          <w:rStyle w:val="Bold"/>
        </w:rPr>
        <w:t>Standaard met object</w:t>
      </w:r>
      <w:r w:rsidR="00013704">
        <w:t xml:space="preserve"> </w:t>
      </w:r>
      <w:r w:rsidR="000F0140">
        <w:t xml:space="preserve">of </w:t>
      </w:r>
      <w:r w:rsidR="000F0140" w:rsidRPr="000F0140">
        <w:rPr>
          <w:rStyle w:val="Bold"/>
        </w:rPr>
        <w:t>Receptie</w:t>
      </w:r>
      <w:r w:rsidR="000F0140">
        <w:t xml:space="preserve"> </w:t>
      </w:r>
      <w:r>
        <w:t>het rapport direct versturen naar de klant. Dit kan echter a</w:t>
      </w:r>
      <w:r w:rsidR="001A4871">
        <w:t>lleen gedaan worden wanneer er minimaal éé</w:t>
      </w:r>
      <w:r>
        <w:t>n e</w:t>
      </w:r>
      <w:r w:rsidR="00127F01">
        <w:t>-</w:t>
      </w:r>
      <w:r>
        <w:t xml:space="preserve">mailadres is </w:t>
      </w:r>
      <w:r w:rsidR="001A4871">
        <w:t>gekoppeld aan het object</w:t>
      </w:r>
      <w:r>
        <w:t xml:space="preserve">. De uitleg hiervan staat </w:t>
      </w:r>
      <w:r w:rsidR="00AF6850">
        <w:t xml:space="preserve">beschreven </w:t>
      </w:r>
      <w:r>
        <w:t xml:space="preserve">in </w:t>
      </w:r>
      <w:r w:rsidR="00AF6850">
        <w:t>paragraaf</w:t>
      </w:r>
      <w:r w:rsidR="0025009D">
        <w:t xml:space="preserve"> § </w:t>
      </w:r>
      <w:r w:rsidR="0025009D">
        <w:fldChar w:fldCharType="begin"/>
      </w:r>
      <w:r w:rsidR="0025009D">
        <w:instrText xml:space="preserve"> REF _Ref415494268 \r \h </w:instrText>
      </w:r>
      <w:r w:rsidR="0025009D">
        <w:fldChar w:fldCharType="separate"/>
      </w:r>
      <w:r w:rsidR="00772168">
        <w:t>9.5.7</w:t>
      </w:r>
      <w:r w:rsidR="0025009D">
        <w:fldChar w:fldCharType="end"/>
      </w:r>
      <w:r w:rsidR="00AF6850">
        <w:t xml:space="preserve">. </w:t>
      </w:r>
      <w:r>
        <w:t>De inhoud van de e</w:t>
      </w:r>
      <w:r w:rsidR="00127F01">
        <w:t>-</w:t>
      </w:r>
      <w:r>
        <w:t xml:space="preserve">mail kunt u vooraf invullen bij </w:t>
      </w:r>
      <w:r>
        <w:rPr>
          <w:b/>
        </w:rPr>
        <w:t xml:space="preserve">Beheer </w:t>
      </w:r>
      <w:r w:rsidR="00225D3E">
        <w:rPr>
          <w:rFonts w:ascii="Arial" w:hAnsi="Arial" w:cs="Arial"/>
          <w:b/>
        </w:rPr>
        <w:t>→</w:t>
      </w:r>
      <w:r>
        <w:rPr>
          <w:b/>
        </w:rPr>
        <w:t xml:space="preserve"> R</w:t>
      </w:r>
      <w:r w:rsidRPr="0070085F">
        <w:rPr>
          <w:b/>
        </w:rPr>
        <w:t xml:space="preserve">apporten </w:t>
      </w:r>
      <w:r w:rsidR="00225D3E">
        <w:rPr>
          <w:rFonts w:ascii="Arial" w:hAnsi="Arial" w:cs="Arial"/>
          <w:b/>
        </w:rPr>
        <w:t>→</w:t>
      </w:r>
      <w:r w:rsidRPr="0070085F">
        <w:rPr>
          <w:b/>
        </w:rPr>
        <w:t xml:space="preserve"> </w:t>
      </w:r>
      <w:r w:rsidR="00013704">
        <w:rPr>
          <w:b/>
        </w:rPr>
        <w:t>Basis alarm/taakr</w:t>
      </w:r>
      <w:r w:rsidRPr="0070085F">
        <w:rPr>
          <w:b/>
        </w:rPr>
        <w:t>aportage</w:t>
      </w:r>
      <w:r w:rsidR="00013704">
        <w:rPr>
          <w:b/>
        </w:rPr>
        <w:t xml:space="preserve"> </w:t>
      </w:r>
      <w:r w:rsidR="00013704" w:rsidRPr="00013704">
        <w:rPr>
          <w:rStyle w:val="Bold"/>
          <w:b w:val="0"/>
        </w:rPr>
        <w:t>(of</w:t>
      </w:r>
      <w:r w:rsidR="00013704">
        <w:rPr>
          <w:b/>
        </w:rPr>
        <w:t xml:space="preserve"> Alarm/taakrapportage profielen</w:t>
      </w:r>
      <w:r w:rsidR="00013704" w:rsidRPr="00013704">
        <w:t>)</w:t>
      </w:r>
      <w:r w:rsidRPr="00013704">
        <w:t>.</w:t>
      </w:r>
      <w:r w:rsidR="00013704">
        <w:t xml:space="preserve"> Meer uitleg over deze configuratie staat in §</w:t>
      </w:r>
      <w:r w:rsidR="002D2458">
        <w:t xml:space="preserve"> </w:t>
      </w:r>
      <w:r w:rsidR="00013704">
        <w:fldChar w:fldCharType="begin"/>
      </w:r>
      <w:r w:rsidR="00013704">
        <w:instrText xml:space="preserve"> REF _Ref459627642 \r \h </w:instrText>
      </w:r>
      <w:r w:rsidR="00013704">
        <w:fldChar w:fldCharType="separate"/>
      </w:r>
      <w:r w:rsidR="00772168">
        <w:t>22.7</w:t>
      </w:r>
      <w:r w:rsidR="00013704">
        <w:fldChar w:fldCharType="end"/>
      </w:r>
      <w:r w:rsidR="00013704">
        <w:t>.</w:t>
      </w:r>
    </w:p>
    <w:p w14:paraId="21B48673" w14:textId="77777777" w:rsidR="00077342" w:rsidRDefault="00077342" w:rsidP="0070085F"/>
    <w:p w14:paraId="48C9D7FA" w14:textId="56D7C865" w:rsidR="00077342" w:rsidRPr="0070085F" w:rsidRDefault="00077342" w:rsidP="0070085F">
      <w:r>
        <w:t>Wanneer het rapport per e-mail is verstuurd zal dit ook zichtbaar zijn in het controlescherm. Op die manier kan er voorkome</w:t>
      </w:r>
      <w:r w:rsidR="007C1EB1">
        <w:t xml:space="preserve">n worden dat het rapport </w:t>
      </w:r>
      <w:r>
        <w:t xml:space="preserve">per ongeluk </w:t>
      </w:r>
      <w:r w:rsidR="007C1EB1">
        <w:t xml:space="preserve">voor de tweede keer </w:t>
      </w:r>
      <w:r>
        <w:t>verstuurd wordt.</w:t>
      </w:r>
      <w:r w:rsidR="007C1EB1">
        <w:t xml:space="preserve"> </w:t>
      </w:r>
    </w:p>
    <w:p w14:paraId="026F7721" w14:textId="19D49788" w:rsidR="0070085F" w:rsidRPr="0070085F" w:rsidRDefault="005325F6" w:rsidP="006F6E29">
      <w:pPr>
        <w:pStyle w:val="Heading3"/>
      </w:pPr>
      <w:bookmarkStart w:id="461" w:name="_Toc460250659"/>
      <w:bookmarkStart w:id="462" w:name="_Toc41561823"/>
      <w:bookmarkStart w:id="463" w:name="_Toc64306970"/>
      <w:r>
        <w:t>Downloaden van taakrapport</w:t>
      </w:r>
      <w:bookmarkEnd w:id="461"/>
      <w:bookmarkEnd w:id="462"/>
      <w:bookmarkEnd w:id="463"/>
    </w:p>
    <w:p w14:paraId="0939D048" w14:textId="77777777" w:rsidR="0070085F" w:rsidRPr="003D11DA" w:rsidRDefault="003D11DA" w:rsidP="003D11DA">
      <w:r>
        <w:t xml:space="preserve">Met de knop </w:t>
      </w:r>
      <w:r w:rsidRPr="003D11DA">
        <w:rPr>
          <w:b/>
        </w:rPr>
        <w:t>Download rapport</w:t>
      </w:r>
      <w:r>
        <w:t xml:space="preserve"> kunt u een </w:t>
      </w:r>
      <w:r w:rsidR="00DE2881">
        <w:t>PDF van het taakrapport openen.</w:t>
      </w:r>
    </w:p>
    <w:p w14:paraId="09F822D8" w14:textId="77777777" w:rsidR="00D93A8C" w:rsidRDefault="00D93A8C" w:rsidP="00912821">
      <w:pPr>
        <w:pStyle w:val="Heading1"/>
      </w:pPr>
      <w:bookmarkStart w:id="464" w:name="_Ref419974598"/>
      <w:bookmarkStart w:id="465" w:name="_Toc460250660"/>
      <w:bookmarkStart w:id="466" w:name="_Toc41561824"/>
      <w:bookmarkStart w:id="467" w:name="_Ref411333692"/>
      <w:bookmarkStart w:id="468" w:name="_Toc64306971"/>
      <w:r>
        <w:lastRenderedPageBreak/>
        <w:t>Facturen</w:t>
      </w:r>
      <w:bookmarkEnd w:id="464"/>
      <w:bookmarkEnd w:id="465"/>
      <w:bookmarkEnd w:id="466"/>
      <w:bookmarkEnd w:id="468"/>
    </w:p>
    <w:p w14:paraId="0F5D63EC" w14:textId="77777777" w:rsidR="00D93A8C" w:rsidRDefault="00510B40" w:rsidP="00510B40">
      <w:pPr>
        <w:pStyle w:val="Heading2"/>
      </w:pPr>
      <w:bookmarkStart w:id="469" w:name="_Toc460250661"/>
      <w:bookmarkStart w:id="470" w:name="_Toc41561825"/>
      <w:bookmarkStart w:id="471" w:name="_Toc64306972"/>
      <w:r>
        <w:t>Overzicht van Facturen</w:t>
      </w:r>
      <w:bookmarkEnd w:id="469"/>
      <w:bookmarkEnd w:id="470"/>
      <w:bookmarkEnd w:id="471"/>
    </w:p>
    <w:p w14:paraId="0CCF0672" w14:textId="77777777" w:rsidR="00510B40" w:rsidRDefault="00510B40" w:rsidP="00510B40">
      <w:r>
        <w:t xml:space="preserve">Bij het menu </w:t>
      </w:r>
      <w:r w:rsidRPr="00C20CF4">
        <w:rPr>
          <w:b/>
        </w:rPr>
        <w:t>Facturen</w:t>
      </w:r>
      <w:r>
        <w:t xml:space="preserve"> kunt u het facturatieproces monitoren. </w:t>
      </w:r>
      <w:r w:rsidR="00C20CF4">
        <w:t xml:space="preserve">De financiële afspraken die zijn vastgelegd in het menu </w:t>
      </w:r>
      <w:r w:rsidR="00C20CF4" w:rsidRPr="00C20CF4">
        <w:rPr>
          <w:b/>
        </w:rPr>
        <w:t>Contracten</w:t>
      </w:r>
      <w:r w:rsidR="00C20CF4">
        <w:t xml:space="preserve"> worden verwerkt naar facturen die door het systeem automatisch worden gegenereerd. U kunt deze facturen accorderen en nader vorm geven, ze vervolgens print</w:t>
      </w:r>
      <w:r w:rsidR="00CB5DD0">
        <w:t>en en versturen. Het menu Facturen biedt de mogelijkheid om f</w:t>
      </w:r>
      <w:r>
        <w:t xml:space="preserve">actuurvoorstellen en definitieve facturen in te zien, facturen aan te maken en te verzenden en facturen te exporteren naar </w:t>
      </w:r>
      <w:r w:rsidR="00AC70B5">
        <w:t xml:space="preserve">bijvoorbeeld </w:t>
      </w:r>
      <w:r>
        <w:t xml:space="preserve">Exact software. </w:t>
      </w:r>
    </w:p>
    <w:p w14:paraId="7D36E85A" w14:textId="77777777" w:rsidR="00E270C6" w:rsidRDefault="00E270C6" w:rsidP="00510B40"/>
    <w:p w14:paraId="3E7CB397" w14:textId="77777777" w:rsidR="00E270C6" w:rsidRDefault="00DE01BF" w:rsidP="00E270C6">
      <w:pPr>
        <w:keepNext/>
      </w:pPr>
      <w:r>
        <w:rPr>
          <w:lang w:eastAsia="nl-NL"/>
        </w:rPr>
        <w:drawing>
          <wp:inline distT="0" distB="0" distL="0" distR="0" wp14:anchorId="7C42082D" wp14:editId="4042B483">
            <wp:extent cx="6049010" cy="2329815"/>
            <wp:effectExtent l="0" t="0" r="8890" b="0"/>
            <wp:docPr id="278" name="Afbeelding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49010" cy="2329815"/>
                    </a:xfrm>
                    <a:prstGeom prst="rect">
                      <a:avLst/>
                    </a:prstGeom>
                  </pic:spPr>
                </pic:pic>
              </a:graphicData>
            </a:graphic>
          </wp:inline>
        </w:drawing>
      </w:r>
    </w:p>
    <w:p w14:paraId="51027B1A" w14:textId="2A0BA1DE" w:rsidR="00E270C6" w:rsidRDefault="00E270C6" w:rsidP="003B02B2">
      <w:pPr>
        <w:pStyle w:val="Caption"/>
      </w:pPr>
      <w:r>
        <w:t xml:space="preserve">Figuur </w:t>
      </w:r>
      <w:r w:rsidR="004C7FFA">
        <w:fldChar w:fldCharType="begin"/>
      </w:r>
      <w:r w:rsidR="004C7FFA">
        <w:instrText xml:space="preserve"> STYLEREF 1 \s </w:instrText>
      </w:r>
      <w:r w:rsidR="004C7FFA">
        <w:fldChar w:fldCharType="separate"/>
      </w:r>
      <w:r w:rsidR="00772168">
        <w:t>15</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Facturen menu</w:t>
      </w:r>
    </w:p>
    <w:p w14:paraId="673966B7" w14:textId="77777777" w:rsidR="00921A74" w:rsidRDefault="00921A74" w:rsidP="00921A74">
      <w:pPr>
        <w:pStyle w:val="Heading2"/>
        <w:rPr>
          <w:rStyle w:val="Bold"/>
          <w:b/>
        </w:rPr>
      </w:pPr>
      <w:bookmarkStart w:id="472" w:name="_Toc460250662"/>
      <w:bookmarkStart w:id="473" w:name="_Ref475089896"/>
      <w:bookmarkStart w:id="474" w:name="_Toc41561826"/>
      <w:bookmarkStart w:id="475" w:name="_Toc64306973"/>
      <w:r>
        <w:rPr>
          <w:rStyle w:val="Bold"/>
          <w:b/>
        </w:rPr>
        <w:t xml:space="preserve">Facturen </w:t>
      </w:r>
      <w:bookmarkEnd w:id="472"/>
      <w:r w:rsidR="00DE01BF">
        <w:rPr>
          <w:rStyle w:val="Bold"/>
          <w:b/>
        </w:rPr>
        <w:t>genereren</w:t>
      </w:r>
      <w:bookmarkEnd w:id="473"/>
      <w:bookmarkEnd w:id="474"/>
      <w:bookmarkEnd w:id="475"/>
    </w:p>
    <w:p w14:paraId="20266541" w14:textId="442FD862" w:rsidR="00921A74" w:rsidRDefault="00921A74" w:rsidP="00921A74">
      <w:r>
        <w:t xml:space="preserve">SequriX biedt de mogelijkheid om vanuit de opgestelde contractregels facturen te genereren. Om een factuur of meerdere facturen aan te maken, klikt u op de knop </w:t>
      </w:r>
      <w:r w:rsidRPr="00517032">
        <w:rPr>
          <w:b/>
        </w:rPr>
        <w:t xml:space="preserve">Facturen </w:t>
      </w:r>
      <w:r w:rsidR="00DE01BF">
        <w:rPr>
          <w:b/>
        </w:rPr>
        <w:t>genereren</w:t>
      </w:r>
      <w:r>
        <w:t>. Hierdoor wordt een nieuw venster geopend, waarin u de criteria voor het maken van facturen kunt opgeven opgeven. (zie</w:t>
      </w:r>
      <w:r w:rsidR="00AC70B5">
        <w:t xml:space="preserve"> </w:t>
      </w:r>
      <w:r w:rsidR="00AC70B5">
        <w:fldChar w:fldCharType="begin"/>
      </w:r>
      <w:r w:rsidR="00AC70B5">
        <w:instrText xml:space="preserve"> REF _Ref459633575 \h </w:instrText>
      </w:r>
      <w:r w:rsidR="00AC70B5">
        <w:fldChar w:fldCharType="separate"/>
      </w:r>
      <w:r w:rsidR="00772168">
        <w:t>Figuur 15</w:t>
      </w:r>
      <w:r w:rsidR="00772168">
        <w:noBreakHyphen/>
        <w:t>2</w:t>
      </w:r>
      <w:r w:rsidR="00AC70B5">
        <w:fldChar w:fldCharType="end"/>
      </w:r>
      <w:r>
        <w:t xml:space="preserve">). </w:t>
      </w:r>
    </w:p>
    <w:p w14:paraId="7C07423B" w14:textId="77777777" w:rsidR="008778A6" w:rsidRDefault="008778A6" w:rsidP="00921A74"/>
    <w:p w14:paraId="3D84C68C" w14:textId="77777777" w:rsidR="00921A74" w:rsidRDefault="00AB7A96" w:rsidP="00921A74">
      <w:pPr>
        <w:tabs>
          <w:tab w:val="left" w:pos="2309"/>
        </w:tabs>
      </w:pPr>
      <w:r>
        <w:t>De meest belangrijke criteria bij het aanmaken van de facturen zijn:</w:t>
      </w:r>
    </w:p>
    <w:p w14:paraId="29C1BF1B" w14:textId="77777777" w:rsidR="00AB7A96" w:rsidRPr="00762DDB" w:rsidRDefault="00AB7A96" w:rsidP="00762DDB">
      <w:pPr>
        <w:pStyle w:val="Opsomming1"/>
      </w:pPr>
      <w:r w:rsidRPr="004D35F5">
        <w:rPr>
          <w:b/>
          <w:bCs/>
        </w:rPr>
        <w:t>Factureren t/m</w:t>
      </w:r>
      <w:r w:rsidRPr="00762DDB">
        <w:t xml:space="preserve">: Deze datum staat standaard op de dag van gisteren. Als u deze datum zo laat staan houdt dit in dat alle facturen worden gegenereerd tot en met gisteren. Past u die datum aan dan worden er vanzelfsprekend alleen facturen gegenereerd tot en met de door u opgegeven datum. </w:t>
      </w:r>
    </w:p>
    <w:p w14:paraId="08CD24E9" w14:textId="77777777" w:rsidR="00AB7A96" w:rsidRPr="00762DDB" w:rsidRDefault="00AB7A96" w:rsidP="00762DDB">
      <w:pPr>
        <w:pStyle w:val="Opsomming1"/>
      </w:pPr>
      <w:r w:rsidRPr="004D35F5">
        <w:rPr>
          <w:b/>
          <w:bCs/>
        </w:rPr>
        <w:t>Factuurdatum</w:t>
      </w:r>
      <w:r w:rsidRPr="00762DDB">
        <w:t xml:space="preserve">: Deze datum staat standaard op de dag van vandaag. Dit houdt in dat als u facturen aanmaakt en deze de status definitief krijgen de factuurdatum de dag van vandaag is. Wanneer u een andere factuurdatum op uw factuur wilt vermelden kunt u dit hier aanpassen. </w:t>
      </w:r>
    </w:p>
    <w:p w14:paraId="410DB7AA" w14:textId="77777777" w:rsidR="00AB7A96" w:rsidRDefault="00AB7A96" w:rsidP="00762DDB">
      <w:pPr>
        <w:pStyle w:val="Opsomming1"/>
      </w:pPr>
      <w:r w:rsidRPr="004D35F5">
        <w:rPr>
          <w:b/>
          <w:bCs/>
        </w:rPr>
        <w:t>Regio</w:t>
      </w:r>
      <w:r w:rsidRPr="00762DDB">
        <w:t>: Factu</w:t>
      </w:r>
      <w:r w:rsidR="00AC70B5" w:rsidRPr="00762DDB">
        <w:t>ren kunnen gegenereerd worden per</w:t>
      </w:r>
      <w:r w:rsidRPr="00762DDB">
        <w:t xml:space="preserve"> regio</w:t>
      </w:r>
      <w:r w:rsidR="00FD5D18" w:rsidRPr="00762DDB">
        <w:t>.</w:t>
      </w:r>
    </w:p>
    <w:p w14:paraId="464BD75D" w14:textId="77777777" w:rsidR="00AB7A96" w:rsidRPr="00762DDB" w:rsidRDefault="00AB7A96" w:rsidP="00762DDB">
      <w:pPr>
        <w:pStyle w:val="Opsomming1"/>
      </w:pPr>
      <w:r w:rsidRPr="004D35F5">
        <w:rPr>
          <w:b/>
          <w:bCs/>
        </w:rPr>
        <w:t>Klantnaam</w:t>
      </w:r>
      <w:r w:rsidRPr="00762DDB">
        <w:t>: Facturen kunnen per klant worden gegenereerd.</w:t>
      </w:r>
    </w:p>
    <w:p w14:paraId="6691E61F" w14:textId="64B4B917" w:rsidR="00DE01BF" w:rsidRPr="004D35F5" w:rsidRDefault="00DE01BF" w:rsidP="00762DDB">
      <w:pPr>
        <w:pStyle w:val="Opsomming1"/>
        <w:rPr>
          <w:rStyle w:val="Bold"/>
          <w:b w:val="0"/>
          <w:bCs/>
        </w:rPr>
      </w:pPr>
      <w:r w:rsidRPr="004D35F5">
        <w:rPr>
          <w:b/>
          <w:bCs/>
        </w:rPr>
        <w:lastRenderedPageBreak/>
        <w:t xml:space="preserve">Activiteiten: </w:t>
      </w:r>
      <w:r w:rsidRPr="004D35F5">
        <w:rPr>
          <w:rStyle w:val="Bold"/>
          <w:b w:val="0"/>
          <w:bCs/>
        </w:rPr>
        <w:t>Facturen kunnen gegenereerd worden per activiteitgroep.</w:t>
      </w:r>
    </w:p>
    <w:p w14:paraId="042D9F9F" w14:textId="5A308C83" w:rsidR="00F26B53" w:rsidRDefault="00F26B53" w:rsidP="00762DDB">
      <w:pPr>
        <w:pStyle w:val="Opsomming1"/>
      </w:pPr>
      <w:r w:rsidRPr="004D35F5">
        <w:rPr>
          <w:b/>
          <w:bCs/>
        </w:rPr>
        <w:t>Forceer nieuwe uitlijning taakgebaseerde prijzen voor geselecteerde facturatiepriode</w:t>
      </w:r>
      <w:r w:rsidRPr="00762DDB">
        <w:t>: Normaal gesproken kunt u dit veld altijd leeglaten. Alleen in uitzonderlijke gevallen kunt u dit gebruiken om de uitlijning van de facturatie aan te passen. Bijvoorbeeld om een sprongetje te maken in de 4-wekelijkse facturatie cyclus als een jaar 53 weken heeft. Dit kan alleen gebruikt worden voor taakgebaseerde bedragen. Als u bij periodieke bedragen een sprong in de facturatieperiode wilt maken, zult u deze contractregelperiodes handmatig moeten splitsen.</w:t>
      </w:r>
    </w:p>
    <w:p w14:paraId="06361D37" w14:textId="77777777" w:rsidR="00AB7A96" w:rsidRPr="00517032" w:rsidRDefault="00AB7A96" w:rsidP="00E014FB"/>
    <w:p w14:paraId="650B744F" w14:textId="7AD8A812" w:rsidR="00921A74" w:rsidRDefault="00F26B53" w:rsidP="00921A74">
      <w:pPr>
        <w:keepNext/>
      </w:pPr>
      <w:r>
        <w:drawing>
          <wp:inline distT="0" distB="0" distL="0" distR="0" wp14:anchorId="2B39783A" wp14:editId="49130CA3">
            <wp:extent cx="6049010" cy="3157855"/>
            <wp:effectExtent l="0" t="0" r="889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49010" cy="3157855"/>
                    </a:xfrm>
                    <a:prstGeom prst="rect">
                      <a:avLst/>
                    </a:prstGeom>
                  </pic:spPr>
                </pic:pic>
              </a:graphicData>
            </a:graphic>
          </wp:inline>
        </w:drawing>
      </w:r>
    </w:p>
    <w:p w14:paraId="0379F6C9" w14:textId="142F5D96" w:rsidR="00921A74" w:rsidRDefault="00921A74" w:rsidP="003B02B2">
      <w:pPr>
        <w:pStyle w:val="Caption"/>
      </w:pPr>
      <w:bookmarkStart w:id="476" w:name="_Ref459633575"/>
      <w:r>
        <w:t xml:space="preserve">Figuur </w:t>
      </w:r>
      <w:r w:rsidR="004C7FFA">
        <w:fldChar w:fldCharType="begin"/>
      </w:r>
      <w:r w:rsidR="004C7FFA">
        <w:instrText xml:space="preserve"> STYLEREF 1 \s </w:instrText>
      </w:r>
      <w:r w:rsidR="004C7FFA">
        <w:fldChar w:fldCharType="separate"/>
      </w:r>
      <w:r w:rsidR="00772168">
        <w:t>15</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bookmarkEnd w:id="476"/>
      <w:r>
        <w:t xml:space="preserve">: Facturen </w:t>
      </w:r>
      <w:r w:rsidR="00DE01BF">
        <w:t>genereren</w:t>
      </w:r>
    </w:p>
    <w:p w14:paraId="78FD28B3" w14:textId="2FF5E696" w:rsidR="00D02D6D" w:rsidRDefault="00D02D6D" w:rsidP="00D02D6D">
      <w:r>
        <w:t xml:space="preserve">Klik vervolgens op </w:t>
      </w:r>
      <w:r w:rsidRPr="00D02D6D">
        <w:rPr>
          <w:b/>
        </w:rPr>
        <w:t xml:space="preserve">Facturen </w:t>
      </w:r>
      <w:r w:rsidR="00DE01BF">
        <w:rPr>
          <w:b/>
        </w:rPr>
        <w:t>genereren</w:t>
      </w:r>
      <w:r>
        <w:t xml:space="preserve">. Er volgt nu een statusbalk die aangeeft </w:t>
      </w:r>
      <w:r w:rsidR="00FD5D18">
        <w:t>dat de facturatievoorstellen worden aangemaakt</w:t>
      </w:r>
      <w:r>
        <w:t xml:space="preserve">. Vervolgens klikt u op </w:t>
      </w:r>
      <w:r w:rsidRPr="00D02D6D">
        <w:rPr>
          <w:b/>
        </w:rPr>
        <w:t>Toon facturatievoorstellen</w:t>
      </w:r>
      <w:r w:rsidR="009C69C4">
        <w:t xml:space="preserve">. U komt nu weer terug in het menu Factureren </w:t>
      </w:r>
      <w:r w:rsidR="00AC70B5">
        <w:t>waar u de facturen verder kunt</w:t>
      </w:r>
      <w:r w:rsidR="00FC4055">
        <w:t xml:space="preserve"> gaan verwerken. (</w:t>
      </w:r>
      <w:r w:rsidR="00FD5D18">
        <w:t xml:space="preserve">Zie </w:t>
      </w:r>
      <w:r w:rsidR="0039325C">
        <w:t>§</w:t>
      </w:r>
      <w:r w:rsidR="00FD5D18">
        <w:t xml:space="preserve"> </w:t>
      </w:r>
      <w:r w:rsidR="00FD5D18">
        <w:fldChar w:fldCharType="begin"/>
      </w:r>
      <w:r w:rsidR="00FD5D18">
        <w:instrText xml:space="preserve"> REF _Ref419109411 \n \h </w:instrText>
      </w:r>
      <w:r w:rsidR="00FD5D18">
        <w:fldChar w:fldCharType="separate"/>
      </w:r>
      <w:r w:rsidR="00772168">
        <w:t>15.4</w:t>
      </w:r>
      <w:r w:rsidR="00FD5D18">
        <w:fldChar w:fldCharType="end"/>
      </w:r>
      <w:r w:rsidR="00FC4055">
        <w:t>)</w:t>
      </w:r>
      <w:r w:rsidR="00FD5D18">
        <w:t>.</w:t>
      </w:r>
    </w:p>
    <w:p w14:paraId="786A2C51" w14:textId="77777777" w:rsidR="0015315C" w:rsidRDefault="0015315C" w:rsidP="00D02D6D"/>
    <w:p w14:paraId="744C335D" w14:textId="1F065C65" w:rsidR="006511DC" w:rsidRDefault="0015315C" w:rsidP="00D02D6D">
      <w:r>
        <w:t xml:space="preserve">Bij het genereren van facturen wordt bijgehouden t/m welke datum de periodieke en taakgebaseerde facturen </w:t>
      </w:r>
      <w:r w:rsidR="00E12CAA">
        <w:t>gegenereerd</w:t>
      </w:r>
      <w:r>
        <w:t xml:space="preserve"> zijn. Dit geldt voor zowel voorstelfacturen als definitieve facturen.</w:t>
      </w:r>
      <w:r w:rsidR="00C60357">
        <w:t xml:space="preserve"> Deze datum staat op</w:t>
      </w:r>
      <w:r w:rsidR="00E12CAA">
        <w:t xml:space="preserve"> het</w:t>
      </w:r>
      <w:r w:rsidR="00C60357">
        <w:t xml:space="preserve"> contractregelperiode </w:t>
      </w:r>
      <w:r w:rsidR="00E12CAA">
        <w:t>scherm</w:t>
      </w:r>
      <w:r w:rsidR="00C60357">
        <w:t xml:space="preserve"> (zie </w:t>
      </w:r>
      <w:r w:rsidR="00C60357">
        <w:fldChar w:fldCharType="begin"/>
      </w:r>
      <w:r w:rsidR="00C60357">
        <w:instrText xml:space="preserve"> REF _Ref475089443 \h </w:instrText>
      </w:r>
      <w:r w:rsidR="00C60357">
        <w:fldChar w:fldCharType="separate"/>
      </w:r>
      <w:r w:rsidR="00772168">
        <w:t>Figuur 15</w:t>
      </w:r>
      <w:r w:rsidR="00772168">
        <w:noBreakHyphen/>
        <w:t>3</w:t>
      </w:r>
      <w:r w:rsidR="00C60357">
        <w:fldChar w:fldCharType="end"/>
      </w:r>
      <w:r w:rsidR="00C60357">
        <w:t xml:space="preserve">). Door middel van deze datum kan eenvoudig bepaald worden wanneer de volgende facturatieperiode (denk bijvoorbeeld in geval van maandfacturatie) </w:t>
      </w:r>
      <w:r w:rsidR="00E12CAA">
        <w:t>gestart kan worden</w:t>
      </w:r>
      <w:r w:rsidR="0092773F">
        <w:t xml:space="preserve"> voor de betreffende contractregelperiode</w:t>
      </w:r>
      <w:r w:rsidR="00E12CAA">
        <w:t>.</w:t>
      </w:r>
      <w:r w:rsidR="006511DC">
        <w:t xml:space="preserve"> </w:t>
      </w:r>
    </w:p>
    <w:p w14:paraId="5E1B1E71" w14:textId="2A5B6B60" w:rsidR="00B5517F" w:rsidRDefault="00B5517F" w:rsidP="00D02D6D">
      <w:r>
        <w:t>Bijvoorbeeld:</w:t>
      </w:r>
    </w:p>
    <w:p w14:paraId="0455794C" w14:textId="4C08B522" w:rsidR="00B5517F" w:rsidRPr="00762DDB" w:rsidRDefault="00B5517F" w:rsidP="00762DDB">
      <w:pPr>
        <w:pStyle w:val="Opsomming1"/>
      </w:pPr>
      <w:r w:rsidRPr="00762DDB">
        <w:rPr>
          <w:rStyle w:val="Bold"/>
        </w:rPr>
        <w:t xml:space="preserve">Taakgebaseerde bedragen </w:t>
      </w:r>
      <w:r w:rsidR="00934E6C" w:rsidRPr="00762DDB">
        <w:rPr>
          <w:rStyle w:val="Bold"/>
        </w:rPr>
        <w:t>ge</w:t>
      </w:r>
      <w:r w:rsidRPr="00762DDB">
        <w:rPr>
          <w:rStyle w:val="Bold"/>
        </w:rPr>
        <w:t>factureerd t/m</w:t>
      </w:r>
      <w:r w:rsidRPr="00762DDB">
        <w:t xml:space="preserve"> bevat de datum 14-03-2017. Dit betekent dat de facturatie bij is t/m 14-03-2017. De volgende </w:t>
      </w:r>
      <w:r w:rsidRPr="00762DDB">
        <w:rPr>
          <w:rStyle w:val="Cursief"/>
        </w:rPr>
        <w:t>maand</w:t>
      </w:r>
      <w:r w:rsidRPr="00762DDB">
        <w:t>gebaseerde factuur kan op of na 14-04-2017 gegenereerd worden.</w:t>
      </w:r>
    </w:p>
    <w:p w14:paraId="4BF42410" w14:textId="53B6B231" w:rsidR="00B5517F" w:rsidRPr="00762DDB" w:rsidRDefault="00B5517F" w:rsidP="00762DDB">
      <w:pPr>
        <w:pStyle w:val="Opsomming1"/>
      </w:pPr>
      <w:r w:rsidRPr="00762DDB">
        <w:rPr>
          <w:rStyle w:val="Bold"/>
        </w:rPr>
        <w:lastRenderedPageBreak/>
        <w:t>Periodieke bedragen gefactureerd t/m</w:t>
      </w:r>
      <w:r w:rsidRPr="00762DDB">
        <w:t xml:space="preserve"> bevat de datum 16-02-2017. Dit betekent dat de facturatie bij is t/m 16-02-2017. De volgende periodieke </w:t>
      </w:r>
      <w:r w:rsidRPr="00762DDB">
        <w:rPr>
          <w:rStyle w:val="Cursief"/>
        </w:rPr>
        <w:t>week</w:t>
      </w:r>
      <w:r w:rsidRPr="00762DDB">
        <w:t>factuur kan op of na 23-02-2017 gegenereerd worden.</w:t>
      </w:r>
    </w:p>
    <w:p w14:paraId="551AE87A" w14:textId="77777777" w:rsidR="00B5517F" w:rsidRDefault="00B5517F" w:rsidP="00D02D6D"/>
    <w:p w14:paraId="05B67CA6" w14:textId="4B107729" w:rsidR="00C60357" w:rsidRDefault="00C60357" w:rsidP="00D02D6D">
      <w:r>
        <w:rPr>
          <w:lang w:eastAsia="nl-NL"/>
        </w:rPr>
        <mc:AlternateContent>
          <mc:Choice Requires="wps">
            <w:drawing>
              <wp:anchor distT="0" distB="0" distL="114300" distR="114300" simplePos="0" relativeHeight="251665408" behindDoc="0" locked="0" layoutInCell="1" allowOverlap="1" wp14:anchorId="51B834DD" wp14:editId="21A8D05E">
                <wp:simplePos x="0" y="0"/>
                <wp:positionH relativeFrom="column">
                  <wp:posOffset>4005580</wp:posOffset>
                </wp:positionH>
                <wp:positionV relativeFrom="paragraph">
                  <wp:posOffset>889000</wp:posOffset>
                </wp:positionV>
                <wp:extent cx="1123950" cy="342900"/>
                <wp:effectExtent l="0" t="0" r="19050" b="19050"/>
                <wp:wrapNone/>
                <wp:docPr id="243" name="Rechthoek 243"/>
                <wp:cNvGraphicFramePr/>
                <a:graphic xmlns:a="http://schemas.openxmlformats.org/drawingml/2006/main">
                  <a:graphicData uri="http://schemas.microsoft.com/office/word/2010/wordprocessingShape">
                    <wps:wsp>
                      <wps:cNvSpPr/>
                      <wps:spPr>
                        <a:xfrm>
                          <a:off x="0" y="0"/>
                          <a:ext cx="112395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4BECBA" id="Rechthoek 243" o:spid="_x0000_s1026" style="position:absolute;margin-left:315.4pt;margin-top:70pt;width:88.5pt;height:2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" filled="f" strokecolor="red" strokeweight="2pt"/>
            </w:pict>
          </mc:Fallback>
        </mc:AlternateContent>
      </w:r>
      <w:r>
        <w:rPr>
          <w:lang w:eastAsia="nl-NL"/>
        </w:rPr>
        <w:drawing>
          <wp:inline distT="0" distB="0" distL="0" distR="0" wp14:anchorId="658C4C9F" wp14:editId="38B65C2F">
            <wp:extent cx="6049010" cy="1283970"/>
            <wp:effectExtent l="0" t="0" r="8890" b="0"/>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49010" cy="1283970"/>
                    </a:xfrm>
                    <a:prstGeom prst="rect">
                      <a:avLst/>
                    </a:prstGeom>
                  </pic:spPr>
                </pic:pic>
              </a:graphicData>
            </a:graphic>
          </wp:inline>
        </w:drawing>
      </w:r>
    </w:p>
    <w:p w14:paraId="2C121F14" w14:textId="167E7D19" w:rsidR="00C60357" w:rsidRDefault="00C60357" w:rsidP="003B02B2">
      <w:pPr>
        <w:pStyle w:val="Caption"/>
      </w:pPr>
      <w:bookmarkStart w:id="477" w:name="_Ref475089443"/>
      <w:bookmarkStart w:id="478" w:name="_Ref475089436"/>
      <w:r>
        <w:t xml:space="preserve">Figuur </w:t>
      </w:r>
      <w:r w:rsidR="004C7FFA">
        <w:fldChar w:fldCharType="begin"/>
      </w:r>
      <w:r w:rsidR="004C7FFA">
        <w:instrText xml:space="preserve"> STYLEREF 1 \s </w:instrText>
      </w:r>
      <w:r w:rsidR="004C7FFA">
        <w:fldChar w:fldCharType="separate"/>
      </w:r>
      <w:r w:rsidR="00772168">
        <w:t>15</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bookmarkEnd w:id="477"/>
      <w:r>
        <w:t>: Facturatiedatum t/m in contractregelperiode</w:t>
      </w:r>
      <w:bookmarkEnd w:id="478"/>
    </w:p>
    <w:p w14:paraId="5FF239B6" w14:textId="10330DA1" w:rsidR="00C60357" w:rsidRPr="00D02D6D" w:rsidRDefault="00C60357" w:rsidP="00D02D6D"/>
    <w:p w14:paraId="230F5743" w14:textId="77777777" w:rsidR="003B4F01" w:rsidRDefault="003B4F01" w:rsidP="003B4F01">
      <w:pPr>
        <w:pStyle w:val="Heading2"/>
      </w:pPr>
      <w:bookmarkStart w:id="479" w:name="_Toc460250663"/>
      <w:bookmarkStart w:id="480" w:name="_Toc41561827"/>
      <w:bookmarkStart w:id="481" w:name="_Toc64306974"/>
      <w:r>
        <w:t>Facturen zoeken</w:t>
      </w:r>
      <w:bookmarkEnd w:id="479"/>
      <w:bookmarkEnd w:id="480"/>
      <w:bookmarkEnd w:id="481"/>
    </w:p>
    <w:p w14:paraId="1E935F1D" w14:textId="6943EDE8" w:rsidR="00921A74" w:rsidRDefault="00921A74" w:rsidP="00400BBF">
      <w:pPr>
        <w:rPr>
          <w:rStyle w:val="Bold"/>
          <w:b w:val="0"/>
        </w:rPr>
      </w:pPr>
      <w:r>
        <w:rPr>
          <w:rStyle w:val="Bold"/>
          <w:b w:val="0"/>
        </w:rPr>
        <w:t xml:space="preserve">Het is allereerst belangrijk te weten dat er alleen op facturen gezocht kan worden indien ze ooit zijn aangemaakt. </w:t>
      </w:r>
      <w:r w:rsidR="00400BBF">
        <w:t>Factuurvoorstellen en/of definitieve facturen kunt u zoeken door zoekcriteria in te geven in een van de benoemde velden. Dit kan zijn de regio, start- en einddatum, nummer en er kan gezocht worden op klantnaam. Door een status aan te vinken geeft u aan of u zowel alle facturen wilt zien of all</w:t>
      </w:r>
      <w:r w:rsidR="00FD5D18">
        <w:t>e</w:t>
      </w:r>
      <w:r w:rsidR="00400BBF">
        <w:t xml:space="preserve">en de factuurvoorstellen of definitieve facturen. Vervolgens klikt u op de knop </w:t>
      </w:r>
      <w:r w:rsidR="00400BBF">
        <w:rPr>
          <w:rStyle w:val="Bold"/>
        </w:rPr>
        <w:t xml:space="preserve">Zoek </w:t>
      </w:r>
      <w:r w:rsidR="00400BBF">
        <w:rPr>
          <w:rStyle w:val="Bold"/>
          <w:b w:val="0"/>
        </w:rPr>
        <w:t>om de facturen op te halen. De resultaten van de zoekcriteria zullen i</w:t>
      </w:r>
      <w:r w:rsidR="00517032">
        <w:rPr>
          <w:rStyle w:val="Bold"/>
          <w:b w:val="0"/>
        </w:rPr>
        <w:t>n beeld verschijnen. (Zie</w:t>
      </w:r>
      <w:r w:rsidR="00400BBF">
        <w:rPr>
          <w:rStyle w:val="Bold"/>
          <w:b w:val="0"/>
        </w:rPr>
        <w:t xml:space="preserve"> </w:t>
      </w:r>
      <w:r w:rsidR="00517032">
        <w:rPr>
          <w:rStyle w:val="Bold"/>
          <w:b w:val="0"/>
        </w:rPr>
        <w:fldChar w:fldCharType="begin"/>
      </w:r>
      <w:r w:rsidR="00517032">
        <w:rPr>
          <w:rStyle w:val="Bold"/>
          <w:b w:val="0"/>
        </w:rPr>
        <w:instrText xml:space="preserve"> REF _Ref416771387 \h </w:instrText>
      </w:r>
      <w:r w:rsidR="00517032">
        <w:rPr>
          <w:rStyle w:val="Bold"/>
          <w:b w:val="0"/>
        </w:rPr>
      </w:r>
      <w:r w:rsidR="00517032">
        <w:rPr>
          <w:rStyle w:val="Bold"/>
          <w:b w:val="0"/>
        </w:rPr>
        <w:fldChar w:fldCharType="separate"/>
      </w:r>
      <w:r w:rsidR="00772168">
        <w:t>Figuur 15</w:t>
      </w:r>
      <w:r w:rsidR="00772168">
        <w:noBreakHyphen/>
        <w:t>4</w:t>
      </w:r>
      <w:r w:rsidR="00517032">
        <w:rPr>
          <w:rStyle w:val="Bold"/>
          <w:b w:val="0"/>
        </w:rPr>
        <w:fldChar w:fldCharType="end"/>
      </w:r>
      <w:r w:rsidR="00517032">
        <w:rPr>
          <w:rStyle w:val="Bold"/>
          <w:b w:val="0"/>
        </w:rPr>
        <w:t xml:space="preserve">). </w:t>
      </w:r>
    </w:p>
    <w:p w14:paraId="16B490BD" w14:textId="00597B2B" w:rsidR="00921A74" w:rsidRDefault="00921A74" w:rsidP="00400BBF">
      <w:pPr>
        <w:rPr>
          <w:rStyle w:val="Bold"/>
          <w:b w:val="0"/>
        </w:rPr>
      </w:pPr>
    </w:p>
    <w:p w14:paraId="282154CA" w14:textId="2E591854" w:rsidR="00400BBF" w:rsidRPr="00FD5D18" w:rsidRDefault="0002152A" w:rsidP="00400BBF">
      <w:pPr>
        <w:rPr>
          <w:rStyle w:val="Cursief"/>
        </w:rPr>
      </w:pPr>
      <w:r>
        <w:rPr>
          <w:rStyle w:val="Cursief"/>
        </w:rPr>
        <w:t>Let op: A</w:t>
      </w:r>
      <w:r w:rsidR="00517032" w:rsidRPr="00FD5D18">
        <w:rPr>
          <w:rStyle w:val="Cursief"/>
        </w:rPr>
        <w:t>lleen definitieve facturen krijgen een nummer. Dit nummer wordt automatisch gegenereerd.</w:t>
      </w:r>
      <w:r w:rsidR="0015315C">
        <w:rPr>
          <w:rStyle w:val="Cursief"/>
        </w:rPr>
        <w:t xml:space="preserve"> In § </w:t>
      </w:r>
      <w:r w:rsidR="0015315C">
        <w:rPr>
          <w:rStyle w:val="Cursief"/>
        </w:rPr>
        <w:fldChar w:fldCharType="begin"/>
      </w:r>
      <w:r w:rsidR="0015315C">
        <w:rPr>
          <w:rStyle w:val="Cursief"/>
        </w:rPr>
        <w:instrText xml:space="preserve"> REF _Ref475087755 \r \h </w:instrText>
      </w:r>
      <w:r w:rsidR="0015315C">
        <w:rPr>
          <w:rStyle w:val="Cursief"/>
        </w:rPr>
      </w:r>
      <w:r w:rsidR="0015315C">
        <w:rPr>
          <w:rStyle w:val="Cursief"/>
        </w:rPr>
        <w:fldChar w:fldCharType="separate"/>
      </w:r>
      <w:r w:rsidR="00772168">
        <w:rPr>
          <w:rStyle w:val="Cursief"/>
        </w:rPr>
        <w:t>22.8.4.5</w:t>
      </w:r>
      <w:r w:rsidR="0015315C">
        <w:rPr>
          <w:rStyle w:val="Cursief"/>
        </w:rPr>
        <w:fldChar w:fldCharType="end"/>
      </w:r>
      <w:r w:rsidR="00517032" w:rsidRPr="00FD5D18">
        <w:rPr>
          <w:rStyle w:val="Cursief"/>
        </w:rPr>
        <w:t xml:space="preserve"> </w:t>
      </w:r>
      <w:r w:rsidR="0015315C">
        <w:rPr>
          <w:rStyle w:val="Cursief"/>
        </w:rPr>
        <w:t>kunt u de factuurnummering instellen.</w:t>
      </w:r>
    </w:p>
    <w:p w14:paraId="21BE90B7" w14:textId="77777777" w:rsidR="00400BBF" w:rsidRDefault="00400BBF" w:rsidP="00400BBF">
      <w:pPr>
        <w:rPr>
          <w:rStyle w:val="Bold"/>
          <w:b w:val="0"/>
        </w:rPr>
      </w:pPr>
    </w:p>
    <w:p w14:paraId="26C29353" w14:textId="77777777" w:rsidR="00517032" w:rsidRDefault="00A74797" w:rsidP="00517032">
      <w:pPr>
        <w:keepNext/>
      </w:pPr>
      <w:r>
        <w:rPr>
          <w:lang w:eastAsia="nl-NL"/>
        </w:rPr>
        <w:drawing>
          <wp:inline distT="0" distB="0" distL="0" distR="0" wp14:anchorId="2FD6F7CD" wp14:editId="464CFDB2">
            <wp:extent cx="6047105" cy="2052955"/>
            <wp:effectExtent l="19050" t="19050" r="10795" b="23495"/>
            <wp:docPr id="103"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47105" cy="2052955"/>
                    </a:xfrm>
                    <a:prstGeom prst="rect">
                      <a:avLst/>
                    </a:prstGeom>
                    <a:noFill/>
                    <a:ln w="9525" cmpd="sng">
                      <a:solidFill>
                        <a:srgbClr val="BFBFBF"/>
                      </a:solidFill>
                      <a:miter lim="800000"/>
                      <a:headEnd/>
                      <a:tailEnd/>
                    </a:ln>
                    <a:effectLst/>
                  </pic:spPr>
                </pic:pic>
              </a:graphicData>
            </a:graphic>
          </wp:inline>
        </w:drawing>
      </w:r>
    </w:p>
    <w:p w14:paraId="119A9EA3" w14:textId="779CEF26" w:rsidR="00400BBF" w:rsidRPr="00400BBF" w:rsidRDefault="00517032" w:rsidP="003B02B2">
      <w:pPr>
        <w:pStyle w:val="Caption"/>
        <w:rPr>
          <w:rStyle w:val="Bold"/>
          <w:b w:val="0"/>
        </w:rPr>
      </w:pPr>
      <w:bookmarkStart w:id="482" w:name="_Ref416771387"/>
      <w:r>
        <w:t xml:space="preserve">Figuur </w:t>
      </w:r>
      <w:r w:rsidR="004C7FFA">
        <w:fldChar w:fldCharType="begin"/>
      </w:r>
      <w:r w:rsidR="004C7FFA">
        <w:instrText xml:space="preserve"> STYLEREF 1 \s </w:instrText>
      </w:r>
      <w:r w:rsidR="004C7FFA">
        <w:fldChar w:fldCharType="separate"/>
      </w:r>
      <w:r w:rsidR="00772168">
        <w:t>15</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w:t>
      </w:r>
      <w:r w:rsidR="004C7FFA">
        <w:fldChar w:fldCharType="end"/>
      </w:r>
      <w:bookmarkEnd w:id="482"/>
      <w:r>
        <w:t>: Facturen zoeken</w:t>
      </w:r>
    </w:p>
    <w:p w14:paraId="73C491A1" w14:textId="77777777" w:rsidR="00400BBF" w:rsidRDefault="00400BBF" w:rsidP="00400BBF">
      <w:pPr>
        <w:rPr>
          <w:rStyle w:val="Bold"/>
          <w:b w:val="0"/>
        </w:rPr>
      </w:pPr>
      <w:r>
        <w:rPr>
          <w:rStyle w:val="Bold"/>
          <w:b w:val="0"/>
        </w:rPr>
        <w:t xml:space="preserve">Om terug te gaan naar het hoofdmenu klik </w:t>
      </w:r>
      <w:r w:rsidR="00A74797">
        <w:rPr>
          <w:lang w:eastAsia="nl-NL"/>
        </w:rPr>
        <w:drawing>
          <wp:inline distT="0" distB="0" distL="0" distR="0" wp14:anchorId="7F2622F2" wp14:editId="12AD694A">
            <wp:extent cx="137795" cy="137795"/>
            <wp:effectExtent l="0" t="0" r="0" b="0"/>
            <wp:docPr id="104"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rPr>
          <w:rStyle w:val="Bold"/>
          <w:b w:val="0"/>
        </w:rPr>
        <w:t>.</w:t>
      </w:r>
    </w:p>
    <w:p w14:paraId="5713B317" w14:textId="77777777" w:rsidR="00FC4055" w:rsidRDefault="00FC4055" w:rsidP="00FC4055">
      <w:pPr>
        <w:pStyle w:val="Heading2"/>
        <w:rPr>
          <w:rStyle w:val="Bold"/>
          <w:b/>
        </w:rPr>
      </w:pPr>
      <w:bookmarkStart w:id="483" w:name="_Ref419109411"/>
      <w:bookmarkStart w:id="484" w:name="_Toc460250664"/>
      <w:bookmarkStart w:id="485" w:name="_Toc41561828"/>
      <w:bookmarkStart w:id="486" w:name="_Toc64306975"/>
      <w:r>
        <w:rPr>
          <w:rStyle w:val="Bold"/>
          <w:b/>
        </w:rPr>
        <w:lastRenderedPageBreak/>
        <w:t>Facturen bewerken</w:t>
      </w:r>
      <w:bookmarkEnd w:id="483"/>
      <w:bookmarkEnd w:id="484"/>
      <w:bookmarkEnd w:id="485"/>
      <w:bookmarkEnd w:id="486"/>
    </w:p>
    <w:p w14:paraId="29CA5EE3" w14:textId="77777777" w:rsidR="00E35491" w:rsidRDefault="00BE31B9" w:rsidP="00E35491">
      <w:r>
        <w:t>Voordat een factuur kan word</w:t>
      </w:r>
      <w:r w:rsidR="00FD5D18">
        <w:t xml:space="preserve">en verstuurd moet deze eerst </w:t>
      </w:r>
      <w:r>
        <w:t>worden gecontroleerd. Het controleren en daarmee ‘b</w:t>
      </w:r>
      <w:r w:rsidR="0002152A">
        <w:t>ewerken’ van de facturen gebeurt</w:t>
      </w:r>
      <w:r>
        <w:t xml:space="preserve"> in dit menuonderdeel. Facturen kunnen als definitief worden aangemerkt of kunnen worden verwijderd of er kunnen e</w:t>
      </w:r>
      <w:r w:rsidR="00863110">
        <w:t>lementen aan worden toegevoegd.</w:t>
      </w:r>
    </w:p>
    <w:p w14:paraId="53A6E2A9" w14:textId="77777777" w:rsidR="0094358E" w:rsidRDefault="0094358E" w:rsidP="00E35491"/>
    <w:p w14:paraId="44525013" w14:textId="77777777" w:rsidR="00BE31B9" w:rsidRDefault="0094358E" w:rsidP="00C764A5">
      <w:r>
        <w:rPr>
          <w:lang w:eastAsia="nl-NL"/>
        </w:rPr>
        <w:drawing>
          <wp:inline distT="0" distB="0" distL="0" distR="0" wp14:anchorId="262DD5D1" wp14:editId="21ACE445">
            <wp:extent cx="5629275" cy="2392117"/>
            <wp:effectExtent l="0" t="0" r="0" b="825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ewerkfactuur.png"/>
                    <pic:cNvPicPr/>
                  </pic:nvPicPr>
                  <pic:blipFill>
                    <a:blip r:embed="rId167">
                      <a:extLst>
                        <a:ext uri="{28A0092B-C50C-407E-A947-70E740481C1C}">
                          <a14:useLocalDpi xmlns:a14="http://schemas.microsoft.com/office/drawing/2010/main" val="0"/>
                        </a:ext>
                      </a:extLst>
                    </a:blip>
                    <a:stretch>
                      <a:fillRect/>
                    </a:stretch>
                  </pic:blipFill>
                  <pic:spPr>
                    <a:xfrm>
                      <a:off x="0" y="0"/>
                      <a:ext cx="5639105" cy="2396294"/>
                    </a:xfrm>
                    <a:prstGeom prst="rect">
                      <a:avLst/>
                    </a:prstGeom>
                  </pic:spPr>
                </pic:pic>
              </a:graphicData>
            </a:graphic>
          </wp:inline>
        </w:drawing>
      </w:r>
    </w:p>
    <w:p w14:paraId="24D6CB36" w14:textId="67DB86F3" w:rsidR="00BE31B9" w:rsidRDefault="00BE31B9" w:rsidP="003B02B2">
      <w:pPr>
        <w:pStyle w:val="Caption"/>
      </w:pPr>
      <w:bookmarkStart w:id="487" w:name="_Ref416779642"/>
      <w:r>
        <w:t xml:space="preserve">Figuur </w:t>
      </w:r>
      <w:r w:rsidR="004C7FFA">
        <w:fldChar w:fldCharType="begin"/>
      </w:r>
      <w:r w:rsidR="004C7FFA">
        <w:instrText xml:space="preserve"> STYLEREF 1 \s </w:instrText>
      </w:r>
      <w:r w:rsidR="004C7FFA">
        <w:fldChar w:fldCharType="separate"/>
      </w:r>
      <w:r w:rsidR="00772168">
        <w:t>15</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bookmarkEnd w:id="487"/>
      <w:r>
        <w:t>: Factuur bewerken</w:t>
      </w:r>
    </w:p>
    <w:p w14:paraId="5F3E9614" w14:textId="77777777" w:rsidR="00842D2C" w:rsidRDefault="00842D2C" w:rsidP="006F6E29">
      <w:pPr>
        <w:pStyle w:val="Heading3"/>
      </w:pPr>
      <w:bookmarkStart w:id="488" w:name="_Toc460250665"/>
      <w:bookmarkStart w:id="489" w:name="_Toc41561829"/>
      <w:bookmarkStart w:id="490" w:name="_Toc64306976"/>
      <w:r>
        <w:t>Factuur definitief maken</w:t>
      </w:r>
      <w:bookmarkEnd w:id="488"/>
      <w:bookmarkEnd w:id="489"/>
      <w:bookmarkEnd w:id="490"/>
    </w:p>
    <w:p w14:paraId="7F1077B2" w14:textId="6B828356" w:rsidR="00A71C23" w:rsidRDefault="00BE31B9" w:rsidP="00BE31B9">
      <w:r>
        <w:t>Door een van de factu</w:t>
      </w:r>
      <w:r w:rsidR="00427B54">
        <w:t>ren</w:t>
      </w:r>
      <w:r>
        <w:t xml:space="preserve"> aan te klikken (zie </w:t>
      </w:r>
      <w:r>
        <w:fldChar w:fldCharType="begin"/>
      </w:r>
      <w:r>
        <w:instrText xml:space="preserve"> REF _Ref416771387 \h </w:instrText>
      </w:r>
      <w:r>
        <w:fldChar w:fldCharType="separate"/>
      </w:r>
      <w:r w:rsidR="00772168">
        <w:t>Figuur 15</w:t>
      </w:r>
      <w:r w:rsidR="00772168">
        <w:noBreakHyphen/>
        <w:t>4</w:t>
      </w:r>
      <w:r>
        <w:fldChar w:fldCharType="end"/>
      </w:r>
      <w:r>
        <w:t xml:space="preserve">), komt u in een volgende scherm (zie </w:t>
      </w:r>
      <w:r>
        <w:fldChar w:fldCharType="begin"/>
      </w:r>
      <w:r>
        <w:instrText xml:space="preserve"> REF _Ref416779642 \h </w:instrText>
      </w:r>
      <w:r>
        <w:fldChar w:fldCharType="separate"/>
      </w:r>
      <w:r w:rsidR="00772168">
        <w:t>Figuur 15</w:t>
      </w:r>
      <w:r w:rsidR="00772168">
        <w:noBreakHyphen/>
        <w:t>5</w:t>
      </w:r>
      <w:r>
        <w:fldChar w:fldCharType="end"/>
      </w:r>
      <w:r>
        <w:t xml:space="preserve">). Daar </w:t>
      </w:r>
      <w:r w:rsidR="00D41C33">
        <w:t xml:space="preserve">kunt u de factuur controleren, eventueel door op </w:t>
      </w:r>
      <w:r w:rsidR="00D41C33" w:rsidRPr="00D41C33">
        <w:rPr>
          <w:b/>
        </w:rPr>
        <w:t>Printen</w:t>
      </w:r>
      <w:r w:rsidR="00D41C33">
        <w:t xml:space="preserve"> te klikken de factuur te bekijken. </w:t>
      </w:r>
      <w:r>
        <w:t>Wanneer een factuur gecontrole</w:t>
      </w:r>
      <w:r w:rsidR="008C5F7E">
        <w:t>erd is en akkoord bevonden is, dan</w:t>
      </w:r>
      <w:r>
        <w:t xml:space="preserve"> kan deze de status definitief krijgen en kan vervolgens worden verstuurd. </w:t>
      </w:r>
      <w:r w:rsidR="00D41C33">
        <w:t xml:space="preserve">U maakt een factuur definitief door te klikken op </w:t>
      </w:r>
      <w:r w:rsidR="00D41C33" w:rsidRPr="00D41C33">
        <w:rPr>
          <w:b/>
        </w:rPr>
        <w:t>Maak definitief</w:t>
      </w:r>
      <w:r w:rsidR="00D41C33">
        <w:t xml:space="preserve">. </w:t>
      </w:r>
      <w:r w:rsidR="00A71C23">
        <w:t xml:space="preserve">De factuur zal nu automatisch worden voorzien van een factuurnummer. </w:t>
      </w:r>
    </w:p>
    <w:p w14:paraId="35CCE03A" w14:textId="77777777" w:rsidR="00A71C23" w:rsidRDefault="00A71C23" w:rsidP="00BE31B9"/>
    <w:p w14:paraId="0FC2CE97" w14:textId="77777777" w:rsidR="00BE31B9" w:rsidRDefault="00D41C33" w:rsidP="00BE31B9">
      <w:r>
        <w:t xml:space="preserve">Wanneer de factuur de status definitief heeft kan er naderhand niets meer gewijzigd worden. Eventuele aanpassingen zullen door middel van een correctie op </w:t>
      </w:r>
      <w:r w:rsidR="008C5F7E">
        <w:t xml:space="preserve">een </w:t>
      </w:r>
      <w:r>
        <w:t>volgende factuur moeten worden doorgevoerd.</w:t>
      </w:r>
      <w:r w:rsidR="00EB0A3D">
        <w:t xml:space="preserve"> De volgende melding zal verschijnen om het definitief maken zeker te stellen. </w:t>
      </w:r>
    </w:p>
    <w:p w14:paraId="3F7C2F34" w14:textId="77777777" w:rsidR="00EB0A3D" w:rsidRDefault="00EB0A3D" w:rsidP="00BE31B9"/>
    <w:p w14:paraId="1A2BA826" w14:textId="77777777" w:rsidR="00EB0A3D" w:rsidRDefault="00493082" w:rsidP="00EB0A3D">
      <w:pPr>
        <w:keepNext/>
      </w:pPr>
      <w:r>
        <w:rPr>
          <w:lang w:eastAsia="nl-NL"/>
        </w:rPr>
        <w:drawing>
          <wp:inline distT="0" distB="0" distL="0" distR="0" wp14:anchorId="418AA742" wp14:editId="00BE013D">
            <wp:extent cx="6049010" cy="1203325"/>
            <wp:effectExtent l="0" t="0" r="889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izewarning.png"/>
                    <pic:cNvPicPr/>
                  </pic:nvPicPr>
                  <pic:blipFill>
                    <a:blip r:embed="rId168">
                      <a:extLst>
                        <a:ext uri="{28A0092B-C50C-407E-A947-70E740481C1C}">
                          <a14:useLocalDpi xmlns:a14="http://schemas.microsoft.com/office/drawing/2010/main" val="0"/>
                        </a:ext>
                      </a:extLst>
                    </a:blip>
                    <a:stretch>
                      <a:fillRect/>
                    </a:stretch>
                  </pic:blipFill>
                  <pic:spPr>
                    <a:xfrm>
                      <a:off x="0" y="0"/>
                      <a:ext cx="6049010" cy="1203325"/>
                    </a:xfrm>
                    <a:prstGeom prst="rect">
                      <a:avLst/>
                    </a:prstGeom>
                  </pic:spPr>
                </pic:pic>
              </a:graphicData>
            </a:graphic>
          </wp:inline>
        </w:drawing>
      </w:r>
    </w:p>
    <w:p w14:paraId="17DE6D82" w14:textId="3A71F131" w:rsidR="00EB0A3D" w:rsidRDefault="00EB0A3D" w:rsidP="003B02B2">
      <w:pPr>
        <w:pStyle w:val="Caption"/>
      </w:pPr>
      <w:r>
        <w:t xml:space="preserve">Figuur </w:t>
      </w:r>
      <w:r w:rsidR="004C7FFA">
        <w:fldChar w:fldCharType="begin"/>
      </w:r>
      <w:r w:rsidR="004C7FFA">
        <w:instrText xml:space="preserve"> STYLEREF 1 \s </w:instrText>
      </w:r>
      <w:r w:rsidR="004C7FFA">
        <w:fldChar w:fldCharType="separate"/>
      </w:r>
      <w:r w:rsidR="00772168">
        <w:t>15</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6</w:t>
      </w:r>
      <w:r w:rsidR="004C7FFA">
        <w:fldChar w:fldCharType="end"/>
      </w:r>
      <w:r>
        <w:t>: Melding factuur definitief maken</w:t>
      </w:r>
    </w:p>
    <w:p w14:paraId="4B1BD471" w14:textId="77777777" w:rsidR="00976E85" w:rsidRDefault="00976E85" w:rsidP="00F61312">
      <w:pPr>
        <w:pStyle w:val="Heading4"/>
      </w:pPr>
      <w:r>
        <w:lastRenderedPageBreak/>
        <w:t>Definitieve factuur</w:t>
      </w:r>
    </w:p>
    <w:p w14:paraId="05B1C015" w14:textId="682AE436" w:rsidR="003466F3" w:rsidRDefault="00976E85" w:rsidP="00976E85">
      <w:r>
        <w:t>De factuur is nu definitief en kan worden geprint</w:t>
      </w:r>
      <w:r w:rsidR="003466F3">
        <w:t xml:space="preserve"> voor verzending per post, gemaild via de e-mail knop</w:t>
      </w:r>
      <w:r w:rsidR="00E03269">
        <w:t xml:space="preserve">, gecrediteerd worden (zie § </w:t>
      </w:r>
      <w:r w:rsidR="00E03269">
        <w:fldChar w:fldCharType="begin"/>
      </w:r>
      <w:r w:rsidR="00E03269">
        <w:instrText xml:space="preserve"> REF _Ref466975418 \r \h </w:instrText>
      </w:r>
      <w:r w:rsidR="00E03269">
        <w:fldChar w:fldCharType="separate"/>
      </w:r>
      <w:r w:rsidR="00772168">
        <w:t>15.4.1.2</w:t>
      </w:r>
      <w:r w:rsidR="00E03269">
        <w:fldChar w:fldCharType="end"/>
      </w:r>
      <w:r w:rsidR="00E03269">
        <w:t>),</w:t>
      </w:r>
      <w:r>
        <w:t xml:space="preserve"> </w:t>
      </w:r>
      <w:r w:rsidR="003466F3">
        <w:t>of hij kan worden geëxporteerd</w:t>
      </w:r>
      <w:r>
        <w:t xml:space="preserve"> </w:t>
      </w:r>
      <w:r w:rsidR="003466F3">
        <w:t>naar een extern facturatie systeem (zie voor meer informatie over de export van facturen §</w:t>
      </w:r>
      <w:r w:rsidR="008F4726">
        <w:fldChar w:fldCharType="begin"/>
      </w:r>
      <w:r w:rsidR="008F4726">
        <w:instrText xml:space="preserve"> REF _Ref467490758 \r \h </w:instrText>
      </w:r>
      <w:r w:rsidR="008F4726">
        <w:fldChar w:fldCharType="separate"/>
      </w:r>
      <w:r w:rsidR="00772168">
        <w:t>15.6</w:t>
      </w:r>
      <w:r w:rsidR="008F4726">
        <w:fldChar w:fldCharType="end"/>
      </w:r>
      <w:r w:rsidR="003466F3">
        <w:t>)</w:t>
      </w:r>
      <w:r>
        <w:t>.</w:t>
      </w:r>
    </w:p>
    <w:p w14:paraId="0F228E9E" w14:textId="2F65B753" w:rsidR="00976E85" w:rsidRDefault="00E03269" w:rsidP="00976E85">
      <w:r>
        <w:rPr>
          <w:lang w:eastAsia="nl-NL"/>
        </w:rPr>
        <mc:AlternateContent>
          <mc:Choice Requires="wpg">
            <w:drawing>
              <wp:anchor distT="0" distB="0" distL="114300" distR="114300" simplePos="0" relativeHeight="251664384" behindDoc="0" locked="0" layoutInCell="1" allowOverlap="1" wp14:anchorId="3E153210" wp14:editId="1442304B">
                <wp:simplePos x="0" y="0"/>
                <wp:positionH relativeFrom="column">
                  <wp:posOffset>-1298</wp:posOffset>
                </wp:positionH>
                <wp:positionV relativeFrom="paragraph">
                  <wp:posOffset>922545</wp:posOffset>
                </wp:positionV>
                <wp:extent cx="5734050" cy="2279650"/>
                <wp:effectExtent l="0" t="0" r="0" b="6350"/>
                <wp:wrapSquare wrapText="bothSides"/>
                <wp:docPr id="282" name="Groep 282"/>
                <wp:cNvGraphicFramePr/>
                <a:graphic xmlns:a="http://schemas.openxmlformats.org/drawingml/2006/main">
                  <a:graphicData uri="http://schemas.microsoft.com/office/word/2010/wordprocessingGroup">
                    <wpg:wgp>
                      <wpg:cNvGrpSpPr/>
                      <wpg:grpSpPr>
                        <a:xfrm>
                          <a:off x="0" y="0"/>
                          <a:ext cx="5734050" cy="2279650"/>
                          <a:chOff x="0" y="0"/>
                          <a:chExt cx="5734050" cy="2279650"/>
                        </a:xfrm>
                      </wpg:grpSpPr>
                      <pic:pic xmlns:pic="http://schemas.openxmlformats.org/drawingml/2006/picture">
                        <pic:nvPicPr>
                          <pic:cNvPr id="34" name="Afbeelding 3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34050" cy="2279650"/>
                          </a:xfrm>
                          <a:prstGeom prst="rect">
                            <a:avLst/>
                          </a:prstGeom>
                        </pic:spPr>
                      </pic:pic>
                      <pic:pic xmlns:pic="http://schemas.openxmlformats.org/drawingml/2006/picture">
                        <pic:nvPicPr>
                          <pic:cNvPr id="281" name="Afbeelding 281"/>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3434964" y="1137036"/>
                            <a:ext cx="554355" cy="132080"/>
                          </a:xfrm>
                          <a:prstGeom prst="rect">
                            <a:avLst/>
                          </a:prstGeom>
                        </pic:spPr>
                      </pic:pic>
                    </wpg:wgp>
                  </a:graphicData>
                </a:graphic>
              </wp:anchor>
            </w:drawing>
          </mc:Choice>
          <mc:Fallback>
            <w:pict>
              <v:group w14:anchorId="3158D028" id="Groep 282" o:spid="_x0000_s1026" style="position:absolute;margin-left:-.1pt;margin-top:72.65pt;width:451.5pt;height:179.5pt;z-index:251664384" coordsize="57340,22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">
                <v:shape id="Afbeelding 34" o:spid="_x0000_s1027" type="#_x0000_t75" style="position:absolute;width:57340;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">
                  <v:imagedata r:id="rId171" o:title=""/>
                  <v:path arrowok="t"/>
                </v:shape>
                <v:shape id="Afbeelding 281" o:spid="_x0000_s1028" type="#_x0000_t75" style="position:absolute;left:34349;top:11370;width:5544;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">
                  <v:imagedata r:id="rId172" o:title=""/>
                  <v:path arrowok="t"/>
                </v:shape>
                <w10:wrap type="square"/>
              </v:group>
            </w:pict>
          </mc:Fallback>
        </mc:AlternateContent>
      </w:r>
      <w:r w:rsidR="00976E85">
        <w:t xml:space="preserve">In </w:t>
      </w:r>
      <w:r w:rsidR="00976E85">
        <w:fldChar w:fldCharType="begin"/>
      </w:r>
      <w:r w:rsidR="00976E85">
        <w:instrText xml:space="preserve"> REF _Ref416791184 \h </w:instrText>
      </w:r>
      <w:r w:rsidR="00976E85">
        <w:fldChar w:fldCharType="separate"/>
      </w:r>
      <w:r w:rsidR="00772168">
        <w:t>Figuur 15</w:t>
      </w:r>
      <w:r w:rsidR="00772168">
        <w:noBreakHyphen/>
        <w:t>7</w:t>
      </w:r>
      <w:r w:rsidR="00976E85">
        <w:fldChar w:fldCharType="end"/>
      </w:r>
      <w:r w:rsidR="00976E85">
        <w:t xml:space="preserve"> zi</w:t>
      </w:r>
      <w:r w:rsidR="00B962A7">
        <w:t>e</w:t>
      </w:r>
      <w:r w:rsidR="00976E85">
        <w:t>t u nu dat de status van de factuur is gewijzigd naar definitief en de factuur is vo</w:t>
      </w:r>
      <w:r w:rsidR="0094358E">
        <w:t>orzien van een factuurnummer (201650004</w:t>
      </w:r>
      <w:r w:rsidR="00976E85">
        <w:t xml:space="preserve">). Ook kunt u </w:t>
      </w:r>
      <w:r w:rsidR="0094358E">
        <w:t xml:space="preserve">zien of, en zo ja, wanneer de definitieve factuur is geprint, gemaild of geëxporteerd. </w:t>
      </w:r>
      <w:r w:rsidR="00976E85">
        <w:t>Indien u de factuur nog een keer print zal deze datum niet wijzigen.</w:t>
      </w:r>
      <w:r w:rsidRPr="00E03269">
        <w:rPr>
          <w:lang w:eastAsia="nl-NL"/>
        </w:rPr>
        <w:t xml:space="preserve"> </w:t>
      </w:r>
    </w:p>
    <w:p w14:paraId="36AAC962" w14:textId="233F7EE3" w:rsidR="00E03269" w:rsidRDefault="00976E85" w:rsidP="003B02B2">
      <w:pPr>
        <w:pStyle w:val="Caption"/>
      </w:pPr>
      <w:bookmarkStart w:id="491" w:name="_Ref416791184"/>
      <w:r>
        <w:t xml:space="preserve">Figuur </w:t>
      </w:r>
      <w:r w:rsidR="004C7FFA">
        <w:fldChar w:fldCharType="begin"/>
      </w:r>
      <w:r w:rsidR="004C7FFA">
        <w:instrText xml:space="preserve"> STYLEREF 1 \s </w:instrText>
      </w:r>
      <w:r w:rsidR="004C7FFA">
        <w:fldChar w:fldCharType="separate"/>
      </w:r>
      <w:r w:rsidR="00772168">
        <w:t>15</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7</w:t>
      </w:r>
      <w:r w:rsidR="004C7FFA">
        <w:fldChar w:fldCharType="end"/>
      </w:r>
      <w:bookmarkEnd w:id="491"/>
      <w:r>
        <w:t>: Definitieve factuur</w:t>
      </w:r>
      <w:bookmarkStart w:id="492" w:name="_Toc460250666"/>
    </w:p>
    <w:p w14:paraId="50FC74BD" w14:textId="77777777" w:rsidR="00E03269" w:rsidRDefault="00E03269" w:rsidP="00F61312">
      <w:pPr>
        <w:pStyle w:val="Heading4"/>
      </w:pPr>
      <w:bookmarkStart w:id="493" w:name="_Ref466975418"/>
      <w:r>
        <w:t>Definitieve factuur crediteren</w:t>
      </w:r>
      <w:bookmarkEnd w:id="493"/>
    </w:p>
    <w:p w14:paraId="00176316" w14:textId="23EBF82B" w:rsidR="00E03269" w:rsidRDefault="00E03269" w:rsidP="00E03269">
      <w:pPr>
        <w:rPr>
          <w:rStyle w:val="Bold"/>
          <w:b w:val="0"/>
        </w:rPr>
      </w:pPr>
      <w:r>
        <w:t xml:space="preserve">Naast het aanmaken van een nieuwe creditfactuur (zie § </w:t>
      </w:r>
      <w:r>
        <w:fldChar w:fldCharType="begin"/>
      </w:r>
      <w:r>
        <w:instrText xml:space="preserve"> REF _Ref466975455 \r \h </w:instrText>
      </w:r>
      <w:r>
        <w:fldChar w:fldCharType="separate"/>
      </w:r>
      <w:r w:rsidR="00772168">
        <w:t>15.5</w:t>
      </w:r>
      <w:r>
        <w:fldChar w:fldCharType="end"/>
      </w:r>
      <w:r>
        <w:t xml:space="preserve">) kunt u ook een creditfactuur aanmaken op basis van een definitieve factuur. Dit kunt u doen door een definitieve factuur te openen en te klikken op de knop </w:t>
      </w:r>
      <w:r w:rsidRPr="00E03269">
        <w:rPr>
          <w:rStyle w:val="Bold"/>
        </w:rPr>
        <w:t>Crediteren</w:t>
      </w:r>
      <w:r>
        <w:rPr>
          <w:rStyle w:val="Bold"/>
        </w:rPr>
        <w:t xml:space="preserve"> </w:t>
      </w:r>
      <w:r>
        <w:rPr>
          <w:rStyle w:val="Bold"/>
          <w:b w:val="0"/>
        </w:rPr>
        <w:t xml:space="preserve">(zie </w:t>
      </w:r>
      <w:r>
        <w:rPr>
          <w:rStyle w:val="Bold"/>
          <w:b w:val="0"/>
        </w:rPr>
        <w:fldChar w:fldCharType="begin"/>
      </w:r>
      <w:r>
        <w:rPr>
          <w:rStyle w:val="Bold"/>
          <w:b w:val="0"/>
        </w:rPr>
        <w:instrText xml:space="preserve"> REF _Ref416791184 \h </w:instrText>
      </w:r>
      <w:r>
        <w:rPr>
          <w:rStyle w:val="Bold"/>
          <w:b w:val="0"/>
        </w:rPr>
      </w:r>
      <w:r>
        <w:rPr>
          <w:rStyle w:val="Bold"/>
          <w:b w:val="0"/>
        </w:rPr>
        <w:fldChar w:fldCharType="separate"/>
      </w:r>
      <w:r w:rsidR="00772168">
        <w:t>Figuur 15</w:t>
      </w:r>
      <w:r w:rsidR="00772168">
        <w:noBreakHyphen/>
        <w:t>7</w:t>
      </w:r>
      <w:r>
        <w:rPr>
          <w:rStyle w:val="Bold"/>
          <w:b w:val="0"/>
        </w:rPr>
        <w:fldChar w:fldCharType="end"/>
      </w:r>
      <w:r>
        <w:rPr>
          <w:rStyle w:val="Bold"/>
          <w:b w:val="0"/>
        </w:rPr>
        <w:t xml:space="preserve">). </w:t>
      </w:r>
      <w:r w:rsidR="00FC3B8A">
        <w:rPr>
          <w:rStyle w:val="Bold"/>
          <w:b w:val="0"/>
        </w:rPr>
        <w:t xml:space="preserve">De originele defintieve factuur wordt als creditfactuur in concept aangeboden zoals ook beschreven in </w:t>
      </w:r>
      <w:r w:rsidR="00FC3B8A">
        <w:t xml:space="preserve">§ </w:t>
      </w:r>
      <w:r w:rsidR="00FC3B8A">
        <w:fldChar w:fldCharType="begin"/>
      </w:r>
      <w:r w:rsidR="00FC3B8A">
        <w:instrText xml:space="preserve"> REF _Ref466975455 \r \h </w:instrText>
      </w:r>
      <w:r w:rsidR="00FC3B8A">
        <w:fldChar w:fldCharType="separate"/>
      </w:r>
      <w:r w:rsidR="00772168">
        <w:t>15.5</w:t>
      </w:r>
      <w:r w:rsidR="00FC3B8A">
        <w:fldChar w:fldCharType="end"/>
      </w:r>
      <w:r w:rsidR="00FC3B8A">
        <w:rPr>
          <w:rStyle w:val="Bold"/>
          <w:b w:val="0"/>
        </w:rPr>
        <w:t xml:space="preserve">. Vervolgens kunt u nog wijzigingen doorvoeren. </w:t>
      </w:r>
    </w:p>
    <w:p w14:paraId="1C40F01A" w14:textId="77777777" w:rsidR="00FC3B8A" w:rsidRDefault="00FC3B8A" w:rsidP="00E03269">
      <w:pPr>
        <w:rPr>
          <w:rStyle w:val="Bold"/>
          <w:b w:val="0"/>
        </w:rPr>
      </w:pPr>
    </w:p>
    <w:p w14:paraId="0247D644" w14:textId="3B877241" w:rsidR="00FC3B8A" w:rsidRPr="00E03269" w:rsidRDefault="00FC3B8A" w:rsidP="00E03269">
      <w:r>
        <w:t xml:space="preserve">Heeft u al de benodigde regels </w:t>
      </w:r>
      <w:r w:rsidR="00A80642">
        <w:t xml:space="preserve">gecontroleerd (en eventueel nieuwe regels aangemaakt of bestaande regels verwijderd) </w:t>
      </w:r>
      <w:r>
        <w:t xml:space="preserve">dan kunt u de door te klikken op de knop </w:t>
      </w:r>
      <w:r>
        <w:rPr>
          <w:rStyle w:val="Bold"/>
        </w:rPr>
        <w:t>Opslaan</w:t>
      </w:r>
      <w:r>
        <w:rPr>
          <w:rStyle w:val="Bold"/>
          <w:b w:val="0"/>
        </w:rPr>
        <w:t xml:space="preserve"> de voorstelfactuur bewaren. Vervolgens kunt u de factuur verder bewerken of definitief maken (zie ook </w:t>
      </w:r>
      <w:r>
        <w:t>§</w:t>
      </w:r>
      <w:r>
        <w:rPr>
          <w:rStyle w:val="Bold"/>
          <w:b w:val="0"/>
        </w:rPr>
        <w:t xml:space="preserve"> </w:t>
      </w:r>
      <w:r>
        <w:rPr>
          <w:rStyle w:val="Bold"/>
          <w:b w:val="0"/>
        </w:rPr>
        <w:fldChar w:fldCharType="begin"/>
      </w:r>
      <w:r>
        <w:rPr>
          <w:rStyle w:val="Bold"/>
          <w:b w:val="0"/>
        </w:rPr>
        <w:instrText xml:space="preserve"> REF _Ref419109411 \r \h </w:instrText>
      </w:r>
      <w:r>
        <w:rPr>
          <w:rStyle w:val="Bold"/>
          <w:b w:val="0"/>
        </w:rPr>
      </w:r>
      <w:r>
        <w:rPr>
          <w:rStyle w:val="Bold"/>
          <w:b w:val="0"/>
        </w:rPr>
        <w:fldChar w:fldCharType="separate"/>
      </w:r>
      <w:r w:rsidR="00772168">
        <w:rPr>
          <w:rStyle w:val="Bold"/>
          <w:b w:val="0"/>
        </w:rPr>
        <w:t>15.4</w:t>
      </w:r>
      <w:r>
        <w:rPr>
          <w:rStyle w:val="Bold"/>
          <w:b w:val="0"/>
        </w:rPr>
        <w:fldChar w:fldCharType="end"/>
      </w:r>
      <w:r>
        <w:rPr>
          <w:rStyle w:val="Bold"/>
          <w:b w:val="0"/>
        </w:rPr>
        <w:t xml:space="preserve">). Klikt u op </w:t>
      </w:r>
      <w:r>
        <w:rPr>
          <w:rStyle w:val="Bold"/>
        </w:rPr>
        <w:t>Annuleren</w:t>
      </w:r>
      <w:r>
        <w:rPr>
          <w:rStyle w:val="Bold"/>
          <w:b w:val="0"/>
        </w:rPr>
        <w:t xml:space="preserve"> dan wordt er niets opgeslagen en keert u terug naar het vorige scherm.</w:t>
      </w:r>
    </w:p>
    <w:p w14:paraId="18F38E07" w14:textId="77777777" w:rsidR="00842D2C" w:rsidRDefault="00842D2C" w:rsidP="006F6E29">
      <w:pPr>
        <w:pStyle w:val="Heading3"/>
      </w:pPr>
      <w:bookmarkStart w:id="494" w:name="_Toc41561830"/>
      <w:bookmarkStart w:id="495" w:name="_Toc64306977"/>
      <w:r>
        <w:t>Factuur verwijderen</w:t>
      </w:r>
      <w:bookmarkEnd w:id="492"/>
      <w:bookmarkEnd w:id="494"/>
      <w:bookmarkEnd w:id="495"/>
    </w:p>
    <w:p w14:paraId="529C532C" w14:textId="6068D94B" w:rsidR="00D41C33" w:rsidRPr="00D41C33" w:rsidRDefault="00D41C33" w:rsidP="00D41C33">
      <w:r>
        <w:t xml:space="preserve">Het kan om welke reden dan ook, voorkomen dat een factuur nog niet verstuurd moet worden. In dat geval kan de factuur worden verwijderd. </w:t>
      </w:r>
      <w:r w:rsidR="008C5F7E">
        <w:t xml:space="preserve">Maar let op: </w:t>
      </w:r>
      <w:r>
        <w:t>Wanneer de eerst</w:t>
      </w:r>
      <w:r w:rsidR="007B73E9">
        <w:t xml:space="preserve"> </w:t>
      </w:r>
      <w:r>
        <w:t>volgende keer er weer facturen worden aangemaakt, zal de factuur die verwijderd is</w:t>
      </w:r>
      <w:r w:rsidR="008C5F7E">
        <w:t xml:space="preserve"> opnieuw gegenereerd worden</w:t>
      </w:r>
      <w:r>
        <w:t xml:space="preserve">. </w:t>
      </w:r>
      <w:r w:rsidR="001C45AA">
        <w:t>Wilt u dat een</w:t>
      </w:r>
      <w:r w:rsidR="008C5F7E">
        <w:t xml:space="preserve"> bepaalde taak niet in de factuur wordt opgenomen, dan kunt</w:t>
      </w:r>
      <w:r w:rsidR="001C45AA">
        <w:t xml:space="preserve"> u in </w:t>
      </w:r>
      <w:r w:rsidR="001C45AA" w:rsidRPr="00B962A7">
        <w:t>menu</w:t>
      </w:r>
      <w:r w:rsidR="001C45AA" w:rsidRPr="005325F6">
        <w:rPr>
          <w:b/>
        </w:rPr>
        <w:t xml:space="preserve"> Controle</w:t>
      </w:r>
      <w:r w:rsidR="001C45AA">
        <w:t xml:space="preserve"> aangeven </w:t>
      </w:r>
      <w:r w:rsidR="005325F6">
        <w:t xml:space="preserve">of er wel of geen factuur verstuurd moet worden. Zie </w:t>
      </w:r>
      <w:r w:rsidR="0039325C">
        <w:t>§</w:t>
      </w:r>
      <w:r w:rsidR="005325F6">
        <w:t xml:space="preserve"> </w:t>
      </w:r>
      <w:r w:rsidR="00246BE2">
        <w:fldChar w:fldCharType="begin"/>
      </w:r>
      <w:r w:rsidR="00246BE2">
        <w:instrText xml:space="preserve"> REF _Ref416785294 \n \h </w:instrText>
      </w:r>
      <w:r w:rsidR="00246BE2">
        <w:fldChar w:fldCharType="separate"/>
      </w:r>
      <w:r w:rsidR="00772168">
        <w:t>14.4.2</w:t>
      </w:r>
      <w:r w:rsidR="00246BE2">
        <w:fldChar w:fldCharType="end"/>
      </w:r>
      <w:r w:rsidR="008C5F7E">
        <w:t>.</w:t>
      </w:r>
    </w:p>
    <w:p w14:paraId="522FAB68" w14:textId="77777777" w:rsidR="00842D2C" w:rsidRDefault="00842D2C" w:rsidP="006F6E29">
      <w:pPr>
        <w:pStyle w:val="Heading3"/>
      </w:pPr>
      <w:bookmarkStart w:id="496" w:name="_Toc460250667"/>
      <w:bookmarkStart w:id="497" w:name="_Toc41561831"/>
      <w:bookmarkStart w:id="498" w:name="_Toc64306978"/>
      <w:r>
        <w:lastRenderedPageBreak/>
        <w:t>Factuurregel toevoegen</w:t>
      </w:r>
      <w:bookmarkEnd w:id="496"/>
      <w:bookmarkEnd w:id="497"/>
      <w:bookmarkEnd w:id="498"/>
    </w:p>
    <w:p w14:paraId="09CF8841" w14:textId="77777777" w:rsidR="00113BD5" w:rsidRDefault="00A71C23" w:rsidP="00246BE2">
      <w:r>
        <w:t xml:space="preserve">Wanneer er een extra bedrag gefactureerd moet worden of een factuur moet worden gecrediteerd dan kan dit door middel van het toevoegen van een extra factuurregel. </w:t>
      </w:r>
      <w:r w:rsidR="00113BD5">
        <w:t xml:space="preserve">Klik op </w:t>
      </w:r>
      <w:r w:rsidR="00113BD5" w:rsidRPr="00113BD5">
        <w:rPr>
          <w:b/>
        </w:rPr>
        <w:t>Regel toevoegen</w:t>
      </w:r>
      <w:r w:rsidR="00113BD5">
        <w:t xml:space="preserve"> en vul de benodigde velden in.</w:t>
      </w:r>
    </w:p>
    <w:p w14:paraId="79AAE66C" w14:textId="77777777" w:rsidR="00246BE2" w:rsidRPr="00762DDB" w:rsidRDefault="00113BD5" w:rsidP="00762DDB">
      <w:pPr>
        <w:pStyle w:val="Opsomming1"/>
      </w:pPr>
      <w:r w:rsidRPr="004D35F5">
        <w:rPr>
          <w:b/>
          <w:bCs/>
        </w:rPr>
        <w:t>Omschrijving</w:t>
      </w:r>
      <w:r w:rsidRPr="00762DDB">
        <w:t>: Geef een omschrijving zoals deze op de factuur moet komen te staan.</w:t>
      </w:r>
    </w:p>
    <w:p w14:paraId="2C56C202" w14:textId="49CE47CD" w:rsidR="00113BD5" w:rsidRDefault="00113BD5" w:rsidP="00762DDB">
      <w:pPr>
        <w:pStyle w:val="Opsomming1"/>
      </w:pPr>
      <w:r w:rsidRPr="004D35F5">
        <w:rPr>
          <w:b/>
          <w:bCs/>
        </w:rPr>
        <w:t>Activiteit</w:t>
      </w:r>
      <w:r w:rsidRPr="00762DDB">
        <w:t xml:space="preserve">: Maak een keuze uit </w:t>
      </w:r>
      <w:r w:rsidR="003466F3" w:rsidRPr="00762DDB">
        <w:t>de lijst met activiteiten</w:t>
      </w:r>
      <w:r w:rsidRPr="00762DDB">
        <w:t xml:space="preserve">. Afhankelijk van hoe de activiteit is gedefinieerd in menu Beheer </w:t>
      </w:r>
      <w:r w:rsidR="00225D3E" w:rsidRPr="00762DDB">
        <w:rPr>
          <w:rFonts w:ascii="Arial" w:hAnsi="Arial" w:cs="Arial"/>
        </w:rPr>
        <w:t>→</w:t>
      </w:r>
      <w:r w:rsidRPr="00762DDB">
        <w:t xml:space="preserve"> Proces </w:t>
      </w:r>
      <w:r w:rsidR="00225D3E" w:rsidRPr="00762DDB">
        <w:rPr>
          <w:rFonts w:ascii="Arial" w:hAnsi="Arial" w:cs="Arial"/>
        </w:rPr>
        <w:t>→</w:t>
      </w:r>
      <w:r w:rsidRPr="00762DDB">
        <w:t xml:space="preserve"> Activiteiten zullen </w:t>
      </w:r>
      <w:r w:rsidR="003466F3" w:rsidRPr="00762DDB">
        <w:t>de kenmerken Tussenrekening en b</w:t>
      </w:r>
      <w:r w:rsidR="00EB0A3D" w:rsidRPr="00762DDB">
        <w:t>tw-percentage automatisch worden gevuld. Het aantal en bedrag moet vervolgens zelf worden ingevuld.</w:t>
      </w:r>
      <w:r w:rsidR="00EB0A3D">
        <w:t xml:space="preserve"> </w:t>
      </w:r>
    </w:p>
    <w:p w14:paraId="175D9B79" w14:textId="77777777" w:rsidR="00EB0A3D" w:rsidRDefault="00EB0A3D" w:rsidP="00E014FB"/>
    <w:p w14:paraId="7D223523" w14:textId="52D9B2AA" w:rsidR="00EB0A3D" w:rsidRDefault="00EB0A3D" w:rsidP="00E014FB">
      <w:r>
        <w:t xml:space="preserve">In het factuuroverzicht wordt nu ook aangegeven bij het type factuur dat er een handmatige facturatie heeft plaatsgevonden (zie </w:t>
      </w:r>
      <w:r>
        <w:fldChar w:fldCharType="begin"/>
      </w:r>
      <w:r>
        <w:instrText xml:space="preserve"> REF _Ref416779642 \h </w:instrText>
      </w:r>
      <w:r>
        <w:fldChar w:fldCharType="separate"/>
      </w:r>
      <w:r w:rsidR="00772168">
        <w:t>Figuur 15</w:t>
      </w:r>
      <w:r w:rsidR="00772168">
        <w:noBreakHyphen/>
        <w:t>5</w:t>
      </w:r>
      <w:r>
        <w:fldChar w:fldCharType="end"/>
      </w:r>
      <w:r>
        <w:t>).</w:t>
      </w:r>
    </w:p>
    <w:p w14:paraId="245D8B29" w14:textId="77777777" w:rsidR="00EB0A3D" w:rsidRDefault="00EB0A3D" w:rsidP="00E014FB"/>
    <w:p w14:paraId="33B058B8" w14:textId="77777777" w:rsidR="00EB0A3D" w:rsidRDefault="00A74797" w:rsidP="00E014FB">
      <w:r>
        <w:rPr>
          <w:lang w:eastAsia="nl-NL"/>
        </w:rPr>
        <w:drawing>
          <wp:inline distT="0" distB="0" distL="0" distR="0" wp14:anchorId="67A8E58B" wp14:editId="4A436A63">
            <wp:extent cx="5762625" cy="1863090"/>
            <wp:effectExtent l="0" t="0" r="9525" b="3810"/>
            <wp:docPr id="108"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2625" cy="1863090"/>
                    </a:xfrm>
                    <a:prstGeom prst="rect">
                      <a:avLst/>
                    </a:prstGeom>
                    <a:noFill/>
                    <a:ln>
                      <a:noFill/>
                    </a:ln>
                  </pic:spPr>
                </pic:pic>
              </a:graphicData>
            </a:graphic>
          </wp:inline>
        </w:drawing>
      </w:r>
    </w:p>
    <w:p w14:paraId="0F4866DC" w14:textId="3DA3CE95" w:rsidR="00EB0A3D" w:rsidRDefault="00EB0A3D" w:rsidP="003B02B2">
      <w:pPr>
        <w:pStyle w:val="Caption"/>
      </w:pPr>
      <w:r>
        <w:t xml:space="preserve">Figuur </w:t>
      </w:r>
      <w:r w:rsidR="004C7FFA">
        <w:fldChar w:fldCharType="begin"/>
      </w:r>
      <w:r w:rsidR="004C7FFA">
        <w:instrText xml:space="preserve"> STYLEREF 1 \s </w:instrText>
      </w:r>
      <w:r w:rsidR="004C7FFA">
        <w:fldChar w:fldCharType="separate"/>
      </w:r>
      <w:r w:rsidR="00772168">
        <w:t>15</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8</w:t>
      </w:r>
      <w:r w:rsidR="004C7FFA">
        <w:fldChar w:fldCharType="end"/>
      </w:r>
      <w:r w:rsidR="00976E85">
        <w:t>: Factuurregel toevoegen</w:t>
      </w:r>
    </w:p>
    <w:p w14:paraId="679EBB7E" w14:textId="77777777" w:rsidR="00DE01BF" w:rsidRDefault="00E03269" w:rsidP="00976E85">
      <w:pPr>
        <w:pStyle w:val="Heading2"/>
      </w:pPr>
      <w:bookmarkStart w:id="499" w:name="_Ref466975455"/>
      <w:bookmarkStart w:id="500" w:name="_Toc41561832"/>
      <w:bookmarkStart w:id="501" w:name="_Ref460244860"/>
      <w:bookmarkStart w:id="502" w:name="_Toc460250668"/>
      <w:bookmarkStart w:id="503" w:name="_Toc64306979"/>
      <w:r>
        <w:t>(Credit)f</w:t>
      </w:r>
      <w:r w:rsidR="00DE01BF">
        <w:t>acturen aanmaken</w:t>
      </w:r>
      <w:bookmarkEnd w:id="499"/>
      <w:bookmarkEnd w:id="500"/>
      <w:bookmarkEnd w:id="503"/>
    </w:p>
    <w:p w14:paraId="4F8BCC1B" w14:textId="335BCAEA" w:rsidR="00DE01BF" w:rsidRDefault="00DE01BF" w:rsidP="00DE01BF">
      <w:pPr>
        <w:rPr>
          <w:rStyle w:val="Bold"/>
          <w:b w:val="0"/>
        </w:rPr>
      </w:pPr>
      <w:r>
        <w:t xml:space="preserve">Naast het genereren van facturen kunt u met SequriX ook </w:t>
      </w:r>
      <w:r w:rsidR="0009076F">
        <w:t xml:space="preserve">handmatig </w:t>
      </w:r>
      <w:r w:rsidR="00E63ADB">
        <w:t xml:space="preserve">nieuwe </w:t>
      </w:r>
      <w:r>
        <w:t xml:space="preserve">facturen aanmaken </w:t>
      </w:r>
      <w:r w:rsidR="00E63ADB">
        <w:t>of reeds definitieve facturen crediteren.</w:t>
      </w:r>
      <w:r w:rsidR="00E03269" w:rsidRPr="00E03269">
        <w:rPr>
          <w:lang w:eastAsia="nl-NL"/>
        </w:rPr>
        <w:t xml:space="preserve"> </w:t>
      </w:r>
      <w:r w:rsidR="00E63ADB">
        <w:t xml:space="preserve">Klik hiervoor op de knop </w:t>
      </w:r>
      <w:r w:rsidR="00E63ADB">
        <w:rPr>
          <w:rStyle w:val="Bold"/>
        </w:rPr>
        <w:t xml:space="preserve">(Credit)factuur aanmaken </w:t>
      </w:r>
      <w:r w:rsidR="003D5ED3" w:rsidRPr="003D5ED3">
        <w:rPr>
          <w:rStyle w:val="Bold"/>
          <w:b w:val="0"/>
        </w:rPr>
        <w:t xml:space="preserve">en een nieuw </w:t>
      </w:r>
      <w:r w:rsidR="003D5ED3">
        <w:rPr>
          <w:rStyle w:val="Bold"/>
          <w:b w:val="0"/>
        </w:rPr>
        <w:t>venster</w:t>
      </w:r>
      <w:r w:rsidR="003D5ED3" w:rsidRPr="003D5ED3">
        <w:rPr>
          <w:rStyle w:val="Bold"/>
          <w:b w:val="0"/>
        </w:rPr>
        <w:t xml:space="preserve"> wordt geopend</w:t>
      </w:r>
      <w:r w:rsidR="003D5ED3">
        <w:rPr>
          <w:rStyle w:val="Bold"/>
          <w:b w:val="0"/>
        </w:rPr>
        <w:t xml:space="preserve"> waarin u criteria kunt invoeren voor de nieuwe factuur </w:t>
      </w:r>
      <w:r w:rsidR="00E63ADB">
        <w:rPr>
          <w:rStyle w:val="Bold"/>
          <w:b w:val="0"/>
        </w:rPr>
        <w:t>(zie</w:t>
      </w:r>
      <w:r w:rsidR="003D5ED3">
        <w:rPr>
          <w:rStyle w:val="Bold"/>
          <w:b w:val="0"/>
        </w:rPr>
        <w:t xml:space="preserve"> </w:t>
      </w:r>
      <w:r w:rsidR="003D5ED3">
        <w:rPr>
          <w:rStyle w:val="Bold"/>
          <w:b w:val="0"/>
        </w:rPr>
        <w:fldChar w:fldCharType="begin"/>
      </w:r>
      <w:r w:rsidR="003D5ED3">
        <w:rPr>
          <w:rStyle w:val="Bold"/>
          <w:b w:val="0"/>
        </w:rPr>
        <w:instrText xml:space="preserve"> REF _Ref466973246 \h </w:instrText>
      </w:r>
      <w:r w:rsidR="003D5ED3">
        <w:rPr>
          <w:rStyle w:val="Bold"/>
          <w:b w:val="0"/>
        </w:rPr>
      </w:r>
      <w:r w:rsidR="003D5ED3">
        <w:rPr>
          <w:rStyle w:val="Bold"/>
          <w:b w:val="0"/>
        </w:rPr>
        <w:fldChar w:fldCharType="separate"/>
      </w:r>
      <w:r w:rsidR="00772168">
        <w:t>Figuur 15</w:t>
      </w:r>
      <w:r w:rsidR="00772168">
        <w:noBreakHyphen/>
        <w:t>9</w:t>
      </w:r>
      <w:r w:rsidR="003D5ED3">
        <w:rPr>
          <w:rStyle w:val="Bold"/>
          <w:b w:val="0"/>
        </w:rPr>
        <w:fldChar w:fldCharType="end"/>
      </w:r>
      <w:r w:rsidR="00E63ADB">
        <w:rPr>
          <w:rStyle w:val="Bold"/>
          <w:b w:val="0"/>
        </w:rPr>
        <w:t xml:space="preserve">). </w:t>
      </w:r>
    </w:p>
    <w:p w14:paraId="412200E6" w14:textId="77777777" w:rsidR="00E63ADB" w:rsidRDefault="00E63ADB" w:rsidP="00DE01BF">
      <w:pPr>
        <w:rPr>
          <w:rStyle w:val="Bold"/>
          <w:b w:val="0"/>
        </w:rPr>
      </w:pPr>
    </w:p>
    <w:p w14:paraId="50895045" w14:textId="77777777" w:rsidR="00E63ADB" w:rsidRDefault="00E63ADB" w:rsidP="00DE01BF">
      <w:pPr>
        <w:rPr>
          <w:rStyle w:val="Bold"/>
          <w:b w:val="0"/>
        </w:rPr>
      </w:pPr>
      <w:r>
        <w:rPr>
          <w:lang w:eastAsia="nl-NL"/>
        </w:rPr>
        <w:drawing>
          <wp:inline distT="0" distB="0" distL="0" distR="0" wp14:anchorId="671E692B" wp14:editId="175545B3">
            <wp:extent cx="6049010" cy="1512570"/>
            <wp:effectExtent l="0" t="0" r="8890" b="0"/>
            <wp:docPr id="280" name="Afbeelding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49010" cy="1512570"/>
                    </a:xfrm>
                    <a:prstGeom prst="rect">
                      <a:avLst/>
                    </a:prstGeom>
                  </pic:spPr>
                </pic:pic>
              </a:graphicData>
            </a:graphic>
          </wp:inline>
        </w:drawing>
      </w:r>
    </w:p>
    <w:p w14:paraId="3ED9434E" w14:textId="39C37F8B" w:rsidR="00E63ADB" w:rsidRDefault="00E63ADB" w:rsidP="003B02B2">
      <w:pPr>
        <w:pStyle w:val="Caption"/>
      </w:pPr>
      <w:bookmarkStart w:id="504" w:name="_Ref466973246"/>
      <w:bookmarkStart w:id="505" w:name="_Ref466973204"/>
      <w:r>
        <w:t xml:space="preserve">Figuur </w:t>
      </w:r>
      <w:r w:rsidR="004C7FFA">
        <w:fldChar w:fldCharType="begin"/>
      </w:r>
      <w:r w:rsidR="004C7FFA">
        <w:instrText xml:space="preserve"> STYLEREF 1 \s </w:instrText>
      </w:r>
      <w:r w:rsidR="004C7FFA">
        <w:fldChar w:fldCharType="separate"/>
      </w:r>
      <w:r w:rsidR="00772168">
        <w:t>15</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9</w:t>
      </w:r>
      <w:r w:rsidR="004C7FFA">
        <w:fldChar w:fldCharType="end"/>
      </w:r>
      <w:bookmarkEnd w:id="504"/>
      <w:r>
        <w:t>: Factuur aanmaken</w:t>
      </w:r>
      <w:bookmarkEnd w:id="505"/>
    </w:p>
    <w:p w14:paraId="2FF7D1D1" w14:textId="77777777" w:rsidR="00670B17" w:rsidRDefault="00554FF0" w:rsidP="00554FF0">
      <w:pPr>
        <w:rPr>
          <w:rStyle w:val="Bold"/>
          <w:b w:val="0"/>
        </w:rPr>
      </w:pPr>
      <w:r>
        <w:rPr>
          <w:rStyle w:val="Bold"/>
          <w:b w:val="0"/>
        </w:rPr>
        <w:t xml:space="preserve">Een factuur maakt u aan voor een </w:t>
      </w:r>
      <w:r w:rsidRPr="00554FF0">
        <w:rPr>
          <w:rStyle w:val="Bold"/>
        </w:rPr>
        <w:t>klant</w:t>
      </w:r>
      <w:r>
        <w:rPr>
          <w:rStyle w:val="Bold"/>
          <w:b w:val="0"/>
        </w:rPr>
        <w:t xml:space="preserve">, deze dient u te selecteren uit de lijst. U kunt er ook voor kiezen om een </w:t>
      </w:r>
      <w:r w:rsidRPr="00554FF0">
        <w:rPr>
          <w:rStyle w:val="Bold"/>
        </w:rPr>
        <w:t>Inkoopordernummer</w:t>
      </w:r>
      <w:r>
        <w:rPr>
          <w:rStyle w:val="Bold"/>
          <w:b w:val="0"/>
        </w:rPr>
        <w:t xml:space="preserve"> op de nieuwe factuur te tonen. Met de knop </w:t>
      </w:r>
      <w:r>
        <w:rPr>
          <w:rStyle w:val="Bold"/>
        </w:rPr>
        <w:t>Regel toevoegen</w:t>
      </w:r>
      <w:r>
        <w:rPr>
          <w:rStyle w:val="Bold"/>
          <w:b w:val="0"/>
        </w:rPr>
        <w:t xml:space="preserve"> </w:t>
      </w:r>
      <w:r>
        <w:rPr>
          <w:rStyle w:val="Bold"/>
          <w:b w:val="0"/>
        </w:rPr>
        <w:lastRenderedPageBreak/>
        <w:t>kunt u één of meer factuurregels toevoegen aan uw factuur.</w:t>
      </w:r>
      <w:r w:rsidR="00670B17">
        <w:rPr>
          <w:rStyle w:val="Bold"/>
          <w:b w:val="0"/>
        </w:rPr>
        <w:t xml:space="preserve"> Wilt u een regel verwijderen, klik dan op de knop </w:t>
      </w:r>
      <w:r w:rsidR="00670B17">
        <w:rPr>
          <w:rStyle w:val="Bold"/>
        </w:rPr>
        <w:t>Regel verwijderen</w:t>
      </w:r>
      <w:r w:rsidR="00670B17">
        <w:rPr>
          <w:rStyle w:val="Bold"/>
          <w:b w:val="0"/>
        </w:rPr>
        <w:t>.</w:t>
      </w:r>
      <w:r>
        <w:rPr>
          <w:rStyle w:val="Bold"/>
          <w:b w:val="0"/>
        </w:rPr>
        <w:t xml:space="preserve"> </w:t>
      </w:r>
    </w:p>
    <w:p w14:paraId="51390788" w14:textId="77777777" w:rsidR="00670B17" w:rsidRDefault="00670B17" w:rsidP="00554FF0">
      <w:pPr>
        <w:rPr>
          <w:rStyle w:val="Bold"/>
          <w:b w:val="0"/>
        </w:rPr>
      </w:pPr>
    </w:p>
    <w:p w14:paraId="13E2C69F" w14:textId="77777777" w:rsidR="00554FF0" w:rsidRDefault="00670B17" w:rsidP="00554FF0">
      <w:r>
        <w:rPr>
          <w:rStyle w:val="Bold"/>
          <w:b w:val="0"/>
        </w:rPr>
        <w:t>Om een nieuwe factuurregel aan te kunnen maken dient u de onderstaande velden in te vullen:</w:t>
      </w:r>
    </w:p>
    <w:p w14:paraId="7DEA8FE9" w14:textId="77777777" w:rsidR="00554FF0" w:rsidRPr="00762DDB" w:rsidRDefault="00554FF0" w:rsidP="00762DDB">
      <w:pPr>
        <w:pStyle w:val="Opsomming1"/>
      </w:pPr>
      <w:r w:rsidRPr="004D35F5">
        <w:rPr>
          <w:b/>
          <w:bCs/>
        </w:rPr>
        <w:t>Omschrijving</w:t>
      </w:r>
      <w:r w:rsidRPr="00762DDB">
        <w:t>: Geef een omschrijving zoals deze op de factuur moet komen te staan.</w:t>
      </w:r>
    </w:p>
    <w:p w14:paraId="2A9FC8CB" w14:textId="2B4E5242" w:rsidR="00554FF0" w:rsidRPr="00762DDB" w:rsidRDefault="00554FF0" w:rsidP="00762DDB">
      <w:pPr>
        <w:pStyle w:val="Opsomming1"/>
      </w:pPr>
      <w:r w:rsidRPr="004D35F5">
        <w:rPr>
          <w:b/>
          <w:bCs/>
        </w:rPr>
        <w:t>Activiteit</w:t>
      </w:r>
      <w:r w:rsidRPr="00762DDB">
        <w:t xml:space="preserve">: Maak een keuze uit de lijst met activiteiten. Afhankelijk van hoe de activiteit is gedefinieerd in menu Beheer </w:t>
      </w:r>
      <w:r w:rsidR="00225D3E" w:rsidRPr="00762DDB">
        <w:rPr>
          <w:rFonts w:ascii="Arial" w:hAnsi="Arial" w:cs="Arial"/>
        </w:rPr>
        <w:t>→</w:t>
      </w:r>
      <w:r w:rsidRPr="00762DDB">
        <w:t xml:space="preserve"> Proces </w:t>
      </w:r>
      <w:r w:rsidR="00225D3E" w:rsidRPr="00762DDB">
        <w:rPr>
          <w:rFonts w:ascii="Arial" w:hAnsi="Arial" w:cs="Arial"/>
        </w:rPr>
        <w:t>→</w:t>
      </w:r>
      <w:r w:rsidRPr="00762DDB">
        <w:t xml:space="preserve"> Activiteiten zullen de kenmerken Tussenrekening en btw-percentage automatisch worden gevuld. Het aantal en bedrag moet vervolgens zelf worden ingevuld. </w:t>
      </w:r>
    </w:p>
    <w:p w14:paraId="4EE6E3FE" w14:textId="2099D115" w:rsidR="00554FF0" w:rsidRPr="00762DDB" w:rsidRDefault="00554FF0" w:rsidP="00762DDB">
      <w:pPr>
        <w:pStyle w:val="Opsomming1"/>
      </w:pPr>
      <w:r w:rsidRPr="004D35F5">
        <w:rPr>
          <w:b/>
          <w:bCs/>
        </w:rPr>
        <w:t>Tussenrekening</w:t>
      </w:r>
      <w:r w:rsidRPr="00554FF0">
        <w:t>:</w:t>
      </w:r>
      <w:r>
        <w:t xml:space="preserve"> </w:t>
      </w:r>
      <w:r w:rsidRPr="00762DDB">
        <w:t>Indien</w:t>
      </w:r>
      <w:r w:rsidR="00670B17" w:rsidRPr="00762DDB">
        <w:t xml:space="preserve"> een tussenrekening noodzakelijk is, bijvoorbeeld bij een export naar een extern boekhoudsysteem, vul de waarde </w:t>
      </w:r>
      <w:r w:rsidR="000645E3" w:rsidRPr="00762DDB">
        <w:t>hierin</w:t>
      </w:r>
      <w:r w:rsidR="00670B17" w:rsidRPr="00762DDB">
        <w:t>. Mocht er een tussenrekening bij de activiteit zijn ingevoerd, wordt deze waarde standaard ingevuld.</w:t>
      </w:r>
    </w:p>
    <w:p w14:paraId="5441E3A4" w14:textId="77777777" w:rsidR="00554FF0" w:rsidRPr="00762DDB" w:rsidRDefault="00554FF0" w:rsidP="00762DDB">
      <w:pPr>
        <w:pStyle w:val="Opsomming1"/>
      </w:pPr>
      <w:r w:rsidRPr="004D35F5">
        <w:rPr>
          <w:b/>
          <w:bCs/>
        </w:rPr>
        <w:t>Aantal</w:t>
      </w:r>
      <w:r w:rsidRPr="00762DDB">
        <w:t xml:space="preserve">: </w:t>
      </w:r>
      <w:r w:rsidR="00670B17" w:rsidRPr="00762DDB">
        <w:t>Vul hier het aantal te factureren producten in.</w:t>
      </w:r>
    </w:p>
    <w:p w14:paraId="7EC6F592" w14:textId="0FB3BCFA" w:rsidR="00554FF0" w:rsidRDefault="00554FF0" w:rsidP="00762DDB">
      <w:pPr>
        <w:pStyle w:val="Opsomming1"/>
      </w:pPr>
      <w:r w:rsidRPr="004D35F5">
        <w:rPr>
          <w:b/>
          <w:bCs/>
        </w:rPr>
        <w:t>Prijs per stuk</w:t>
      </w:r>
      <w:r w:rsidRPr="00762DDB">
        <w:t xml:space="preserve">: </w:t>
      </w:r>
      <w:r w:rsidR="00670B17" w:rsidRPr="00762DDB">
        <w:t>De stuksprijs vult het veld Prijs per stuk.</w:t>
      </w:r>
    </w:p>
    <w:p w14:paraId="31C7F0EE" w14:textId="66817A85" w:rsidR="00554FF0" w:rsidRDefault="004D35F5" w:rsidP="004D35F5">
      <w:pPr>
        <w:pStyle w:val="Opsomming1"/>
      </w:pPr>
      <w:r>
        <w:rPr>
          <w:b/>
          <w:bCs/>
        </w:rPr>
        <w:t>Totaal excl. Btw:</w:t>
      </w:r>
      <w:r>
        <w:t xml:space="preserve"> Aan</w:t>
      </w:r>
      <w:r w:rsidR="00670B17" w:rsidRPr="004D35F5">
        <w:rPr>
          <w:rStyle w:val="Bold"/>
          <w:b w:val="0"/>
          <w:bCs/>
        </w:rPr>
        <w:t xml:space="preserve"> de hand van het aantal en de prijs per stuk zal het regeltotaal hier worden weergegeven.</w:t>
      </w:r>
    </w:p>
    <w:p w14:paraId="5E729CEC" w14:textId="77777777" w:rsidR="00554FF0" w:rsidRDefault="00554FF0" w:rsidP="00554FF0"/>
    <w:p w14:paraId="6DFAE7FE" w14:textId="66904679" w:rsidR="00670B17" w:rsidRPr="00670B17" w:rsidRDefault="004472D5" w:rsidP="00554FF0">
      <w:pPr>
        <w:rPr>
          <w:rStyle w:val="Bold"/>
          <w:b w:val="0"/>
        </w:rPr>
      </w:pPr>
      <w:r>
        <w:t>Na het invoeren van alle</w:t>
      </w:r>
      <w:r w:rsidR="00670B17">
        <w:t xml:space="preserve"> benodigde regels </w:t>
      </w:r>
      <w:r>
        <w:t>klikt u op</w:t>
      </w:r>
      <w:r w:rsidR="00670B17">
        <w:t xml:space="preserve"> de knop </w:t>
      </w:r>
      <w:r w:rsidR="00670B17">
        <w:rPr>
          <w:rStyle w:val="Bold"/>
        </w:rPr>
        <w:t>Opslaan</w:t>
      </w:r>
      <w:r w:rsidR="00670B17">
        <w:rPr>
          <w:rStyle w:val="Bold"/>
          <w:b w:val="0"/>
        </w:rPr>
        <w:t xml:space="preserve"> </w:t>
      </w:r>
      <w:r>
        <w:rPr>
          <w:rStyle w:val="Bold"/>
          <w:b w:val="0"/>
        </w:rPr>
        <w:t xml:space="preserve">om </w:t>
      </w:r>
      <w:r w:rsidR="00670B17">
        <w:rPr>
          <w:rStyle w:val="Bold"/>
          <w:b w:val="0"/>
        </w:rPr>
        <w:t xml:space="preserve">de factuur </w:t>
      </w:r>
      <w:r>
        <w:rPr>
          <w:rStyle w:val="Bold"/>
          <w:b w:val="0"/>
        </w:rPr>
        <w:t>te bewaren</w:t>
      </w:r>
      <w:r w:rsidR="00670B17">
        <w:rPr>
          <w:rStyle w:val="Bold"/>
          <w:b w:val="0"/>
        </w:rPr>
        <w:t xml:space="preserve">. Vervolgens kunt u de factuur verder bewerken of definitief maken (zie ook </w:t>
      </w:r>
      <w:r w:rsidR="00670B17">
        <w:t>§</w:t>
      </w:r>
      <w:r w:rsidR="00670B17">
        <w:rPr>
          <w:rStyle w:val="Bold"/>
          <w:b w:val="0"/>
        </w:rPr>
        <w:t xml:space="preserve"> </w:t>
      </w:r>
      <w:r w:rsidR="00670B17">
        <w:rPr>
          <w:rStyle w:val="Bold"/>
          <w:b w:val="0"/>
        </w:rPr>
        <w:fldChar w:fldCharType="begin"/>
      </w:r>
      <w:r w:rsidR="00670B17">
        <w:rPr>
          <w:rStyle w:val="Bold"/>
          <w:b w:val="0"/>
        </w:rPr>
        <w:instrText xml:space="preserve"> REF _Ref419109411 \r \h </w:instrText>
      </w:r>
      <w:r w:rsidR="00670B17">
        <w:rPr>
          <w:rStyle w:val="Bold"/>
          <w:b w:val="0"/>
        </w:rPr>
      </w:r>
      <w:r w:rsidR="00670B17">
        <w:rPr>
          <w:rStyle w:val="Bold"/>
          <w:b w:val="0"/>
        </w:rPr>
        <w:fldChar w:fldCharType="separate"/>
      </w:r>
      <w:r w:rsidR="00772168">
        <w:rPr>
          <w:rStyle w:val="Bold"/>
          <w:b w:val="0"/>
        </w:rPr>
        <w:t>15.4</w:t>
      </w:r>
      <w:r w:rsidR="00670B17">
        <w:rPr>
          <w:rStyle w:val="Bold"/>
          <w:b w:val="0"/>
        </w:rPr>
        <w:fldChar w:fldCharType="end"/>
      </w:r>
      <w:r w:rsidR="00670B17">
        <w:rPr>
          <w:rStyle w:val="Bold"/>
          <w:b w:val="0"/>
        </w:rPr>
        <w:t xml:space="preserve">). Klikt u op </w:t>
      </w:r>
      <w:r w:rsidR="00670B17">
        <w:rPr>
          <w:rStyle w:val="Bold"/>
        </w:rPr>
        <w:t>Annuleren</w:t>
      </w:r>
      <w:r w:rsidR="00670B17">
        <w:rPr>
          <w:rStyle w:val="Bold"/>
          <w:b w:val="0"/>
        </w:rPr>
        <w:t xml:space="preserve"> dan wordt er niets opgeslagen en keert u terug naar het vorige scherm.</w:t>
      </w:r>
    </w:p>
    <w:p w14:paraId="4DA2E872" w14:textId="77777777" w:rsidR="00554FF0" w:rsidRPr="00E63ADB" w:rsidRDefault="00554FF0" w:rsidP="00DE01BF">
      <w:pPr>
        <w:rPr>
          <w:rStyle w:val="Bold"/>
          <w:b w:val="0"/>
        </w:rPr>
      </w:pPr>
    </w:p>
    <w:p w14:paraId="7DBC29EA" w14:textId="77777777" w:rsidR="00976E85" w:rsidRDefault="00976E85" w:rsidP="00976E85">
      <w:pPr>
        <w:pStyle w:val="Heading2"/>
      </w:pPr>
      <w:bookmarkStart w:id="506" w:name="_Ref467490758"/>
      <w:bookmarkStart w:id="507" w:name="_Toc41561833"/>
      <w:bookmarkStart w:id="508" w:name="_Toc64306980"/>
      <w:r>
        <w:t>Facturen exporteren</w:t>
      </w:r>
      <w:bookmarkEnd w:id="501"/>
      <w:bookmarkEnd w:id="502"/>
      <w:bookmarkEnd w:id="506"/>
      <w:bookmarkEnd w:id="507"/>
      <w:bookmarkEnd w:id="508"/>
    </w:p>
    <w:p w14:paraId="36A0E14E" w14:textId="77777777" w:rsidR="00077342" w:rsidRDefault="00976E85" w:rsidP="00976E85">
      <w:r w:rsidRPr="002A3F0E">
        <w:t xml:space="preserve">SequriX biedt u de mogelijkheid </w:t>
      </w:r>
      <w:r w:rsidR="002A6B60" w:rsidRPr="002A3F0E">
        <w:t xml:space="preserve">een </w:t>
      </w:r>
      <w:r w:rsidRPr="002A3F0E">
        <w:t>facturen</w:t>
      </w:r>
      <w:r w:rsidR="002A6B60" w:rsidRPr="002A3F0E">
        <w:t>bestand</w:t>
      </w:r>
      <w:r w:rsidRPr="002A3F0E">
        <w:t xml:space="preserve"> te exporteren</w:t>
      </w:r>
      <w:r w:rsidR="002A6B60" w:rsidRPr="002A3F0E">
        <w:t xml:space="preserve"> naar een boekhoudpakket</w:t>
      </w:r>
      <w:r w:rsidR="004B4328" w:rsidRPr="002A3F0E">
        <w:t xml:space="preserve">. </w:t>
      </w:r>
      <w:r w:rsidR="002A6B60" w:rsidRPr="002A3F0E">
        <w:t xml:space="preserve">Voor het door u gebruikte pakket wordt er een exportbestand aangemaakt wat vervolgens kan worden ingelezen in het boekhoudpakket. </w:t>
      </w:r>
      <w:r w:rsidR="004B4328" w:rsidRPr="002A3F0E">
        <w:t xml:space="preserve">Door te klikken op </w:t>
      </w:r>
      <w:r w:rsidR="004B4328" w:rsidRPr="002A3F0E">
        <w:rPr>
          <w:b/>
        </w:rPr>
        <w:t xml:space="preserve">Facturen exporteren </w:t>
      </w:r>
      <w:r w:rsidR="004B4328" w:rsidRPr="002A3F0E">
        <w:t>wordt er een exportbestand gegene</w:t>
      </w:r>
      <w:r w:rsidR="009D3EA6">
        <w:t>re</w:t>
      </w:r>
      <w:r w:rsidR="004B4328" w:rsidRPr="002A3F0E">
        <w:t>erd</w:t>
      </w:r>
      <w:r w:rsidR="00077342">
        <w:t>.</w:t>
      </w:r>
    </w:p>
    <w:p w14:paraId="54F04B5F" w14:textId="77777777" w:rsidR="00077342" w:rsidRDefault="00077342" w:rsidP="00976E85"/>
    <w:p w14:paraId="218853C8" w14:textId="77777777" w:rsidR="00976E85" w:rsidRPr="00976E85" w:rsidRDefault="00077342" w:rsidP="00976E85">
      <w:r>
        <w:t>De exportmogelijkheden kunt u bespreken met de consultant van SequriX. Samen wordt gekeken of een standaard exportmethode voldoende is om uw facturen te exporten uit SequriX en in te lezen in uw boekhoudpakket.</w:t>
      </w:r>
    </w:p>
    <w:p w14:paraId="60A6EC3D" w14:textId="1B8936D8" w:rsidR="005C4E69" w:rsidRDefault="005C4E69" w:rsidP="00912821">
      <w:pPr>
        <w:pStyle w:val="Heading1"/>
      </w:pPr>
      <w:bookmarkStart w:id="509" w:name="_Toc460250672"/>
      <w:bookmarkStart w:id="510" w:name="_Toc41561834"/>
      <w:bookmarkStart w:id="511" w:name="_Toc64306981"/>
      <w:bookmarkEnd w:id="467"/>
      <w:r>
        <w:lastRenderedPageBreak/>
        <w:t>Alarmen</w:t>
      </w:r>
      <w:bookmarkEnd w:id="509"/>
      <w:bookmarkEnd w:id="510"/>
      <w:bookmarkEnd w:id="511"/>
    </w:p>
    <w:p w14:paraId="7EC1C1CA" w14:textId="77777777" w:rsidR="00E00FFD" w:rsidRDefault="00E00FFD" w:rsidP="00E00FFD">
      <w:pPr>
        <w:pStyle w:val="Heading2"/>
      </w:pPr>
      <w:bookmarkStart w:id="512" w:name="_Toc460250673"/>
      <w:bookmarkStart w:id="513" w:name="_Toc41561835"/>
      <w:bookmarkStart w:id="514" w:name="_Toc64306982"/>
      <w:r>
        <w:t>Overzicht van alarmen</w:t>
      </w:r>
      <w:bookmarkEnd w:id="512"/>
      <w:bookmarkEnd w:id="513"/>
      <w:bookmarkEnd w:id="514"/>
    </w:p>
    <w:p w14:paraId="6A345638" w14:textId="77777777" w:rsidR="00E00FFD" w:rsidRDefault="00493715" w:rsidP="00E00FFD">
      <w:r>
        <w:t xml:space="preserve">Doormelden van een alarm en alarmopvolging vormen een essentieel onderdeel van de beveiligingsketen. Er zijn </w:t>
      </w:r>
      <w:r w:rsidR="00AE0A9D">
        <w:t xml:space="preserve">vier </w:t>
      </w:r>
      <w:r>
        <w:t xml:space="preserve">manieren </w:t>
      </w:r>
      <w:r w:rsidR="00D168FB">
        <w:t>waarop een alarmmelding kan worden aangemaakt</w:t>
      </w:r>
      <w:r>
        <w:t>:</w:t>
      </w:r>
    </w:p>
    <w:p w14:paraId="74DC9BA6" w14:textId="77777777" w:rsidR="00493715" w:rsidRDefault="00493715" w:rsidP="00A21C8B">
      <w:pPr>
        <w:pStyle w:val="ListParagraph"/>
        <w:numPr>
          <w:ilvl w:val="0"/>
          <w:numId w:val="8"/>
        </w:numPr>
        <w:ind w:left="426" w:hanging="426"/>
      </w:pPr>
      <w:r>
        <w:t>De melding invoeren in de backoffice van SequriX, waarbij deze melding</w:t>
      </w:r>
      <w:r w:rsidR="00A81DE5">
        <w:t xml:space="preserve"> vervolgens wordt doorgezet</w:t>
      </w:r>
      <w:r>
        <w:t xml:space="preserve"> naar de smartphone</w:t>
      </w:r>
      <w:r w:rsidR="006F6EE7">
        <w:t xml:space="preserve"> van de surveillant.</w:t>
      </w:r>
    </w:p>
    <w:p w14:paraId="4E4C326E" w14:textId="77777777" w:rsidR="00493715" w:rsidRDefault="00AC4868" w:rsidP="00A21C8B">
      <w:pPr>
        <w:pStyle w:val="ListParagraph"/>
        <w:numPr>
          <w:ilvl w:val="0"/>
          <w:numId w:val="8"/>
        </w:numPr>
        <w:ind w:left="426" w:hanging="426"/>
      </w:pPr>
      <w:r>
        <w:t>D</w:t>
      </w:r>
      <w:r w:rsidR="00493715">
        <w:t xml:space="preserve">e alarmmelding laten doormelden door een gecertificeerde </w:t>
      </w:r>
      <w:r w:rsidR="00B76FC5">
        <w:t xml:space="preserve">particulier alarmcentrale (PAC). De alarmmelding komt dan </w:t>
      </w:r>
      <w:r w:rsidR="00493715">
        <w:t xml:space="preserve">vervolgens </w:t>
      </w:r>
      <w:r w:rsidR="00B76FC5">
        <w:t xml:space="preserve">terecht in de backoffice van SequriX en zal verder uitgezet worden richting </w:t>
      </w:r>
      <w:r w:rsidR="00493715">
        <w:t xml:space="preserve">een van de dienstdoende surveillanten. </w:t>
      </w:r>
    </w:p>
    <w:p w14:paraId="5C377B01" w14:textId="77777777" w:rsidR="00AC4868" w:rsidRDefault="00AC4868" w:rsidP="00A21C8B">
      <w:pPr>
        <w:pStyle w:val="ListParagraph"/>
        <w:numPr>
          <w:ilvl w:val="0"/>
          <w:numId w:val="8"/>
        </w:numPr>
        <w:ind w:left="426" w:hanging="426"/>
      </w:pPr>
      <w:r>
        <w:t xml:space="preserve">De </w:t>
      </w:r>
      <w:r w:rsidR="00E46561">
        <w:t xml:space="preserve">surveillant maakt </w:t>
      </w:r>
      <w:r w:rsidR="00D33FC6">
        <w:t xml:space="preserve">de </w:t>
      </w:r>
      <w:r>
        <w:t>melding zelf aan op smartphone</w:t>
      </w:r>
      <w:r w:rsidR="00337C72">
        <w:t>.</w:t>
      </w:r>
    </w:p>
    <w:p w14:paraId="5776B56C" w14:textId="77777777" w:rsidR="00337C72" w:rsidRDefault="00337C72" w:rsidP="00A21C8B">
      <w:pPr>
        <w:pStyle w:val="ListParagraph"/>
        <w:numPr>
          <w:ilvl w:val="0"/>
          <w:numId w:val="8"/>
        </w:numPr>
        <w:ind w:left="426" w:hanging="426"/>
      </w:pPr>
      <w:r>
        <w:t>Het alarm wordt uitgevoerd door een ander beveiligingsbedrijf (onderaannemer) die achteraf zijn uitgevoerde acties me</w:t>
      </w:r>
      <w:r w:rsidR="00AE0A9D">
        <w:t>l</w:t>
      </w:r>
      <w:r>
        <w:t xml:space="preserve">dt. Het alarm </w:t>
      </w:r>
      <w:r w:rsidR="004F1B99">
        <w:t>k</w:t>
      </w:r>
      <w:r>
        <w:t>an dan achteraf worden toegevoegd.</w:t>
      </w:r>
    </w:p>
    <w:p w14:paraId="001AC4D5" w14:textId="77777777" w:rsidR="00F13010" w:rsidRDefault="00F13010" w:rsidP="00F13010"/>
    <w:p w14:paraId="1DFDD5A1" w14:textId="77777777" w:rsidR="00377E98" w:rsidRDefault="000C7E4D" w:rsidP="000C7E4D">
      <w:r>
        <w:rPr>
          <w:lang w:eastAsia="nl-NL"/>
        </w:rPr>
        <w:drawing>
          <wp:inline distT="0" distB="0" distL="0" distR="0" wp14:anchorId="093CCB4C" wp14:editId="027D3F40">
            <wp:extent cx="6499262" cy="2040941"/>
            <wp:effectExtent l="0" t="0" r="0" b="0"/>
            <wp:docPr id="268" name="Afbeelding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alarmen.png"/>
                    <pic:cNvPicPr/>
                  </pic:nvPicPr>
                  <pic:blipFill>
                    <a:blip r:embed="rId175">
                      <a:extLst>
                        <a:ext uri="{28A0092B-C50C-407E-A947-70E740481C1C}">
                          <a14:useLocalDpi xmlns:a14="http://schemas.microsoft.com/office/drawing/2010/main" val="0"/>
                        </a:ext>
                      </a:extLst>
                    </a:blip>
                    <a:stretch>
                      <a:fillRect/>
                    </a:stretch>
                  </pic:blipFill>
                  <pic:spPr>
                    <a:xfrm>
                      <a:off x="0" y="0"/>
                      <a:ext cx="6511943" cy="2044923"/>
                    </a:xfrm>
                    <a:prstGeom prst="rect">
                      <a:avLst/>
                    </a:prstGeom>
                  </pic:spPr>
                </pic:pic>
              </a:graphicData>
            </a:graphic>
          </wp:inline>
        </w:drawing>
      </w:r>
    </w:p>
    <w:p w14:paraId="2DF94873" w14:textId="3DC377AD" w:rsidR="00A27FE5" w:rsidRDefault="00377E98" w:rsidP="003B02B2">
      <w:pPr>
        <w:pStyle w:val="Caption"/>
      </w:pPr>
      <w:r>
        <w:t xml:space="preserve">Figuur </w:t>
      </w:r>
      <w:r w:rsidR="004C7FFA">
        <w:fldChar w:fldCharType="begin"/>
      </w:r>
      <w:r w:rsidR="004C7FFA">
        <w:instrText xml:space="preserve"> STYLEREF 1 \s </w:instrText>
      </w:r>
      <w:r w:rsidR="004C7FFA">
        <w:fldChar w:fldCharType="separate"/>
      </w:r>
      <w:r w:rsidR="00772168">
        <w:t>16</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Alarmen menu</w:t>
      </w:r>
    </w:p>
    <w:p w14:paraId="4F5D262A" w14:textId="196ED8EE" w:rsidR="00564AE4" w:rsidRDefault="00564AE4" w:rsidP="00564AE4">
      <w:pPr>
        <w:pStyle w:val="Heading2"/>
      </w:pPr>
      <w:bookmarkStart w:id="515" w:name="_Toc460250674"/>
      <w:bookmarkStart w:id="516" w:name="_Toc41561836"/>
      <w:bookmarkStart w:id="517" w:name="_Toc64306983"/>
      <w:r>
        <w:t>Alarm toevoegen</w:t>
      </w:r>
      <w:bookmarkEnd w:id="515"/>
      <w:bookmarkEnd w:id="516"/>
      <w:bookmarkEnd w:id="517"/>
    </w:p>
    <w:p w14:paraId="438DF08D" w14:textId="77777777" w:rsidR="00564AE4" w:rsidRDefault="00224CDB" w:rsidP="006F6E29">
      <w:pPr>
        <w:pStyle w:val="Heading3"/>
      </w:pPr>
      <w:bookmarkStart w:id="518" w:name="_Toc460250675"/>
      <w:bookmarkStart w:id="519" w:name="_Toc41561837"/>
      <w:bookmarkStart w:id="520" w:name="_Toc64306984"/>
      <w:r>
        <w:t>Alarmmelding invoeren via backoffice applicatie</w:t>
      </w:r>
      <w:bookmarkEnd w:id="518"/>
      <w:bookmarkEnd w:id="519"/>
      <w:bookmarkEnd w:id="520"/>
    </w:p>
    <w:p w14:paraId="37521C27" w14:textId="1B8EA7C5" w:rsidR="00224CDB" w:rsidRDefault="00224CDB" w:rsidP="00224CDB">
      <w:r>
        <w:t xml:space="preserve">Om een nieuwe alarmmelding aan te maken klikt u op de knop </w:t>
      </w:r>
      <w:r w:rsidRPr="00224CDB">
        <w:rPr>
          <w:b/>
        </w:rPr>
        <w:t>Alarm toevoegen</w:t>
      </w:r>
      <w:r>
        <w:t xml:space="preserve">. Hierdoor wordt een nieuw venster geopend, waarin u de details van de nieuwe melding kunt opgeven. (zie </w:t>
      </w:r>
      <w:r>
        <w:fldChar w:fldCharType="begin"/>
      </w:r>
      <w:r>
        <w:instrText xml:space="preserve"> REF _Ref415473532 \h </w:instrText>
      </w:r>
      <w:r>
        <w:fldChar w:fldCharType="separate"/>
      </w:r>
      <w:r w:rsidR="00772168">
        <w:t>Figuur 16</w:t>
      </w:r>
      <w:r w:rsidR="00772168">
        <w:noBreakHyphen/>
        <w:t>2</w:t>
      </w:r>
      <w:r>
        <w:fldChar w:fldCharType="end"/>
      </w:r>
      <w:r>
        <w:t xml:space="preserve">). </w:t>
      </w:r>
    </w:p>
    <w:p w14:paraId="640ED038" w14:textId="2E14C702" w:rsidR="00224CDB" w:rsidRDefault="00590FAD" w:rsidP="00224CDB">
      <w:pPr>
        <w:keepNext/>
      </w:pPr>
      <w:r>
        <w:lastRenderedPageBreak/>
        <w:drawing>
          <wp:inline distT="0" distB="0" distL="0" distR="0" wp14:anchorId="6E235B4F" wp14:editId="31F22EDD">
            <wp:extent cx="5353050" cy="21735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73800" cy="2182013"/>
                    </a:xfrm>
                    <a:prstGeom prst="rect">
                      <a:avLst/>
                    </a:prstGeom>
                  </pic:spPr>
                </pic:pic>
              </a:graphicData>
            </a:graphic>
          </wp:inline>
        </w:drawing>
      </w:r>
    </w:p>
    <w:p w14:paraId="2756DC32" w14:textId="6B11DBCD" w:rsidR="00224CDB" w:rsidRDefault="00224CDB" w:rsidP="003B02B2">
      <w:pPr>
        <w:pStyle w:val="Caption"/>
      </w:pPr>
      <w:bookmarkStart w:id="521" w:name="_Ref415473532"/>
      <w:r>
        <w:t xml:space="preserve">Figuur </w:t>
      </w:r>
      <w:r w:rsidR="004C7FFA">
        <w:fldChar w:fldCharType="begin"/>
      </w:r>
      <w:r w:rsidR="004C7FFA">
        <w:instrText xml:space="preserve"> STYLEREF 1 \s </w:instrText>
      </w:r>
      <w:r w:rsidR="004C7FFA">
        <w:fldChar w:fldCharType="separate"/>
      </w:r>
      <w:r w:rsidR="00772168">
        <w:t>16</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bookmarkEnd w:id="521"/>
      <w:r>
        <w:t>: Alarm toevoegen</w:t>
      </w:r>
    </w:p>
    <w:p w14:paraId="4A4A3A90" w14:textId="77777777" w:rsidR="00224CDB" w:rsidRDefault="00224CDB" w:rsidP="00224CDB">
      <w:r>
        <w:t>Stappen om een nieuwe alarmmelding in SequriX aan te maken:</w:t>
      </w:r>
    </w:p>
    <w:p w14:paraId="1CB57C55" w14:textId="77777777" w:rsidR="00224CDB" w:rsidRDefault="00224CDB" w:rsidP="00A21C8B">
      <w:pPr>
        <w:pStyle w:val="ListParagraph"/>
        <w:numPr>
          <w:ilvl w:val="0"/>
          <w:numId w:val="9"/>
        </w:numPr>
        <w:ind w:left="567" w:hanging="567"/>
      </w:pPr>
      <w:r>
        <w:t xml:space="preserve">Kies een </w:t>
      </w:r>
      <w:r w:rsidRPr="00224CDB">
        <w:rPr>
          <w:b/>
        </w:rPr>
        <w:t>Alarmtype</w:t>
      </w:r>
      <w:r>
        <w:t xml:space="preserve"> via het pull down menu. </w:t>
      </w:r>
    </w:p>
    <w:p w14:paraId="796F906F" w14:textId="7FB9A317" w:rsidR="00224CDB" w:rsidRDefault="00224CDB" w:rsidP="00A21C8B">
      <w:pPr>
        <w:pStyle w:val="ListParagraph"/>
        <w:numPr>
          <w:ilvl w:val="0"/>
          <w:numId w:val="9"/>
        </w:numPr>
        <w:ind w:left="567" w:hanging="567"/>
      </w:pPr>
      <w:r>
        <w:t xml:space="preserve">Selecteer een object door (een deel van) de </w:t>
      </w:r>
      <w:r w:rsidRPr="00224CDB">
        <w:rPr>
          <w:b/>
        </w:rPr>
        <w:t>Objectcode</w:t>
      </w:r>
      <w:r w:rsidR="00590FAD">
        <w:rPr>
          <w:b/>
        </w:rPr>
        <w:t xml:space="preserve"> </w:t>
      </w:r>
      <w:r w:rsidR="00590FAD">
        <w:t xml:space="preserve">of </w:t>
      </w:r>
      <w:r w:rsidR="00590FAD">
        <w:rPr>
          <w:b/>
        </w:rPr>
        <w:t>Objectnaam</w:t>
      </w:r>
      <w:r>
        <w:t xml:space="preserve"> in te typen. De lijst wordt dan gefilterd. K</w:t>
      </w:r>
      <w:r w:rsidR="00590FAD">
        <w:t>lik</w:t>
      </w:r>
      <w:r>
        <w:t xml:space="preserve"> vervolgens </w:t>
      </w:r>
      <w:r w:rsidR="00590FAD">
        <w:t xml:space="preserve">op </w:t>
      </w:r>
      <w:r>
        <w:t xml:space="preserve">het juiste object. </w:t>
      </w:r>
      <w:r w:rsidR="00D33FC6">
        <w:t xml:space="preserve">Of gebruik de knop </w:t>
      </w:r>
      <w:r w:rsidR="00D33FC6" w:rsidRPr="00D33FC6">
        <w:rPr>
          <w:rStyle w:val="Bold"/>
        </w:rPr>
        <w:t>Zoek</w:t>
      </w:r>
      <w:r w:rsidR="00D33FC6">
        <w:t xml:space="preserve"> als u de objectcode</w:t>
      </w:r>
      <w:r w:rsidR="00590FAD">
        <w:t>/-naam</w:t>
      </w:r>
      <w:r w:rsidR="00D33FC6">
        <w:t xml:space="preserve"> niet weet.</w:t>
      </w:r>
    </w:p>
    <w:p w14:paraId="4804DE12" w14:textId="77777777" w:rsidR="00224CDB" w:rsidRDefault="00912DB3" w:rsidP="00A21C8B">
      <w:pPr>
        <w:pStyle w:val="ListParagraph"/>
        <w:numPr>
          <w:ilvl w:val="0"/>
          <w:numId w:val="9"/>
        </w:numPr>
        <w:ind w:left="567" w:hanging="567"/>
      </w:pPr>
      <w:r>
        <w:t xml:space="preserve">Kies via het pull down menu een </w:t>
      </w:r>
      <w:r w:rsidRPr="00912DB3">
        <w:rPr>
          <w:b/>
        </w:rPr>
        <w:t>Activiteit</w:t>
      </w:r>
      <w:r>
        <w:t xml:space="preserve">. </w:t>
      </w:r>
      <w:r w:rsidR="002A69A0">
        <w:t>(Het type activiteit waaruit gekozen kan worden is afhankelijk van het contract wat gekoppeld is aan het object.)</w:t>
      </w:r>
    </w:p>
    <w:p w14:paraId="263F042B" w14:textId="3EBA9C0B" w:rsidR="0071374F" w:rsidRDefault="0071374F" w:rsidP="00A21C8B">
      <w:pPr>
        <w:pStyle w:val="ListParagraph"/>
        <w:numPr>
          <w:ilvl w:val="0"/>
          <w:numId w:val="9"/>
        </w:numPr>
        <w:ind w:left="567" w:hanging="567"/>
      </w:pPr>
      <w:r>
        <w:t xml:space="preserve">In het veld </w:t>
      </w:r>
      <w:r w:rsidRPr="0071374F">
        <w:rPr>
          <w:rStyle w:val="Bold"/>
        </w:rPr>
        <w:t>Zone</w:t>
      </w:r>
      <w:r w:rsidR="00590FAD">
        <w:rPr>
          <w:rStyle w:val="Bold"/>
        </w:rPr>
        <w:t>-informatie</w:t>
      </w:r>
      <w:r w:rsidR="007D6644">
        <w:t xml:space="preserve"> kan eventuele</w:t>
      </w:r>
      <w:r>
        <w:t xml:space="preserve"> zone-informatie worden ingevuld.</w:t>
      </w:r>
    </w:p>
    <w:p w14:paraId="7DC83A2B" w14:textId="18011669" w:rsidR="002A69A0" w:rsidRDefault="002A69A0" w:rsidP="00A21C8B">
      <w:pPr>
        <w:pStyle w:val="ListParagraph"/>
        <w:numPr>
          <w:ilvl w:val="0"/>
          <w:numId w:val="9"/>
        </w:numPr>
        <w:ind w:left="567" w:hanging="567"/>
      </w:pPr>
      <w:r>
        <w:t xml:space="preserve">Indien </w:t>
      </w:r>
      <w:r w:rsidR="00D33FC6">
        <w:t>gewenst</w:t>
      </w:r>
      <w:r>
        <w:t xml:space="preserve"> kan er een </w:t>
      </w:r>
      <w:r w:rsidRPr="002A69A0">
        <w:rPr>
          <w:b/>
        </w:rPr>
        <w:t>Code</w:t>
      </w:r>
      <w:r>
        <w:t xml:space="preserve"> worden benoemd. De code is een vrij veld.</w:t>
      </w:r>
    </w:p>
    <w:p w14:paraId="056C7777" w14:textId="554A80E0" w:rsidR="002A69A0" w:rsidRDefault="002A69A0" w:rsidP="00A21C8B">
      <w:pPr>
        <w:pStyle w:val="ListParagraph"/>
        <w:numPr>
          <w:ilvl w:val="0"/>
          <w:numId w:val="9"/>
        </w:numPr>
        <w:ind w:left="567" w:hanging="567"/>
      </w:pPr>
      <w:r>
        <w:t xml:space="preserve">Geef, indien </w:t>
      </w:r>
      <w:r w:rsidR="0071374F">
        <w:t>gewenst,</w:t>
      </w:r>
      <w:r>
        <w:t xml:space="preserve"> een </w:t>
      </w:r>
      <w:r w:rsidRPr="00590FAD">
        <w:rPr>
          <w:b/>
          <w:bCs/>
        </w:rPr>
        <w:t>Omschrijving</w:t>
      </w:r>
      <w:r>
        <w:t xml:space="preserve"> van de alarmmelding. </w:t>
      </w:r>
    </w:p>
    <w:p w14:paraId="2D2FBCD0" w14:textId="77777777" w:rsidR="002A69A0" w:rsidRDefault="002A69A0" w:rsidP="002A69A0">
      <w:pPr>
        <w:pStyle w:val="ListParagraph"/>
        <w:ind w:left="720"/>
      </w:pPr>
    </w:p>
    <w:p w14:paraId="1B6B5454" w14:textId="5FDA9DF9" w:rsidR="002551FC" w:rsidRDefault="002A69A0" w:rsidP="002A69A0">
      <w:pPr>
        <w:pStyle w:val="ListParagraph"/>
      </w:pPr>
      <w:r>
        <w:t xml:space="preserve">Wanneer er een of meerdere surveillanten zijn ingelogd en een dienst draaien </w:t>
      </w:r>
      <w:r w:rsidR="00D33FC6">
        <w:t xml:space="preserve">binnen dezelfde regio als </w:t>
      </w:r>
      <w:r>
        <w:t xml:space="preserve"> waar het alarm gemeld is, dan zullen de namen van de beschikbare </w:t>
      </w:r>
      <w:r w:rsidR="00B76FC5">
        <w:t xml:space="preserve">surveillanten </w:t>
      </w:r>
      <w:r w:rsidR="0020331C">
        <w:t xml:space="preserve">in die regio verschijnen. U kunt dan vervolgens </w:t>
      </w:r>
      <w:r w:rsidR="002551FC">
        <w:t xml:space="preserve">eventueel </w:t>
      </w:r>
      <w:r w:rsidR="0020331C">
        <w:t xml:space="preserve">de </w:t>
      </w:r>
      <w:r w:rsidR="00B76FC5">
        <w:t>surveillant</w:t>
      </w:r>
      <w:r w:rsidR="0020331C">
        <w:t xml:space="preserve"> selecteren aan wie u de alarmmelding wilt toewijzen.</w:t>
      </w:r>
      <w:r w:rsidR="002551FC">
        <w:t xml:space="preserve"> Als er geen surveillant wordt geselecteerd, dan zal het systeem automatisch de </w:t>
      </w:r>
      <w:r w:rsidR="00590FAD">
        <w:t>meest geschikte</w:t>
      </w:r>
      <w:r w:rsidR="002551FC">
        <w:t xml:space="preserve"> surveillant selecteren.</w:t>
      </w:r>
    </w:p>
    <w:p w14:paraId="7F8EC90B" w14:textId="3EBB0989" w:rsidR="002A69A0" w:rsidRDefault="0053256D" w:rsidP="002A69A0">
      <w:pPr>
        <w:pStyle w:val="ListParagraph"/>
      </w:pPr>
      <w:r w:rsidRPr="00B76FC5">
        <w:rPr>
          <w:rStyle w:val="Cursief"/>
        </w:rPr>
        <w:t xml:space="preserve">Let op: alleen </w:t>
      </w:r>
      <w:r w:rsidR="002551FC">
        <w:rPr>
          <w:rStyle w:val="Cursief"/>
        </w:rPr>
        <w:t>surveillanten met</w:t>
      </w:r>
      <w:r w:rsidRPr="00B76FC5">
        <w:rPr>
          <w:rStyle w:val="Cursief"/>
        </w:rPr>
        <w:t xml:space="preserve"> diensttypes waar een alarm mag worden toegewezen</w:t>
      </w:r>
      <w:r w:rsidR="002551FC">
        <w:rPr>
          <w:rStyle w:val="Cursief"/>
        </w:rPr>
        <w:t xml:space="preserve"> zullen worden getoond</w:t>
      </w:r>
      <w:r w:rsidRPr="00B76FC5">
        <w:rPr>
          <w:rStyle w:val="Cursief"/>
        </w:rPr>
        <w:t xml:space="preserve">. </w:t>
      </w:r>
      <w:r w:rsidR="00412F15" w:rsidRPr="00B76FC5">
        <w:rPr>
          <w:rStyle w:val="Cursief"/>
        </w:rPr>
        <w:t>Om dit in te zien of te wijzigen</w:t>
      </w:r>
      <w:r w:rsidR="00590FAD">
        <w:rPr>
          <w:rStyle w:val="Cursief"/>
        </w:rPr>
        <w:t>, zie</w:t>
      </w:r>
      <w:r w:rsidR="00412F15" w:rsidRPr="00B76FC5">
        <w:rPr>
          <w:rStyle w:val="Cursief"/>
        </w:rPr>
        <w:t xml:space="preserve"> </w:t>
      </w:r>
      <w:r w:rsidR="0039325C" w:rsidRPr="00B76FC5">
        <w:rPr>
          <w:rStyle w:val="Cursief"/>
        </w:rPr>
        <w:t>§</w:t>
      </w:r>
      <w:r w:rsidR="00590FAD">
        <w:rPr>
          <w:rStyle w:val="Cursief"/>
        </w:rPr>
        <w:t xml:space="preserve"> </w:t>
      </w:r>
      <w:r w:rsidR="00590FAD">
        <w:rPr>
          <w:rStyle w:val="Cursief"/>
        </w:rPr>
        <w:fldChar w:fldCharType="begin"/>
      </w:r>
      <w:r w:rsidR="00590FAD">
        <w:rPr>
          <w:rStyle w:val="Cursief"/>
        </w:rPr>
        <w:instrText xml:space="preserve"> REF _Ref32226911 \r \h </w:instrText>
      </w:r>
      <w:r w:rsidR="00590FAD">
        <w:rPr>
          <w:rStyle w:val="Cursief"/>
        </w:rPr>
      </w:r>
      <w:r w:rsidR="00590FAD">
        <w:rPr>
          <w:rStyle w:val="Cursief"/>
        </w:rPr>
        <w:fldChar w:fldCharType="separate"/>
      </w:r>
      <w:r w:rsidR="00772168">
        <w:rPr>
          <w:rStyle w:val="Cursief"/>
        </w:rPr>
        <w:t>22.4.3</w:t>
      </w:r>
      <w:r w:rsidR="00590FAD">
        <w:rPr>
          <w:rStyle w:val="Cursief"/>
        </w:rPr>
        <w:fldChar w:fldCharType="end"/>
      </w:r>
      <w:r w:rsidR="00412F15" w:rsidRPr="00B76FC5">
        <w:rPr>
          <w:rStyle w:val="Cursief"/>
        </w:rPr>
        <w:t>).</w:t>
      </w:r>
      <w:r w:rsidR="00E46561">
        <w:t xml:space="preserve"> </w:t>
      </w:r>
    </w:p>
    <w:p w14:paraId="23C3A37C" w14:textId="77777777" w:rsidR="0020331C" w:rsidRDefault="0020331C" w:rsidP="002A69A0">
      <w:pPr>
        <w:pStyle w:val="ListParagraph"/>
      </w:pPr>
    </w:p>
    <w:p w14:paraId="23638286" w14:textId="1D97A261" w:rsidR="0020331C" w:rsidRDefault="0053256D" w:rsidP="002A69A0">
      <w:pPr>
        <w:pStyle w:val="ListParagraph"/>
      </w:pPr>
      <w:r>
        <w:t xml:space="preserve">Zodra u op </w:t>
      </w:r>
      <w:r w:rsidR="0020331C" w:rsidRPr="0020331C">
        <w:rPr>
          <w:b/>
        </w:rPr>
        <w:t>Opslaan</w:t>
      </w:r>
      <w:r>
        <w:rPr>
          <w:b/>
        </w:rPr>
        <w:t xml:space="preserve"> </w:t>
      </w:r>
      <w:r>
        <w:t xml:space="preserve">klikt, wordt de alarmmelding aangemaakt en direct naar </w:t>
      </w:r>
      <w:r w:rsidR="002551FC">
        <w:t>d</w:t>
      </w:r>
      <w:r>
        <w:t xml:space="preserve">e betreffende smartphone gestuurd. </w:t>
      </w:r>
      <w:r w:rsidR="0020331C">
        <w:t xml:space="preserve">De </w:t>
      </w:r>
      <w:r w:rsidR="00E46561">
        <w:t xml:space="preserve">nieuw aangemaakte </w:t>
      </w:r>
      <w:r>
        <w:t xml:space="preserve">alarmmelding zal </w:t>
      </w:r>
      <w:r w:rsidR="00E46561">
        <w:t xml:space="preserve">nu verschijnen in het overzicht </w:t>
      </w:r>
      <w:r>
        <w:t xml:space="preserve">in het </w:t>
      </w:r>
      <w:r w:rsidR="00E46561">
        <w:t xml:space="preserve">menu </w:t>
      </w:r>
      <w:r w:rsidRPr="00E46561">
        <w:rPr>
          <w:b/>
        </w:rPr>
        <w:t>Alarmen</w:t>
      </w:r>
      <w:r>
        <w:t>.</w:t>
      </w:r>
      <w:r w:rsidR="00412F15">
        <w:t>. T</w:t>
      </w:r>
      <w:r>
        <w:t xml:space="preserve">evens zal er in </w:t>
      </w:r>
      <w:r w:rsidR="00B76FC5">
        <w:t xml:space="preserve">de </w:t>
      </w:r>
      <w:r>
        <w:t>menu</w:t>
      </w:r>
      <w:r w:rsidR="00617AA5">
        <w:t>balk</w:t>
      </w:r>
      <w:r>
        <w:t xml:space="preserve"> een melding met een nummer verschijnen met de alarmmelding waarvan de alarmstatus ‘gepland’ is.</w:t>
      </w:r>
      <w:r w:rsidR="004822A4">
        <w:t xml:space="preserve"> </w:t>
      </w:r>
    </w:p>
    <w:p w14:paraId="59BFFBDB" w14:textId="77777777" w:rsidR="00412F15" w:rsidRDefault="00E46561" w:rsidP="006F6E29">
      <w:pPr>
        <w:pStyle w:val="Heading3"/>
      </w:pPr>
      <w:bookmarkStart w:id="522" w:name="_Toc460250676"/>
      <w:bookmarkStart w:id="523" w:name="_Toc41561838"/>
      <w:bookmarkStart w:id="524" w:name="_Toc64306985"/>
      <w:r>
        <w:t>Alarmmelding via PAC</w:t>
      </w:r>
      <w:bookmarkEnd w:id="522"/>
      <w:bookmarkEnd w:id="523"/>
      <w:bookmarkEnd w:id="524"/>
    </w:p>
    <w:p w14:paraId="352DE051" w14:textId="77777777" w:rsidR="00E46561" w:rsidRDefault="00E46561" w:rsidP="00E46561">
      <w:r>
        <w:t>Wanneer een alarmmelding binnen komt via een Particuliere Alarm Centrale (PAC)</w:t>
      </w:r>
      <w:r w:rsidR="00BB0590">
        <w:t xml:space="preserve">, dan wordt deze melding door de PAC direct doorgemeld aan de backoffice van SequriX. De melding zal verschijnen in </w:t>
      </w:r>
      <w:r w:rsidR="00BB0590">
        <w:lastRenderedPageBreak/>
        <w:t xml:space="preserve">het menu </w:t>
      </w:r>
      <w:r w:rsidR="00BB0590" w:rsidRPr="0004471E">
        <w:rPr>
          <w:b/>
        </w:rPr>
        <w:t>Ala</w:t>
      </w:r>
      <w:r w:rsidR="0004471E" w:rsidRPr="0004471E">
        <w:rPr>
          <w:b/>
        </w:rPr>
        <w:t>rmen</w:t>
      </w:r>
      <w:r w:rsidR="0004471E">
        <w:t xml:space="preserve"> waar de melding automatisch </w:t>
      </w:r>
      <w:r w:rsidR="00BB0590">
        <w:t xml:space="preserve">doorgezet wordt naar de dichtstbijzijnde mobiele surveillant. </w:t>
      </w:r>
    </w:p>
    <w:p w14:paraId="3C036283" w14:textId="77777777" w:rsidR="00E46561" w:rsidRDefault="00E46561" w:rsidP="006F6E29">
      <w:pPr>
        <w:pStyle w:val="Heading3"/>
      </w:pPr>
      <w:bookmarkStart w:id="525" w:name="_Toc460250677"/>
      <w:bookmarkStart w:id="526" w:name="_Toc41561839"/>
      <w:bookmarkStart w:id="527" w:name="_Toc64306986"/>
      <w:r>
        <w:t>Alarmmelding via smartphone</w:t>
      </w:r>
      <w:bookmarkEnd w:id="525"/>
      <w:bookmarkEnd w:id="526"/>
      <w:bookmarkEnd w:id="527"/>
    </w:p>
    <w:p w14:paraId="68E70252" w14:textId="43E9E539" w:rsidR="00E46561" w:rsidRDefault="00E46561" w:rsidP="00E46561">
      <w:r>
        <w:t xml:space="preserve">Een alarmmelding </w:t>
      </w:r>
      <w:r w:rsidR="00BB0590">
        <w:t xml:space="preserve">kan, indien </w:t>
      </w:r>
      <w:r w:rsidR="00B76FC5">
        <w:t>de surveillant hier rechten toe</w:t>
      </w:r>
      <w:r w:rsidR="00BB0590">
        <w:t xml:space="preserve"> heeft, ook worden aangemaakt door de surveillant zelf via de smartphone. De surveillant maakt een alarmmel</w:t>
      </w:r>
      <w:r w:rsidR="006E38C8">
        <w:t xml:space="preserve">ding aan en deze zal </w:t>
      </w:r>
      <w:r w:rsidR="00617AA5">
        <w:t xml:space="preserve">vervolgens verschijnen in het menu </w:t>
      </w:r>
      <w:r w:rsidR="00617AA5" w:rsidRPr="00D63464">
        <w:rPr>
          <w:b/>
        </w:rPr>
        <w:t>Alarmen.</w:t>
      </w:r>
      <w:r w:rsidR="00617AA5">
        <w:t xml:space="preserve"> Ook in de menubalk wordt getoond dat er een of meerder</w:t>
      </w:r>
      <w:r w:rsidR="00D36A7F">
        <w:t>e</w:t>
      </w:r>
      <w:r w:rsidR="00617AA5">
        <w:t xml:space="preserve"> alarmen openstaan. </w:t>
      </w:r>
    </w:p>
    <w:p w14:paraId="7F0B9B89" w14:textId="7B5AE32F" w:rsidR="008E53E5" w:rsidRDefault="008E53E5" w:rsidP="006F6E29">
      <w:pPr>
        <w:pStyle w:val="Heading3"/>
      </w:pPr>
      <w:bookmarkStart w:id="528" w:name="_Toc41561840"/>
      <w:bookmarkStart w:id="529" w:name="_Toc64306987"/>
      <w:r>
        <w:t>Vervolgmeldingen</w:t>
      </w:r>
      <w:bookmarkEnd w:id="528"/>
      <w:bookmarkEnd w:id="529"/>
    </w:p>
    <w:p w14:paraId="4599808F" w14:textId="18BB48E5" w:rsidR="008E53E5" w:rsidRDefault="008E53E5" w:rsidP="008E53E5">
      <w:r>
        <w:t xml:space="preserve">Als een alarm reeds is aangemaakt, dan kan het zijn dat er later nog </w:t>
      </w:r>
      <w:r w:rsidR="00B75A58">
        <w:t>belangrijk</w:t>
      </w:r>
      <w:r>
        <w:t>e informatie binnenkomt m.b.t. het alarm.</w:t>
      </w:r>
      <w:r w:rsidR="003409F7">
        <w:t xml:space="preserve"> Deze informatie kan dan via de backoffice direct doorgegeven worden aan de surveillant.</w:t>
      </w:r>
    </w:p>
    <w:p w14:paraId="3AC268BF" w14:textId="2D90B095" w:rsidR="00B75A58" w:rsidRDefault="00B75A58" w:rsidP="008E53E5">
      <w:r>
        <w:t xml:space="preserve">Klik hiervoor op de knop </w:t>
      </w:r>
      <w:r w:rsidRPr="00B75A58">
        <w:rPr>
          <w:rStyle w:val="Bold"/>
        </w:rPr>
        <w:t>Vervolgmelding toevoegen</w:t>
      </w:r>
      <w:r>
        <w:t xml:space="preserve"> in het detailscherm van het alarm. Zie</w:t>
      </w:r>
      <w:r w:rsidR="00166839">
        <w:t xml:space="preserve"> </w:t>
      </w:r>
      <w:r>
        <w:fldChar w:fldCharType="begin"/>
      </w:r>
      <w:r>
        <w:instrText xml:space="preserve"> REF _Ref485380492 \h </w:instrText>
      </w:r>
      <w:r>
        <w:fldChar w:fldCharType="separate"/>
      </w:r>
      <w:r w:rsidR="00772168">
        <w:t>Figuur 16</w:t>
      </w:r>
      <w:r w:rsidR="00772168">
        <w:noBreakHyphen/>
        <w:t>3</w:t>
      </w:r>
      <w:r>
        <w:fldChar w:fldCharType="end"/>
      </w:r>
      <w:r>
        <w:t>.</w:t>
      </w:r>
    </w:p>
    <w:p w14:paraId="78E47397" w14:textId="77777777" w:rsidR="00B75A58" w:rsidRDefault="00B75A58" w:rsidP="00B75A58">
      <w:pPr>
        <w:keepNext/>
      </w:pPr>
      <w:r>
        <w:rPr>
          <w:lang w:eastAsia="nl-NL"/>
        </w:rPr>
        <w:drawing>
          <wp:inline distT="0" distB="0" distL="0" distR="0" wp14:anchorId="78AD29D3" wp14:editId="3A3E0165">
            <wp:extent cx="6049010" cy="2606675"/>
            <wp:effectExtent l="0" t="0" r="8890" b="317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rvolgmelding.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049010" cy="2606675"/>
                    </a:xfrm>
                    <a:prstGeom prst="rect">
                      <a:avLst/>
                    </a:prstGeom>
                  </pic:spPr>
                </pic:pic>
              </a:graphicData>
            </a:graphic>
          </wp:inline>
        </w:drawing>
      </w:r>
    </w:p>
    <w:p w14:paraId="62C19D27" w14:textId="2FC39498" w:rsidR="00B75A58" w:rsidRDefault="00B75A58" w:rsidP="003B02B2">
      <w:pPr>
        <w:pStyle w:val="Caption"/>
      </w:pPr>
      <w:bookmarkStart w:id="530" w:name="_Ref485380492"/>
      <w:r>
        <w:t xml:space="preserve">Figuur </w:t>
      </w:r>
      <w:r w:rsidR="004C7FFA">
        <w:fldChar w:fldCharType="begin"/>
      </w:r>
      <w:r w:rsidR="004C7FFA">
        <w:instrText xml:space="preserve"> STYLEREF 1 \s </w:instrText>
      </w:r>
      <w:r w:rsidR="004C7FFA">
        <w:fldChar w:fldCharType="separate"/>
      </w:r>
      <w:r w:rsidR="00772168">
        <w:t>16</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bookmarkEnd w:id="530"/>
      <w:r>
        <w:t>: Vervolgmelding toevoegen</w:t>
      </w:r>
    </w:p>
    <w:p w14:paraId="70FABDA8" w14:textId="78DCD9EF" w:rsidR="00B75A58" w:rsidRDefault="0022427A" w:rsidP="00B75A58">
      <w:r>
        <w:t>Er wordt een nieuw scherm geopend waar u de</w:t>
      </w:r>
      <w:r w:rsidR="00166839">
        <w:t xml:space="preserve"> benodigde</w:t>
      </w:r>
      <w:r>
        <w:t xml:space="preserve"> informatie in kunt voeren. Zie </w:t>
      </w:r>
      <w:r>
        <w:fldChar w:fldCharType="begin"/>
      </w:r>
      <w:r>
        <w:instrText xml:space="preserve"> REF _Ref485381469 \h </w:instrText>
      </w:r>
      <w:r>
        <w:fldChar w:fldCharType="separate"/>
      </w:r>
      <w:r w:rsidR="00772168">
        <w:t>Figuur 16</w:t>
      </w:r>
      <w:r w:rsidR="00772168">
        <w:noBreakHyphen/>
        <w:t>4</w:t>
      </w:r>
      <w:r>
        <w:fldChar w:fldCharType="end"/>
      </w:r>
      <w:r>
        <w:t xml:space="preserve">. </w:t>
      </w:r>
    </w:p>
    <w:p w14:paraId="1DF25E47" w14:textId="77777777" w:rsidR="0022427A" w:rsidRDefault="0022427A" w:rsidP="0022427A">
      <w:pPr>
        <w:keepNext/>
      </w:pPr>
      <w:r>
        <w:rPr>
          <w:lang w:eastAsia="nl-NL"/>
        </w:rPr>
        <w:drawing>
          <wp:inline distT="0" distB="0" distL="0" distR="0" wp14:anchorId="49513FA3" wp14:editId="23519D8A">
            <wp:extent cx="5259876" cy="186690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rvolgmeldingtoevoegen.png"/>
                    <pic:cNvPicPr/>
                  </pic:nvPicPr>
                  <pic:blipFill>
                    <a:blip r:embed="rId178">
                      <a:extLst>
                        <a:ext uri="{28A0092B-C50C-407E-A947-70E740481C1C}">
                          <a14:useLocalDpi xmlns:a14="http://schemas.microsoft.com/office/drawing/2010/main" val="0"/>
                        </a:ext>
                      </a:extLst>
                    </a:blip>
                    <a:stretch>
                      <a:fillRect/>
                    </a:stretch>
                  </pic:blipFill>
                  <pic:spPr>
                    <a:xfrm>
                      <a:off x="0" y="0"/>
                      <a:ext cx="5275629" cy="1872491"/>
                    </a:xfrm>
                    <a:prstGeom prst="rect">
                      <a:avLst/>
                    </a:prstGeom>
                  </pic:spPr>
                </pic:pic>
              </a:graphicData>
            </a:graphic>
          </wp:inline>
        </w:drawing>
      </w:r>
    </w:p>
    <w:p w14:paraId="4840AD10" w14:textId="655F285E" w:rsidR="0022427A" w:rsidRDefault="0022427A" w:rsidP="003B02B2">
      <w:pPr>
        <w:pStyle w:val="Caption"/>
      </w:pPr>
      <w:bookmarkStart w:id="531" w:name="_Ref485381469"/>
      <w:r>
        <w:t xml:space="preserve">Figuur </w:t>
      </w:r>
      <w:r w:rsidR="004C7FFA">
        <w:fldChar w:fldCharType="begin"/>
      </w:r>
      <w:r w:rsidR="004C7FFA">
        <w:instrText xml:space="preserve"> STYLEREF 1 \s </w:instrText>
      </w:r>
      <w:r w:rsidR="004C7FFA">
        <w:fldChar w:fldCharType="separate"/>
      </w:r>
      <w:r w:rsidR="00772168">
        <w:t>16</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w:t>
      </w:r>
      <w:r w:rsidR="004C7FFA">
        <w:fldChar w:fldCharType="end"/>
      </w:r>
      <w:bookmarkEnd w:id="531"/>
      <w:r>
        <w:t>: Vervolgmelding invoeren</w:t>
      </w:r>
    </w:p>
    <w:p w14:paraId="78150D06" w14:textId="08749E1A" w:rsidR="00B75A58" w:rsidRPr="00B75A58" w:rsidRDefault="0022427A" w:rsidP="00B75A58">
      <w:r>
        <w:lastRenderedPageBreak/>
        <w:t xml:space="preserve">Vul </w:t>
      </w:r>
      <w:r w:rsidR="00166839">
        <w:t>alle gegevens in e</w:t>
      </w:r>
      <w:r>
        <w:t xml:space="preserve">n klik op </w:t>
      </w:r>
      <w:r w:rsidRPr="0022427A">
        <w:rPr>
          <w:rStyle w:val="Bold"/>
        </w:rPr>
        <w:t>Opslaan</w:t>
      </w:r>
      <w:r>
        <w:t>. Het systeem zal vervolgens direct een notificatie naar de surveillant sturen.</w:t>
      </w:r>
    </w:p>
    <w:p w14:paraId="0150EF9D" w14:textId="77777777" w:rsidR="00617AA5" w:rsidRDefault="00617AA5" w:rsidP="006F6E29">
      <w:pPr>
        <w:pStyle w:val="Heading3"/>
      </w:pPr>
      <w:bookmarkStart w:id="532" w:name="_Toc460250678"/>
      <w:bookmarkStart w:id="533" w:name="_Toc41561841"/>
      <w:bookmarkStart w:id="534" w:name="_Toc64306988"/>
      <w:r>
        <w:t>Alarmopvolging</w:t>
      </w:r>
      <w:bookmarkEnd w:id="532"/>
      <w:bookmarkEnd w:id="533"/>
      <w:bookmarkEnd w:id="534"/>
    </w:p>
    <w:p w14:paraId="19051C20" w14:textId="77777777" w:rsidR="007E25EF" w:rsidRDefault="00617AA5" w:rsidP="00617AA5">
      <w:r>
        <w:t xml:space="preserve">De opvolging van een alarmmelding begint met het accepteren van de melding door een van de surveillanten en eindigt met de gereedmelding ervan. De opvolging wordt volledig op de smartphone geregistreerd. In het overzicht van alarmmeldingen in SequriX is de status van de melding te volgen. </w:t>
      </w:r>
    </w:p>
    <w:p w14:paraId="7414B30B" w14:textId="77777777" w:rsidR="00D70794" w:rsidRDefault="00D70794" w:rsidP="00617AA5"/>
    <w:p w14:paraId="592593E9" w14:textId="658AABEA" w:rsidR="00D70794" w:rsidRDefault="00D70794" w:rsidP="00617AA5">
      <w:r w:rsidRPr="00383B86">
        <w:rPr>
          <w:b/>
        </w:rPr>
        <w:t>Gepland</w:t>
      </w:r>
      <w:r>
        <w:t xml:space="preserve">: </w:t>
      </w:r>
      <w:r w:rsidR="009B7D76">
        <w:t xml:space="preserve">De alarmmelding is aangemaakt en toegewezen aan een surveillanten. In deze status kan de alarmmelding worden geopend op de smartphone. De surveillant kan nu de alarmmelding accepteren, uitstellen of weigeren. Indien geaccepteerd of uitgesteld blijft de alarmstatus op gepland staan. U kunt de voortgang van het proces volgen door op de </w:t>
      </w:r>
      <w:r w:rsidR="00C470C4">
        <w:t xml:space="preserve">alarmmelding te klikken en de geschiedenis te bekijken. </w:t>
      </w:r>
      <w:r w:rsidR="00383B86">
        <w:t xml:space="preserve">(Zie </w:t>
      </w:r>
      <w:r w:rsidR="00383B86">
        <w:fldChar w:fldCharType="begin"/>
      </w:r>
      <w:r w:rsidR="00383B86">
        <w:instrText xml:space="preserve"> REF _Ref415491968 \h </w:instrText>
      </w:r>
      <w:r w:rsidR="00383B86">
        <w:fldChar w:fldCharType="separate"/>
      </w:r>
      <w:r w:rsidR="00772168">
        <w:t>Figuur 16</w:t>
      </w:r>
      <w:r w:rsidR="00772168">
        <w:noBreakHyphen/>
        <w:t>5</w:t>
      </w:r>
      <w:r w:rsidR="00383B86">
        <w:fldChar w:fldCharType="end"/>
      </w:r>
      <w:r w:rsidR="00383B86">
        <w:t xml:space="preserve">). Wanneer de alarmmelding is afgehandeld en gereed is gemeld door de surveillant zal de alarmmelding niet meer zichtbaar zijn in </w:t>
      </w:r>
      <w:r w:rsidR="001C2A33">
        <w:t>di</w:t>
      </w:r>
      <w:r w:rsidR="00383B86">
        <w:t>t overzi</w:t>
      </w:r>
      <w:r w:rsidR="00671860">
        <w:t>cht</w:t>
      </w:r>
      <w:r w:rsidR="001C2A33">
        <w:t>. De alarmmelding is daarna alleen nog zichtbaar in het</w:t>
      </w:r>
      <w:r w:rsidR="00383B86">
        <w:t xml:space="preserve"> menu </w:t>
      </w:r>
      <w:r w:rsidR="00383B86" w:rsidRPr="00383B86">
        <w:rPr>
          <w:b/>
        </w:rPr>
        <w:t>Controle</w:t>
      </w:r>
      <w:r w:rsidR="00383B86">
        <w:t xml:space="preserve">. (zie hoofdstuk </w:t>
      </w:r>
      <w:r w:rsidR="00383B86">
        <w:fldChar w:fldCharType="begin"/>
      </w:r>
      <w:r w:rsidR="00383B86">
        <w:instrText xml:space="preserve"> REF _Ref415492209 \n \h </w:instrText>
      </w:r>
      <w:r w:rsidR="00383B86">
        <w:fldChar w:fldCharType="separate"/>
      </w:r>
      <w:r w:rsidR="00772168">
        <w:t>14</w:t>
      </w:r>
      <w:r w:rsidR="00383B86">
        <w:fldChar w:fldCharType="end"/>
      </w:r>
      <w:r w:rsidR="001C2A33">
        <w:t xml:space="preserve">). </w:t>
      </w:r>
      <w:r w:rsidR="00383B86">
        <w:t xml:space="preserve">Vanuit daar kan de </w:t>
      </w:r>
      <w:r w:rsidR="001C2A33">
        <w:t>taak</w:t>
      </w:r>
      <w:r w:rsidR="00383B86">
        <w:t xml:space="preserve"> verder operationeel en financieel worden verwerkt. </w:t>
      </w:r>
    </w:p>
    <w:p w14:paraId="11A82AE3" w14:textId="77777777" w:rsidR="00724A00" w:rsidRDefault="00724A00" w:rsidP="00617AA5"/>
    <w:p w14:paraId="7B8206C0" w14:textId="77777777" w:rsidR="00C470C4" w:rsidRDefault="00A74797" w:rsidP="00C470C4">
      <w:pPr>
        <w:keepNext/>
      </w:pPr>
      <w:r>
        <w:rPr>
          <w:lang w:eastAsia="nl-NL"/>
        </w:rPr>
        <w:drawing>
          <wp:inline distT="0" distB="0" distL="0" distR="0" wp14:anchorId="3D1CD4CA" wp14:editId="356162B8">
            <wp:extent cx="3373120" cy="1414780"/>
            <wp:effectExtent l="0" t="0" r="0" b="0"/>
            <wp:docPr id="119"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73120" cy="1414780"/>
                    </a:xfrm>
                    <a:prstGeom prst="rect">
                      <a:avLst/>
                    </a:prstGeom>
                    <a:noFill/>
                    <a:ln>
                      <a:noFill/>
                    </a:ln>
                  </pic:spPr>
                </pic:pic>
              </a:graphicData>
            </a:graphic>
          </wp:inline>
        </w:drawing>
      </w:r>
    </w:p>
    <w:p w14:paraId="4649EE1C" w14:textId="4F81C94A" w:rsidR="00C470C4" w:rsidRDefault="00C470C4" w:rsidP="003B02B2">
      <w:pPr>
        <w:pStyle w:val="Caption"/>
      </w:pPr>
      <w:bookmarkStart w:id="535" w:name="_Ref415491968"/>
      <w:r>
        <w:t xml:space="preserve">Figuur </w:t>
      </w:r>
      <w:r w:rsidR="004C7FFA">
        <w:fldChar w:fldCharType="begin"/>
      </w:r>
      <w:r w:rsidR="004C7FFA">
        <w:instrText xml:space="preserve"> STYLEREF 1 \s </w:instrText>
      </w:r>
      <w:r w:rsidR="004C7FFA">
        <w:fldChar w:fldCharType="separate"/>
      </w:r>
      <w:r w:rsidR="00772168">
        <w:t>16</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bookmarkEnd w:id="535"/>
      <w:r>
        <w:t>: Alarmmelding geschiedenis</w:t>
      </w:r>
    </w:p>
    <w:p w14:paraId="1D40737A" w14:textId="77777777" w:rsidR="00383B86" w:rsidRDefault="00383B86" w:rsidP="00383B86">
      <w:r w:rsidRPr="00783156">
        <w:rPr>
          <w:b/>
        </w:rPr>
        <w:t>Niet gepland</w:t>
      </w:r>
      <w:r>
        <w:t xml:space="preserve">: </w:t>
      </w:r>
      <w:r w:rsidR="0004471E">
        <w:t xml:space="preserve">Een alarmmelding is niet gepland wanneer deze niet wordt geaccepteerd door de surveillant en rechtstreeks vanuit de smartphone als ‘geweigerd’ wordt aangemerkt. De alarmmelding zal dan automatisch worden doorgezet naar de volgende surveillant. </w:t>
      </w:r>
      <w:r w:rsidR="00724A00">
        <w:t xml:space="preserve">Wanneer u op de alarmmelding klikt ziet u bij de taakresultaten de reden van weigering. </w:t>
      </w:r>
    </w:p>
    <w:p w14:paraId="4C9AD7DA" w14:textId="77777777" w:rsidR="00724A00" w:rsidRDefault="00724A00" w:rsidP="006F6E29">
      <w:pPr>
        <w:pStyle w:val="Heading3"/>
      </w:pPr>
      <w:bookmarkStart w:id="536" w:name="_Toc460250679"/>
      <w:bookmarkStart w:id="537" w:name="_Toc41561842"/>
      <w:bookmarkStart w:id="538" w:name="_Toc64306989"/>
      <w:r>
        <w:t>Alarmrapport</w:t>
      </w:r>
      <w:bookmarkEnd w:id="536"/>
      <w:bookmarkEnd w:id="537"/>
      <w:bookmarkEnd w:id="538"/>
    </w:p>
    <w:p w14:paraId="6B579970" w14:textId="237B2B3D" w:rsidR="00585E4B" w:rsidRDefault="00724A00" w:rsidP="00724A00">
      <w:r>
        <w:t>Wanneer de surveillant de alarmmelding heeft afgerond</w:t>
      </w:r>
      <w:r w:rsidR="00D33FC6">
        <w:t>, kan er eventueel automatisch een e-mail worden verstuurd. Voor meer informatie over deze functionaliteit zie §</w:t>
      </w:r>
      <w:r w:rsidR="002D2458">
        <w:t xml:space="preserve"> </w:t>
      </w:r>
      <w:r w:rsidR="00D33FC6">
        <w:fldChar w:fldCharType="begin"/>
      </w:r>
      <w:r w:rsidR="00D33FC6">
        <w:instrText xml:space="preserve"> REF _Ref459636365 \r \h </w:instrText>
      </w:r>
      <w:r w:rsidR="00D33FC6">
        <w:fldChar w:fldCharType="separate"/>
      </w:r>
      <w:r w:rsidR="00772168">
        <w:t>22.7</w:t>
      </w:r>
      <w:r w:rsidR="00D33FC6">
        <w:fldChar w:fldCharType="end"/>
      </w:r>
      <w:r w:rsidR="00D33FC6">
        <w:t>.</w:t>
      </w:r>
      <w:r>
        <w:t xml:space="preserve"> Het toevoegen van een e-mailadres </w:t>
      </w:r>
      <w:r w:rsidR="00D33FC6">
        <w:t xml:space="preserve">voor (alarm)rapportage </w:t>
      </w:r>
      <w:r>
        <w:t>doet u in het menu Objecten</w:t>
      </w:r>
      <w:r w:rsidR="00614838">
        <w:t xml:space="preserve"> (zie § </w:t>
      </w:r>
      <w:r w:rsidR="00614838">
        <w:fldChar w:fldCharType="begin"/>
      </w:r>
      <w:r w:rsidR="00614838">
        <w:instrText xml:space="preserve"> REF _Ref415494268 \n \h </w:instrText>
      </w:r>
      <w:r w:rsidR="00614838">
        <w:fldChar w:fldCharType="separate"/>
      </w:r>
      <w:r w:rsidR="00772168">
        <w:t>9.5.7</w:t>
      </w:r>
      <w:r w:rsidR="00614838">
        <w:fldChar w:fldCharType="end"/>
      </w:r>
      <w:r w:rsidR="00614838">
        <w:t>).</w:t>
      </w:r>
    </w:p>
    <w:p w14:paraId="1AA65653" w14:textId="77777777" w:rsidR="00724A00" w:rsidRDefault="00585E4B" w:rsidP="00585E4B">
      <w:pPr>
        <w:pStyle w:val="Heading2"/>
      </w:pPr>
      <w:bookmarkStart w:id="539" w:name="_Ref462146300"/>
      <w:bookmarkStart w:id="540" w:name="_Toc41561843"/>
      <w:bookmarkStart w:id="541" w:name="_Toc64306990"/>
      <w:r>
        <w:t>A</w:t>
      </w:r>
      <w:r w:rsidR="004F1B99">
        <w:t>fgerond a</w:t>
      </w:r>
      <w:r>
        <w:t>larm achteraf toevoegen</w:t>
      </w:r>
      <w:bookmarkEnd w:id="539"/>
      <w:bookmarkEnd w:id="540"/>
      <w:bookmarkEnd w:id="541"/>
    </w:p>
    <w:p w14:paraId="7A4A72B5" w14:textId="77777777" w:rsidR="00585E4B" w:rsidRDefault="00E27D01" w:rsidP="00724A00">
      <w:r>
        <w:t>Om een af</w:t>
      </w:r>
      <w:r w:rsidR="004F1B99">
        <w:t xml:space="preserve">gerond alarm achteraf toe te voegen klikt u </w:t>
      </w:r>
      <w:r w:rsidR="00EE4193">
        <w:t xml:space="preserve">in het hoofdmenu </w:t>
      </w:r>
      <w:r w:rsidR="004F1B99">
        <w:t>op de kno</w:t>
      </w:r>
      <w:r w:rsidR="00520741">
        <w:t xml:space="preserve">p </w:t>
      </w:r>
      <w:r w:rsidR="00520741" w:rsidRPr="00AE0020">
        <w:rPr>
          <w:rStyle w:val="Bold"/>
        </w:rPr>
        <w:t>Controle</w:t>
      </w:r>
      <w:r w:rsidR="00520741">
        <w:t xml:space="preserve"> waarna u in het </w:t>
      </w:r>
      <w:r w:rsidR="00EE4193">
        <w:t>taakcontrole scherm</w:t>
      </w:r>
      <w:r w:rsidR="00520741">
        <w:t xml:space="preserve"> komt.</w:t>
      </w:r>
    </w:p>
    <w:p w14:paraId="151F91AD" w14:textId="77777777" w:rsidR="00520741" w:rsidRDefault="00520741" w:rsidP="00724A00"/>
    <w:p w14:paraId="38201D22" w14:textId="77777777" w:rsidR="00FC4E8C" w:rsidRDefault="00FC4E8C" w:rsidP="00724A00"/>
    <w:p w14:paraId="77246081" w14:textId="77777777" w:rsidR="00520741" w:rsidRDefault="00520741" w:rsidP="00724A00">
      <w:r>
        <w:rPr>
          <w:lang w:eastAsia="nl-NL"/>
        </w:rPr>
        <w:lastRenderedPageBreak/>
        <w:drawing>
          <wp:inline distT="0" distB="0" distL="0" distR="0" wp14:anchorId="521B20E2" wp14:editId="74150ABA">
            <wp:extent cx="2759075" cy="779145"/>
            <wp:effectExtent l="0" t="0" r="3175" b="190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9075" cy="779145"/>
                    </a:xfrm>
                    <a:prstGeom prst="rect">
                      <a:avLst/>
                    </a:prstGeom>
                    <a:noFill/>
                    <a:ln>
                      <a:noFill/>
                    </a:ln>
                  </pic:spPr>
                </pic:pic>
              </a:graphicData>
            </a:graphic>
          </wp:inline>
        </w:drawing>
      </w:r>
    </w:p>
    <w:p w14:paraId="499719B7" w14:textId="2C002EE9" w:rsidR="008F3983" w:rsidRDefault="008F3983" w:rsidP="003B02B2">
      <w:pPr>
        <w:pStyle w:val="Caption"/>
      </w:pPr>
      <w:r>
        <w:t xml:space="preserve">Figuur </w:t>
      </w:r>
      <w:r w:rsidR="004C7FFA">
        <w:fldChar w:fldCharType="begin"/>
      </w:r>
      <w:r w:rsidR="004C7FFA">
        <w:instrText xml:space="preserve"> STYLEREF 1 \s </w:instrText>
      </w:r>
      <w:r w:rsidR="004C7FFA">
        <w:fldChar w:fldCharType="separate"/>
      </w:r>
      <w:r w:rsidR="00772168">
        <w:t>16</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6</w:t>
      </w:r>
      <w:r w:rsidR="004C7FFA">
        <w:fldChar w:fldCharType="end"/>
      </w:r>
      <w:r>
        <w:t>: Afgesloten alarm toevoegen</w:t>
      </w:r>
    </w:p>
    <w:p w14:paraId="44C26E34" w14:textId="77777777" w:rsidR="00520741" w:rsidRDefault="00520741" w:rsidP="00724A00">
      <w:r>
        <w:t xml:space="preserve">In het </w:t>
      </w:r>
      <w:r w:rsidR="00BD2414">
        <w:t>taak</w:t>
      </w:r>
      <w:r>
        <w:t xml:space="preserve">controle scherm klikt u </w:t>
      </w:r>
      <w:r w:rsidR="00BD2414">
        <w:t xml:space="preserve">onder </w:t>
      </w:r>
      <w:r w:rsidRPr="00AE0020">
        <w:rPr>
          <w:rStyle w:val="Bold"/>
        </w:rPr>
        <w:t>Afgesloten alarm</w:t>
      </w:r>
      <w:r>
        <w:t xml:space="preserve"> </w:t>
      </w:r>
      <w:r w:rsidR="00BD2414">
        <w:t>op de knop</w:t>
      </w:r>
      <w:r>
        <w:t xml:space="preserve"> </w:t>
      </w:r>
      <w:r w:rsidRPr="00AE0020">
        <w:rPr>
          <w:rStyle w:val="Bold"/>
        </w:rPr>
        <w:t>Toevoegen</w:t>
      </w:r>
      <w:r>
        <w:t>. Hierdoor wordt een nieuw venster geopend waarin u de details van het afgesloten alarm kunt opgeven.</w:t>
      </w:r>
      <w:r w:rsidR="00E27D01">
        <w:t xml:space="preserve"> De knop om </w:t>
      </w:r>
      <w:r w:rsidR="00EE4193">
        <w:t>e</w:t>
      </w:r>
      <w:r w:rsidR="00E27D01">
        <w:t>en afgesloten alarm toe te voegen is al</w:t>
      </w:r>
      <w:r w:rsidR="00EE4193">
        <w:t>l</w:t>
      </w:r>
      <w:r w:rsidR="001F736D">
        <w:t>e</w:t>
      </w:r>
      <w:r w:rsidR="00E27D01">
        <w:t>en beschikbaar indien u beschikt over de onderaannemers licentie en het recht om afgeronde alarmmeldingen aan te maken.</w:t>
      </w:r>
    </w:p>
    <w:p w14:paraId="720A89DE" w14:textId="154A1AF1" w:rsidR="00520741" w:rsidRDefault="00237E53" w:rsidP="00724A00">
      <w:r>
        <w:drawing>
          <wp:inline distT="0" distB="0" distL="0" distR="0" wp14:anchorId="56F83B75" wp14:editId="0AA05D99">
            <wp:extent cx="6049010" cy="230759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49010" cy="2307590"/>
                    </a:xfrm>
                    <a:prstGeom prst="rect">
                      <a:avLst/>
                    </a:prstGeom>
                  </pic:spPr>
                </pic:pic>
              </a:graphicData>
            </a:graphic>
          </wp:inline>
        </w:drawing>
      </w:r>
    </w:p>
    <w:p w14:paraId="195806B5" w14:textId="6516D308" w:rsidR="00520741" w:rsidRDefault="006934A8" w:rsidP="003B02B2">
      <w:pPr>
        <w:pStyle w:val="Caption"/>
      </w:pPr>
      <w:r>
        <w:t xml:space="preserve">Figuur </w:t>
      </w:r>
      <w:r w:rsidR="004C7FFA">
        <w:fldChar w:fldCharType="begin"/>
      </w:r>
      <w:r w:rsidR="004C7FFA">
        <w:instrText xml:space="preserve"> STYLEREF 1 \s </w:instrText>
      </w:r>
      <w:r w:rsidR="004C7FFA">
        <w:fldChar w:fldCharType="separate"/>
      </w:r>
      <w:r w:rsidR="00772168">
        <w:t>16</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7</w:t>
      </w:r>
      <w:r w:rsidR="004C7FFA">
        <w:fldChar w:fldCharType="end"/>
      </w:r>
      <w:r>
        <w:t>: Afgesloten alarm toevoegen</w:t>
      </w:r>
    </w:p>
    <w:p w14:paraId="6106075F" w14:textId="103AE548" w:rsidR="00520741" w:rsidRDefault="006934A8" w:rsidP="00724A00">
      <w:r>
        <w:t>Stappen om een afgesloten alarm aan te maken:</w:t>
      </w:r>
    </w:p>
    <w:p w14:paraId="031473D4" w14:textId="22DEBB53" w:rsidR="00237E53" w:rsidRDefault="00237E53" w:rsidP="00BA50B7">
      <w:pPr>
        <w:pStyle w:val="ListParagraph"/>
        <w:numPr>
          <w:ilvl w:val="0"/>
          <w:numId w:val="20"/>
        </w:numPr>
      </w:pPr>
      <w:r>
        <w:t xml:space="preserve">Kies bij </w:t>
      </w:r>
      <w:r>
        <w:rPr>
          <w:b/>
        </w:rPr>
        <w:t>Tijdstip melding</w:t>
      </w:r>
      <w:r>
        <w:t xml:space="preserve"> het tijdstip van de alarmmelding.</w:t>
      </w:r>
    </w:p>
    <w:p w14:paraId="3F55BB80" w14:textId="66D75954" w:rsidR="006934A8" w:rsidRDefault="008F3983" w:rsidP="00BA50B7">
      <w:pPr>
        <w:pStyle w:val="ListParagraph"/>
        <w:numPr>
          <w:ilvl w:val="0"/>
          <w:numId w:val="20"/>
        </w:numPr>
      </w:pPr>
      <w:r>
        <w:t xml:space="preserve">Selecteer </w:t>
      </w:r>
      <w:r w:rsidR="00BD2414">
        <w:t>het</w:t>
      </w:r>
      <w:r w:rsidR="006934A8">
        <w:t xml:space="preserve"> </w:t>
      </w:r>
      <w:r w:rsidR="006934A8" w:rsidRPr="006934A8">
        <w:rPr>
          <w:rStyle w:val="Bold"/>
        </w:rPr>
        <w:t>Alarmtype</w:t>
      </w:r>
      <w:r w:rsidR="006934A8">
        <w:t xml:space="preserve"> </w:t>
      </w:r>
      <w:r w:rsidR="00BD2414">
        <w:t>uit de lijst met mogelijkheden</w:t>
      </w:r>
      <w:r w:rsidR="006934A8">
        <w:t>.</w:t>
      </w:r>
    </w:p>
    <w:p w14:paraId="5706FE3B" w14:textId="0383358B" w:rsidR="006934A8" w:rsidRDefault="006934A8" w:rsidP="00BA50B7">
      <w:pPr>
        <w:pStyle w:val="ListParagraph"/>
        <w:numPr>
          <w:ilvl w:val="0"/>
          <w:numId w:val="20"/>
        </w:numPr>
      </w:pPr>
      <w:r>
        <w:t xml:space="preserve">Selecteer een object door (een deel van) de </w:t>
      </w:r>
      <w:r w:rsidRPr="006934A8">
        <w:rPr>
          <w:b/>
        </w:rPr>
        <w:t>Objectcode</w:t>
      </w:r>
      <w:r>
        <w:t xml:space="preserve"> </w:t>
      </w:r>
      <w:r w:rsidR="00237E53">
        <w:t xml:space="preserve">of </w:t>
      </w:r>
      <w:r w:rsidR="00237E53">
        <w:rPr>
          <w:b/>
          <w:bCs/>
        </w:rPr>
        <w:t xml:space="preserve">Objectnaam </w:t>
      </w:r>
      <w:r>
        <w:t>in te typen. De lijst wordt dan gefilterd. K</w:t>
      </w:r>
      <w:r w:rsidR="00237E53">
        <w:t>lik</w:t>
      </w:r>
      <w:r>
        <w:t xml:space="preserve"> vervolgens </w:t>
      </w:r>
      <w:r w:rsidR="00237E53">
        <w:t xml:space="preserve">op </w:t>
      </w:r>
      <w:r>
        <w:t xml:space="preserve">het juiste object. Of gebruik de knop </w:t>
      </w:r>
      <w:r w:rsidRPr="006934A8">
        <w:rPr>
          <w:b/>
        </w:rPr>
        <w:t>Zoek</w:t>
      </w:r>
      <w:r>
        <w:t xml:space="preserve"> </w:t>
      </w:r>
      <w:r w:rsidR="00BD2414">
        <w:t>zodat u kunt zoeken naar het object</w:t>
      </w:r>
      <w:r>
        <w:t>.</w:t>
      </w:r>
    </w:p>
    <w:p w14:paraId="42540A61" w14:textId="6E8AC9B3" w:rsidR="006934A8" w:rsidRDefault="006934A8" w:rsidP="00BA50B7">
      <w:pPr>
        <w:pStyle w:val="ListParagraph"/>
        <w:numPr>
          <w:ilvl w:val="0"/>
          <w:numId w:val="20"/>
        </w:numPr>
      </w:pPr>
      <w:r>
        <w:t xml:space="preserve">Kies </w:t>
      </w:r>
      <w:r w:rsidR="008F3983">
        <w:t>uit de lijst</w:t>
      </w:r>
      <w:r>
        <w:t xml:space="preserve"> een </w:t>
      </w:r>
      <w:r w:rsidRPr="006934A8">
        <w:rPr>
          <w:b/>
        </w:rPr>
        <w:t>Activiteit</w:t>
      </w:r>
      <w:r>
        <w:t>. (Het type activiteit waa</w:t>
      </w:r>
      <w:r w:rsidR="00EE4193">
        <w:t>ruit gekozen kan worden is</w:t>
      </w:r>
      <w:r>
        <w:t xml:space="preserve"> afhankelijk van het contract</w:t>
      </w:r>
      <w:r w:rsidR="008F3983">
        <w:t>regel</w:t>
      </w:r>
      <w:r>
        <w:t xml:space="preserve"> dat gekoppeld is aan het object.)</w:t>
      </w:r>
    </w:p>
    <w:p w14:paraId="5D68BE3A" w14:textId="3E60D46B" w:rsidR="00237E53" w:rsidRDefault="00237E53" w:rsidP="00BA50B7">
      <w:pPr>
        <w:pStyle w:val="ListParagraph"/>
        <w:numPr>
          <w:ilvl w:val="0"/>
          <w:numId w:val="20"/>
        </w:numPr>
      </w:pPr>
      <w:r>
        <w:t xml:space="preserve">Voer eventuele </w:t>
      </w:r>
      <w:r w:rsidRPr="00237E53">
        <w:rPr>
          <w:b/>
          <w:bCs/>
        </w:rPr>
        <w:t>Zone-informatie</w:t>
      </w:r>
      <w:r>
        <w:t xml:space="preserve"> in.</w:t>
      </w:r>
    </w:p>
    <w:p w14:paraId="1AADDAF5" w14:textId="5EFF19D5" w:rsidR="006934A8" w:rsidRDefault="006934A8" w:rsidP="00BA50B7">
      <w:pPr>
        <w:pStyle w:val="ListParagraph"/>
        <w:numPr>
          <w:ilvl w:val="0"/>
          <w:numId w:val="20"/>
        </w:numPr>
      </w:pPr>
      <w:r>
        <w:t xml:space="preserve">Geef, indien </w:t>
      </w:r>
      <w:r w:rsidR="00EE4193">
        <w:t>gewenst</w:t>
      </w:r>
      <w:r w:rsidR="00796CD7">
        <w:t>,</w:t>
      </w:r>
      <w:r>
        <w:t xml:space="preserve"> een </w:t>
      </w:r>
      <w:r w:rsidR="00237E53" w:rsidRPr="00237E53">
        <w:rPr>
          <w:b/>
          <w:bCs/>
        </w:rPr>
        <w:t>O</w:t>
      </w:r>
      <w:r w:rsidRPr="00237E53">
        <w:rPr>
          <w:b/>
          <w:bCs/>
        </w:rPr>
        <w:t>mschrijving</w:t>
      </w:r>
      <w:r>
        <w:t xml:space="preserve"> van de alarmmelding.</w:t>
      </w:r>
    </w:p>
    <w:p w14:paraId="1AB5A3AD" w14:textId="2D145D29" w:rsidR="006934A8" w:rsidRDefault="006934A8" w:rsidP="00BA50B7">
      <w:pPr>
        <w:pStyle w:val="ListParagraph"/>
        <w:numPr>
          <w:ilvl w:val="0"/>
          <w:numId w:val="20"/>
        </w:numPr>
      </w:pPr>
      <w:r>
        <w:t xml:space="preserve">Kies de </w:t>
      </w:r>
      <w:r w:rsidRPr="006934A8">
        <w:rPr>
          <w:b/>
        </w:rPr>
        <w:t>Onderaannemer</w:t>
      </w:r>
      <w:r>
        <w:t xml:space="preserve"> die het alarm heeft opgevolg</w:t>
      </w:r>
      <w:r w:rsidR="00EE4193">
        <w:t>d</w:t>
      </w:r>
      <w:r>
        <w:t>.</w:t>
      </w:r>
      <w:r w:rsidR="008F3983">
        <w:t xml:space="preserve"> De lijst met onderaannemers kunt u beheren in § </w:t>
      </w:r>
      <w:r w:rsidR="008F3983">
        <w:fldChar w:fldCharType="begin"/>
      </w:r>
      <w:r w:rsidR="008F3983">
        <w:instrText xml:space="preserve"> REF _Ref462645781 \r \h </w:instrText>
      </w:r>
      <w:r w:rsidR="008F3983">
        <w:fldChar w:fldCharType="separate"/>
      </w:r>
      <w:r w:rsidR="00772168">
        <w:t>22.6.6</w:t>
      </w:r>
      <w:r w:rsidR="008F3983">
        <w:fldChar w:fldCharType="end"/>
      </w:r>
      <w:r w:rsidR="008F3983">
        <w:t>.</w:t>
      </w:r>
    </w:p>
    <w:p w14:paraId="4554DFF1" w14:textId="115E2082" w:rsidR="006934A8" w:rsidRDefault="008F3983" w:rsidP="00BA50B7">
      <w:pPr>
        <w:pStyle w:val="ListParagraph"/>
        <w:numPr>
          <w:ilvl w:val="0"/>
          <w:numId w:val="20"/>
        </w:numPr>
      </w:pPr>
      <w:r>
        <w:t xml:space="preserve">Selecteer </w:t>
      </w:r>
      <w:r w:rsidR="006934A8">
        <w:t xml:space="preserve">het </w:t>
      </w:r>
      <w:r w:rsidR="006934A8" w:rsidRPr="006934A8">
        <w:rPr>
          <w:b/>
        </w:rPr>
        <w:t>Resultaat</w:t>
      </w:r>
      <w:r w:rsidR="006934A8">
        <w:t xml:space="preserve"> van de alarmopvolging </w:t>
      </w:r>
      <w:r>
        <w:t>uit de lijst met mogelijkheden</w:t>
      </w:r>
      <w:r w:rsidR="006934A8">
        <w:t>.</w:t>
      </w:r>
      <w:r>
        <w:t xml:space="preserve"> Dit is een opsomming van de taakresultaten die u kunt beheren in § </w:t>
      </w:r>
      <w:r>
        <w:fldChar w:fldCharType="begin"/>
      </w:r>
      <w:r>
        <w:instrText xml:space="preserve"> REF _Ref462645862 \r \h </w:instrText>
      </w:r>
      <w:r>
        <w:fldChar w:fldCharType="separate"/>
      </w:r>
      <w:r w:rsidR="00772168">
        <w:t>22.4.1</w:t>
      </w:r>
      <w:r>
        <w:fldChar w:fldCharType="end"/>
      </w:r>
      <w:r>
        <w:t>.</w:t>
      </w:r>
    </w:p>
    <w:p w14:paraId="641FEDF3" w14:textId="77777777" w:rsidR="006934A8" w:rsidRDefault="006934A8" w:rsidP="00BA50B7">
      <w:pPr>
        <w:pStyle w:val="ListParagraph"/>
        <w:numPr>
          <w:ilvl w:val="0"/>
          <w:numId w:val="20"/>
        </w:numPr>
      </w:pPr>
      <w:r>
        <w:t xml:space="preserve">Kies </w:t>
      </w:r>
      <w:r w:rsidR="00796CD7">
        <w:t xml:space="preserve">de tijd waarop de onderaannemer </w:t>
      </w:r>
      <w:r w:rsidR="00796CD7" w:rsidRPr="00796CD7">
        <w:rPr>
          <w:b/>
        </w:rPr>
        <w:t>Op lo</w:t>
      </w:r>
      <w:r w:rsidR="00EE4193">
        <w:rPr>
          <w:b/>
        </w:rPr>
        <w:t>c</w:t>
      </w:r>
      <w:r w:rsidR="00796CD7" w:rsidRPr="00796CD7">
        <w:rPr>
          <w:b/>
        </w:rPr>
        <w:t>atie</w:t>
      </w:r>
      <w:r w:rsidR="00796CD7">
        <w:t xml:space="preserve"> was.</w:t>
      </w:r>
    </w:p>
    <w:p w14:paraId="37F87578" w14:textId="77777777" w:rsidR="00796CD7" w:rsidRDefault="00796CD7" w:rsidP="00BA50B7">
      <w:pPr>
        <w:pStyle w:val="ListParagraph"/>
        <w:numPr>
          <w:ilvl w:val="0"/>
          <w:numId w:val="20"/>
        </w:numPr>
      </w:pPr>
      <w:r>
        <w:t xml:space="preserve">Kies de tijd waarop de onderaannemer </w:t>
      </w:r>
      <w:r w:rsidRPr="00796CD7">
        <w:rPr>
          <w:b/>
        </w:rPr>
        <w:t>Gereed</w:t>
      </w:r>
      <w:r>
        <w:t xml:space="preserve"> was met de melding.</w:t>
      </w:r>
    </w:p>
    <w:p w14:paraId="51BF4F8A" w14:textId="567D5953" w:rsidR="00796CD7" w:rsidRDefault="000E283E" w:rsidP="00BA50B7">
      <w:pPr>
        <w:pStyle w:val="ListParagraph"/>
        <w:numPr>
          <w:ilvl w:val="0"/>
          <w:numId w:val="20"/>
        </w:numPr>
      </w:pPr>
      <w:r>
        <w:t>Voer eventuele</w:t>
      </w:r>
      <w:r w:rsidR="00796CD7">
        <w:t xml:space="preserve"> </w:t>
      </w:r>
      <w:r>
        <w:rPr>
          <w:b/>
        </w:rPr>
        <w:t>Bevindingen</w:t>
      </w:r>
      <w:r w:rsidR="00796CD7">
        <w:t xml:space="preserve"> van de onderaannemer</w:t>
      </w:r>
      <w:r w:rsidR="00EE4193">
        <w:t>/surveillant</w:t>
      </w:r>
      <w:r w:rsidR="00796CD7">
        <w:t xml:space="preserve"> in.</w:t>
      </w:r>
    </w:p>
    <w:p w14:paraId="335B3DE5" w14:textId="77777777" w:rsidR="006934A8" w:rsidRDefault="006934A8" w:rsidP="00724A00"/>
    <w:p w14:paraId="4E624F16" w14:textId="77777777" w:rsidR="00796CD7" w:rsidRPr="00724A00" w:rsidRDefault="00796CD7" w:rsidP="00724A00">
      <w:r>
        <w:lastRenderedPageBreak/>
        <w:t xml:space="preserve">Zodra u op opslaan </w:t>
      </w:r>
      <w:r w:rsidRPr="00796CD7">
        <w:rPr>
          <w:b/>
        </w:rPr>
        <w:t>klikt</w:t>
      </w:r>
      <w:r>
        <w:t xml:space="preserve">, wordt de alarmmelding opgeslagen. </w:t>
      </w:r>
      <w:r w:rsidR="00EE4193">
        <w:t>U komt daarna terug in het taakcontrole scherm</w:t>
      </w:r>
      <w:r>
        <w:t>.</w:t>
      </w:r>
    </w:p>
    <w:p w14:paraId="2C80D11D" w14:textId="77777777" w:rsidR="005C4E69" w:rsidRDefault="00EE4872" w:rsidP="00912821">
      <w:pPr>
        <w:pStyle w:val="Heading1"/>
      </w:pPr>
      <w:bookmarkStart w:id="542" w:name="_Toc460250680"/>
      <w:bookmarkStart w:id="543" w:name="_Ref32229845"/>
      <w:bookmarkStart w:id="544" w:name="_Toc41561844"/>
      <w:bookmarkStart w:id="545" w:name="_Toc64306991"/>
      <w:r>
        <w:lastRenderedPageBreak/>
        <w:t>Geog</w:t>
      </w:r>
      <w:r w:rsidR="00D66002">
        <w:t xml:space="preserve">rafische </w:t>
      </w:r>
      <w:r w:rsidR="0090588E">
        <w:t>k</w:t>
      </w:r>
      <w:r w:rsidR="005C4E69">
        <w:t>aart</w:t>
      </w:r>
      <w:bookmarkEnd w:id="542"/>
      <w:bookmarkEnd w:id="543"/>
      <w:bookmarkEnd w:id="544"/>
      <w:bookmarkEnd w:id="545"/>
    </w:p>
    <w:p w14:paraId="64E3225F" w14:textId="77777777" w:rsidR="006364B6" w:rsidRDefault="006364B6" w:rsidP="006364B6">
      <w:pPr>
        <w:rPr>
          <w:i/>
        </w:rPr>
      </w:pPr>
      <w:r w:rsidRPr="006364B6">
        <w:rPr>
          <w:i/>
        </w:rPr>
        <w:t xml:space="preserve">*Afhankelijk van uw abonnementsvorm kan bepaalde functionaliteit wel of niet beschikbaar zijn. </w:t>
      </w:r>
    </w:p>
    <w:p w14:paraId="78AA725F" w14:textId="77777777" w:rsidR="006364B6" w:rsidRPr="006364B6" w:rsidRDefault="006364B6" w:rsidP="006364B6">
      <w:pPr>
        <w:rPr>
          <w:i/>
        </w:rPr>
      </w:pPr>
    </w:p>
    <w:p w14:paraId="3DF29AE0" w14:textId="1C302CFC" w:rsidR="00DB79F6" w:rsidRDefault="008C4263" w:rsidP="00DB79F6">
      <w:pPr>
        <w:keepNext/>
      </w:pPr>
      <w:r>
        <w:rPr>
          <w:lang w:eastAsia="nl-NL"/>
        </w:rPr>
        <w:drawing>
          <wp:inline distT="0" distB="0" distL="0" distR="0" wp14:anchorId="7F3A702C" wp14:editId="7B368884">
            <wp:extent cx="6049010" cy="3185160"/>
            <wp:effectExtent l="0" t="0" r="8890" b="0"/>
            <wp:docPr id="299" name="Afbeelding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map.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049010" cy="3185160"/>
                    </a:xfrm>
                    <a:prstGeom prst="rect">
                      <a:avLst/>
                    </a:prstGeom>
                  </pic:spPr>
                </pic:pic>
              </a:graphicData>
            </a:graphic>
          </wp:inline>
        </w:drawing>
      </w:r>
    </w:p>
    <w:p w14:paraId="1F2C60AA" w14:textId="21079EDD" w:rsidR="00DB79F6" w:rsidRDefault="00DB79F6" w:rsidP="003B02B2">
      <w:pPr>
        <w:pStyle w:val="Caption"/>
      </w:pPr>
      <w:r>
        <w:t xml:space="preserve">Figuur </w:t>
      </w:r>
      <w:r w:rsidR="004C7FFA">
        <w:fldChar w:fldCharType="begin"/>
      </w:r>
      <w:r w:rsidR="004C7FFA">
        <w:instrText xml:space="preserve"> STYLEREF 1 \s </w:instrText>
      </w:r>
      <w:r w:rsidR="004C7FFA">
        <w:fldChar w:fldCharType="separate"/>
      </w:r>
      <w:r w:rsidR="00772168">
        <w:t>17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Landkaart</w:t>
      </w:r>
    </w:p>
    <w:p w14:paraId="048512B5" w14:textId="0A34941A" w:rsidR="005468F1" w:rsidRDefault="005468F1" w:rsidP="003F1F0B">
      <w:pPr>
        <w:pStyle w:val="Heading2"/>
      </w:pPr>
      <w:bookmarkStart w:id="546" w:name="_Toc460250681"/>
      <w:bookmarkStart w:id="547" w:name="_Toc41561845"/>
      <w:bookmarkStart w:id="548" w:name="_Toc64306992"/>
      <w:r>
        <w:t>Actueel</w:t>
      </w:r>
      <w:bookmarkEnd w:id="546"/>
      <w:bookmarkEnd w:id="547"/>
      <w:bookmarkEnd w:id="548"/>
    </w:p>
    <w:p w14:paraId="14D26CDD" w14:textId="77777777" w:rsidR="00762DDB" w:rsidRDefault="0090588E" w:rsidP="00762DDB">
      <w:r>
        <w:t xml:space="preserve">In het menu kaart kunnen ‘Points of </w:t>
      </w:r>
      <w:r w:rsidR="0046015D">
        <w:t xml:space="preserve">interest’ (POIs) worden getoond van objecten, surveillanten en alarmmeldingen met bekende GPS-coördinaten. </w:t>
      </w:r>
      <w:r w:rsidR="00B70986">
        <w:t xml:space="preserve">Dit kan heel handig zijn indien zich een calamiteit voordoet of er komt een alarmmelding binnen en u wilt zien om welk object het gaat </w:t>
      </w:r>
      <w:r w:rsidR="006234E6">
        <w:t>of waar de surveillanten zich bevinden</w:t>
      </w:r>
      <w:r w:rsidR="00B70986">
        <w:t xml:space="preserve">. </w:t>
      </w:r>
      <w:r w:rsidR="0046015D">
        <w:t>De landkaart toont POIs voor:</w:t>
      </w:r>
    </w:p>
    <w:p w14:paraId="1AE96F01" w14:textId="3DC6F5D9" w:rsidR="0046015D" w:rsidRPr="00762DDB" w:rsidRDefault="00550760" w:rsidP="00762DDB">
      <w:r w:rsidRPr="00762DDB">
        <w:rPr>
          <w:bCs/>
          <w:lang w:eastAsia="nl-NL"/>
        </w:rPr>
        <mc:AlternateContent>
          <mc:Choice Requires="wps">
            <w:drawing>
              <wp:anchor distT="0" distB="0" distL="114300" distR="114300" simplePos="0" relativeHeight="251669504" behindDoc="0" locked="0" layoutInCell="1" allowOverlap="1" wp14:anchorId="46535E7A" wp14:editId="23DA8660">
                <wp:simplePos x="0" y="0"/>
                <wp:positionH relativeFrom="column">
                  <wp:posOffset>4474845</wp:posOffset>
                </wp:positionH>
                <wp:positionV relativeFrom="paragraph">
                  <wp:posOffset>1656080</wp:posOffset>
                </wp:positionV>
                <wp:extent cx="1390015"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1390015" cy="635"/>
                        </a:xfrm>
                        <a:prstGeom prst="rect">
                          <a:avLst/>
                        </a:prstGeom>
                        <a:solidFill>
                          <a:prstClr val="white"/>
                        </a:solidFill>
                        <a:ln>
                          <a:noFill/>
                        </a:ln>
                        <a:effectLst/>
                      </wps:spPr>
                      <wps:txbx>
                        <w:txbxContent>
                          <w:p w14:paraId="6E6B220C" w14:textId="0ECDBCD1" w:rsidR="00AE41E8" w:rsidRPr="00725579" w:rsidRDefault="00AE41E8" w:rsidP="003B02B2">
                            <w:pPr>
                              <w:pStyle w:val="Caption"/>
                              <w:rPr>
                                <w:color w:val="000000"/>
                                <w:sz w:val="18"/>
                                <w:szCs w:val="24"/>
                              </w:rPr>
                            </w:pPr>
                            <w:r>
                              <w:t xml:space="preserve">Figuur </w:t>
                            </w:r>
                            <w:r>
                              <w:fldChar w:fldCharType="begin"/>
                            </w:r>
                            <w:r>
                              <w:instrText xml:space="preserve"> STYLEREF 1 \s </w:instrText>
                            </w:r>
                            <w:r>
                              <w:fldChar w:fldCharType="separate"/>
                            </w:r>
                            <w:r w:rsidR="00772168">
                              <w:t>17</w:t>
                            </w:r>
                            <w:r>
                              <w:fldChar w:fldCharType="end"/>
                            </w:r>
                            <w:r>
                              <w:noBreakHyphen/>
                            </w:r>
                            <w:r>
                              <w:fldChar w:fldCharType="begin"/>
                            </w:r>
                            <w:r>
                              <w:instrText xml:space="preserve"> SEQ Figuur \* ARABIC \s 1 </w:instrText>
                            </w:r>
                            <w:r>
                              <w:fldChar w:fldCharType="separate"/>
                            </w:r>
                            <w:r w:rsidR="00772168">
                              <w:t>2</w:t>
                            </w:r>
                            <w:r>
                              <w:fldChar w:fldCharType="end"/>
                            </w:r>
                            <w:r>
                              <w:t>: Alarmen, Objecten en Surveillanten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535E7A" id="_x0000_t202" coordsize="21600,21600" o:spt="202" path="m,l,21600r21600,l21600,xe">
                <v:stroke joinstyle="miter"/>
                <v:path gradientshapeok="t" o:connecttype="rect"/>
              </v:shapetype>
              <v:shape id="Tekstvak 81" o:spid="_x0000_s1027" type="#_x0000_t202" style="position:absolute;margin-left:352.35pt;margin-top:130.4pt;width:109.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" stroked="f">
                <v:textbox style="mso-fit-shape-to-text:t" inset="0,0,0,0">
                  <w:txbxContent>
                    <w:p w14:paraId="6E6B220C" w14:textId="0ECDBCD1" w:rsidR="00AE41E8" w:rsidRPr="00725579" w:rsidRDefault="00AE41E8" w:rsidP="003B02B2">
                      <w:pPr>
                        <w:pStyle w:val="Caption"/>
                        <w:rPr>
                          <w:color w:val="000000"/>
                          <w:sz w:val="18"/>
                          <w:szCs w:val="24"/>
                        </w:rPr>
                      </w:pPr>
                      <w:r>
                        <w:t xml:space="preserve">Figuur </w:t>
                      </w:r>
                      <w:r>
                        <w:fldChar w:fldCharType="begin"/>
                      </w:r>
                      <w:r>
                        <w:instrText xml:space="preserve"> STYLEREF 1 \s </w:instrText>
                      </w:r>
                      <w:r>
                        <w:fldChar w:fldCharType="separate"/>
                      </w:r>
                      <w:r w:rsidR="00772168">
                        <w:t>17</w:t>
                      </w:r>
                      <w:r>
                        <w:fldChar w:fldCharType="end"/>
                      </w:r>
                      <w:r>
                        <w:noBreakHyphen/>
                      </w:r>
                      <w:r>
                        <w:fldChar w:fldCharType="begin"/>
                      </w:r>
                      <w:r>
                        <w:instrText xml:space="preserve"> SEQ Figuur \* ARABIC \s 1 </w:instrText>
                      </w:r>
                      <w:r>
                        <w:fldChar w:fldCharType="separate"/>
                      </w:r>
                      <w:r w:rsidR="00772168">
                        <w:t>2</w:t>
                      </w:r>
                      <w:r>
                        <w:fldChar w:fldCharType="end"/>
                      </w:r>
                      <w:r>
                        <w:t>: Alarmen, Objecten en Surveillanten</w:t>
                      </w:r>
                    </w:p>
                  </w:txbxContent>
                </v:textbox>
                <w10:wrap type="square"/>
              </v:shape>
            </w:pict>
          </mc:Fallback>
        </mc:AlternateContent>
      </w:r>
      <w:r w:rsidR="00A74797" w:rsidRPr="00762DDB">
        <w:rPr>
          <w:bCs/>
          <w:lang w:eastAsia="nl-NL"/>
        </w:rPr>
        <w:drawing>
          <wp:anchor distT="0" distB="0" distL="114300" distR="114300" simplePos="0" relativeHeight="251652096" behindDoc="0" locked="0" layoutInCell="1" allowOverlap="1" wp14:anchorId="07AB904B" wp14:editId="7677F8DC">
            <wp:simplePos x="0" y="0"/>
            <wp:positionH relativeFrom="margin">
              <wp:posOffset>4474845</wp:posOffset>
            </wp:positionH>
            <wp:positionV relativeFrom="paragraph">
              <wp:posOffset>194310</wp:posOffset>
            </wp:positionV>
            <wp:extent cx="1390015" cy="1404620"/>
            <wp:effectExtent l="0" t="0" r="635" b="5080"/>
            <wp:wrapSquare wrapText="bothSides"/>
            <wp:docPr id="169"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1390015" cy="140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6AC97A" w14:textId="456FFE9B" w:rsidR="00762DDB" w:rsidRPr="00762DDB" w:rsidRDefault="00762DDB" w:rsidP="00762DDB">
      <w:pPr>
        <w:pStyle w:val="Opsomming1"/>
      </w:pPr>
      <w:r w:rsidRPr="00847DBD">
        <w:rPr>
          <w:b/>
          <w:bCs/>
        </w:rPr>
        <w:t>Geclusterde punten</w:t>
      </w:r>
      <w:r>
        <w:t xml:space="preserve">: </w:t>
      </w:r>
      <w:r w:rsidRPr="00762DDB">
        <w:rPr>
          <w:noProof/>
          <w:lang w:eastAsia="nl-NL"/>
        </w:rPr>
        <w:drawing>
          <wp:inline distT="0" distB="0" distL="0" distR="0" wp14:anchorId="74874FCE" wp14:editId="060D8754">
            <wp:extent cx="180974" cy="170006"/>
            <wp:effectExtent l="0" t="0" r="0" b="1905"/>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oi.png"/>
                    <pic:cNvPicPr/>
                  </pic:nvPicPr>
                  <pic:blipFill>
                    <a:blip r:embed="rId184">
                      <a:extLst>
                        <a:ext uri="{28A0092B-C50C-407E-A947-70E740481C1C}">
                          <a14:useLocalDpi xmlns:a14="http://schemas.microsoft.com/office/drawing/2010/main" val="0"/>
                        </a:ext>
                      </a:extLst>
                    </a:blip>
                    <a:stretch>
                      <a:fillRect/>
                    </a:stretch>
                  </pic:blipFill>
                  <pic:spPr>
                    <a:xfrm>
                      <a:off x="0" y="0"/>
                      <a:ext cx="193414" cy="181692"/>
                    </a:xfrm>
                    <a:prstGeom prst="rect">
                      <a:avLst/>
                    </a:prstGeom>
                  </pic:spPr>
                </pic:pic>
              </a:graphicData>
            </a:graphic>
          </wp:inline>
        </w:drawing>
      </w:r>
      <w:r w:rsidRPr="00762DDB">
        <w:t xml:space="preserve"> Het icoontje geeft aan hoeveel punten zich nabij dit icoontje bevinden. Hoe meer de kaart uitgezoomd is hoe hoger dit aantal zal zijn. Hoe meer de kaart wordt ingezoomd door met de muis op het icoontje te klikken hoe meer punten er zichtbaar worden.</w:t>
      </w:r>
    </w:p>
    <w:p w14:paraId="08543C94" w14:textId="0929C418" w:rsidR="008417B4" w:rsidRPr="00847DBD" w:rsidRDefault="002C6A0C" w:rsidP="00847DBD">
      <w:pPr>
        <w:pStyle w:val="Opsomming1"/>
        <w:rPr>
          <w:rStyle w:val="Bold"/>
          <w:b w:val="0"/>
        </w:rPr>
      </w:pPr>
      <w:r w:rsidRPr="00847DBD">
        <w:rPr>
          <w:rStyle w:val="Bold"/>
          <w:bCs/>
        </w:rPr>
        <w:t>O</w:t>
      </w:r>
      <w:r w:rsidR="008417B4" w:rsidRPr="00847DBD">
        <w:rPr>
          <w:rStyle w:val="Bold"/>
          <w:bCs/>
        </w:rPr>
        <w:t>bjecten</w:t>
      </w:r>
      <w:r w:rsidR="008417B4" w:rsidRPr="00847DBD">
        <w:rPr>
          <w:rStyle w:val="Bold"/>
          <w:b w:val="0"/>
        </w:rPr>
        <w:t xml:space="preserve">: </w:t>
      </w:r>
      <w:r w:rsidR="00F93B04" w:rsidRPr="00847DBD">
        <w:drawing>
          <wp:inline distT="0" distB="0" distL="0" distR="0" wp14:anchorId="3B569D02" wp14:editId="39898812">
            <wp:extent cx="161924" cy="167148"/>
            <wp:effectExtent l="0" t="0" r="0" b="4445"/>
            <wp:docPr id="300" name="Afbeelding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object.png"/>
                    <pic:cNvPicPr/>
                  </pic:nvPicPr>
                  <pic:blipFill>
                    <a:blip r:embed="rId185">
                      <a:extLst>
                        <a:ext uri="{28A0092B-C50C-407E-A947-70E740481C1C}">
                          <a14:useLocalDpi xmlns:a14="http://schemas.microsoft.com/office/drawing/2010/main" val="0"/>
                        </a:ext>
                      </a:extLst>
                    </a:blip>
                    <a:stretch>
                      <a:fillRect/>
                    </a:stretch>
                  </pic:blipFill>
                  <pic:spPr>
                    <a:xfrm flipV="1">
                      <a:off x="0" y="0"/>
                      <a:ext cx="169571" cy="175042"/>
                    </a:xfrm>
                    <a:prstGeom prst="rect">
                      <a:avLst/>
                    </a:prstGeom>
                  </pic:spPr>
                </pic:pic>
              </a:graphicData>
            </a:graphic>
          </wp:inline>
        </w:drawing>
      </w:r>
      <w:r w:rsidR="008417B4" w:rsidRPr="00847DBD">
        <w:rPr>
          <w:rStyle w:val="Bold"/>
          <w:b w:val="0"/>
        </w:rPr>
        <w:t xml:space="preserve"> Dit icoontje geeft </w:t>
      </w:r>
      <w:r w:rsidRPr="00847DBD">
        <w:rPr>
          <w:rStyle w:val="Bold"/>
          <w:b w:val="0"/>
        </w:rPr>
        <w:t>een</w:t>
      </w:r>
      <w:r w:rsidR="008417B4" w:rsidRPr="00847DBD">
        <w:rPr>
          <w:rStyle w:val="Bold"/>
          <w:b w:val="0"/>
        </w:rPr>
        <w:t xml:space="preserve"> object aan. Door met de muis op het icoontje te klikken wordt</w:t>
      </w:r>
      <w:r w:rsidR="006234E6" w:rsidRPr="00847DBD">
        <w:rPr>
          <w:rStyle w:val="Bold"/>
          <w:b w:val="0"/>
        </w:rPr>
        <w:t xml:space="preserve"> de </w:t>
      </w:r>
      <w:r w:rsidR="00BA63FC" w:rsidRPr="00847DBD">
        <w:rPr>
          <w:rStyle w:val="Bold"/>
          <w:b w:val="0"/>
        </w:rPr>
        <w:t xml:space="preserve">naam, </w:t>
      </w:r>
      <w:r w:rsidR="006234E6" w:rsidRPr="00847DBD">
        <w:rPr>
          <w:rStyle w:val="Bold"/>
          <w:b w:val="0"/>
        </w:rPr>
        <w:t>object</w:t>
      </w:r>
      <w:r w:rsidR="001D03CD" w:rsidRPr="00847DBD">
        <w:rPr>
          <w:rStyle w:val="Bold"/>
          <w:b w:val="0"/>
        </w:rPr>
        <w:t>code en het adres</w:t>
      </w:r>
      <w:r w:rsidR="008417B4" w:rsidRPr="00847DBD">
        <w:rPr>
          <w:rStyle w:val="Bold"/>
          <w:b w:val="0"/>
        </w:rPr>
        <w:t xml:space="preserve"> van het object zichtbaar.</w:t>
      </w:r>
    </w:p>
    <w:p w14:paraId="22A4B902" w14:textId="77777777" w:rsidR="008417B4" w:rsidRPr="00762DDB" w:rsidRDefault="008417B4" w:rsidP="00762DDB">
      <w:pPr>
        <w:pStyle w:val="Opsomming1"/>
      </w:pPr>
      <w:r w:rsidRPr="00762DDB">
        <w:rPr>
          <w:rStyle w:val="Bold"/>
        </w:rPr>
        <w:t>Alarmmeldingen</w:t>
      </w:r>
      <w:r w:rsidRPr="00762DDB">
        <w:t xml:space="preserve">: </w:t>
      </w:r>
      <w:r w:rsidR="00A74797" w:rsidRPr="00762DDB">
        <w:rPr>
          <w:noProof/>
          <w:lang w:eastAsia="nl-NL"/>
        </w:rPr>
        <w:drawing>
          <wp:inline distT="0" distB="0" distL="0" distR="0" wp14:anchorId="68BC84CF" wp14:editId="233FD909">
            <wp:extent cx="163830" cy="189865"/>
            <wp:effectExtent l="0" t="0" r="7620" b="635"/>
            <wp:docPr id="123"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Pr="00762DDB">
        <w:t xml:space="preserve"> Dit icoontje geeft ieder afzonderlijke alarmmelding aan. </w:t>
      </w:r>
      <w:r w:rsidR="00B70986" w:rsidRPr="00762DDB">
        <w:t>Door met de muis op het icoontje te klikken wordt het adres, type alarmmelding en datum en tijdstip van melding zichtbaar.</w:t>
      </w:r>
    </w:p>
    <w:p w14:paraId="245A40E5" w14:textId="36DF8A5E" w:rsidR="00B70986" w:rsidRDefault="00B70986" w:rsidP="00847DBD">
      <w:pPr>
        <w:pStyle w:val="Opsomming1"/>
        <w:rPr>
          <w:rStyle w:val="Bold"/>
          <w:b w:val="0"/>
        </w:rPr>
      </w:pPr>
      <w:r w:rsidRPr="00847DBD">
        <w:rPr>
          <w:rStyle w:val="Bold"/>
          <w:bCs/>
        </w:rPr>
        <w:lastRenderedPageBreak/>
        <w:t>Surveillanten</w:t>
      </w:r>
      <w:r w:rsidRPr="00847DBD">
        <w:rPr>
          <w:rStyle w:val="Bold"/>
          <w:b w:val="0"/>
        </w:rPr>
        <w:t xml:space="preserve">: </w:t>
      </w:r>
      <w:r w:rsidR="00A74797" w:rsidRPr="00847DBD">
        <w:drawing>
          <wp:inline distT="0" distB="0" distL="0" distR="0" wp14:anchorId="6375EDF5" wp14:editId="3E36B8FB">
            <wp:extent cx="163830" cy="189865"/>
            <wp:effectExtent l="0" t="0" r="7620" b="635"/>
            <wp:docPr id="124"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Pr="00847DBD">
        <w:rPr>
          <w:rStyle w:val="Bold"/>
          <w:b w:val="0"/>
        </w:rPr>
        <w:t xml:space="preserve"> Dit icoontje geeft weer waar de surveillanten zich bevinden. Door met de muis op het icoontje te klikken wordt de naam van de surveillant zichtbaar</w:t>
      </w:r>
      <w:r w:rsidR="00BA63FC" w:rsidRPr="00847DBD">
        <w:rPr>
          <w:rStyle w:val="Bold"/>
          <w:b w:val="0"/>
        </w:rPr>
        <w:t xml:space="preserve">. Ook ziet u het tijdstip en de nauwkeurigheid van de </w:t>
      </w:r>
      <w:r w:rsidR="008C4263" w:rsidRPr="00847DBD">
        <w:rPr>
          <w:rStyle w:val="Bold"/>
          <w:b w:val="0"/>
        </w:rPr>
        <w:t>locatie</w:t>
      </w:r>
      <w:r w:rsidR="00BA63FC" w:rsidRPr="00847DBD">
        <w:rPr>
          <w:rStyle w:val="Bold"/>
          <w:b w:val="0"/>
        </w:rPr>
        <w:t>.</w:t>
      </w:r>
    </w:p>
    <w:p w14:paraId="35784963" w14:textId="77777777" w:rsidR="0046015D" w:rsidRDefault="005468F1" w:rsidP="005468F1">
      <w:pPr>
        <w:spacing w:before="120"/>
      </w:pPr>
      <w:r>
        <w:t>Heeft uw organisatie in meerder</w:t>
      </w:r>
      <w:r w:rsidR="00E70103">
        <w:t>e</w:t>
      </w:r>
      <w:r>
        <w:t xml:space="preserve"> regio’s beveiligingsobjecten d</w:t>
      </w:r>
      <w:r w:rsidR="006234E6">
        <w:t>an kunt u ook per regio zoeken.</w:t>
      </w:r>
    </w:p>
    <w:p w14:paraId="62A43DA5" w14:textId="77777777" w:rsidR="005468F1" w:rsidRDefault="005468F1" w:rsidP="003F1F0B">
      <w:pPr>
        <w:pStyle w:val="Heading2"/>
      </w:pPr>
      <w:bookmarkStart w:id="549" w:name="_Toc460250682"/>
      <w:bookmarkStart w:id="550" w:name="_Toc41561846"/>
      <w:bookmarkStart w:id="551" w:name="_Toc64306993"/>
      <w:r>
        <w:t>Historie</w:t>
      </w:r>
      <w:bookmarkEnd w:id="549"/>
      <w:bookmarkEnd w:id="550"/>
      <w:bookmarkEnd w:id="551"/>
    </w:p>
    <w:p w14:paraId="51DDC53F" w14:textId="77777777" w:rsidR="00DB79F6" w:rsidRPr="00DB79F6" w:rsidRDefault="00DB79F6" w:rsidP="00DB79F6"/>
    <w:p w14:paraId="43E4E7B7" w14:textId="77777777" w:rsidR="00DB79F6" w:rsidRDefault="00A74797" w:rsidP="00DB79F6">
      <w:pPr>
        <w:keepNext/>
      </w:pPr>
      <w:r>
        <w:rPr>
          <w:lang w:eastAsia="nl-NL"/>
        </w:rPr>
        <w:drawing>
          <wp:inline distT="0" distB="0" distL="0" distR="0" wp14:anchorId="54633B04" wp14:editId="08C41197">
            <wp:extent cx="5753735" cy="2594573"/>
            <wp:effectExtent l="0" t="0" r="0" b="0"/>
            <wp:docPr id="125"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6"/>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753735" cy="2594573"/>
                    </a:xfrm>
                    <a:prstGeom prst="rect">
                      <a:avLst/>
                    </a:prstGeom>
                    <a:noFill/>
                    <a:ln>
                      <a:noFill/>
                    </a:ln>
                  </pic:spPr>
                </pic:pic>
              </a:graphicData>
            </a:graphic>
          </wp:inline>
        </w:drawing>
      </w:r>
    </w:p>
    <w:p w14:paraId="3F9A2B8D" w14:textId="45DE7323" w:rsidR="00DB79F6" w:rsidRDefault="00DB79F6" w:rsidP="003B02B2">
      <w:pPr>
        <w:pStyle w:val="Caption"/>
      </w:pPr>
      <w:r>
        <w:t xml:space="preserve">Figuur </w:t>
      </w:r>
      <w:r w:rsidR="004C7FFA">
        <w:fldChar w:fldCharType="begin"/>
      </w:r>
      <w:r w:rsidR="004C7FFA">
        <w:instrText xml:space="preserve"> STYLEREF 1 \s </w:instrText>
      </w:r>
      <w:r w:rsidR="004C7FFA">
        <w:fldChar w:fldCharType="separate"/>
      </w:r>
      <w:r w:rsidR="00772168">
        <w:t>17</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r>
        <w:t>: Kaart historie</w:t>
      </w:r>
    </w:p>
    <w:p w14:paraId="1885926C" w14:textId="77777777" w:rsidR="006234E6" w:rsidRPr="000018D7" w:rsidRDefault="000018D7" w:rsidP="00D646EC">
      <w:r w:rsidRPr="000018D7">
        <w:t xml:space="preserve">Via het menu Historie kan bekeken worden welke route een surveillant in een opgegeven periode heeft gereden. Dit kan bijvoorbeeld gebruikt worden bij een collectieve taak om inzicht te geven over de </w:t>
      </w:r>
      <w:r>
        <w:t xml:space="preserve">gereden </w:t>
      </w:r>
      <w:r w:rsidRPr="000018D7">
        <w:t>surveillance route over een bedrijventerrein.</w:t>
      </w:r>
    </w:p>
    <w:p w14:paraId="574EF6AD" w14:textId="77777777" w:rsidR="00710D98" w:rsidRDefault="00710D98">
      <w:pPr>
        <w:spacing w:line="240" w:lineRule="auto"/>
        <w:rPr>
          <w:rFonts w:cs="Arial"/>
          <w:b/>
          <w:bCs/>
          <w:color w:val="015F2F"/>
          <w:sz w:val="44"/>
          <w:szCs w:val="32"/>
        </w:rPr>
      </w:pPr>
      <w:r>
        <w:br w:type="page"/>
      </w:r>
    </w:p>
    <w:p w14:paraId="0B5A2298" w14:textId="77777777" w:rsidR="00710D98" w:rsidRDefault="00710D98" w:rsidP="00912821">
      <w:pPr>
        <w:pStyle w:val="Heading1"/>
      </w:pPr>
      <w:bookmarkStart w:id="552" w:name="_Toc460250683"/>
      <w:bookmarkStart w:id="553" w:name="_Toc41561847"/>
      <w:bookmarkStart w:id="554" w:name="_Toc64306994"/>
      <w:r>
        <w:lastRenderedPageBreak/>
        <w:t>Inzicht</w:t>
      </w:r>
      <w:bookmarkEnd w:id="552"/>
      <w:bookmarkEnd w:id="553"/>
      <w:bookmarkEnd w:id="554"/>
    </w:p>
    <w:p w14:paraId="1BEDC93C" w14:textId="3B54C756" w:rsidR="00DC4651" w:rsidRDefault="00DC4651" w:rsidP="00710D98">
      <w:r>
        <w:t xml:space="preserve">Het menu inzicht kan gebruikt worden om informatie in </w:t>
      </w:r>
      <w:r w:rsidR="000018D7">
        <w:t>te winnen over werknemers. U kunt zoeken op naam en/</w:t>
      </w:r>
      <w:r>
        <w:t xml:space="preserve">of regio van een medewerker en vervolgens deze selecteren. </w:t>
      </w:r>
      <w:r w:rsidR="000018D7">
        <w:t xml:space="preserve">In </w:t>
      </w:r>
      <w:r w:rsidR="000018D7">
        <w:fldChar w:fldCharType="begin"/>
      </w:r>
      <w:r w:rsidR="000018D7">
        <w:instrText xml:space="preserve"> REF _Ref459636863 \h </w:instrText>
      </w:r>
      <w:r w:rsidR="000018D7">
        <w:fldChar w:fldCharType="separate"/>
      </w:r>
      <w:r w:rsidR="00772168">
        <w:t>Figuur 18</w:t>
      </w:r>
      <w:r w:rsidR="00772168">
        <w:noBreakHyphen/>
        <w:t>1</w:t>
      </w:r>
      <w:r w:rsidR="000018D7">
        <w:fldChar w:fldCharType="end"/>
      </w:r>
      <w:r w:rsidR="007C2553">
        <w:t>is een overzicht te zien van een medewerker, hierin vind</w:t>
      </w:r>
      <w:r w:rsidR="000018D7">
        <w:t>t</w:t>
      </w:r>
      <w:r w:rsidR="007C2553">
        <w:t xml:space="preserve"> u onder andere informatie</w:t>
      </w:r>
      <w:r>
        <w:t xml:space="preserve"> over:</w:t>
      </w:r>
    </w:p>
    <w:p w14:paraId="0C4DB620" w14:textId="77777777" w:rsidR="00DC4651" w:rsidRDefault="00DC4651" w:rsidP="00BA50B7">
      <w:pPr>
        <w:pStyle w:val="ListParagraph"/>
        <w:numPr>
          <w:ilvl w:val="0"/>
          <w:numId w:val="18"/>
        </w:numPr>
      </w:pPr>
      <w:r>
        <w:t>Zijn of haar gedraaide diensten</w:t>
      </w:r>
      <w:r w:rsidR="007C2553">
        <w:t xml:space="preserve"> + uitgevoerde taken en route</w:t>
      </w:r>
    </w:p>
    <w:p w14:paraId="1C50AD5D" w14:textId="77777777" w:rsidR="00DC4651" w:rsidRDefault="00DC4651" w:rsidP="00BA50B7">
      <w:pPr>
        <w:pStyle w:val="ListParagraph"/>
        <w:numPr>
          <w:ilvl w:val="0"/>
          <w:numId w:val="18"/>
        </w:numPr>
      </w:pPr>
      <w:r>
        <w:t>Peroonsgegevens</w:t>
      </w:r>
      <w:r w:rsidR="007C2553">
        <w:t xml:space="preserve"> en logboek</w:t>
      </w:r>
    </w:p>
    <w:p w14:paraId="5E17840D" w14:textId="77777777" w:rsidR="00DC4651" w:rsidRDefault="00DC4651" w:rsidP="00BA50B7">
      <w:pPr>
        <w:pStyle w:val="ListParagraph"/>
        <w:numPr>
          <w:ilvl w:val="0"/>
          <w:numId w:val="18"/>
        </w:numPr>
      </w:pPr>
      <w:r>
        <w:t xml:space="preserve">Geweigerde </w:t>
      </w:r>
      <w:r w:rsidR="007C2553">
        <w:t>taken en/of diensten en n</w:t>
      </w:r>
      <w:r>
        <w:t xml:space="preserve">oodoproepen </w:t>
      </w:r>
    </w:p>
    <w:p w14:paraId="4731DA90" w14:textId="77777777" w:rsidR="00710D98" w:rsidRDefault="00DC4651" w:rsidP="00BA50B7">
      <w:pPr>
        <w:pStyle w:val="ListParagraph"/>
        <w:numPr>
          <w:ilvl w:val="0"/>
          <w:numId w:val="18"/>
        </w:numPr>
      </w:pPr>
      <w:r>
        <w:t>Klachten</w:t>
      </w:r>
    </w:p>
    <w:p w14:paraId="5E9A991B" w14:textId="77777777" w:rsidR="00DC4651" w:rsidRDefault="00DC4651" w:rsidP="00DC4651"/>
    <w:p w14:paraId="6BF095FE" w14:textId="77777777" w:rsidR="000018D7" w:rsidRDefault="007C2553" w:rsidP="000018D7">
      <w:pPr>
        <w:keepNext/>
      </w:pPr>
      <w:r>
        <w:rPr>
          <w:lang w:eastAsia="nl-NL"/>
        </w:rPr>
        <w:drawing>
          <wp:inline distT="0" distB="0" distL="0" distR="0" wp14:anchorId="792E95C6" wp14:editId="0B34D0BB">
            <wp:extent cx="6049010" cy="5793740"/>
            <wp:effectExtent l="0" t="0" r="889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menu inzicht.png"/>
                    <pic:cNvPicPr/>
                  </pic:nvPicPr>
                  <pic:blipFill>
                    <a:blip r:embed="rId189">
                      <a:extLst>
                        <a:ext uri="{28A0092B-C50C-407E-A947-70E740481C1C}">
                          <a14:useLocalDpi xmlns:a14="http://schemas.microsoft.com/office/drawing/2010/main" val="0"/>
                        </a:ext>
                      </a:extLst>
                    </a:blip>
                    <a:stretch>
                      <a:fillRect/>
                    </a:stretch>
                  </pic:blipFill>
                  <pic:spPr>
                    <a:xfrm>
                      <a:off x="0" y="0"/>
                      <a:ext cx="6049010" cy="5793740"/>
                    </a:xfrm>
                    <a:prstGeom prst="rect">
                      <a:avLst/>
                    </a:prstGeom>
                  </pic:spPr>
                </pic:pic>
              </a:graphicData>
            </a:graphic>
          </wp:inline>
        </w:drawing>
      </w:r>
    </w:p>
    <w:p w14:paraId="07B734C7" w14:textId="31D4872C" w:rsidR="00710D98" w:rsidRPr="000018D7" w:rsidRDefault="000018D7" w:rsidP="003B02B2">
      <w:pPr>
        <w:pStyle w:val="Caption"/>
      </w:pPr>
      <w:bookmarkStart w:id="555" w:name="_Ref459636863"/>
      <w:bookmarkStart w:id="556" w:name="_Ref459636859"/>
      <w:r>
        <w:t xml:space="preserve">Figuur </w:t>
      </w:r>
      <w:r w:rsidR="004C7FFA">
        <w:fldChar w:fldCharType="begin"/>
      </w:r>
      <w:r w:rsidR="004C7FFA">
        <w:instrText xml:space="preserve"> STYLEREF 1 \s </w:instrText>
      </w:r>
      <w:r w:rsidR="004C7FFA">
        <w:fldChar w:fldCharType="separate"/>
      </w:r>
      <w:r w:rsidR="00772168">
        <w:t>18</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bookmarkEnd w:id="555"/>
      <w:r>
        <w:t>: Kaart historie</w:t>
      </w:r>
      <w:bookmarkEnd w:id="556"/>
      <w:r w:rsidR="00710D98">
        <w:br w:type="page"/>
      </w:r>
    </w:p>
    <w:p w14:paraId="1A706161" w14:textId="1C71ADF4" w:rsidR="005C4E69" w:rsidRDefault="00710D98" w:rsidP="00912821">
      <w:pPr>
        <w:pStyle w:val="Heading1"/>
      </w:pPr>
      <w:bookmarkStart w:id="557" w:name="_Toc460250684"/>
      <w:bookmarkStart w:id="558" w:name="_Toc41561848"/>
      <w:bookmarkStart w:id="559" w:name="_Toc64306995"/>
      <w:r>
        <w:lastRenderedPageBreak/>
        <w:t>R</w:t>
      </w:r>
      <w:r w:rsidR="005C4E69">
        <w:t>apporten</w:t>
      </w:r>
      <w:bookmarkEnd w:id="557"/>
      <w:bookmarkEnd w:id="558"/>
      <w:bookmarkEnd w:id="559"/>
    </w:p>
    <w:p w14:paraId="64548AB9" w14:textId="22C12B30" w:rsidR="00AC0873" w:rsidRPr="000609FC" w:rsidRDefault="00CF0292" w:rsidP="00217DA2">
      <w:pPr>
        <w:rPr>
          <w:rFonts w:cs="Vani"/>
          <w:szCs w:val="18"/>
        </w:rPr>
      </w:pPr>
      <w:r w:rsidRPr="000609FC">
        <w:rPr>
          <w:rFonts w:cs="Vani"/>
          <w:szCs w:val="18"/>
        </w:rPr>
        <w:t xml:space="preserve">Het menu Rapporten bevat </w:t>
      </w:r>
      <w:r w:rsidR="00AC0873" w:rsidRPr="000609FC">
        <w:rPr>
          <w:rFonts w:cs="Vani"/>
          <w:szCs w:val="18"/>
        </w:rPr>
        <w:t>standaard rapportages</w:t>
      </w:r>
      <w:r w:rsidRPr="000609FC">
        <w:rPr>
          <w:rFonts w:cs="Vani"/>
          <w:szCs w:val="18"/>
        </w:rPr>
        <w:t xml:space="preserve">, waarmee u </w:t>
      </w:r>
      <w:r w:rsidR="00AC0873" w:rsidRPr="000609FC">
        <w:rPr>
          <w:rFonts w:cs="Vani"/>
          <w:szCs w:val="18"/>
        </w:rPr>
        <w:t>altijd d</w:t>
      </w:r>
      <w:r w:rsidRPr="000609FC">
        <w:rPr>
          <w:rFonts w:cs="Vani"/>
          <w:szCs w:val="18"/>
        </w:rPr>
        <w:t xml:space="preserve">e juiste informatie beschikbaar </w:t>
      </w:r>
      <w:r w:rsidR="000609FC">
        <w:rPr>
          <w:rFonts w:cs="Vani"/>
          <w:szCs w:val="18"/>
        </w:rPr>
        <w:t>heeft</w:t>
      </w:r>
      <w:r w:rsidR="000E2FCF">
        <w:rPr>
          <w:rFonts w:cs="Vani"/>
          <w:szCs w:val="18"/>
        </w:rPr>
        <w:t>. Daarnaast kunt u</w:t>
      </w:r>
      <w:r w:rsidRPr="000609FC">
        <w:rPr>
          <w:rFonts w:cs="Vani"/>
          <w:szCs w:val="18"/>
        </w:rPr>
        <w:t xml:space="preserve"> vanuit verschillende menu items moeiteloos </w:t>
      </w:r>
      <w:r w:rsidR="000E2FCF">
        <w:rPr>
          <w:rFonts w:cs="Vani"/>
          <w:szCs w:val="18"/>
        </w:rPr>
        <w:t>managementrapportages</w:t>
      </w:r>
      <w:r w:rsidRPr="000609FC">
        <w:rPr>
          <w:rFonts w:cs="Vani"/>
          <w:szCs w:val="18"/>
        </w:rPr>
        <w:t xml:space="preserve"> vervaardigen</w:t>
      </w:r>
      <w:r w:rsidR="00217DA2" w:rsidRPr="000609FC">
        <w:rPr>
          <w:rFonts w:cs="Vani"/>
          <w:szCs w:val="18"/>
        </w:rPr>
        <w:t xml:space="preserve">. Deze rapportages geven u real </w:t>
      </w:r>
      <w:r w:rsidRPr="000609FC">
        <w:rPr>
          <w:rFonts w:cs="Vani"/>
          <w:szCs w:val="18"/>
        </w:rPr>
        <w:t xml:space="preserve">time inzicht in </w:t>
      </w:r>
      <w:r w:rsidR="00474FB9">
        <w:rPr>
          <w:rFonts w:cs="Vani"/>
          <w:szCs w:val="18"/>
        </w:rPr>
        <w:t>alle uitgevoerde werkzaamheden.</w:t>
      </w:r>
    </w:p>
    <w:p w14:paraId="1A5AB5CC" w14:textId="77777777" w:rsidR="00AC0873" w:rsidRPr="00217DA2" w:rsidRDefault="00AC0873" w:rsidP="00217DA2">
      <w:pPr>
        <w:rPr>
          <w:rFonts w:cs="Vani"/>
          <w:szCs w:val="18"/>
        </w:rPr>
      </w:pPr>
    </w:p>
    <w:p w14:paraId="24FD1DBD" w14:textId="5EFF4F48" w:rsidR="00377E98" w:rsidRDefault="0046395F" w:rsidP="00377E98">
      <w:pPr>
        <w:keepNext/>
      </w:pPr>
      <w:r>
        <w:drawing>
          <wp:inline distT="0" distB="0" distL="0" distR="0" wp14:anchorId="03916157" wp14:editId="769C9EC9">
            <wp:extent cx="6049010" cy="1794510"/>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49010" cy="1794510"/>
                    </a:xfrm>
                    <a:prstGeom prst="rect">
                      <a:avLst/>
                    </a:prstGeom>
                  </pic:spPr>
                </pic:pic>
              </a:graphicData>
            </a:graphic>
          </wp:inline>
        </w:drawing>
      </w:r>
    </w:p>
    <w:p w14:paraId="1D6AB234" w14:textId="7CD13062" w:rsidR="00A27FE5" w:rsidRDefault="00377E98" w:rsidP="003B02B2">
      <w:pPr>
        <w:pStyle w:val="Caption"/>
      </w:pPr>
      <w:r>
        <w:t xml:space="preserve">Figuur </w:t>
      </w:r>
      <w:r w:rsidR="004C7FFA">
        <w:fldChar w:fldCharType="begin"/>
      </w:r>
      <w:r w:rsidR="004C7FFA">
        <w:instrText xml:space="preserve"> STYLEREF 1 \s </w:instrText>
      </w:r>
      <w:r w:rsidR="004C7FFA">
        <w:fldChar w:fldCharType="separate"/>
      </w:r>
      <w:r w:rsidR="00772168">
        <w:t>19</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Rapporten menu</w:t>
      </w:r>
    </w:p>
    <w:p w14:paraId="214346DD" w14:textId="08A57172" w:rsidR="008B5765" w:rsidRDefault="00AB1C0B" w:rsidP="008B5765">
      <w:pPr>
        <w:pStyle w:val="Heading2"/>
      </w:pPr>
      <w:bookmarkStart w:id="560" w:name="_Toc460250685"/>
      <w:bookmarkStart w:id="561" w:name="_Toc41561849"/>
      <w:bookmarkStart w:id="562" w:name="_Toc64306996"/>
      <w:r>
        <w:t>R</w:t>
      </w:r>
      <w:r w:rsidR="008B5765">
        <w:t>apportage genereren</w:t>
      </w:r>
      <w:bookmarkEnd w:id="560"/>
      <w:bookmarkEnd w:id="561"/>
      <w:bookmarkEnd w:id="562"/>
    </w:p>
    <w:p w14:paraId="2D025B30" w14:textId="1E8211FB" w:rsidR="008B5765" w:rsidRDefault="008B5765" w:rsidP="008B5765">
      <w:r>
        <w:t xml:space="preserve">Om een rapportage te genereren klikt u op </w:t>
      </w:r>
      <w:r w:rsidR="0046395F">
        <w:t xml:space="preserve">het gewenste </w:t>
      </w:r>
      <w:r>
        <w:t>rapport. Er verschij</w:t>
      </w:r>
      <w:r w:rsidR="008E7032">
        <w:t>nt een nieuw scherm waarin u een aantal variabelen kunt ingeven</w:t>
      </w:r>
      <w:r w:rsidR="0046395F">
        <w:t xml:space="preserve"> (deze velden zijn afhankelijk van het gekozen rapport)</w:t>
      </w:r>
      <w:r w:rsidR="008E7032">
        <w:t xml:space="preserve"> om de rapportage te verfijnen. Klik vervolgens op</w:t>
      </w:r>
      <w:r w:rsidR="0046395F">
        <w:t xml:space="preserve"> de knop </w:t>
      </w:r>
      <w:r w:rsidR="008E7032">
        <w:t xml:space="preserve"> </w:t>
      </w:r>
      <w:r w:rsidR="0046395F">
        <w:rPr>
          <w:b/>
        </w:rPr>
        <w:t>Rapport</w:t>
      </w:r>
      <w:r w:rsidR="008E7032">
        <w:t xml:space="preserve"> om de rapport</w:t>
      </w:r>
      <w:r w:rsidR="00081C45">
        <w:t xml:space="preserve">age </w:t>
      </w:r>
      <w:r w:rsidR="008E7032">
        <w:t xml:space="preserve">te </w:t>
      </w:r>
      <w:r w:rsidR="0046395F">
        <w:t>genereren</w:t>
      </w:r>
      <w:r w:rsidR="008E7032">
        <w:t xml:space="preserve">. </w:t>
      </w:r>
    </w:p>
    <w:p w14:paraId="0B01D84B" w14:textId="77777777" w:rsidR="006A7DB4" w:rsidRDefault="006A7DB4" w:rsidP="00912821">
      <w:pPr>
        <w:pStyle w:val="Heading1"/>
      </w:pPr>
      <w:bookmarkStart w:id="563" w:name="_Toc460250686"/>
      <w:bookmarkStart w:id="564" w:name="_Toc41561850"/>
      <w:bookmarkStart w:id="565" w:name="_Ref410633607"/>
      <w:bookmarkStart w:id="566" w:name="_Ref410633609"/>
      <w:bookmarkStart w:id="567" w:name="_Ref410633681"/>
      <w:bookmarkStart w:id="568" w:name="_Ref410633826"/>
      <w:bookmarkStart w:id="569" w:name="_Toc64306997"/>
      <w:r>
        <w:lastRenderedPageBreak/>
        <w:t>Collectieven</w:t>
      </w:r>
      <w:bookmarkEnd w:id="563"/>
      <w:bookmarkEnd w:id="564"/>
      <w:bookmarkEnd w:id="569"/>
    </w:p>
    <w:p w14:paraId="60D36AD1" w14:textId="77777777" w:rsidR="004C3585" w:rsidRPr="004C3585" w:rsidRDefault="004C3585" w:rsidP="004C3585">
      <w:pPr>
        <w:pStyle w:val="Heading2"/>
      </w:pPr>
      <w:bookmarkStart w:id="570" w:name="_Toc460250687"/>
      <w:bookmarkStart w:id="571" w:name="_Toc41561851"/>
      <w:bookmarkStart w:id="572" w:name="_Toc64306998"/>
      <w:r>
        <w:t>Overzicht van collectieven</w:t>
      </w:r>
      <w:bookmarkEnd w:id="570"/>
      <w:bookmarkEnd w:id="571"/>
      <w:bookmarkEnd w:id="572"/>
    </w:p>
    <w:p w14:paraId="29B5CF42" w14:textId="77777777" w:rsidR="006A7DB4" w:rsidRDefault="006A7DB4" w:rsidP="006A7DB4">
      <w:r w:rsidRPr="006A7DB4">
        <w:t xml:space="preserve">Bij </w:t>
      </w:r>
      <w:r>
        <w:t>collectieve surveillance houdt de</w:t>
      </w:r>
      <w:r w:rsidR="00690248">
        <w:t xml:space="preserve"> surveillant</w:t>
      </w:r>
      <w:r w:rsidRPr="006A7DB4">
        <w:t xml:space="preserve"> </w:t>
      </w:r>
      <w:r w:rsidR="004C3585">
        <w:t>(een deel van) het</w:t>
      </w:r>
      <w:r w:rsidRPr="006A7DB4">
        <w:t xml:space="preserve"> bedrijventerrein </w:t>
      </w:r>
      <w:r w:rsidR="004C3585">
        <w:t>in de gaten. In dit geval rijdt de</w:t>
      </w:r>
      <w:r w:rsidRPr="006A7DB4">
        <w:t xml:space="preserve"> surveillant op afgesproken tijdstippen over</w:t>
      </w:r>
      <w:r w:rsidR="004C3585">
        <w:t xml:space="preserve"> het </w:t>
      </w:r>
      <w:r w:rsidRPr="006A7DB4">
        <w:t xml:space="preserve">bedrijventerrein. </w:t>
      </w:r>
      <w:r w:rsidR="004C3585">
        <w:t>Hij</w:t>
      </w:r>
      <w:r w:rsidRPr="006A7DB4">
        <w:t xml:space="preserve"> inspecte</w:t>
      </w:r>
      <w:r w:rsidR="004C3585">
        <w:t>e</w:t>
      </w:r>
      <w:r w:rsidRPr="006A7DB4">
        <w:t>r</w:t>
      </w:r>
      <w:r w:rsidR="004C3585">
        <w:t xml:space="preserve">t </w:t>
      </w:r>
      <w:r w:rsidRPr="006A7DB4">
        <w:t xml:space="preserve">alle bedrijven die zijn aangesloten bij </w:t>
      </w:r>
      <w:r w:rsidR="004C3585">
        <w:t xml:space="preserve">een </w:t>
      </w:r>
      <w:r w:rsidRPr="006A7DB4">
        <w:t>collectie</w:t>
      </w:r>
      <w:r w:rsidR="004C3585">
        <w:t>f</w:t>
      </w:r>
      <w:r w:rsidRPr="006A7DB4">
        <w:t xml:space="preserve">. </w:t>
      </w:r>
      <w:r w:rsidR="004C3585">
        <w:t xml:space="preserve">Bij het menu </w:t>
      </w:r>
      <w:r w:rsidR="004C3585" w:rsidRPr="008E7032">
        <w:rPr>
          <w:rStyle w:val="Bold"/>
        </w:rPr>
        <w:t>Collectieven</w:t>
      </w:r>
      <w:r w:rsidR="004C3585">
        <w:t xml:space="preserve"> kunt u deze collectieven vastleggen. </w:t>
      </w:r>
    </w:p>
    <w:p w14:paraId="27D4025A" w14:textId="1B909423" w:rsidR="0072399B" w:rsidRDefault="0072399B" w:rsidP="0072399B">
      <w:pPr>
        <w:pStyle w:val="Heading2"/>
      </w:pPr>
      <w:bookmarkStart w:id="573" w:name="_Toc41561852"/>
      <w:bookmarkStart w:id="574" w:name="_Toc64306999"/>
      <w:r>
        <w:t>Stappenplan collectief</w:t>
      </w:r>
      <w:bookmarkEnd w:id="573"/>
      <w:bookmarkEnd w:id="574"/>
    </w:p>
    <w:p w14:paraId="148FBCF0" w14:textId="3DC32505" w:rsidR="0072399B" w:rsidRDefault="0072399B" w:rsidP="0072399B">
      <w:r>
        <w:t>Om een col</w:t>
      </w:r>
      <w:r w:rsidR="00975E03">
        <w:t>lectief aan te kunnen maken kunt u het handige stappenplan</w:t>
      </w:r>
      <w:r>
        <w:t xml:space="preserve"> hieronder </w:t>
      </w:r>
      <w:r w:rsidR="00975E03">
        <w:t>volgen</w:t>
      </w:r>
      <w:r>
        <w:t>.</w:t>
      </w:r>
    </w:p>
    <w:p w14:paraId="694FFBD5" w14:textId="77777777" w:rsidR="0072399B" w:rsidRDefault="0072399B" w:rsidP="0072399B"/>
    <w:p w14:paraId="3C7D0082" w14:textId="77777777" w:rsidR="0072399B" w:rsidRPr="00B261A6" w:rsidRDefault="0072399B" w:rsidP="0072399B">
      <w:pPr>
        <w:rPr>
          <w:rStyle w:val="Bold"/>
        </w:rPr>
      </w:pPr>
      <w:r w:rsidRPr="00B261A6">
        <w:rPr>
          <w:rStyle w:val="Bold"/>
        </w:rPr>
        <w:t>Stap 1 Is de activiteit ingevoerd?</w:t>
      </w:r>
    </w:p>
    <w:p w14:paraId="228944CF" w14:textId="510B31C5" w:rsidR="0072399B" w:rsidRDefault="0072399B" w:rsidP="0072399B">
      <w:r>
        <w:t>Ga in de backoffice naar Beheer en klik onder Proces op Activiteiten. Onder Activiteiten ziet u alle beschikbare activiteiten die u kunt gebruiken. Let goed op, omdat u collectieven wilt gaan gebruiken in SequriX dient u als taaktype bij de activiteit “Collectief” te selecteren. Mist u een activiteit</w:t>
      </w:r>
      <w:r w:rsidR="008C3159">
        <w:t>,</w:t>
      </w:r>
      <w:r>
        <w:t xml:space="preserve"> dan kunt </w:t>
      </w:r>
      <w:r w:rsidR="008C3159">
        <w:t xml:space="preserve">u </w:t>
      </w:r>
      <w:r>
        <w:t xml:space="preserve">deze aanmaken. Hoe dit precies in z’n werk gaat kunt u lezen in § </w:t>
      </w:r>
      <w:r>
        <w:fldChar w:fldCharType="begin"/>
      </w:r>
      <w:r>
        <w:instrText xml:space="preserve"> REF _Ref467506896 \r \h </w:instrText>
      </w:r>
      <w:r>
        <w:fldChar w:fldCharType="separate"/>
      </w:r>
      <w:r w:rsidR="00772168">
        <w:t>22.4.6.2</w:t>
      </w:r>
      <w:r>
        <w:fldChar w:fldCharType="end"/>
      </w:r>
      <w:r>
        <w:t>.</w:t>
      </w:r>
    </w:p>
    <w:p w14:paraId="07217AEA" w14:textId="77777777" w:rsidR="0072399B" w:rsidRDefault="0072399B" w:rsidP="0072399B"/>
    <w:p w14:paraId="2A7521F3" w14:textId="77777777" w:rsidR="0072399B" w:rsidRPr="002E38E9" w:rsidRDefault="0072399B" w:rsidP="0072399B">
      <w:pPr>
        <w:rPr>
          <w:rStyle w:val="Bold"/>
        </w:rPr>
      </w:pPr>
      <w:r w:rsidRPr="002E38E9">
        <w:rPr>
          <w:rStyle w:val="Bold"/>
        </w:rPr>
        <w:t>Stap 2 Is het collectief ingevoerd?</w:t>
      </w:r>
    </w:p>
    <w:p w14:paraId="6AA430EE" w14:textId="3B65A5BD" w:rsidR="0072399B" w:rsidRDefault="0072399B" w:rsidP="0072399B">
      <w:r>
        <w:t>Om collectieven te kunnen gebruiken dient het collectief eerst aangemaakt te worden</w:t>
      </w:r>
      <w:r w:rsidR="00975E03">
        <w:t xml:space="preserve"> a</w:t>
      </w:r>
      <w:r>
        <w:t xml:space="preserve">lvorens u een contract en/of contractregel voor dit collectief aanmaakt. Ga in de backoffice naar Collectieven en maak een nieuw collectief aan via de knop “Toevoegen”. In § </w:t>
      </w:r>
      <w:r>
        <w:fldChar w:fldCharType="begin"/>
      </w:r>
      <w:r>
        <w:instrText xml:space="preserve"> REF _Ref467506932 \r \h </w:instrText>
      </w:r>
      <w:r>
        <w:fldChar w:fldCharType="separate"/>
      </w:r>
      <w:r w:rsidR="00772168">
        <w:t>20.3</w:t>
      </w:r>
      <w:r>
        <w:fldChar w:fldCharType="end"/>
      </w:r>
      <w:r>
        <w:t xml:space="preserve"> kunt u meer over lezen hoe u dit moet doen.</w:t>
      </w:r>
    </w:p>
    <w:p w14:paraId="37F60981" w14:textId="77777777" w:rsidR="0072399B" w:rsidRDefault="0072399B" w:rsidP="0072399B"/>
    <w:p w14:paraId="74D77B0B" w14:textId="77777777" w:rsidR="0072399B" w:rsidRPr="00B261A6" w:rsidRDefault="0072399B" w:rsidP="0072399B">
      <w:pPr>
        <w:rPr>
          <w:rStyle w:val="Bold"/>
        </w:rPr>
      </w:pPr>
      <w:r w:rsidRPr="00B261A6">
        <w:rPr>
          <w:rStyle w:val="Bold"/>
        </w:rPr>
        <w:t xml:space="preserve">Stap </w:t>
      </w:r>
      <w:r>
        <w:rPr>
          <w:rStyle w:val="Bold"/>
        </w:rPr>
        <w:t>3</w:t>
      </w:r>
      <w:r w:rsidRPr="00B261A6">
        <w:rPr>
          <w:rStyle w:val="Bold"/>
        </w:rPr>
        <w:t xml:space="preserve"> </w:t>
      </w:r>
      <w:r>
        <w:rPr>
          <w:rStyle w:val="Bold"/>
        </w:rPr>
        <w:t xml:space="preserve">Zijn de </w:t>
      </w:r>
      <w:r w:rsidRPr="00B261A6">
        <w:rPr>
          <w:rStyle w:val="Bold"/>
        </w:rPr>
        <w:t>object</w:t>
      </w:r>
      <w:r>
        <w:rPr>
          <w:rStyle w:val="Bold"/>
        </w:rPr>
        <w:t>en</w:t>
      </w:r>
      <w:r w:rsidRPr="00B261A6">
        <w:rPr>
          <w:rStyle w:val="Bold"/>
        </w:rPr>
        <w:t xml:space="preserve"> </w:t>
      </w:r>
      <w:r>
        <w:rPr>
          <w:rStyle w:val="Bold"/>
        </w:rPr>
        <w:t>ingevoerd</w:t>
      </w:r>
      <w:r w:rsidRPr="00B261A6">
        <w:rPr>
          <w:rStyle w:val="Bold"/>
        </w:rPr>
        <w:t>?</w:t>
      </w:r>
    </w:p>
    <w:p w14:paraId="09984564" w14:textId="5F9299C8" w:rsidR="0072399B" w:rsidRDefault="008C3159" w:rsidP="0072399B">
      <w:r>
        <w:t xml:space="preserve">Binnen </w:t>
      </w:r>
      <w:r w:rsidR="0072399B">
        <w:t>een collectief zijn hoogstwaarschijnlijk meer</w:t>
      </w:r>
      <w:r>
        <w:t xml:space="preserve">dere </w:t>
      </w:r>
      <w:r w:rsidR="0072399B">
        <w:t>objecten aanwezig. Objecten zijn dus relevant voor de inrichting voor het collectief. Ga in de backoffice naar Objecten en controleer of alle objecten aanwezig zijn. Zijn de objectgegevens niet aanwezig of incompleet, zorg dan dat u het object aanmaakt of de gegevens bijwerkt</w:t>
      </w:r>
      <w:r w:rsidR="00975E03">
        <w:t xml:space="preserve">. Hoe u dit kunt doen, leest u in </w:t>
      </w:r>
      <w:r w:rsidR="0072399B">
        <w:t xml:space="preserve">§ </w:t>
      </w:r>
      <w:r w:rsidR="00975E03">
        <w:fldChar w:fldCharType="begin"/>
      </w:r>
      <w:r w:rsidR="00975E03">
        <w:instrText xml:space="preserve"> REF _Ref411330260 \r \h </w:instrText>
      </w:r>
      <w:r w:rsidR="00975E03">
        <w:fldChar w:fldCharType="separate"/>
      </w:r>
      <w:r w:rsidR="00772168">
        <w:t>9.2</w:t>
      </w:r>
      <w:r w:rsidR="00975E03">
        <w:fldChar w:fldCharType="end"/>
      </w:r>
      <w:r w:rsidR="0072399B">
        <w:t>.</w:t>
      </w:r>
    </w:p>
    <w:p w14:paraId="31AAD27D" w14:textId="77777777" w:rsidR="0072399B" w:rsidRDefault="0072399B" w:rsidP="0072399B"/>
    <w:p w14:paraId="0159D1FE" w14:textId="1D617B1D" w:rsidR="0072399B" w:rsidRPr="00B261A6" w:rsidRDefault="0072399B" w:rsidP="0072399B">
      <w:pPr>
        <w:rPr>
          <w:rStyle w:val="Bold"/>
        </w:rPr>
      </w:pPr>
      <w:r w:rsidRPr="00B261A6">
        <w:rPr>
          <w:rStyle w:val="Bold"/>
        </w:rPr>
        <w:t xml:space="preserve">Stap </w:t>
      </w:r>
      <w:r w:rsidR="00943670">
        <w:rPr>
          <w:rStyle w:val="Bold"/>
        </w:rPr>
        <w:t>4</w:t>
      </w:r>
      <w:r w:rsidRPr="00B261A6">
        <w:rPr>
          <w:rStyle w:val="Bold"/>
        </w:rPr>
        <w:t xml:space="preserve"> Is de klant aangemaakt?</w:t>
      </w:r>
    </w:p>
    <w:p w14:paraId="6DD9A2CF" w14:textId="4217173B" w:rsidR="0072399B" w:rsidRDefault="0072399B" w:rsidP="0072399B">
      <w:r>
        <w:t xml:space="preserve">Collectiviteitstaken worden betaald door de debiteur of klant die gekoppeld is aan een collectief. Ga in de backoffice naar Klanten en zoek de klant op voor het collectief. Zijn de klantgegevens niet aanwezig of incompleet, zorg dan dat u een klant aanmaakt of de gegevens bijwerkt. </w:t>
      </w:r>
      <w:r w:rsidR="00975E03">
        <w:t xml:space="preserve">Hoe u dit kunt doen, leest u in </w:t>
      </w:r>
      <w:r>
        <w:t xml:space="preserve">§ </w:t>
      </w:r>
      <w:r w:rsidR="00975E03">
        <w:fldChar w:fldCharType="begin"/>
      </w:r>
      <w:r w:rsidR="00975E03">
        <w:instrText xml:space="preserve"> REF _Ref411248537 \r \h </w:instrText>
      </w:r>
      <w:r w:rsidR="00975E03">
        <w:fldChar w:fldCharType="separate"/>
      </w:r>
      <w:r w:rsidR="00772168">
        <w:t>8.2</w:t>
      </w:r>
      <w:r w:rsidR="00975E03">
        <w:fldChar w:fldCharType="end"/>
      </w:r>
      <w:r>
        <w:t>.</w:t>
      </w:r>
    </w:p>
    <w:p w14:paraId="0A15A331" w14:textId="77777777" w:rsidR="00975E03" w:rsidRDefault="00975E03" w:rsidP="0072399B">
      <w:pPr>
        <w:rPr>
          <w:rStyle w:val="Bold"/>
        </w:rPr>
      </w:pPr>
    </w:p>
    <w:p w14:paraId="004FBE65" w14:textId="77777777" w:rsidR="00975E03" w:rsidRDefault="00975E03">
      <w:pPr>
        <w:spacing w:line="240" w:lineRule="auto"/>
        <w:rPr>
          <w:rStyle w:val="Bold"/>
        </w:rPr>
      </w:pPr>
      <w:r>
        <w:rPr>
          <w:rStyle w:val="Bold"/>
        </w:rPr>
        <w:br w:type="page"/>
      </w:r>
    </w:p>
    <w:p w14:paraId="4D552F80" w14:textId="462B7617" w:rsidR="0072399B" w:rsidRPr="00E30913" w:rsidRDefault="0072399B" w:rsidP="0072399B">
      <w:pPr>
        <w:rPr>
          <w:rStyle w:val="Bold"/>
        </w:rPr>
      </w:pPr>
      <w:r w:rsidRPr="00E30913">
        <w:rPr>
          <w:rStyle w:val="Bold"/>
        </w:rPr>
        <w:lastRenderedPageBreak/>
        <w:t xml:space="preserve">Stap </w:t>
      </w:r>
      <w:r w:rsidR="00943670">
        <w:rPr>
          <w:rStyle w:val="Bold"/>
        </w:rPr>
        <w:t>5</w:t>
      </w:r>
      <w:r w:rsidRPr="00E30913">
        <w:rPr>
          <w:rStyle w:val="Bold"/>
        </w:rPr>
        <w:t xml:space="preserve"> Is er een actief contract beschikbaar?</w:t>
      </w:r>
    </w:p>
    <w:p w14:paraId="580C15B8" w14:textId="3953C500" w:rsidR="0072399B" w:rsidRDefault="0072399B" w:rsidP="0072399B">
      <w:r>
        <w:t xml:space="preserve">Voor een collectief is het relevant dat er een contract </w:t>
      </w:r>
      <w:r w:rsidR="008C3159">
        <w:t>is aangemaakt</w:t>
      </w:r>
      <w:r>
        <w:t>. Voor een contract waarin een collectief wordt vastgelegd zijn in principe twee basiselementen nodig: een klant en minimaal één object. Om te controleren of er een actief contract beschikbaar is kunt u:</w:t>
      </w:r>
    </w:p>
    <w:p w14:paraId="62AA13FA" w14:textId="77777777" w:rsidR="0072399B" w:rsidRDefault="0072399B" w:rsidP="00BA50B7">
      <w:pPr>
        <w:pStyle w:val="ListParagraph"/>
        <w:numPr>
          <w:ilvl w:val="0"/>
          <w:numId w:val="26"/>
        </w:numPr>
      </w:pPr>
      <w:r>
        <w:t>Het betreffende klantbestand openen en onder Contracten de beschikbare contracten inzien of</w:t>
      </w:r>
    </w:p>
    <w:p w14:paraId="31CD3962" w14:textId="77777777" w:rsidR="0072399B" w:rsidRDefault="0072399B" w:rsidP="00BA50B7">
      <w:pPr>
        <w:pStyle w:val="ListParagraph"/>
        <w:numPr>
          <w:ilvl w:val="0"/>
          <w:numId w:val="26"/>
        </w:numPr>
      </w:pPr>
      <w:r>
        <w:t>Naar Contracten in de backoffice gaan, zoeken naar contracten en het contract inzien.</w:t>
      </w:r>
    </w:p>
    <w:p w14:paraId="291F3D18" w14:textId="77777777" w:rsidR="0072399B" w:rsidRDefault="0072399B" w:rsidP="0072399B"/>
    <w:p w14:paraId="2E77890D" w14:textId="41AE5E5F" w:rsidR="0072399B" w:rsidRDefault="0072399B" w:rsidP="0072399B">
      <w:r>
        <w:t>Mist u het contract dan kunt deze aanmaken. Hoe dit precies in z’n werk gaat kunt u lezen in §</w:t>
      </w:r>
      <w:r w:rsidR="00975E03">
        <w:t xml:space="preserve"> </w:t>
      </w:r>
      <w:r w:rsidR="00975E03">
        <w:fldChar w:fldCharType="begin"/>
      </w:r>
      <w:r w:rsidR="00975E03">
        <w:instrText xml:space="preserve"> REF _Ref453585291 \r \h </w:instrText>
      </w:r>
      <w:r w:rsidR="00975E03">
        <w:fldChar w:fldCharType="separate"/>
      </w:r>
      <w:r w:rsidR="00772168">
        <w:t>10.2</w:t>
      </w:r>
      <w:r w:rsidR="00975E03">
        <w:fldChar w:fldCharType="end"/>
      </w:r>
      <w:r>
        <w:t>.</w:t>
      </w:r>
    </w:p>
    <w:p w14:paraId="3AD18E91" w14:textId="77777777" w:rsidR="0072399B" w:rsidRDefault="0072399B" w:rsidP="0072399B"/>
    <w:p w14:paraId="14571829" w14:textId="13129703" w:rsidR="0072399B" w:rsidRPr="00681E8D" w:rsidRDefault="00943670" w:rsidP="0072399B">
      <w:pPr>
        <w:rPr>
          <w:rStyle w:val="Bold"/>
        </w:rPr>
      </w:pPr>
      <w:r>
        <w:rPr>
          <w:rStyle w:val="Bold"/>
        </w:rPr>
        <w:t>Stap 6</w:t>
      </w:r>
      <w:r w:rsidR="0072399B" w:rsidRPr="00681E8D">
        <w:rPr>
          <w:rStyle w:val="Bold"/>
        </w:rPr>
        <w:t xml:space="preserve"> Is er een geldige contractregel beschikbaar?</w:t>
      </w:r>
    </w:p>
    <w:p w14:paraId="6C469B4F" w14:textId="32D546BE" w:rsidR="0072399B" w:rsidRDefault="0072399B" w:rsidP="0072399B">
      <w:r>
        <w:t xml:space="preserve">Wanneer de activiteit van </w:t>
      </w:r>
      <w:r w:rsidR="00975E03">
        <w:t xml:space="preserve">het </w:t>
      </w:r>
      <w:r>
        <w:t>taaktype “Collectief”, de klant en het contract aanwezig zijn</w:t>
      </w:r>
      <w:r w:rsidR="008C3159">
        <w:t>,</w:t>
      </w:r>
      <w:r>
        <w:t xml:space="preserve"> kan de taakuitvoering ingeregeld worden. Dit dient te gebeuren met een contractregel. Contractregels kunt u op verschillende manieren inzien:</w:t>
      </w:r>
    </w:p>
    <w:p w14:paraId="6BC10B4D" w14:textId="77777777" w:rsidR="0072399B" w:rsidRDefault="0072399B" w:rsidP="00BA50B7">
      <w:pPr>
        <w:pStyle w:val="ListParagraph"/>
        <w:numPr>
          <w:ilvl w:val="0"/>
          <w:numId w:val="27"/>
        </w:numPr>
      </w:pPr>
      <w:r>
        <w:t>Ga naar Klanten, zoek de betreffende klant, open dit klantenbestand en klik onder Contracten op het betreffende contract. U kunt de actieve contractregels bekijken door op een contractregel te klikken.</w:t>
      </w:r>
    </w:p>
    <w:p w14:paraId="67DB6E80" w14:textId="77777777" w:rsidR="0072399B" w:rsidRDefault="0072399B" w:rsidP="00BA50B7">
      <w:pPr>
        <w:pStyle w:val="ListParagraph"/>
        <w:numPr>
          <w:ilvl w:val="0"/>
          <w:numId w:val="27"/>
        </w:numPr>
      </w:pPr>
      <w:r>
        <w:t>Ga naar Contracten, zoek het betreffende contract en open dit contract. U kunt de actieve contractregels bekijken door op een contractregel te klikken.</w:t>
      </w:r>
    </w:p>
    <w:p w14:paraId="682B0322" w14:textId="77777777" w:rsidR="0072399B" w:rsidRDefault="0072399B" w:rsidP="00BA50B7">
      <w:pPr>
        <w:pStyle w:val="ListParagraph"/>
        <w:numPr>
          <w:ilvl w:val="0"/>
          <w:numId w:val="27"/>
        </w:numPr>
      </w:pPr>
      <w:r>
        <w:t>Ga naar Objecten, zoek het betreffende object en open dit object. Onder Contractregels kunt u zien aan welke contractregels het object gekoppeld is. Door op een contractregel te klikken kunt u de contractregel inzien.</w:t>
      </w:r>
    </w:p>
    <w:p w14:paraId="55241900" w14:textId="77777777" w:rsidR="0072399B" w:rsidRDefault="0072399B" w:rsidP="0072399B"/>
    <w:p w14:paraId="64DFF32F" w14:textId="687A7AC1" w:rsidR="0072399B" w:rsidRDefault="0072399B" w:rsidP="0072399B">
      <w:r>
        <w:t xml:space="preserve">Wanneer er geen contractregel beschikbaar </w:t>
      </w:r>
      <w:r w:rsidR="00975E03">
        <w:t xml:space="preserve">is </w:t>
      </w:r>
      <w:r>
        <w:t xml:space="preserve">kunt u deze aanmaken. </w:t>
      </w:r>
      <w:r w:rsidR="00975E03">
        <w:t xml:space="preserve">Hoe u dit kunt doen, leest u in </w:t>
      </w:r>
      <w:r>
        <w:t>§</w:t>
      </w:r>
      <w:r w:rsidR="00975E03">
        <w:t> </w:t>
      </w:r>
      <w:r w:rsidR="00943670">
        <w:fldChar w:fldCharType="begin"/>
      </w:r>
      <w:r w:rsidR="00943670">
        <w:instrText xml:space="preserve"> REF _Ref472349789 \r \h </w:instrText>
      </w:r>
      <w:r w:rsidR="00943670">
        <w:fldChar w:fldCharType="separate"/>
      </w:r>
      <w:r w:rsidR="00772168">
        <w:t>10.2.2</w:t>
      </w:r>
      <w:r w:rsidR="00943670">
        <w:fldChar w:fldCharType="end"/>
      </w:r>
      <w:r>
        <w:t>. Belangrijk is de activiteit die u hebt aangemaakt in stap 1. Daarnaast, speciaal voor collectieven, heeft u het collectief nodig aangemaakt in stap 2.</w:t>
      </w:r>
    </w:p>
    <w:p w14:paraId="7E813846" w14:textId="77777777" w:rsidR="0072399B" w:rsidRDefault="0072399B" w:rsidP="0072399B"/>
    <w:p w14:paraId="3E58CC57" w14:textId="40449677" w:rsidR="0072399B" w:rsidRPr="003C5D0F" w:rsidRDefault="00943670" w:rsidP="0072399B">
      <w:pPr>
        <w:rPr>
          <w:rStyle w:val="Bold"/>
        </w:rPr>
      </w:pPr>
      <w:r>
        <w:rPr>
          <w:rStyle w:val="Bold"/>
        </w:rPr>
        <w:t>Stap 7</w:t>
      </w:r>
      <w:r w:rsidR="0072399B" w:rsidRPr="003C5D0F">
        <w:rPr>
          <w:rStyle w:val="Bold"/>
        </w:rPr>
        <w:t xml:space="preserve"> Pand betreden toestaan?</w:t>
      </w:r>
    </w:p>
    <w:p w14:paraId="6FA409A2" w14:textId="5DB96A03" w:rsidR="0072399B" w:rsidRDefault="0072399B" w:rsidP="0072399B">
      <w:r>
        <w:t xml:space="preserve">Een ander belangrijk </w:t>
      </w:r>
      <w:r w:rsidR="00975E03">
        <w:t>onderdeel in het aanmaken van collectieven</w:t>
      </w:r>
      <w:r>
        <w:t xml:space="preserve"> is de mogelijkheid om een pand in het collectief te kunnen betreden. Normaliter zal bij een collectief de surveillant een externe controle of inspectie uitvoeren en zal er geen rapport gegenereerd worden. Wanneer u de mogelijkheid activeert op contractregel niveau</w:t>
      </w:r>
      <w:r w:rsidR="00975E03">
        <w:t>,</w:t>
      </w:r>
      <w:r>
        <w:t xml:space="preserve"> om panden in een collectief te kunnen betreden, kunt u bij daadwerkelijke betreding van het pand</w:t>
      </w:r>
      <w:r w:rsidR="00975E03">
        <w:t xml:space="preserve"> door de surveillant</w:t>
      </w:r>
      <w:r>
        <w:t xml:space="preserve"> een rapport versturen </w:t>
      </w:r>
      <w:r w:rsidR="00975E03">
        <w:t>met</w:t>
      </w:r>
      <w:r>
        <w:t xml:space="preserve"> de bevindingen van de surveillant aan de contactpersoon van het object. De surveillant </w:t>
      </w:r>
      <w:r w:rsidR="008C3159">
        <w:t xml:space="preserve">bepaalt </w:t>
      </w:r>
      <w:r>
        <w:t>ter plekke of het pand betreden moet worden.</w:t>
      </w:r>
    </w:p>
    <w:p w14:paraId="03127880" w14:textId="77777777" w:rsidR="0072399B" w:rsidRDefault="0072399B" w:rsidP="0072399B"/>
    <w:p w14:paraId="76A588A9" w14:textId="77777777" w:rsidR="0072399B" w:rsidRDefault="0072399B" w:rsidP="0072399B">
      <w:r>
        <w:rPr>
          <w:lang w:eastAsia="nl-NL"/>
        </w:rPr>
        <w:drawing>
          <wp:inline distT="0" distB="0" distL="0" distR="0" wp14:anchorId="4ACAA01E" wp14:editId="5A6D8DCB">
            <wp:extent cx="3419061" cy="514026"/>
            <wp:effectExtent l="0" t="0" r="0" b="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87420" cy="524303"/>
                    </a:xfrm>
                    <a:prstGeom prst="rect">
                      <a:avLst/>
                    </a:prstGeom>
                  </pic:spPr>
                </pic:pic>
              </a:graphicData>
            </a:graphic>
          </wp:inline>
        </w:drawing>
      </w:r>
    </w:p>
    <w:p w14:paraId="6D62433F" w14:textId="40D8E02B" w:rsidR="00F83049" w:rsidRDefault="00F83049" w:rsidP="003B02B2">
      <w:pPr>
        <w:pStyle w:val="Caption"/>
      </w:pPr>
      <w:r>
        <w:t xml:space="preserve">Figuur </w:t>
      </w:r>
      <w:r w:rsidR="004C7FFA">
        <w:fldChar w:fldCharType="begin"/>
      </w:r>
      <w:r w:rsidR="004C7FFA">
        <w:instrText xml:space="preserve"> STYLEREF 1 \s </w:instrText>
      </w:r>
      <w:r w:rsidR="004C7FFA">
        <w:fldChar w:fldCharType="separate"/>
      </w:r>
      <w:r w:rsidR="00772168">
        <w:t>20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Gebouw betreden</w:t>
      </w:r>
    </w:p>
    <w:p w14:paraId="39A4AD65" w14:textId="77B3AAF9" w:rsidR="0072399B" w:rsidRDefault="0072399B" w:rsidP="0072399B">
      <w:r>
        <w:lastRenderedPageBreak/>
        <w:t>Bij betreding van het pand wordt er in principe voor de surveillant een taak aangemaakt die hij dient uit te voeren. Deze taak moet geregistreerd worden op een contractregel (met activiteit met taaktype “Standaard met object”). Binnen het contract (zie stap 4) kunt u een nieuwe contractregel aanmaken voor het betreden van het object (zie ook §</w:t>
      </w:r>
      <w:r w:rsidR="00943670">
        <w:t xml:space="preserve"> </w:t>
      </w:r>
      <w:r w:rsidR="00943670">
        <w:fldChar w:fldCharType="begin"/>
      </w:r>
      <w:r w:rsidR="00943670">
        <w:instrText xml:space="preserve"> REF _Ref472349789 \r \h </w:instrText>
      </w:r>
      <w:r w:rsidR="00943670">
        <w:fldChar w:fldCharType="separate"/>
      </w:r>
      <w:r w:rsidR="00772168">
        <w:t>10.2.2</w:t>
      </w:r>
      <w:r w:rsidR="00943670">
        <w:fldChar w:fldCharType="end"/>
      </w:r>
      <w:r>
        <w:t>). In het veld “Boek ‘gebouw betreden’ taken op” worden alle contractregels met activiteit van het taaktype “Standaard met object” getoond. Deze zijn dus bruikbaar voor de afhandeling van het daadwerkelijk betreden van het object door de surveillant tijdens het uitvoeren van de collectiviteitstaak.</w:t>
      </w:r>
      <w:r w:rsidR="00F83049">
        <w:t xml:space="preserve"> </w:t>
      </w:r>
      <w:r>
        <w:t>Zie</w:t>
      </w:r>
      <w:r w:rsidR="00975E03">
        <w:t>t</w:t>
      </w:r>
      <w:r>
        <w:t xml:space="preserve"> de surveillant in de SequriX app niet de knop “Object betreden” dan is de functie “Extra gebouw betreden taken toestaan” niet geactiveerd voor deze contractregel.</w:t>
      </w:r>
    </w:p>
    <w:p w14:paraId="7D9CC471" w14:textId="77777777" w:rsidR="0072399B" w:rsidRDefault="0072399B" w:rsidP="0072399B"/>
    <w:p w14:paraId="02293192" w14:textId="23BACDE3" w:rsidR="0072399B" w:rsidRPr="0074472A" w:rsidRDefault="0072399B" w:rsidP="0072399B">
      <w:pPr>
        <w:rPr>
          <w:rStyle w:val="Bold"/>
        </w:rPr>
      </w:pPr>
      <w:r w:rsidRPr="0074472A">
        <w:rPr>
          <w:rStyle w:val="Bold"/>
        </w:rPr>
        <w:t xml:space="preserve">Stap </w:t>
      </w:r>
      <w:r w:rsidR="00943670">
        <w:rPr>
          <w:rStyle w:val="Bold"/>
        </w:rPr>
        <w:t>8</w:t>
      </w:r>
      <w:r w:rsidRPr="0074472A">
        <w:rPr>
          <w:rStyle w:val="Bold"/>
        </w:rPr>
        <w:t xml:space="preserve"> Taakuitvoering inplannen</w:t>
      </w:r>
    </w:p>
    <w:p w14:paraId="015F4DBD" w14:textId="77777777" w:rsidR="0072399B" w:rsidRDefault="0072399B" w:rsidP="0072399B">
      <w:r>
        <w:t xml:space="preserve">Om een taak in te plannen dient er een geldig contract en contractregel te zijn. Voor de contractregel heeft u een activiteit nodig met het taaktype “Collectief”. </w:t>
      </w:r>
    </w:p>
    <w:p w14:paraId="4035F8C5" w14:textId="77777777" w:rsidR="0072399B" w:rsidRDefault="0072399B" w:rsidP="0072399B"/>
    <w:p w14:paraId="71957560" w14:textId="6A589524" w:rsidR="0072399B" w:rsidRPr="00CA7EAC" w:rsidRDefault="0072399B" w:rsidP="0072399B">
      <w:pPr>
        <w:rPr>
          <w:rStyle w:val="Bold"/>
        </w:rPr>
      </w:pPr>
      <w:r>
        <w:t xml:space="preserve">Bij Taakuitvoering klik op de knop “Nieuw” om de taakuitvoering aan te maken. Dit kunt u ook lezen in § </w:t>
      </w:r>
      <w:r w:rsidR="00975E03">
        <w:fldChar w:fldCharType="begin"/>
      </w:r>
      <w:r w:rsidR="00975E03">
        <w:instrText xml:space="preserve"> REF _Ref467508331 \r \h </w:instrText>
      </w:r>
      <w:r w:rsidR="00975E03">
        <w:fldChar w:fldCharType="separate"/>
      </w:r>
      <w:r w:rsidR="00772168">
        <w:t>10.5</w:t>
      </w:r>
      <w:r w:rsidR="00975E03">
        <w:fldChar w:fldCharType="end"/>
      </w:r>
      <w:r>
        <w:t>. Ook eventuele uitzonderingen (niet uitvoeren op een bepaalde datum of juist extra of eenmalig uitvoeren op een bepaalde datum) kunt u hier configureren.</w:t>
      </w:r>
    </w:p>
    <w:p w14:paraId="0DC4CC7A" w14:textId="77777777" w:rsidR="0072399B" w:rsidRDefault="0072399B" w:rsidP="0072399B"/>
    <w:p w14:paraId="51E52DAD" w14:textId="59C6A0A1" w:rsidR="0072399B" w:rsidRDefault="0072399B" w:rsidP="0072399B">
      <w:pPr>
        <w:rPr>
          <w:rStyle w:val="Bold"/>
        </w:rPr>
      </w:pPr>
      <w:r w:rsidRPr="003C5D0F">
        <w:rPr>
          <w:rStyle w:val="Bold"/>
        </w:rPr>
        <w:t xml:space="preserve">Stap </w:t>
      </w:r>
      <w:r w:rsidR="00943670">
        <w:rPr>
          <w:rStyle w:val="Bold"/>
        </w:rPr>
        <w:t>9</w:t>
      </w:r>
      <w:r w:rsidRPr="003C5D0F">
        <w:rPr>
          <w:rStyle w:val="Bold"/>
        </w:rPr>
        <w:t xml:space="preserve"> Objecten koppelen aan het collectief</w:t>
      </w:r>
    </w:p>
    <w:p w14:paraId="60161904" w14:textId="6BF00EDB" w:rsidR="0072399B" w:rsidRDefault="0072399B" w:rsidP="0072399B">
      <w:pPr>
        <w:rPr>
          <w:rStyle w:val="Bold"/>
          <w:b w:val="0"/>
        </w:rPr>
      </w:pPr>
      <w:r>
        <w:rPr>
          <w:rStyle w:val="Bold"/>
          <w:b w:val="0"/>
        </w:rPr>
        <w:t xml:space="preserve">Normaliter zult u op contractregel niveau objecten gaan koppelen, voor collectieven werkt dit anders. Ga naar Collectieven, zoek het betreffende collectief (aangemaakt in stap 4) en open dit collectief. Onder objecten kunt u met de knop “Nieuw” nieuwe objecten koppelen. Mochten de objecten nog niet bestaan, maak ze eerst aan (zie § </w:t>
      </w:r>
      <w:r w:rsidR="00975E03">
        <w:rPr>
          <w:rStyle w:val="Bold"/>
          <w:b w:val="0"/>
        </w:rPr>
        <w:fldChar w:fldCharType="begin"/>
      </w:r>
      <w:r w:rsidR="00975E03">
        <w:rPr>
          <w:rStyle w:val="Bold"/>
          <w:b w:val="0"/>
        </w:rPr>
        <w:instrText xml:space="preserve"> REF _Ref467508368 \r \h </w:instrText>
      </w:r>
      <w:r w:rsidR="00975E03">
        <w:rPr>
          <w:rStyle w:val="Bold"/>
          <w:b w:val="0"/>
        </w:rPr>
      </w:r>
      <w:r w:rsidR="00975E03">
        <w:rPr>
          <w:rStyle w:val="Bold"/>
          <w:b w:val="0"/>
        </w:rPr>
        <w:fldChar w:fldCharType="separate"/>
      </w:r>
      <w:r w:rsidR="00772168">
        <w:rPr>
          <w:rStyle w:val="Bold"/>
          <w:b w:val="0"/>
        </w:rPr>
        <w:t>20.3.1.1</w:t>
      </w:r>
      <w:r w:rsidR="00975E03">
        <w:rPr>
          <w:rStyle w:val="Bold"/>
          <w:b w:val="0"/>
        </w:rPr>
        <w:fldChar w:fldCharType="end"/>
      </w:r>
      <w:r>
        <w:rPr>
          <w:rStyle w:val="Bold"/>
          <w:b w:val="0"/>
        </w:rPr>
        <w:t>). Hoe u verder het collectief kan inrichten staat beschreven in §</w:t>
      </w:r>
      <w:r w:rsidR="00975E03">
        <w:rPr>
          <w:rStyle w:val="Bold"/>
          <w:b w:val="0"/>
        </w:rPr>
        <w:t> </w:t>
      </w:r>
      <w:r w:rsidR="00975E03">
        <w:rPr>
          <w:rStyle w:val="Bold"/>
          <w:b w:val="0"/>
        </w:rPr>
        <w:fldChar w:fldCharType="begin"/>
      </w:r>
      <w:r w:rsidR="00975E03">
        <w:rPr>
          <w:rStyle w:val="Bold"/>
          <w:b w:val="0"/>
        </w:rPr>
        <w:instrText xml:space="preserve"> REF _Ref467508379 \r \h </w:instrText>
      </w:r>
      <w:r w:rsidR="00975E03">
        <w:rPr>
          <w:rStyle w:val="Bold"/>
          <w:b w:val="0"/>
        </w:rPr>
      </w:r>
      <w:r w:rsidR="00975E03">
        <w:rPr>
          <w:rStyle w:val="Bold"/>
          <w:b w:val="0"/>
        </w:rPr>
        <w:fldChar w:fldCharType="separate"/>
      </w:r>
      <w:r w:rsidR="00772168">
        <w:rPr>
          <w:rStyle w:val="Bold"/>
          <w:b w:val="0"/>
        </w:rPr>
        <w:t>20.3.1</w:t>
      </w:r>
      <w:r w:rsidR="00975E03">
        <w:rPr>
          <w:rStyle w:val="Bold"/>
          <w:b w:val="0"/>
        </w:rPr>
        <w:fldChar w:fldCharType="end"/>
      </w:r>
      <w:r>
        <w:rPr>
          <w:rStyle w:val="Bold"/>
          <w:b w:val="0"/>
        </w:rPr>
        <w:t>.</w:t>
      </w:r>
    </w:p>
    <w:p w14:paraId="753F619C" w14:textId="77777777" w:rsidR="0072399B" w:rsidRPr="0072399B" w:rsidRDefault="0072399B" w:rsidP="0072399B"/>
    <w:p w14:paraId="3EDCF011" w14:textId="77777777" w:rsidR="006A7DB4" w:rsidRDefault="00074CC5" w:rsidP="00074CC5">
      <w:pPr>
        <w:pStyle w:val="Heading2"/>
      </w:pPr>
      <w:bookmarkStart w:id="575" w:name="_Toc460250688"/>
      <w:bookmarkStart w:id="576" w:name="_Ref467506932"/>
      <w:bookmarkStart w:id="577" w:name="_Toc41561853"/>
      <w:bookmarkStart w:id="578" w:name="_Toc64307000"/>
      <w:r>
        <w:t>Collectief toevoegen</w:t>
      </w:r>
      <w:bookmarkEnd w:id="575"/>
      <w:bookmarkEnd w:id="576"/>
      <w:bookmarkEnd w:id="577"/>
      <w:bookmarkEnd w:id="578"/>
    </w:p>
    <w:p w14:paraId="3CF294E4" w14:textId="1AB43CAB" w:rsidR="00074CC5" w:rsidRDefault="00074CC5" w:rsidP="00074CC5">
      <w:r>
        <w:t>Om een nieuwe collectief</w:t>
      </w:r>
      <w:r w:rsidRPr="00074CC5">
        <w:t xml:space="preserve"> toe te voegen, klikt u op de knop </w:t>
      </w:r>
      <w:r w:rsidRPr="00074CC5">
        <w:rPr>
          <w:b/>
        </w:rPr>
        <w:t>Collectief toevoegen</w:t>
      </w:r>
      <w:r w:rsidRPr="00074CC5">
        <w:t xml:space="preserve">. Vervolgens wordt het venster getoond waarin de gegevens </w:t>
      </w:r>
      <w:r>
        <w:t xml:space="preserve">betreffende het collectief </w:t>
      </w:r>
      <w:r w:rsidRPr="00074CC5">
        <w:t>kunnen worden vastgelegd. (Zie</w:t>
      </w:r>
      <w:r>
        <w:t xml:space="preserve"> </w:t>
      </w:r>
      <w:r>
        <w:fldChar w:fldCharType="begin"/>
      </w:r>
      <w:r>
        <w:instrText xml:space="preserve"> REF _Ref415645782 \h </w:instrText>
      </w:r>
      <w:r>
        <w:fldChar w:fldCharType="separate"/>
      </w:r>
      <w:r w:rsidR="00772168">
        <w:t>Figuur 20</w:t>
      </w:r>
      <w:r w:rsidR="00772168">
        <w:noBreakHyphen/>
        <w:t>2</w:t>
      </w:r>
      <w:r>
        <w:fldChar w:fldCharType="end"/>
      </w:r>
      <w:r w:rsidRPr="00074CC5">
        <w:t xml:space="preserve">). In het venster wordt </w:t>
      </w:r>
      <w:r w:rsidR="00B8674E">
        <w:t xml:space="preserve">met een uitroepteken </w:t>
      </w:r>
      <w:r w:rsidRPr="00074CC5">
        <w:t>aangegeven welke gegevens verplicht zijn in te vullen.</w:t>
      </w:r>
      <w:r>
        <w:t xml:space="preserve"> </w:t>
      </w:r>
      <w:r w:rsidR="00A74797">
        <w:rPr>
          <w:lang w:eastAsia="nl-NL"/>
        </w:rPr>
        <w:drawing>
          <wp:inline distT="0" distB="0" distL="0" distR="0" wp14:anchorId="2CCC43DC" wp14:editId="33540908">
            <wp:extent cx="207010" cy="207010"/>
            <wp:effectExtent l="0" t="0" r="2540" b="2540"/>
            <wp:docPr id="128"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p>
    <w:p w14:paraId="212523B6" w14:textId="77777777" w:rsidR="00D37898" w:rsidRDefault="00D37898" w:rsidP="00D37898">
      <w:pPr>
        <w:keepNext/>
      </w:pPr>
      <w:r>
        <w:rPr>
          <w:lang w:eastAsia="nl-NL"/>
        </w:rPr>
        <w:lastRenderedPageBreak/>
        <w:drawing>
          <wp:inline distT="0" distB="0" distL="0" distR="0" wp14:anchorId="79F9D6B5" wp14:editId="00AEE9CD">
            <wp:extent cx="4442400" cy="2422800"/>
            <wp:effectExtent l="0" t="0" r="0" b="0"/>
            <wp:docPr id="318" name="Afbeelding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42400" cy="2422800"/>
                    </a:xfrm>
                    <a:prstGeom prst="rect">
                      <a:avLst/>
                    </a:prstGeom>
                    <a:noFill/>
                    <a:ln>
                      <a:noFill/>
                    </a:ln>
                  </pic:spPr>
                </pic:pic>
              </a:graphicData>
            </a:graphic>
          </wp:inline>
        </w:drawing>
      </w:r>
    </w:p>
    <w:p w14:paraId="28D7CDAB" w14:textId="51BC3D58" w:rsidR="00D37898" w:rsidRDefault="00D37898" w:rsidP="003B02B2">
      <w:pPr>
        <w:pStyle w:val="Caption"/>
      </w:pPr>
      <w:bookmarkStart w:id="579" w:name="_Ref415645782"/>
      <w:r>
        <w:t xml:space="preserve">Figuur </w:t>
      </w:r>
      <w:r w:rsidR="004C7FFA">
        <w:fldChar w:fldCharType="begin"/>
      </w:r>
      <w:r w:rsidR="004C7FFA">
        <w:instrText xml:space="preserve"> STYLEREF 1 \s </w:instrText>
      </w:r>
      <w:r w:rsidR="004C7FFA">
        <w:fldChar w:fldCharType="separate"/>
      </w:r>
      <w:r w:rsidR="00772168">
        <w:t>20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bookmarkEnd w:id="579"/>
      <w:r>
        <w:t>: Collectief toevoegen</w:t>
      </w:r>
    </w:p>
    <w:p w14:paraId="53E915A7" w14:textId="77777777" w:rsidR="00D07238" w:rsidRPr="00762DDB" w:rsidRDefault="00D07238" w:rsidP="00762DDB">
      <w:pPr>
        <w:pStyle w:val="Opsomming1"/>
      </w:pPr>
      <w:r w:rsidRPr="00847DBD">
        <w:rPr>
          <w:b/>
          <w:bCs/>
        </w:rPr>
        <w:t>Naam</w:t>
      </w:r>
      <w:r>
        <w:t xml:space="preserve">: </w:t>
      </w:r>
      <w:r w:rsidRPr="00762DDB">
        <w:t>Geeft de naam of een beschrijving van het collectief.</w:t>
      </w:r>
    </w:p>
    <w:p w14:paraId="2FF096A3" w14:textId="77777777" w:rsidR="00D07238" w:rsidRPr="00762DDB" w:rsidRDefault="00D07238" w:rsidP="00762DDB">
      <w:pPr>
        <w:pStyle w:val="Opsomming1"/>
      </w:pPr>
      <w:r w:rsidRPr="00847DBD">
        <w:rPr>
          <w:b/>
          <w:bCs/>
        </w:rPr>
        <w:t>Kostenplaats</w:t>
      </w:r>
      <w:r w:rsidRPr="00762DDB">
        <w:t>: Het kostenplaatsnummer is geen verplicht veld maar kan gebruikt worden voor de facturatie.</w:t>
      </w:r>
    </w:p>
    <w:p w14:paraId="3BCFC56E" w14:textId="77777777" w:rsidR="00D07238" w:rsidRPr="00762DDB" w:rsidRDefault="00D07238" w:rsidP="00762DDB">
      <w:pPr>
        <w:pStyle w:val="Opsomming1"/>
      </w:pPr>
      <w:r w:rsidRPr="00847DBD">
        <w:rPr>
          <w:b/>
          <w:bCs/>
        </w:rPr>
        <w:t>Regio</w:t>
      </w:r>
      <w:r w:rsidRPr="00762DDB">
        <w:t>: Kies de regio waar het collectief zich bevindt.</w:t>
      </w:r>
    </w:p>
    <w:p w14:paraId="23008533" w14:textId="77777777" w:rsidR="00D37898" w:rsidRPr="00762DDB" w:rsidRDefault="00D37898" w:rsidP="00762DDB">
      <w:pPr>
        <w:pStyle w:val="Opsomming1"/>
        <w:rPr>
          <w:rStyle w:val="Bold"/>
          <w:b w:val="0"/>
          <w:bCs/>
        </w:rPr>
      </w:pPr>
      <w:r w:rsidRPr="00762DDB">
        <w:rPr>
          <w:rStyle w:val="Bold"/>
        </w:rPr>
        <w:t>Per taak</w:t>
      </w:r>
    </w:p>
    <w:p w14:paraId="32D76870" w14:textId="6484A42A" w:rsidR="00271B14" w:rsidRPr="00847DBD" w:rsidRDefault="000645E3" w:rsidP="00847DBD">
      <w:pPr>
        <w:pStyle w:val="Opsomming1"/>
        <w:rPr>
          <w:rStyle w:val="Bold"/>
          <w:b w:val="0"/>
        </w:rPr>
      </w:pPr>
      <w:r w:rsidRPr="00847DBD">
        <w:rPr>
          <w:rStyle w:val="Bold"/>
          <w:bCs/>
        </w:rPr>
        <w:t>Alle</w:t>
      </w:r>
      <w:r w:rsidR="00D37898" w:rsidRPr="00847DBD">
        <w:rPr>
          <w:rStyle w:val="Bold"/>
          <w:bCs/>
        </w:rPr>
        <w:t xml:space="preserve"> objecten volgens de opgegeven volgorde en bezoekgewicht</w:t>
      </w:r>
      <w:r w:rsidR="00D37898" w:rsidRPr="00847DBD">
        <w:rPr>
          <w:rStyle w:val="Bold"/>
          <w:b w:val="0"/>
        </w:rPr>
        <w:t xml:space="preserve">: </w:t>
      </w:r>
      <w:r w:rsidR="00271B14" w:rsidRPr="00847DBD">
        <w:rPr>
          <w:rStyle w:val="Bold"/>
          <w:b w:val="0"/>
        </w:rPr>
        <w:t>voer controle uit bij alle actieve objecten binnen dit collectief. Bij elke taak wordt vanaf het begin van de opgegeven volgorde begonnen.</w:t>
      </w:r>
    </w:p>
    <w:p w14:paraId="12DCE1A1" w14:textId="6260A7EA" w:rsidR="00271B14" w:rsidRDefault="000645E3" w:rsidP="00762DDB">
      <w:pPr>
        <w:pStyle w:val="Opsomming1"/>
      </w:pPr>
      <w:r w:rsidRPr="00847DBD">
        <w:rPr>
          <w:b/>
          <w:bCs/>
        </w:rPr>
        <w:t>E</w:t>
      </w:r>
      <w:r w:rsidR="00271B14" w:rsidRPr="00847DBD">
        <w:rPr>
          <w:b/>
          <w:bCs/>
        </w:rPr>
        <w:t>nkele objecten</w:t>
      </w:r>
      <w:r w:rsidR="00D07238">
        <w:t>:</w:t>
      </w:r>
      <w:r w:rsidR="00271B14">
        <w:t xml:space="preserve"> voer extra controle uit bij slechts een deel van de objecten binnen dit collectief.</w:t>
      </w:r>
    </w:p>
    <w:p w14:paraId="2CD5DB1D" w14:textId="6C6B11AD" w:rsidR="00D07238" w:rsidRPr="00847DBD" w:rsidRDefault="00271B14" w:rsidP="00847DBD">
      <w:pPr>
        <w:pStyle w:val="Opsomming1"/>
      </w:pPr>
      <w:r w:rsidRPr="00847DBD">
        <w:rPr>
          <w:b/>
          <w:bCs/>
        </w:rPr>
        <w:t>Aantal objecten per dag met extra controle</w:t>
      </w:r>
      <w:r w:rsidRPr="00847DBD">
        <w:t>:</w:t>
      </w:r>
      <w:r w:rsidRPr="00847DBD">
        <w:rPr>
          <w:rStyle w:val="Bold"/>
          <w:b w:val="0"/>
        </w:rPr>
        <w:t xml:space="preserve"> indien </w:t>
      </w:r>
      <w:r w:rsidRPr="00847DBD">
        <w:rPr>
          <w:rStyle w:val="Bold"/>
          <w:bCs/>
        </w:rPr>
        <w:t>Per taak, enkele objecten</w:t>
      </w:r>
      <w:r w:rsidRPr="00847DBD">
        <w:rPr>
          <w:rStyle w:val="Bold"/>
          <w:b w:val="0"/>
        </w:rPr>
        <w:t xml:space="preserve"> is gekozen, g</w:t>
      </w:r>
      <w:r w:rsidR="00690248" w:rsidRPr="00847DBD">
        <w:t>eef</w:t>
      </w:r>
      <w:r w:rsidRPr="00847DBD">
        <w:t xml:space="preserve"> dan</w:t>
      </w:r>
      <w:r w:rsidR="00690248" w:rsidRPr="00847DBD">
        <w:t xml:space="preserve"> hier aan hoeveel objecten er per uitgevoerde taak geselecteerd moeten worden voor een extra controle.</w:t>
      </w:r>
    </w:p>
    <w:p w14:paraId="2343AC52" w14:textId="77777777" w:rsidR="00D07238" w:rsidRDefault="00D07238" w:rsidP="00074CC5"/>
    <w:p w14:paraId="38EEF980" w14:textId="77777777" w:rsidR="00D07238" w:rsidRDefault="00D07238" w:rsidP="00D07238">
      <w:r>
        <w:t xml:space="preserve">Klik vervolgens op </w:t>
      </w:r>
      <w:r w:rsidRPr="00D07238">
        <w:rPr>
          <w:b/>
        </w:rPr>
        <w:t>Opslaan</w:t>
      </w:r>
      <w:r>
        <w:t xml:space="preserve">. </w:t>
      </w:r>
      <w:r w:rsidR="0060752A">
        <w:t xml:space="preserve">U komt nu in een volgend scherm </w:t>
      </w:r>
      <w:r w:rsidR="008E7032">
        <w:t xml:space="preserve">waar </w:t>
      </w:r>
      <w:r w:rsidR="0060752A">
        <w:t xml:space="preserve">het collectief verder kan worden ingericht. </w:t>
      </w:r>
    </w:p>
    <w:p w14:paraId="42E66763" w14:textId="77777777" w:rsidR="00EE1C69" w:rsidRDefault="00EE1C69" w:rsidP="006F6E29">
      <w:pPr>
        <w:pStyle w:val="Heading3"/>
      </w:pPr>
      <w:bookmarkStart w:id="580" w:name="_Toc460250689"/>
      <w:bookmarkStart w:id="581" w:name="_Ref467508379"/>
      <w:bookmarkStart w:id="582" w:name="_Toc41561854"/>
      <w:bookmarkStart w:id="583" w:name="_Toc64307001"/>
      <w:r>
        <w:t>Collectief inrichten</w:t>
      </w:r>
      <w:bookmarkEnd w:id="580"/>
      <w:bookmarkEnd w:id="581"/>
      <w:bookmarkEnd w:id="582"/>
      <w:bookmarkEnd w:id="583"/>
    </w:p>
    <w:p w14:paraId="1C190A2C" w14:textId="0A1BB194" w:rsidR="00EE1C69" w:rsidRDefault="00EE1C69" w:rsidP="00EE1C69">
      <w:r>
        <w:t>Nu het collectief is aangemaakt kan het verder worden ingericht. Dit betekent dat u</w:t>
      </w:r>
      <w:r w:rsidR="008E7032">
        <w:t xml:space="preserve"> o</w:t>
      </w:r>
      <w:r>
        <w:t>bject</w:t>
      </w:r>
      <w:r w:rsidR="00690248">
        <w:t>en</w:t>
      </w:r>
      <w:r>
        <w:t xml:space="preserve"> kunt gaan toevoegen aan het collectief en checkpoints en checkpointroutes kunt gaan aanmaken. </w:t>
      </w:r>
      <w:r w:rsidR="000B2EE7">
        <w:t xml:space="preserve">(Zie </w:t>
      </w:r>
      <w:r w:rsidR="000B2EE7" w:rsidRPr="00690248">
        <w:fldChar w:fldCharType="begin"/>
      </w:r>
      <w:r w:rsidR="000B2EE7" w:rsidRPr="00690248">
        <w:instrText xml:space="preserve"> REF _Ref415649019 \h </w:instrText>
      </w:r>
      <w:r w:rsidR="00B50A10" w:rsidRPr="00690248">
        <w:instrText xml:space="preserve"> \* MERGEFORMAT </w:instrText>
      </w:r>
      <w:r w:rsidR="000B2EE7" w:rsidRPr="00690248">
        <w:fldChar w:fldCharType="separate"/>
      </w:r>
      <w:r w:rsidR="00772168">
        <w:t>Figuur 20</w:t>
      </w:r>
      <w:r w:rsidR="00772168">
        <w:noBreakHyphen/>
        <w:t>3</w:t>
      </w:r>
      <w:r w:rsidR="000B2EE7" w:rsidRPr="00690248">
        <w:fldChar w:fldCharType="end"/>
      </w:r>
      <w:r w:rsidR="000B2EE7" w:rsidRPr="00690248">
        <w:t>).</w:t>
      </w:r>
      <w:r w:rsidR="000B2EE7">
        <w:t xml:space="preserve"> </w:t>
      </w:r>
    </w:p>
    <w:p w14:paraId="07A7FF39" w14:textId="77777777" w:rsidR="00EE1C69" w:rsidRDefault="00EE1C69" w:rsidP="00EE1C69"/>
    <w:p w14:paraId="52F6DAE3" w14:textId="473793AF" w:rsidR="00EE1C69" w:rsidRDefault="00343BAD" w:rsidP="00EE1C69">
      <w:pPr>
        <w:keepNext/>
      </w:pPr>
      <w:r>
        <w:rPr>
          <w:lang w:eastAsia="nl-NL"/>
        </w:rPr>
        <w:lastRenderedPageBreak/>
        <w:drawing>
          <wp:inline distT="0" distB="0" distL="0" distR="0" wp14:anchorId="6E5B396B" wp14:editId="38B3079B">
            <wp:extent cx="6035040" cy="2870200"/>
            <wp:effectExtent l="0" t="0" r="3810" b="6350"/>
            <wp:docPr id="319" name="Afbeelding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035040" cy="2870200"/>
                    </a:xfrm>
                    <a:prstGeom prst="rect">
                      <a:avLst/>
                    </a:prstGeom>
                    <a:noFill/>
                    <a:ln>
                      <a:noFill/>
                    </a:ln>
                  </pic:spPr>
                </pic:pic>
              </a:graphicData>
            </a:graphic>
          </wp:inline>
        </w:drawing>
      </w:r>
    </w:p>
    <w:p w14:paraId="6338249C" w14:textId="333893CC" w:rsidR="0060752A" w:rsidRDefault="00EE1C69" w:rsidP="003B02B2">
      <w:pPr>
        <w:pStyle w:val="Caption"/>
      </w:pPr>
      <w:bookmarkStart w:id="584" w:name="_Ref415649019"/>
      <w:r>
        <w:t xml:space="preserve">Figuur </w:t>
      </w:r>
      <w:r w:rsidR="004C7FFA">
        <w:fldChar w:fldCharType="begin"/>
      </w:r>
      <w:r w:rsidR="004C7FFA">
        <w:instrText xml:space="preserve"> STYLEREF 1 \s </w:instrText>
      </w:r>
      <w:r w:rsidR="004C7FFA">
        <w:fldChar w:fldCharType="separate"/>
      </w:r>
      <w:r w:rsidR="00772168">
        <w:t>20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bookmarkEnd w:id="584"/>
      <w:r>
        <w:t>: Collectief inrichten</w:t>
      </w:r>
    </w:p>
    <w:p w14:paraId="7BE14EF5" w14:textId="77777777" w:rsidR="001248D5" w:rsidRDefault="001248D5" w:rsidP="00F61312">
      <w:pPr>
        <w:pStyle w:val="Heading4"/>
      </w:pPr>
      <w:bookmarkStart w:id="585" w:name="_Ref467508368"/>
      <w:r>
        <w:t>Objecten toevoegen</w:t>
      </w:r>
      <w:bookmarkEnd w:id="585"/>
      <w:r w:rsidR="00770995">
        <w:t xml:space="preserve"> </w:t>
      </w:r>
    </w:p>
    <w:p w14:paraId="0D9F087D" w14:textId="12904959" w:rsidR="001248D5" w:rsidRDefault="001248D5" w:rsidP="001248D5">
      <w:r>
        <w:t xml:space="preserve">Door te klikken op de knop </w:t>
      </w:r>
      <w:r w:rsidRPr="001248D5">
        <w:rPr>
          <w:b/>
        </w:rPr>
        <w:t>Nieuw</w:t>
      </w:r>
      <w:r>
        <w:t xml:space="preserve"> kunt u een bestaand object toevoegen aan een collectief.</w:t>
      </w:r>
      <w:r w:rsidR="00770995">
        <w:t xml:space="preserve"> </w:t>
      </w:r>
      <w:r w:rsidR="00770995" w:rsidRPr="00C76213">
        <w:rPr>
          <w:rStyle w:val="Cursief"/>
        </w:rPr>
        <w:t xml:space="preserve">Let op: </w:t>
      </w:r>
      <w:r w:rsidRPr="00C76213">
        <w:rPr>
          <w:rStyle w:val="Cursief"/>
        </w:rPr>
        <w:t>Indien het object niet beschikbaar is moet het object eerst toegevoegd worden.</w:t>
      </w:r>
      <w:r>
        <w:t xml:space="preserve"> Zie hiervoor § </w:t>
      </w:r>
      <w:r>
        <w:fldChar w:fldCharType="begin"/>
      </w:r>
      <w:r>
        <w:instrText xml:space="preserve"> REF _Ref411330260 \n \h </w:instrText>
      </w:r>
      <w:r>
        <w:fldChar w:fldCharType="separate"/>
      </w:r>
      <w:r w:rsidR="00772168">
        <w:t>9.2</w:t>
      </w:r>
      <w:r>
        <w:fldChar w:fldCharType="end"/>
      </w:r>
      <w:r>
        <w:t xml:space="preserve">, Object toevoegen. </w:t>
      </w:r>
      <w:r w:rsidR="00770995">
        <w:t>Voer de volgende gegevens in:</w:t>
      </w:r>
    </w:p>
    <w:p w14:paraId="29156413" w14:textId="77777777" w:rsidR="001248D5" w:rsidRDefault="001248D5" w:rsidP="00762DDB">
      <w:pPr>
        <w:pStyle w:val="Opsomming1"/>
      </w:pPr>
      <w:r w:rsidRPr="00847DBD">
        <w:rPr>
          <w:b/>
          <w:bCs/>
        </w:rPr>
        <w:t>Naam</w:t>
      </w:r>
      <w:r w:rsidR="008778A6">
        <w:t xml:space="preserve"> </w:t>
      </w:r>
      <w:r w:rsidR="00A74797">
        <w:rPr>
          <w:noProof/>
          <w:lang w:eastAsia="nl-NL"/>
        </w:rPr>
        <w:drawing>
          <wp:inline distT="0" distB="0" distL="0" distR="0" wp14:anchorId="6B7001B5" wp14:editId="42FE69C6">
            <wp:extent cx="155575" cy="155575"/>
            <wp:effectExtent l="0" t="0" r="0" b="0"/>
            <wp:docPr id="131" name="Afbeelding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Voer vervolgens (een deel) van de objectcode in om het desbetreffende object te selecteren. </w:t>
      </w:r>
    </w:p>
    <w:p w14:paraId="34ACFD60" w14:textId="77777777" w:rsidR="001248D5" w:rsidRDefault="001248D5" w:rsidP="00762DDB">
      <w:pPr>
        <w:pStyle w:val="Opsomming1"/>
      </w:pPr>
      <w:r w:rsidRPr="00847DBD">
        <w:rPr>
          <w:b/>
          <w:bCs/>
        </w:rPr>
        <w:t>Actief</w:t>
      </w:r>
      <w:r w:rsidR="00C76213">
        <w:t xml:space="preserve"> </w:t>
      </w:r>
      <w:r w:rsidR="00A74797">
        <w:rPr>
          <w:noProof/>
          <w:lang w:eastAsia="nl-NL"/>
        </w:rPr>
        <w:drawing>
          <wp:inline distT="0" distB="0" distL="0" distR="0" wp14:anchorId="352CB5DC" wp14:editId="0F49861A">
            <wp:extent cx="155575" cy="155575"/>
            <wp:effectExtent l="0" t="0" r="0" b="0"/>
            <wp:docPr id="132"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D5">
        <w:t>:</w:t>
      </w:r>
      <w:r>
        <w:t xml:space="preserve"> Geef aan vanaf welke datum het object actief is in het collectief</w:t>
      </w:r>
    </w:p>
    <w:p w14:paraId="6B8128DC" w14:textId="46C2878D" w:rsidR="001248D5" w:rsidRDefault="001248D5" w:rsidP="00762DDB">
      <w:pPr>
        <w:pStyle w:val="Opsomming1"/>
      </w:pPr>
      <w:r w:rsidRPr="00847DBD">
        <w:rPr>
          <w:b/>
          <w:bCs/>
        </w:rPr>
        <w:t>Inactief</w:t>
      </w:r>
      <w:r w:rsidRPr="001248D5">
        <w:t>:</w:t>
      </w:r>
      <w:r>
        <w:t xml:space="preserve"> Indien het object niet meer tot het collectief behoor</w:t>
      </w:r>
      <w:r w:rsidR="00690248">
        <w:t>t</w:t>
      </w:r>
      <w:r>
        <w:t>,</w:t>
      </w:r>
      <w:r w:rsidR="00934E6C">
        <w:t xml:space="preserve"> kunt u hier aangeven per welke</w:t>
      </w:r>
      <w:r>
        <w:t xml:space="preserve"> datum dat ingaat.</w:t>
      </w:r>
    </w:p>
    <w:p w14:paraId="550969B8" w14:textId="77777777" w:rsidR="002A6B60" w:rsidRPr="002A6B60" w:rsidRDefault="001248D5" w:rsidP="00762DDB">
      <w:pPr>
        <w:pStyle w:val="Opsomming1"/>
      </w:pPr>
      <w:r w:rsidRPr="00847DBD">
        <w:rPr>
          <w:b/>
          <w:bCs/>
        </w:rPr>
        <w:t>Bezoekgewicht</w:t>
      </w:r>
      <w:r w:rsidR="00C76213" w:rsidRPr="002A6B60">
        <w:t xml:space="preserve"> </w:t>
      </w:r>
      <w:r w:rsidR="00A74797">
        <w:rPr>
          <w:noProof/>
          <w:lang w:eastAsia="nl-NL"/>
        </w:rPr>
        <w:drawing>
          <wp:inline distT="0" distB="0" distL="0" distR="0" wp14:anchorId="12AA4A5F" wp14:editId="29F3D775">
            <wp:extent cx="155575" cy="155575"/>
            <wp:effectExtent l="0" t="0" r="0" b="0"/>
            <wp:docPr id="133"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A6B60">
        <w:t xml:space="preserve">: </w:t>
      </w:r>
      <w:r w:rsidR="00596DB2" w:rsidRPr="002A6B60">
        <w:t>Afhankelijk van de contractafspraken word</w:t>
      </w:r>
      <w:r w:rsidR="002A6B60">
        <w:t>t een</w:t>
      </w:r>
      <w:r w:rsidR="00596DB2" w:rsidRPr="002A6B60">
        <w:t xml:space="preserve"> object niet</w:t>
      </w:r>
      <w:r w:rsidR="00C61205">
        <w:t>,</w:t>
      </w:r>
      <w:r w:rsidR="00596DB2" w:rsidRPr="002A6B60">
        <w:t xml:space="preserve"> of </w:t>
      </w:r>
      <w:r w:rsidR="002A6B60" w:rsidRPr="002A6B60">
        <w:t>één</w:t>
      </w:r>
      <w:r w:rsidR="00C61205">
        <w:t>,</w:t>
      </w:r>
      <w:r w:rsidR="002A6B60" w:rsidRPr="002A6B60">
        <w:t xml:space="preserve"> of meerdere keren bezocht. </w:t>
      </w:r>
      <w:r w:rsidR="00C61205">
        <w:t>Met het b</w:t>
      </w:r>
      <w:r w:rsidR="002A6B60" w:rsidRPr="002A6B60">
        <w:t xml:space="preserve">ezoekgewicht </w:t>
      </w:r>
      <w:r w:rsidR="00C61205">
        <w:t>kan dit worden weergegeven.</w:t>
      </w:r>
      <w:r w:rsidR="002A6B60">
        <w:t xml:space="preserve"> </w:t>
      </w:r>
      <w:r w:rsidR="00690248">
        <w:t>Een object met bezoekgewicht 3 zal 3 keer zo vaak worden geselecteerd voor een extra controle, dan een object met bezoekgewicht 1.</w:t>
      </w:r>
    </w:p>
    <w:p w14:paraId="6529A3F7" w14:textId="77777777" w:rsidR="002A6B60" w:rsidRDefault="002A6B60" w:rsidP="002A6B60"/>
    <w:p w14:paraId="098418B2" w14:textId="77777777" w:rsidR="001248D5" w:rsidRDefault="00770995" w:rsidP="002A6B60">
      <w:r>
        <w:t xml:space="preserve">Klik vervolgens op </w:t>
      </w:r>
      <w:r w:rsidRPr="002A6B60">
        <w:rPr>
          <w:b/>
        </w:rPr>
        <w:t>Opslaan</w:t>
      </w:r>
      <w:r>
        <w:t xml:space="preserve">. </w:t>
      </w:r>
    </w:p>
    <w:p w14:paraId="2BB40F99" w14:textId="77777777" w:rsidR="00770995" w:rsidRPr="000B2EE7" w:rsidRDefault="00770995" w:rsidP="002A6B60"/>
    <w:p w14:paraId="35C73D7E" w14:textId="77777777" w:rsidR="001248D5" w:rsidRDefault="00A74797" w:rsidP="001248D5">
      <w:pPr>
        <w:keepNext/>
      </w:pPr>
      <w:r>
        <w:rPr>
          <w:lang w:eastAsia="nl-NL"/>
        </w:rPr>
        <w:drawing>
          <wp:inline distT="0" distB="0" distL="0" distR="0" wp14:anchorId="0A9D7F25" wp14:editId="57236789">
            <wp:extent cx="5753735" cy="1414780"/>
            <wp:effectExtent l="0" t="0" r="0" b="0"/>
            <wp:docPr id="13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3735" cy="1414780"/>
                    </a:xfrm>
                    <a:prstGeom prst="rect">
                      <a:avLst/>
                    </a:prstGeom>
                    <a:noFill/>
                    <a:ln>
                      <a:noFill/>
                    </a:ln>
                  </pic:spPr>
                </pic:pic>
              </a:graphicData>
            </a:graphic>
          </wp:inline>
        </w:drawing>
      </w:r>
    </w:p>
    <w:p w14:paraId="378EED9B" w14:textId="2A1B3142" w:rsidR="001248D5" w:rsidRDefault="001248D5" w:rsidP="003B02B2">
      <w:pPr>
        <w:pStyle w:val="Caption"/>
      </w:pPr>
      <w:r>
        <w:t xml:space="preserve">Figuur </w:t>
      </w:r>
      <w:r w:rsidR="004C7FFA">
        <w:fldChar w:fldCharType="begin"/>
      </w:r>
      <w:r w:rsidR="004C7FFA">
        <w:instrText xml:space="preserve"> STYLEREF 1 \s </w:instrText>
      </w:r>
      <w:r w:rsidR="004C7FFA">
        <w:fldChar w:fldCharType="separate"/>
      </w:r>
      <w:r w:rsidR="00772168">
        <w:t>20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w:t>
      </w:r>
      <w:r w:rsidR="004C7FFA">
        <w:fldChar w:fldCharType="end"/>
      </w:r>
      <w:r>
        <w:t>: Object aan collectief toevoegen</w:t>
      </w:r>
    </w:p>
    <w:p w14:paraId="013E1D31" w14:textId="77777777" w:rsidR="00770995" w:rsidRDefault="00770995" w:rsidP="00F61312">
      <w:pPr>
        <w:pStyle w:val="Heading4"/>
      </w:pPr>
      <w:r>
        <w:lastRenderedPageBreak/>
        <w:t>Checkpoints toevoegen</w:t>
      </w:r>
    </w:p>
    <w:p w14:paraId="46F29806" w14:textId="77777777" w:rsidR="00770995" w:rsidRDefault="00690248" w:rsidP="00770995">
      <w:r>
        <w:t>Bij elk collectief</w:t>
      </w:r>
      <w:r w:rsidR="00770995">
        <w:t xml:space="preserve"> kan een onbeperkt aantal checkpoints worden aangemaakt. Elk checkpoint staat voor een controlepunt tijden</w:t>
      </w:r>
      <w:r w:rsidR="00C76213">
        <w:t>s</w:t>
      </w:r>
      <w:r w:rsidR="00770995">
        <w:t xml:space="preserve"> </w:t>
      </w:r>
      <w:r>
        <w:t>een surveillanceroute voor dat collectief</w:t>
      </w:r>
      <w:r w:rsidR="00770995">
        <w:t>. Een surveillant kan elk checkpoint ‘afvinken’ ten teken dat hij daar is geweest en er heeft gecontroleerd en eventuele bijzonderheden heeft vastgelegd. Deze checkpoints en bijzonderheden worden in het taakrapport</w:t>
      </w:r>
      <w:r>
        <w:t xml:space="preserve"> voor een collectieve taak</w:t>
      </w:r>
      <w:r w:rsidR="00770995">
        <w:t xml:space="preserve"> vastgelegd. </w:t>
      </w:r>
    </w:p>
    <w:p w14:paraId="63BEF2FF" w14:textId="77777777" w:rsidR="00770995" w:rsidRDefault="00770995" w:rsidP="00770995"/>
    <w:p w14:paraId="2F7D1D9E" w14:textId="77777777" w:rsidR="00770995" w:rsidRDefault="00770995" w:rsidP="00770995">
      <w:r>
        <w:t xml:space="preserve">Het ‘afvinken’ van een checkpoint kan gedaan worden door met de smartphone een barcode of </w:t>
      </w:r>
      <w:r w:rsidR="00F81032">
        <w:t>NFC</w:t>
      </w:r>
      <w:r>
        <w:t>-tag (</w:t>
      </w:r>
      <w:r w:rsidR="00F81032">
        <w:t>Near field communication</w:t>
      </w:r>
      <w:r>
        <w:t>)</w:t>
      </w:r>
      <w:r w:rsidRPr="00B50E03">
        <w:t xml:space="preserve"> </w:t>
      </w:r>
      <w:r>
        <w:t>te scannen. Een checkpoint kan eventueel ook handmatig worden ‘afgevinkt’ bijvoorbeeld doordat de barcode niet goed leesbaar is o</w:t>
      </w:r>
      <w:r w:rsidR="00F81032">
        <w:t>.i</w:t>
      </w:r>
      <w:r>
        <w:t xml:space="preserve">.d. Maak bij het toevoegen van een checkpoint een keuze of </w:t>
      </w:r>
      <w:r w:rsidR="002B240D">
        <w:t>u</w:t>
      </w:r>
      <w:r>
        <w:t xml:space="preserve"> </w:t>
      </w:r>
      <w:r w:rsidR="00F81032">
        <w:t xml:space="preserve">een </w:t>
      </w:r>
      <w:r>
        <w:t xml:space="preserve">barcode of </w:t>
      </w:r>
      <w:r w:rsidR="00F81032">
        <w:t>NFC</w:t>
      </w:r>
      <w:r>
        <w:t>-tag</w:t>
      </w:r>
      <w:r w:rsidR="00F81032">
        <w:t xml:space="preserve"> gebruikt. Per collectief</w:t>
      </w:r>
      <w:r>
        <w:t xml:space="preserve"> moet elke barcode of </w:t>
      </w:r>
      <w:r w:rsidR="00F81032">
        <w:t>NFC</w:t>
      </w:r>
      <w:r>
        <w:t>-tag altijd uniek zijn.</w:t>
      </w:r>
    </w:p>
    <w:p w14:paraId="6DE60F56" w14:textId="77777777" w:rsidR="00770995" w:rsidRDefault="00770995" w:rsidP="00770995"/>
    <w:p w14:paraId="2DE74763" w14:textId="77777777" w:rsidR="00770995" w:rsidRDefault="00770995" w:rsidP="00770995">
      <w:r>
        <w:t xml:space="preserve">Om een checkpoint toe te voegen klikt u eerst op de knop </w:t>
      </w:r>
      <w:r>
        <w:rPr>
          <w:b/>
        </w:rPr>
        <w:t>Nieuw</w:t>
      </w:r>
      <w:r>
        <w:t xml:space="preserve">, dan opent er een nieuw scherm, waar u vervolgens klikt op </w:t>
      </w:r>
      <w:r w:rsidRPr="00172925">
        <w:rPr>
          <w:b/>
        </w:rPr>
        <w:t>Checkpoint</w:t>
      </w:r>
      <w:r>
        <w:t xml:space="preserve"> </w:t>
      </w:r>
      <w:r w:rsidRPr="00172925">
        <w:rPr>
          <w:b/>
        </w:rPr>
        <w:t>toevoegen</w:t>
      </w:r>
      <w:r>
        <w:t>. Voer de volgende gegevens in:</w:t>
      </w:r>
    </w:p>
    <w:p w14:paraId="1CAA5F3C" w14:textId="77777777" w:rsidR="00770995" w:rsidRDefault="00770995" w:rsidP="00762DDB">
      <w:pPr>
        <w:pStyle w:val="Opsomming1"/>
      </w:pPr>
      <w:r w:rsidRPr="00847DBD">
        <w:rPr>
          <w:b/>
          <w:bCs/>
        </w:rPr>
        <w:t>Locatie</w:t>
      </w:r>
      <w:r>
        <w:t>: geef aan op welke locatie het checkpoint zich bevindt</w:t>
      </w:r>
      <w:r w:rsidR="002B240D">
        <w:t>.</w:t>
      </w:r>
    </w:p>
    <w:p w14:paraId="4F143219" w14:textId="77777777" w:rsidR="00770995" w:rsidRPr="00934E6C" w:rsidRDefault="00770995" w:rsidP="00762DDB">
      <w:pPr>
        <w:pStyle w:val="Opsomming1"/>
      </w:pPr>
      <w:r w:rsidRPr="00847DBD">
        <w:rPr>
          <w:b/>
          <w:bCs/>
        </w:rPr>
        <w:t>Instructie</w:t>
      </w:r>
      <w:r>
        <w:t>: geef aan wat er precies gecontroleerd moet worden</w:t>
      </w:r>
      <w:r w:rsidR="002B240D">
        <w:t>.</w:t>
      </w:r>
    </w:p>
    <w:p w14:paraId="54D2D6DA" w14:textId="77777777" w:rsidR="00770995" w:rsidRPr="006A7DB4" w:rsidRDefault="00770995" w:rsidP="00762DDB">
      <w:pPr>
        <w:pStyle w:val="Opsomming1"/>
        <w:rPr>
          <w:lang w:val="en-GB"/>
        </w:rPr>
      </w:pPr>
      <w:r w:rsidRPr="00847DBD">
        <w:rPr>
          <w:b/>
          <w:bCs/>
          <w:lang w:val="en-GB"/>
        </w:rPr>
        <w:t>Soort checkpoint</w:t>
      </w:r>
      <w:r w:rsidR="002B240D">
        <w:rPr>
          <w:lang w:val="en-GB"/>
        </w:rPr>
        <w:t xml:space="preserve">: </w:t>
      </w:r>
      <w:r w:rsidR="00F81032">
        <w:rPr>
          <w:lang w:val="en-GB"/>
        </w:rPr>
        <w:t>NFC</w:t>
      </w:r>
      <w:r w:rsidR="002B240D">
        <w:rPr>
          <w:lang w:val="en-GB"/>
        </w:rPr>
        <w:t xml:space="preserve"> of barcode.</w:t>
      </w:r>
    </w:p>
    <w:p w14:paraId="37894702" w14:textId="77777777" w:rsidR="00770995" w:rsidRPr="000D148D" w:rsidRDefault="00770995" w:rsidP="00762DDB">
      <w:pPr>
        <w:pStyle w:val="Opsomming1"/>
      </w:pPr>
      <w:r w:rsidRPr="00847DBD">
        <w:rPr>
          <w:b/>
          <w:bCs/>
        </w:rPr>
        <w:t>Code</w:t>
      </w:r>
      <w:r>
        <w:t xml:space="preserve">: Vul hier of nummer van barcode of </w:t>
      </w:r>
      <w:r w:rsidR="00F81032">
        <w:t>NFC</w:t>
      </w:r>
      <w:r>
        <w:t xml:space="preserve">-code in. </w:t>
      </w:r>
    </w:p>
    <w:p w14:paraId="2875DB17" w14:textId="77777777" w:rsidR="00770995" w:rsidRDefault="00770995" w:rsidP="00770995">
      <w:r>
        <w:t xml:space="preserve">Klik vervolgens op </w:t>
      </w:r>
      <w:r w:rsidRPr="00B50E03">
        <w:rPr>
          <w:rStyle w:val="Bold"/>
        </w:rPr>
        <w:t>Opslaan</w:t>
      </w:r>
      <w:r>
        <w:t xml:space="preserve">. </w:t>
      </w:r>
    </w:p>
    <w:p w14:paraId="4C62C025" w14:textId="77777777" w:rsidR="00770995" w:rsidRDefault="00770995" w:rsidP="00770995"/>
    <w:p w14:paraId="03722D87" w14:textId="77777777" w:rsidR="00770995" w:rsidRDefault="00A74797" w:rsidP="00770995">
      <w:pPr>
        <w:keepNext/>
      </w:pPr>
      <w:r>
        <w:rPr>
          <w:lang w:eastAsia="nl-NL"/>
        </w:rPr>
        <w:drawing>
          <wp:inline distT="0" distB="0" distL="0" distR="0" wp14:anchorId="0447DC59" wp14:editId="53DCF32F">
            <wp:extent cx="5762625" cy="1501140"/>
            <wp:effectExtent l="0" t="0" r="9525" b="3810"/>
            <wp:docPr id="135"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2625" cy="1501140"/>
                    </a:xfrm>
                    <a:prstGeom prst="rect">
                      <a:avLst/>
                    </a:prstGeom>
                    <a:noFill/>
                    <a:ln>
                      <a:noFill/>
                    </a:ln>
                  </pic:spPr>
                </pic:pic>
              </a:graphicData>
            </a:graphic>
          </wp:inline>
        </w:drawing>
      </w:r>
    </w:p>
    <w:p w14:paraId="4E493E9A" w14:textId="00FCAEFD" w:rsidR="00770995" w:rsidRDefault="00770995" w:rsidP="003B02B2">
      <w:pPr>
        <w:pStyle w:val="Caption"/>
      </w:pPr>
      <w:r>
        <w:t xml:space="preserve">Figuur </w:t>
      </w:r>
      <w:r w:rsidR="004C7FFA">
        <w:fldChar w:fldCharType="begin"/>
      </w:r>
      <w:r w:rsidR="004C7FFA">
        <w:instrText xml:space="preserve"> STYLEREF 1 \s </w:instrText>
      </w:r>
      <w:r w:rsidR="004C7FFA">
        <w:fldChar w:fldCharType="separate"/>
      </w:r>
      <w:r w:rsidR="00772168">
        <w:t>20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r>
        <w:t>: Checkpoint toevoegen aan collectief</w:t>
      </w:r>
    </w:p>
    <w:p w14:paraId="6AF37A60" w14:textId="77777777" w:rsidR="00770995" w:rsidRDefault="00770995" w:rsidP="00F61312">
      <w:pPr>
        <w:pStyle w:val="Heading4"/>
      </w:pPr>
      <w:r>
        <w:t>Checkpointroutes toevoegen</w:t>
      </w:r>
    </w:p>
    <w:p w14:paraId="19AAAC50" w14:textId="77777777" w:rsidR="00770995" w:rsidRDefault="00770995" w:rsidP="00770995">
      <w:r>
        <w:t xml:space="preserve">Een checkpointroute wordt samengesteld door eerst op voorhand de benodigde checkpoints vast te leggen. De checkpointroute is de route die de surveillant rijdt of loopt </w:t>
      </w:r>
      <w:r w:rsidR="00926837">
        <w:t>tijdens de collectieve taak. Tijdens de rondes scant</w:t>
      </w:r>
      <w:r>
        <w:t xml:space="preserve"> de surveillant de checkpoints, handelt en vinkt deze af. Bijkomend voordeel is dat de klant per periode een uitdraai </w:t>
      </w:r>
      <w:r w:rsidR="002B240D">
        <w:t xml:space="preserve">kan </w:t>
      </w:r>
      <w:r>
        <w:t>krijgen van de uitgevoerde controleronden. Door middel van deze uitdraai kan de klant controleren of de gemaakte afspraken inzake rondeduur, aanvangstijd rond</w:t>
      </w:r>
      <w:r w:rsidR="00926837">
        <w:t>e</w:t>
      </w:r>
      <w:r>
        <w:t xml:space="preserve"> etc</w:t>
      </w:r>
      <w:r w:rsidR="002B240D">
        <w:t>.</w:t>
      </w:r>
      <w:r>
        <w:t xml:space="preserve"> worden nagekomen. </w:t>
      </w:r>
    </w:p>
    <w:p w14:paraId="43A14138" w14:textId="77777777" w:rsidR="00770995" w:rsidRDefault="00770995" w:rsidP="00770995"/>
    <w:p w14:paraId="1C4FD81D" w14:textId="48A8E40F" w:rsidR="00770995" w:rsidRDefault="00770995" w:rsidP="00770995">
      <w:r>
        <w:lastRenderedPageBreak/>
        <w:t xml:space="preserve">Om een checkpointroute toe te voegen klikt u eerst op de knop </w:t>
      </w:r>
      <w:r>
        <w:rPr>
          <w:b/>
        </w:rPr>
        <w:t>Nieuw</w:t>
      </w:r>
      <w:r>
        <w:t xml:space="preserve">, dan opent er een nieuw scherm, waar u vervolgens klikt op </w:t>
      </w:r>
      <w:r w:rsidRPr="00172925">
        <w:rPr>
          <w:b/>
        </w:rPr>
        <w:t>Checkpoint</w:t>
      </w:r>
      <w:r>
        <w:rPr>
          <w:b/>
        </w:rPr>
        <w:t>route</w:t>
      </w:r>
      <w:r>
        <w:t xml:space="preserve"> </w:t>
      </w:r>
      <w:r w:rsidRPr="00172925">
        <w:rPr>
          <w:b/>
        </w:rPr>
        <w:t>toevoegen</w:t>
      </w:r>
      <w:r>
        <w:t xml:space="preserve">. U ziet in </w:t>
      </w:r>
      <w:r w:rsidR="002E6D73">
        <w:fldChar w:fldCharType="begin"/>
      </w:r>
      <w:r w:rsidR="002E6D73">
        <w:instrText xml:space="preserve"> REF _Ref415651410 \h </w:instrText>
      </w:r>
      <w:r w:rsidR="002E6D73">
        <w:fldChar w:fldCharType="separate"/>
      </w:r>
      <w:r w:rsidR="00772168">
        <w:t>Figuur 20</w:t>
      </w:r>
      <w:r w:rsidR="00772168">
        <w:noBreakHyphen/>
        <w:t>6</w:t>
      </w:r>
      <w:r w:rsidR="002E6D73">
        <w:fldChar w:fldCharType="end"/>
      </w:r>
      <w:r w:rsidR="00926837">
        <w:t xml:space="preserve"> dat er een</w:t>
      </w:r>
      <w:r>
        <w:t xml:space="preserve">n aantal </w:t>
      </w:r>
      <w:r w:rsidR="002E6D73">
        <w:t xml:space="preserve">beschikbare </w:t>
      </w:r>
      <w:r>
        <w:t xml:space="preserve">checkpoints zijn benoemd. Een checkpointroute kan vervolgens samengesteld worden door op een van de checkpoints te gaan staan met de muis en deze naar de checkpointroute te slepen. De checkpoints worden dan genummerd weergegeven en kunnen door ze naar boven of beneden te slepen gewijzigd worden in volgorde. Klik een checkpoint aan om de gegevens te bekijken of ze te wijzigen. Een nieuw checkpoint kan direct toegevoegd worden door in dit scherm op de knop </w:t>
      </w:r>
      <w:r w:rsidRPr="001306FD">
        <w:rPr>
          <w:rStyle w:val="Bold"/>
        </w:rPr>
        <w:t>Checkpoint toevoegen</w:t>
      </w:r>
      <w:r>
        <w:t xml:space="preserve"> te klikken. </w:t>
      </w:r>
    </w:p>
    <w:p w14:paraId="3E22910D" w14:textId="77777777" w:rsidR="002E6D73" w:rsidRDefault="002E6D73" w:rsidP="00770995"/>
    <w:p w14:paraId="4F236242" w14:textId="77777777" w:rsidR="002E6D73" w:rsidRDefault="00A74797" w:rsidP="002E6D73">
      <w:pPr>
        <w:keepNext/>
      </w:pPr>
      <w:r>
        <w:rPr>
          <w:lang w:eastAsia="nl-NL"/>
        </w:rPr>
        <w:drawing>
          <wp:inline distT="0" distB="0" distL="0" distR="0" wp14:anchorId="5E6A3C65" wp14:editId="2C9BE53B">
            <wp:extent cx="5762625" cy="2044700"/>
            <wp:effectExtent l="0" t="0" r="9525" b="0"/>
            <wp:docPr id="136"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2625" cy="2044700"/>
                    </a:xfrm>
                    <a:prstGeom prst="rect">
                      <a:avLst/>
                    </a:prstGeom>
                    <a:noFill/>
                    <a:ln>
                      <a:noFill/>
                    </a:ln>
                  </pic:spPr>
                </pic:pic>
              </a:graphicData>
            </a:graphic>
          </wp:inline>
        </w:drawing>
      </w:r>
    </w:p>
    <w:p w14:paraId="1B7D6335" w14:textId="3F7CD673" w:rsidR="002E6D73" w:rsidRDefault="002E6D73" w:rsidP="003B02B2">
      <w:pPr>
        <w:pStyle w:val="Caption"/>
      </w:pPr>
      <w:bookmarkStart w:id="586" w:name="_Ref415651410"/>
      <w:r>
        <w:t xml:space="preserve">Figuur </w:t>
      </w:r>
      <w:r w:rsidR="004C7FFA">
        <w:fldChar w:fldCharType="begin"/>
      </w:r>
      <w:r w:rsidR="004C7FFA">
        <w:instrText xml:space="preserve"> STYLEREF 1 \s </w:instrText>
      </w:r>
      <w:r w:rsidR="004C7FFA">
        <w:fldChar w:fldCharType="separate"/>
      </w:r>
      <w:r w:rsidR="00772168">
        <w:t>20</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6</w:t>
      </w:r>
      <w:r w:rsidR="004C7FFA">
        <w:fldChar w:fldCharType="end"/>
      </w:r>
      <w:bookmarkEnd w:id="586"/>
      <w:r>
        <w:t>: Checkpointroute toevoegen aan collectief</w:t>
      </w:r>
    </w:p>
    <w:p w14:paraId="65B079B6" w14:textId="03AC7EEA" w:rsidR="00CF60FF" w:rsidRDefault="00E8333F" w:rsidP="00770995">
      <w:r>
        <w:t>In het taakuitvoeringsscherm kan vervolgens de aangemaakte checkpointroute worden geselecteerd (zi</w:t>
      </w:r>
      <w:r w:rsidR="00CF60FF">
        <w:t>e § </w:t>
      </w:r>
      <w:r w:rsidR="00CF60FF">
        <w:fldChar w:fldCharType="begin"/>
      </w:r>
      <w:r w:rsidR="00CF60FF">
        <w:instrText xml:space="preserve"> REF _Ref514925819 \r \h </w:instrText>
      </w:r>
      <w:r w:rsidR="00CF60FF">
        <w:fldChar w:fldCharType="separate"/>
      </w:r>
      <w:r w:rsidR="00772168">
        <w:t>10.5</w:t>
      </w:r>
      <w:r w:rsidR="00CF60FF">
        <w:fldChar w:fldCharType="end"/>
      </w:r>
      <w:r>
        <w:t xml:space="preserve">) </w:t>
      </w:r>
    </w:p>
    <w:p w14:paraId="3453AAF1" w14:textId="2AE67202" w:rsidR="00770995" w:rsidRDefault="00E8333F" w:rsidP="00770995">
      <w:r>
        <w:t>Als er een checkpointroute aan een taak is gekoppeld, dan zal d</w:t>
      </w:r>
      <w:r w:rsidR="00770995">
        <w:t>e check</w:t>
      </w:r>
      <w:r w:rsidR="00926837">
        <w:t>pointroute inclusief de benoemde</w:t>
      </w:r>
      <w:r w:rsidR="00770995">
        <w:t xml:space="preserve"> checkpoint</w:t>
      </w:r>
      <w:r w:rsidR="002B240D">
        <w:t>s</w:t>
      </w:r>
      <w:r w:rsidR="00770995">
        <w:t xml:space="preserve"> zichtbaar </w:t>
      </w:r>
      <w:r>
        <w:t xml:space="preserve">zijn </w:t>
      </w:r>
      <w:r w:rsidR="00770995">
        <w:t xml:space="preserve">voor de surveillant op de smartphone. </w:t>
      </w:r>
    </w:p>
    <w:p w14:paraId="08D1AC5B" w14:textId="77777777" w:rsidR="00770995" w:rsidRDefault="002E6D73" w:rsidP="00F61312">
      <w:pPr>
        <w:pStyle w:val="Heading4"/>
      </w:pPr>
      <w:r>
        <w:t>Bezoekvolgorde</w:t>
      </w:r>
    </w:p>
    <w:p w14:paraId="6ECDD980" w14:textId="77777777" w:rsidR="002E6D73" w:rsidRPr="002E6D73" w:rsidRDefault="005E1619" w:rsidP="002E6D73">
      <w:r>
        <w:t xml:space="preserve">Bij de selectie van objecten voor een extra controle wordt een vaste volgorde aangehouden. Deze volgorde is zichtbaar in de lijst </w:t>
      </w:r>
      <w:r w:rsidRPr="005E1619">
        <w:rPr>
          <w:rStyle w:val="Bold"/>
        </w:rPr>
        <w:t>Bezoekvolgorde</w:t>
      </w:r>
      <w:r>
        <w:t xml:space="preserve">. Als u aangeeft dat een object een bezoekgewicht van 2 heeft, dan zal dit object 2 keer in de lijst </w:t>
      </w:r>
      <w:r w:rsidRPr="005E1619">
        <w:rPr>
          <w:rStyle w:val="Bold"/>
        </w:rPr>
        <w:t>Bezoekvolgorde</w:t>
      </w:r>
      <w:r>
        <w:t xml:space="preserve"> zichtbaar worden. Om te voorkomen dat een object tijdens 1 ronde 2 keer wordt bezocht en vervolgens een hele week niet, kunt u schuiven met deze volgorde.</w:t>
      </w:r>
      <w:r w:rsidR="002E6D73">
        <w:t xml:space="preserve"> </w:t>
      </w:r>
      <w:r>
        <w:t>Door met de muis een</w:t>
      </w:r>
      <w:r w:rsidR="002E6D73">
        <w:t xml:space="preserve"> object naar boven of naar benende te slepen</w:t>
      </w:r>
      <w:r>
        <w:t xml:space="preserve"> kunt u de volgorde wijzigen.</w:t>
      </w:r>
    </w:p>
    <w:p w14:paraId="6A1DF769" w14:textId="77777777" w:rsidR="005D4961" w:rsidRDefault="005D4961" w:rsidP="00912821">
      <w:pPr>
        <w:pStyle w:val="Heading1"/>
      </w:pPr>
      <w:bookmarkStart w:id="587" w:name="_Toc460250690"/>
      <w:bookmarkStart w:id="588" w:name="_Toc41561855"/>
      <w:bookmarkStart w:id="589" w:name="_Toc64307002"/>
      <w:r>
        <w:lastRenderedPageBreak/>
        <w:t>Logboek</w:t>
      </w:r>
      <w:bookmarkEnd w:id="587"/>
      <w:bookmarkEnd w:id="588"/>
      <w:bookmarkEnd w:id="589"/>
    </w:p>
    <w:p w14:paraId="1AA97759" w14:textId="522B9004" w:rsidR="005D4961" w:rsidRDefault="00EE4DFE" w:rsidP="005D4961">
      <w:r>
        <w:t>Op de mobiel kan een surveillant via het</w:t>
      </w:r>
      <w:r w:rsidR="005D4961">
        <w:t xml:space="preserve"> menu </w:t>
      </w:r>
      <w:r w:rsidR="005D4961" w:rsidRPr="005D4961">
        <w:rPr>
          <w:b/>
        </w:rPr>
        <w:t>Logboek</w:t>
      </w:r>
      <w:r w:rsidR="00230349">
        <w:rPr>
          <w:b/>
        </w:rPr>
        <w:t xml:space="preserve"> </w:t>
      </w:r>
      <w:r w:rsidR="005D4961">
        <w:t>gegevens vastleggen die los staan van een dienst of een taak</w:t>
      </w:r>
      <w:r>
        <w:t>,</w:t>
      </w:r>
      <w:r w:rsidR="005D4961">
        <w:t xml:space="preserve"> maar van belang zijn om te registreren</w:t>
      </w:r>
      <w:r w:rsidR="000B1D5C">
        <w:t xml:space="preserve"> en mogelijk op te volgen</w:t>
      </w:r>
      <w:r w:rsidR="005D4961">
        <w:t xml:space="preserve">. De surveillant kan kiezen uit een aantal </w:t>
      </w:r>
      <w:r>
        <w:t>logboek</w:t>
      </w:r>
      <w:r w:rsidR="005D4961">
        <w:t>type</w:t>
      </w:r>
      <w:r>
        <w:t>s</w:t>
      </w:r>
      <w:r w:rsidR="005D4961">
        <w:t xml:space="preserve"> welke in </w:t>
      </w:r>
      <w:r>
        <w:t xml:space="preserve">het menu </w:t>
      </w:r>
      <w:r w:rsidRPr="000B1D5C">
        <w:rPr>
          <w:b/>
        </w:rPr>
        <w:t xml:space="preserve">Beheer </w:t>
      </w:r>
      <w:r>
        <w:rPr>
          <w:rFonts w:ascii="Arial" w:hAnsi="Arial" w:cs="Arial"/>
          <w:b/>
        </w:rPr>
        <w:t>→</w:t>
      </w:r>
      <w:r w:rsidRPr="000B1D5C">
        <w:rPr>
          <w:b/>
        </w:rPr>
        <w:t xml:space="preserve"> Categorieën</w:t>
      </w:r>
      <w:r>
        <w:t xml:space="preserve"> (zie § </w:t>
      </w:r>
      <w:r>
        <w:fldChar w:fldCharType="begin"/>
      </w:r>
      <w:r>
        <w:instrText xml:space="preserve"> REF _Ref414868862 \n \h </w:instrText>
      </w:r>
      <w:r>
        <w:fldChar w:fldCharType="separate"/>
      </w:r>
      <w:r w:rsidR="00772168">
        <w:t>22.3.5</w:t>
      </w:r>
      <w:r>
        <w:fldChar w:fldCharType="end"/>
      </w:r>
      <w:r>
        <w:t xml:space="preserve">) </w:t>
      </w:r>
      <w:r w:rsidR="005D4961">
        <w:t xml:space="preserve">kunnen worden </w:t>
      </w:r>
      <w:r>
        <w:t>beheerd</w:t>
      </w:r>
      <w:r w:rsidR="005D4961">
        <w:t>.</w:t>
      </w:r>
    </w:p>
    <w:p w14:paraId="2CB4AC08" w14:textId="2CFDD554" w:rsidR="00EE4DFE" w:rsidRDefault="00EE4DFE" w:rsidP="005D4961">
      <w:r>
        <w:t>Onder Logboek kunnen deze surveillancelogboekmeldingen bekeken worden.</w:t>
      </w:r>
    </w:p>
    <w:p w14:paraId="72546300" w14:textId="77777777" w:rsidR="000B1D5C" w:rsidRDefault="000B1D5C" w:rsidP="005D4961">
      <w:pPr>
        <w:rPr>
          <w:b/>
          <w:lang w:eastAsia="nl-NL"/>
        </w:rPr>
      </w:pPr>
    </w:p>
    <w:p w14:paraId="2A66F6C1" w14:textId="0ACAADD0" w:rsidR="000B1D5C" w:rsidRDefault="00340544" w:rsidP="000B1D5C">
      <w:pPr>
        <w:keepNext/>
      </w:pPr>
      <w:r>
        <w:drawing>
          <wp:inline distT="0" distB="0" distL="0" distR="0" wp14:anchorId="06F81765" wp14:editId="40A81216">
            <wp:extent cx="6049010" cy="1938020"/>
            <wp:effectExtent l="0" t="0" r="889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49010" cy="1938020"/>
                    </a:xfrm>
                    <a:prstGeom prst="rect">
                      <a:avLst/>
                    </a:prstGeom>
                  </pic:spPr>
                </pic:pic>
              </a:graphicData>
            </a:graphic>
          </wp:inline>
        </w:drawing>
      </w:r>
    </w:p>
    <w:p w14:paraId="4B15186A" w14:textId="18472219" w:rsidR="000B1D5C" w:rsidRDefault="000B1D5C" w:rsidP="003B02B2">
      <w:pPr>
        <w:pStyle w:val="Caption"/>
      </w:pPr>
      <w:r>
        <w:t xml:space="preserve">Figuur </w:t>
      </w:r>
      <w:r w:rsidR="004C7FFA">
        <w:fldChar w:fldCharType="begin"/>
      </w:r>
      <w:r w:rsidR="004C7FFA">
        <w:instrText xml:space="preserve"> STYLEREF 1 \s </w:instrText>
      </w:r>
      <w:r w:rsidR="004C7FFA">
        <w:fldChar w:fldCharType="separate"/>
      </w:r>
      <w:r w:rsidR="00772168">
        <w:t>21</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Surveillancelogboek</w:t>
      </w:r>
    </w:p>
    <w:p w14:paraId="03566D3C" w14:textId="77777777" w:rsidR="002B240D" w:rsidRDefault="002B240D" w:rsidP="002B240D"/>
    <w:p w14:paraId="25A9384B" w14:textId="1AE6A451" w:rsidR="005C4E69" w:rsidRDefault="005C4E69" w:rsidP="00912821">
      <w:pPr>
        <w:pStyle w:val="Heading1"/>
      </w:pPr>
      <w:bookmarkStart w:id="590" w:name="_Toc460250691"/>
      <w:bookmarkStart w:id="591" w:name="_Toc41561856"/>
      <w:bookmarkStart w:id="592" w:name="_Toc64307003"/>
      <w:r>
        <w:lastRenderedPageBreak/>
        <w:t>Beheer</w:t>
      </w:r>
      <w:bookmarkEnd w:id="565"/>
      <w:bookmarkEnd w:id="566"/>
      <w:bookmarkEnd w:id="567"/>
      <w:bookmarkEnd w:id="568"/>
      <w:bookmarkEnd w:id="590"/>
      <w:bookmarkEnd w:id="591"/>
      <w:bookmarkEnd w:id="592"/>
    </w:p>
    <w:p w14:paraId="67E15023" w14:textId="77777777" w:rsidR="00E071BF" w:rsidRDefault="00E071BF" w:rsidP="003F1F0B">
      <w:pPr>
        <w:pStyle w:val="Heading2"/>
      </w:pPr>
      <w:bookmarkStart w:id="593" w:name="_Toc460250692"/>
      <w:bookmarkStart w:id="594" w:name="_Toc41561857"/>
      <w:bookmarkStart w:id="595" w:name="_Toc64307004"/>
      <w:r>
        <w:t>Overzicht van Beheer</w:t>
      </w:r>
      <w:bookmarkEnd w:id="593"/>
      <w:bookmarkEnd w:id="594"/>
      <w:bookmarkEnd w:id="595"/>
    </w:p>
    <w:p w14:paraId="49CC4613" w14:textId="77777777" w:rsidR="001C66A0" w:rsidRDefault="00934DB1" w:rsidP="001C66A0">
      <w:r>
        <w:t xml:space="preserve">Het menu </w:t>
      </w:r>
      <w:r w:rsidRPr="00934DB1">
        <w:rPr>
          <w:b/>
        </w:rPr>
        <w:t>Beheer</w:t>
      </w:r>
      <w:r>
        <w:t xml:space="preserve"> voorziet in allerlei informatie die op voorhand vastgelegd kan worden voor een vlekkeloze werking van SequriX. Denk aan het vastleggen van</w:t>
      </w:r>
      <w:r w:rsidR="001C66A0">
        <w:t xml:space="preserve"> informatie </w:t>
      </w:r>
      <w:r>
        <w:t xml:space="preserve">en elementen </w:t>
      </w:r>
      <w:r w:rsidR="007E3459">
        <w:t>betreffende</w:t>
      </w:r>
      <w:r>
        <w:t xml:space="preserve"> financiën, </w:t>
      </w:r>
      <w:r w:rsidR="001C66A0">
        <w:t xml:space="preserve">omtrent objecten, relaties, sleutels, (alarm) installaties, uw medewerkers en wagenpark, </w:t>
      </w:r>
      <w:r w:rsidR="00FF6BE0">
        <w:t>rollen/rechten</w:t>
      </w:r>
      <w:r w:rsidR="001C66A0">
        <w:t xml:space="preserve"> etc. </w:t>
      </w:r>
    </w:p>
    <w:p w14:paraId="3CA92E4E" w14:textId="77777777" w:rsidR="001C66A0" w:rsidRPr="001C66A0" w:rsidRDefault="001C66A0" w:rsidP="001C66A0"/>
    <w:p w14:paraId="4162334A" w14:textId="70234966" w:rsidR="0090588E" w:rsidRDefault="005D04F3" w:rsidP="0090588E">
      <w:pPr>
        <w:keepNext/>
      </w:pPr>
      <w:r>
        <w:rPr>
          <w:lang w:eastAsia="nl-NL"/>
        </w:rPr>
        <w:drawing>
          <wp:inline distT="0" distB="0" distL="0" distR="0" wp14:anchorId="011E1E70" wp14:editId="4891F6C8">
            <wp:extent cx="6049010" cy="2573020"/>
            <wp:effectExtent l="0" t="0" r="889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49010" cy="2573020"/>
                    </a:xfrm>
                    <a:prstGeom prst="rect">
                      <a:avLst/>
                    </a:prstGeom>
                  </pic:spPr>
                </pic:pic>
              </a:graphicData>
            </a:graphic>
          </wp:inline>
        </w:drawing>
      </w:r>
    </w:p>
    <w:p w14:paraId="6F566643" w14:textId="037AA6CC" w:rsidR="00A27FE5" w:rsidRDefault="0090588E"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w:t>
      </w:r>
      <w:r w:rsidR="004C7FFA">
        <w:fldChar w:fldCharType="end"/>
      </w:r>
      <w:r>
        <w:t>: Beheer menu</w:t>
      </w:r>
    </w:p>
    <w:p w14:paraId="609E0403" w14:textId="118C8C6C" w:rsidR="00F006EB" w:rsidRDefault="00C91066" w:rsidP="003F1F0B">
      <w:pPr>
        <w:pStyle w:val="Heading2"/>
      </w:pPr>
      <w:bookmarkStart w:id="596" w:name="_Toc460250693"/>
      <w:bookmarkStart w:id="597" w:name="_Toc41561858"/>
      <w:bookmarkStart w:id="598" w:name="_Toc64307005"/>
      <w:r>
        <w:t>Financieel</w:t>
      </w:r>
      <w:bookmarkEnd w:id="596"/>
      <w:bookmarkEnd w:id="597"/>
      <w:bookmarkEnd w:id="598"/>
    </w:p>
    <w:p w14:paraId="290CC1AE" w14:textId="77777777" w:rsidR="000C7FAA" w:rsidRDefault="000C7FAA" w:rsidP="000C7FAA">
      <w:r>
        <w:t xml:space="preserve">In de sectie </w:t>
      </w:r>
      <w:r w:rsidRPr="004D0A61">
        <w:rPr>
          <w:b/>
        </w:rPr>
        <w:t>Financieel</w:t>
      </w:r>
      <w:r>
        <w:t xml:space="preserve"> worden elementen vastgelegd die van invloed zijn op </w:t>
      </w:r>
      <w:r w:rsidR="00825B43">
        <w:t xml:space="preserve">het </w:t>
      </w:r>
      <w:r>
        <w:t>facturatie</w:t>
      </w:r>
      <w:r w:rsidR="00825B43">
        <w:t>proces</w:t>
      </w:r>
      <w:r>
        <w:t xml:space="preserve">. </w:t>
      </w:r>
    </w:p>
    <w:p w14:paraId="696EFAD6" w14:textId="2D4A717B" w:rsidR="00825B43" w:rsidRDefault="006E51DF" w:rsidP="00374C23">
      <w:pPr>
        <w:keepNext/>
      </w:pPr>
      <w:r>
        <w:rPr>
          <w:lang w:eastAsia="nl-NL"/>
        </w:rPr>
        <w:drawing>
          <wp:inline distT="0" distB="0" distL="0" distR="0" wp14:anchorId="34581D98" wp14:editId="2A7342CA">
            <wp:extent cx="1410982" cy="1456661"/>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421726" cy="1467753"/>
                    </a:xfrm>
                    <a:prstGeom prst="rect">
                      <a:avLst/>
                    </a:prstGeom>
                  </pic:spPr>
                </pic:pic>
              </a:graphicData>
            </a:graphic>
          </wp:inline>
        </w:drawing>
      </w:r>
    </w:p>
    <w:p w14:paraId="6199E0A5" w14:textId="0570DC86" w:rsidR="00374C23" w:rsidRPr="000C7FAA" w:rsidRDefault="00374C23"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w:t>
      </w:r>
      <w:r w:rsidR="004C7FFA">
        <w:fldChar w:fldCharType="end"/>
      </w:r>
      <w:r>
        <w:t>: Sectie Financieel</w:t>
      </w:r>
    </w:p>
    <w:p w14:paraId="674C1246" w14:textId="3E1EFEB5" w:rsidR="00F006EB" w:rsidRDefault="00467FEB" w:rsidP="006F6E29">
      <w:pPr>
        <w:pStyle w:val="Heading3"/>
      </w:pPr>
      <w:bookmarkStart w:id="599" w:name="_Ref410731096"/>
      <w:bookmarkStart w:id="600" w:name="_Toc460250694"/>
      <w:bookmarkStart w:id="601" w:name="_Toc41561859"/>
      <w:bookmarkStart w:id="602" w:name="_Toc64307006"/>
      <w:r>
        <w:t>V</w:t>
      </w:r>
      <w:r w:rsidR="00C91066">
        <w:t>erschuivingstoeslag</w:t>
      </w:r>
      <w:bookmarkEnd w:id="599"/>
      <w:r>
        <w:t>schema’s</w:t>
      </w:r>
      <w:bookmarkEnd w:id="600"/>
      <w:bookmarkEnd w:id="601"/>
      <w:bookmarkEnd w:id="602"/>
    </w:p>
    <w:p w14:paraId="6C65FCB1" w14:textId="77777777" w:rsidR="000C7FAA" w:rsidRDefault="0004068D" w:rsidP="000C7FAA">
      <w:r>
        <w:t xml:space="preserve">In </w:t>
      </w:r>
      <w:r w:rsidR="00851645">
        <w:t>het</w:t>
      </w:r>
      <w:r>
        <w:t xml:space="preserve"> verschuivingstoeslag</w:t>
      </w:r>
      <w:r w:rsidR="00851645">
        <w:t>schema</w:t>
      </w:r>
      <w:r>
        <w:t xml:space="preserve"> kan vastgelegd worden </w:t>
      </w:r>
      <w:r w:rsidR="0074035A">
        <w:t>welke toeslagen er berekend moeten worden voor het doorgeven van wijzigingen</w:t>
      </w:r>
      <w:r>
        <w:t xml:space="preserve"> </w:t>
      </w:r>
      <w:r w:rsidR="00851645">
        <w:t>in de planning van taken. Bijvoorbeeld op het moment dat een klant op het laatste moment belt om door te geven dat de dagelijkse sluitronde een uur later moet worden uitgevoerd.</w:t>
      </w:r>
    </w:p>
    <w:p w14:paraId="1F9BF668" w14:textId="77777777" w:rsidR="00825B43" w:rsidRDefault="00825B43" w:rsidP="000C7FAA"/>
    <w:p w14:paraId="3D48C108" w14:textId="77777777" w:rsidR="00374C23" w:rsidRDefault="00A74797" w:rsidP="00374C23">
      <w:pPr>
        <w:keepNext/>
      </w:pPr>
      <w:r>
        <w:rPr>
          <w:lang w:eastAsia="nl-NL"/>
        </w:rPr>
        <w:lastRenderedPageBreak/>
        <w:drawing>
          <wp:inline distT="0" distB="0" distL="0" distR="0" wp14:anchorId="6FC51A52" wp14:editId="778FB7CB">
            <wp:extent cx="4684395" cy="1216025"/>
            <wp:effectExtent l="19050" t="19050" r="20955" b="22225"/>
            <wp:docPr id="140"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84395" cy="1216025"/>
                    </a:xfrm>
                    <a:prstGeom prst="rect">
                      <a:avLst/>
                    </a:prstGeom>
                    <a:noFill/>
                    <a:ln w="9525" cmpd="sng">
                      <a:solidFill>
                        <a:srgbClr val="BFBFBF"/>
                      </a:solidFill>
                      <a:miter lim="800000"/>
                      <a:headEnd/>
                      <a:tailEnd/>
                    </a:ln>
                    <a:effectLst/>
                  </pic:spPr>
                </pic:pic>
              </a:graphicData>
            </a:graphic>
          </wp:inline>
        </w:drawing>
      </w:r>
    </w:p>
    <w:p w14:paraId="2B223429" w14:textId="1946B568" w:rsidR="00374C23" w:rsidRDefault="00374C23"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w:t>
      </w:r>
      <w:r w:rsidR="004C7FFA">
        <w:fldChar w:fldCharType="end"/>
      </w:r>
      <w:r>
        <w:t>: Schema verschuivingstoeslagen toevoegen</w:t>
      </w:r>
    </w:p>
    <w:p w14:paraId="5A37E415" w14:textId="77777777" w:rsidR="00AD3614" w:rsidRDefault="00AD3614" w:rsidP="00AD3614">
      <w:r>
        <w:t xml:space="preserve">Klik op </w:t>
      </w:r>
      <w:r w:rsidRPr="00AD3614">
        <w:rPr>
          <w:b/>
        </w:rPr>
        <w:t>Verschuivingstoeslag</w:t>
      </w:r>
      <w:r w:rsidR="00851645">
        <w:rPr>
          <w:b/>
        </w:rPr>
        <w:t>schema</w:t>
      </w:r>
      <w:r w:rsidRPr="00AD3614">
        <w:rPr>
          <w:b/>
        </w:rPr>
        <w:t xml:space="preserve"> toevoegen</w:t>
      </w:r>
      <w:r>
        <w:t xml:space="preserve"> om een schema aan te maken. U vult h</w:t>
      </w:r>
      <w:r w:rsidR="004822A4">
        <w:t xml:space="preserve">ier de naam in die u het </w:t>
      </w:r>
      <w:r w:rsidR="006F352E">
        <w:t>toeslag</w:t>
      </w:r>
      <w:r>
        <w:t xml:space="preserve">schema wilt geven. Klik op </w:t>
      </w:r>
      <w:r w:rsidRPr="00AD3614">
        <w:rPr>
          <w:b/>
        </w:rPr>
        <w:t>Opslaan</w:t>
      </w:r>
      <w:r>
        <w:t>. Nu kunt u het schema gaan invullen</w:t>
      </w:r>
      <w:r w:rsidR="006F352E">
        <w:t xml:space="preserve">. Klik op </w:t>
      </w:r>
      <w:r w:rsidR="006F352E" w:rsidRPr="006F352E">
        <w:rPr>
          <w:b/>
        </w:rPr>
        <w:t>Verschuivingsopslag toevoegen</w:t>
      </w:r>
      <w:r w:rsidR="006F352E">
        <w:t xml:space="preserve">. </w:t>
      </w:r>
    </w:p>
    <w:p w14:paraId="2D35D5A4" w14:textId="77777777" w:rsidR="00262C90" w:rsidRPr="00AD3614" w:rsidRDefault="00262C90" w:rsidP="00AD3614"/>
    <w:p w14:paraId="0551D085" w14:textId="77777777" w:rsidR="00374C23" w:rsidRDefault="00C61205" w:rsidP="00374C23">
      <w:pPr>
        <w:keepNext/>
      </w:pPr>
      <w:r>
        <w:rPr>
          <w:lang w:eastAsia="nl-NL"/>
        </w:rPr>
        <w:drawing>
          <wp:inline distT="0" distB="0" distL="0" distR="0" wp14:anchorId="5F8AD843" wp14:editId="6C97635F">
            <wp:extent cx="6049010" cy="3125470"/>
            <wp:effectExtent l="0" t="0" r="889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verschuivingstoeslag toevoegen.png"/>
                    <pic:cNvPicPr/>
                  </pic:nvPicPr>
                  <pic:blipFill>
                    <a:blip r:embed="rId201">
                      <a:extLst>
                        <a:ext uri="{28A0092B-C50C-407E-A947-70E740481C1C}">
                          <a14:useLocalDpi xmlns:a14="http://schemas.microsoft.com/office/drawing/2010/main" val="0"/>
                        </a:ext>
                      </a:extLst>
                    </a:blip>
                    <a:stretch>
                      <a:fillRect/>
                    </a:stretch>
                  </pic:blipFill>
                  <pic:spPr>
                    <a:xfrm>
                      <a:off x="0" y="0"/>
                      <a:ext cx="6049010" cy="3125470"/>
                    </a:xfrm>
                    <a:prstGeom prst="rect">
                      <a:avLst/>
                    </a:prstGeom>
                  </pic:spPr>
                </pic:pic>
              </a:graphicData>
            </a:graphic>
          </wp:inline>
        </w:drawing>
      </w:r>
    </w:p>
    <w:p w14:paraId="2EB92CEC" w14:textId="6440E5C9" w:rsidR="00374C23" w:rsidRDefault="00374C23"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w:t>
      </w:r>
      <w:r w:rsidR="004C7FFA">
        <w:fldChar w:fldCharType="end"/>
      </w:r>
      <w:r>
        <w:t>: Schema verschuivingstoeslagen invullen</w:t>
      </w:r>
    </w:p>
    <w:p w14:paraId="10FD32D4" w14:textId="6D8AC7C3" w:rsidR="002C4484" w:rsidRDefault="006F352E" w:rsidP="006F352E">
      <w:r>
        <w:t xml:space="preserve">Een verschuivingstoeslag kan worden vastgelegd in dagen of in uren. Indien het om uren gaat vinkt u het boxje uren aan. Geef </w:t>
      </w:r>
      <w:r w:rsidR="00851645">
        <w:t xml:space="preserve">bij Start/Eind aan voor welke tijdsperiode dit toeslagspercentage van toepassing is. </w:t>
      </w:r>
      <w:r w:rsidR="004F3D87">
        <w:t xml:space="preserve">Als het toeslagpercentage gebruikt moet worden voor wijzigingen die 0-8 uur voor uitvoering van de taak zijn doorgegeven, dan vult u bij </w:t>
      </w:r>
      <w:r w:rsidR="002C4484" w:rsidRPr="002C4484">
        <w:rPr>
          <w:b/>
        </w:rPr>
        <w:t>Start</w:t>
      </w:r>
      <w:r w:rsidR="002C4484">
        <w:t xml:space="preserve"> </w:t>
      </w:r>
      <w:r w:rsidR="004F3D87">
        <w:t xml:space="preserve">0 in en bij </w:t>
      </w:r>
      <w:r w:rsidR="002C4484" w:rsidRPr="002C4484">
        <w:rPr>
          <w:b/>
        </w:rPr>
        <w:t>Eind</w:t>
      </w:r>
      <w:r w:rsidR="002C4484">
        <w:t xml:space="preserve"> </w:t>
      </w:r>
      <w:r w:rsidR="004F3D87">
        <w:t>8</w:t>
      </w:r>
      <w:r w:rsidR="002C4484">
        <w:t xml:space="preserve">. </w:t>
      </w:r>
      <w:r w:rsidR="004F3D87">
        <w:t xml:space="preserve">Kies als eenheid </w:t>
      </w:r>
      <w:r w:rsidR="008243AE">
        <w:t>Uren</w:t>
      </w:r>
      <w:r w:rsidR="004F3D87">
        <w:t xml:space="preserve">. Vul </w:t>
      </w:r>
      <w:r w:rsidR="004B65BD">
        <w:t>vervolgens</w:t>
      </w:r>
      <w:r w:rsidR="002C4484">
        <w:t xml:space="preserve"> het </w:t>
      </w:r>
      <w:r w:rsidR="004F3D87">
        <w:t>toeslag</w:t>
      </w:r>
      <w:r w:rsidR="002C4484">
        <w:t xml:space="preserve">percentage </w:t>
      </w:r>
      <w:r w:rsidR="004F3D87">
        <w:t>in, maximaal 2 decimalen achter de komma.</w:t>
      </w:r>
    </w:p>
    <w:p w14:paraId="5C93A15E" w14:textId="77777777" w:rsidR="002C4484" w:rsidRDefault="002C4484" w:rsidP="006F352E"/>
    <w:p w14:paraId="26A26F63" w14:textId="77777777" w:rsidR="002C4484" w:rsidRPr="006F352E" w:rsidRDefault="002C4484" w:rsidP="006F352E">
      <w:r>
        <w:t xml:space="preserve">Klik op </w:t>
      </w:r>
      <w:r w:rsidRPr="00467FEB">
        <w:rPr>
          <w:b/>
        </w:rPr>
        <w:t>Opslaan</w:t>
      </w:r>
      <w:r>
        <w:t xml:space="preserve"> om </w:t>
      </w:r>
      <w:r w:rsidR="004F3D87">
        <w:t xml:space="preserve">deze </w:t>
      </w:r>
      <w:r>
        <w:t>toeslag</w:t>
      </w:r>
      <w:r w:rsidR="004F3D87">
        <w:t xml:space="preserve"> aan het schema toe te voegen</w:t>
      </w:r>
      <w:r w:rsidR="00467FEB">
        <w:t xml:space="preserve">. </w:t>
      </w:r>
    </w:p>
    <w:p w14:paraId="4097F372" w14:textId="77777777" w:rsidR="00F006EB" w:rsidRDefault="00893414" w:rsidP="006F6E29">
      <w:pPr>
        <w:pStyle w:val="Heading3"/>
      </w:pPr>
      <w:bookmarkStart w:id="603" w:name="_Ref411258802"/>
      <w:bookmarkStart w:id="604" w:name="_Ref413766766"/>
      <w:bookmarkStart w:id="605" w:name="_Toc460250695"/>
      <w:bookmarkStart w:id="606" w:name="_Toc41561860"/>
      <w:bookmarkStart w:id="607" w:name="_Toc64307007"/>
      <w:r>
        <w:t>T</w:t>
      </w:r>
      <w:r w:rsidR="00C91066">
        <w:t>oeslag</w:t>
      </w:r>
      <w:bookmarkEnd w:id="603"/>
      <w:r w:rsidR="00467FEB">
        <w:t>schema’s</w:t>
      </w:r>
      <w:bookmarkEnd w:id="604"/>
      <w:bookmarkEnd w:id="605"/>
      <w:bookmarkEnd w:id="606"/>
      <w:bookmarkEnd w:id="607"/>
    </w:p>
    <w:p w14:paraId="20632506" w14:textId="77777777" w:rsidR="00262C90" w:rsidRDefault="00F118D9" w:rsidP="00262C90">
      <w:r>
        <w:t xml:space="preserve">Toeslagschema’s worden gebruikt om tijdens bijzondere uren </w:t>
      </w:r>
      <w:r w:rsidR="007E3381">
        <w:t>een toeslag vast te leggen bovenop het</w:t>
      </w:r>
      <w:r>
        <w:t xml:space="preserve"> basistarief. In het toeslagschema kan </w:t>
      </w:r>
      <w:r w:rsidR="007E3381">
        <w:t xml:space="preserve">daarmee </w:t>
      </w:r>
      <w:r>
        <w:t>de verrekening van bijzondere uren en feestdagen worden vastgelegd.</w:t>
      </w:r>
      <w:r w:rsidR="00262C90">
        <w:t xml:space="preserve"> </w:t>
      </w:r>
    </w:p>
    <w:p w14:paraId="16900B08" w14:textId="77777777" w:rsidR="00262C90" w:rsidRDefault="00262C90" w:rsidP="00467FEB"/>
    <w:p w14:paraId="2F04000F" w14:textId="77777777" w:rsidR="00467FEB" w:rsidRDefault="00A74797" w:rsidP="00467FEB">
      <w:pPr>
        <w:keepNext/>
      </w:pPr>
      <w:r>
        <w:rPr>
          <w:lang w:eastAsia="nl-NL"/>
        </w:rPr>
        <w:drawing>
          <wp:inline distT="0" distB="0" distL="0" distR="0" wp14:anchorId="06CC15F9" wp14:editId="5E7398A5">
            <wp:extent cx="5400040" cy="1742440"/>
            <wp:effectExtent l="0" t="0" r="0" b="0"/>
            <wp:docPr id="142"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0040" cy="1742440"/>
                    </a:xfrm>
                    <a:prstGeom prst="rect">
                      <a:avLst/>
                    </a:prstGeom>
                    <a:noFill/>
                    <a:ln>
                      <a:noFill/>
                    </a:ln>
                  </pic:spPr>
                </pic:pic>
              </a:graphicData>
            </a:graphic>
          </wp:inline>
        </w:drawing>
      </w:r>
    </w:p>
    <w:p w14:paraId="4783043C" w14:textId="7BD67413" w:rsidR="002C4484" w:rsidRDefault="00467FEB"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w:t>
      </w:r>
      <w:r w:rsidR="004C7FFA">
        <w:fldChar w:fldCharType="end"/>
      </w:r>
      <w:r>
        <w:t>: Toeslagschema toevoegen</w:t>
      </w:r>
    </w:p>
    <w:p w14:paraId="084641E6" w14:textId="77777777" w:rsidR="002C4484" w:rsidRDefault="00262C90" w:rsidP="002C4484">
      <w:r>
        <w:t xml:space="preserve">Door op de knop </w:t>
      </w:r>
      <w:r w:rsidRPr="004B65BD">
        <w:rPr>
          <w:b/>
        </w:rPr>
        <w:t>Toeslagschema toevoegen</w:t>
      </w:r>
      <w:r>
        <w:t xml:space="preserve"> te klikken kunt u een nieuw toeslagschema aanmaken. Geef het toeslagschema een naam en klik op </w:t>
      </w:r>
      <w:r w:rsidRPr="00262C90">
        <w:rPr>
          <w:b/>
        </w:rPr>
        <w:t>Opslaan</w:t>
      </w:r>
      <w:r>
        <w:t xml:space="preserve">. </w:t>
      </w:r>
      <w:r w:rsidR="004B65BD">
        <w:t xml:space="preserve">Het </w:t>
      </w:r>
      <w:r>
        <w:t xml:space="preserve">schema </w:t>
      </w:r>
      <w:r w:rsidR="004B65BD">
        <w:t xml:space="preserve">kan nu verder worden </w:t>
      </w:r>
      <w:r>
        <w:t>in</w:t>
      </w:r>
      <w:r w:rsidR="004B65BD">
        <w:t>ge</w:t>
      </w:r>
      <w:r>
        <w:t>vul</w:t>
      </w:r>
      <w:r w:rsidR="004B65BD">
        <w:t>d</w:t>
      </w:r>
      <w:r>
        <w:t xml:space="preserve">. Klik op </w:t>
      </w:r>
      <w:r w:rsidR="0033131D">
        <w:rPr>
          <w:b/>
        </w:rPr>
        <w:t>Wekelijkse toeslag</w:t>
      </w:r>
      <w:r w:rsidRPr="006F352E">
        <w:rPr>
          <w:b/>
        </w:rPr>
        <w:t xml:space="preserve"> toevoegen</w:t>
      </w:r>
      <w:r>
        <w:t>.</w:t>
      </w:r>
    </w:p>
    <w:p w14:paraId="0A5ACEB4" w14:textId="77777777" w:rsidR="00262C90" w:rsidRPr="002C4484" w:rsidRDefault="00262C90" w:rsidP="002C4484"/>
    <w:p w14:paraId="58B88111" w14:textId="77777777" w:rsidR="004F6D1D" w:rsidRDefault="00A74797" w:rsidP="004F6D1D">
      <w:pPr>
        <w:keepNext/>
      </w:pPr>
      <w:r>
        <w:rPr>
          <w:lang w:eastAsia="nl-NL"/>
        </w:rPr>
        <w:drawing>
          <wp:inline distT="0" distB="0" distL="0" distR="0" wp14:anchorId="13B3CBB5" wp14:editId="739AA974">
            <wp:extent cx="5400040" cy="2501900"/>
            <wp:effectExtent l="0" t="0" r="0" b="0"/>
            <wp:docPr id="143"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14:paraId="393C536D" w14:textId="7C34AE0D" w:rsidR="00960B7E" w:rsidRDefault="004F6D1D"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6</w:t>
      </w:r>
      <w:r w:rsidR="004C7FFA">
        <w:fldChar w:fldCharType="end"/>
      </w:r>
      <w:r>
        <w:t>: Toeslagschema invullen</w:t>
      </w:r>
    </w:p>
    <w:p w14:paraId="5A5945CD" w14:textId="77777777" w:rsidR="004F6D1D" w:rsidRDefault="004F6D1D" w:rsidP="004F6D1D">
      <w:r>
        <w:t xml:space="preserve">Het is mogelijk </w:t>
      </w:r>
      <w:r w:rsidRPr="004F6D1D">
        <w:rPr>
          <w:b/>
        </w:rPr>
        <w:t>Wekelijkse toeslagen</w:t>
      </w:r>
      <w:r>
        <w:t xml:space="preserve"> vast te leggen maar het is ook mogelijk om </w:t>
      </w:r>
      <w:r w:rsidRPr="004F6D1D">
        <w:rPr>
          <w:b/>
        </w:rPr>
        <w:t>Uitzonderingen</w:t>
      </w:r>
      <w:r>
        <w:t xml:space="preserve"> vast te leggen. Met uitzonderingen worden hier veelal nationale feestdagen bedoeld. </w:t>
      </w:r>
    </w:p>
    <w:p w14:paraId="2DD7B512" w14:textId="77777777" w:rsidR="004F6D1D" w:rsidRDefault="004F6D1D" w:rsidP="004F6D1D"/>
    <w:p w14:paraId="474A4716" w14:textId="77777777" w:rsidR="004F6D1D" w:rsidRPr="004F6D1D" w:rsidRDefault="004F6D1D" w:rsidP="004F6D1D">
      <w:r>
        <w:t xml:space="preserve">Druk op </w:t>
      </w:r>
      <w:r w:rsidRPr="004F6D1D">
        <w:rPr>
          <w:b/>
        </w:rPr>
        <w:t>Wekelijke toeslag toevoegen</w:t>
      </w:r>
      <w:r>
        <w:t xml:space="preserve"> en vul de details in. Hetzelfde geldt voor </w:t>
      </w:r>
      <w:r w:rsidR="004822A4">
        <w:t>u</w:t>
      </w:r>
      <w:r>
        <w:t xml:space="preserve">itzonderingen. Druk op </w:t>
      </w:r>
      <w:r w:rsidRPr="004F6D1D">
        <w:rPr>
          <w:b/>
        </w:rPr>
        <w:t>Uitzondering toevoegen</w:t>
      </w:r>
      <w:r>
        <w:t xml:space="preserve">, vul de details in en druk op </w:t>
      </w:r>
      <w:r w:rsidRPr="004F6D1D">
        <w:rPr>
          <w:b/>
        </w:rPr>
        <w:t>Opslaan</w:t>
      </w:r>
      <w:r>
        <w:t xml:space="preserve">. </w:t>
      </w:r>
    </w:p>
    <w:p w14:paraId="0795DEC7" w14:textId="77777777" w:rsidR="00F006EB" w:rsidRDefault="00427C5D" w:rsidP="006F6E29">
      <w:pPr>
        <w:pStyle w:val="Heading3"/>
      </w:pPr>
      <w:bookmarkStart w:id="608" w:name="_Toc460250696"/>
      <w:bookmarkStart w:id="609" w:name="_Toc41561861"/>
      <w:bookmarkStart w:id="610" w:name="_Toc64307008"/>
      <w:r>
        <w:t>Boekhoudperiode</w:t>
      </w:r>
      <w:bookmarkEnd w:id="608"/>
      <w:bookmarkEnd w:id="609"/>
      <w:bookmarkEnd w:id="610"/>
    </w:p>
    <w:p w14:paraId="1B902C39" w14:textId="77777777" w:rsidR="00427C5D" w:rsidRPr="00D579B3" w:rsidRDefault="00427C5D" w:rsidP="00427C5D">
      <w:pPr>
        <w:rPr>
          <w:rStyle w:val="Bold"/>
          <w:b w:val="0"/>
        </w:rPr>
      </w:pPr>
      <w:r>
        <w:t>Elke financiële verrichting wordt geregistreerd per periode. Doorgaans zal een periode overeenstemmen met de frequentie waarmee de BTW-aangiftes worden ingediend.</w:t>
      </w:r>
      <w:r w:rsidR="00D579B3">
        <w:t xml:space="preserve"> In de sectie </w:t>
      </w:r>
      <w:r w:rsidR="00D579B3">
        <w:rPr>
          <w:rStyle w:val="Bold"/>
        </w:rPr>
        <w:t>Boekhoudperiode</w:t>
      </w:r>
      <w:r w:rsidR="00D579B3">
        <w:rPr>
          <w:rStyle w:val="Bold"/>
          <w:b w:val="0"/>
        </w:rPr>
        <w:t xml:space="preserve"> kunt u de periodes definiëren. </w:t>
      </w:r>
    </w:p>
    <w:p w14:paraId="04FD3577" w14:textId="77777777" w:rsidR="00F006EB" w:rsidRDefault="00F67324" w:rsidP="006F6E29">
      <w:pPr>
        <w:pStyle w:val="Heading3"/>
      </w:pPr>
      <w:bookmarkStart w:id="611" w:name="_Toc460250697"/>
      <w:bookmarkStart w:id="612" w:name="_Toc41561862"/>
      <w:bookmarkStart w:id="613" w:name="_Toc64307009"/>
      <w:r>
        <w:lastRenderedPageBreak/>
        <w:t>B</w:t>
      </w:r>
      <w:r w:rsidR="002B76B7">
        <w:t>tw</w:t>
      </w:r>
      <w:bookmarkEnd w:id="611"/>
      <w:bookmarkEnd w:id="612"/>
      <w:bookmarkEnd w:id="613"/>
    </w:p>
    <w:p w14:paraId="00F8D6E6" w14:textId="642904C2" w:rsidR="00F43A5A" w:rsidRDefault="00F43A5A" w:rsidP="00F43A5A">
      <w:r>
        <w:t xml:space="preserve">Het algemene </w:t>
      </w:r>
      <w:r w:rsidR="002B76B7">
        <w:t>btw</w:t>
      </w:r>
      <w:r>
        <w:t>-tarief is per 1 oktober 2012 21% en geldt voor dienstverlening en duurzame producten. Het is van toepassing op alle goederen en diensten die niet onder de andere tarieven vallen. Als de vrijstelling, de verleggingsre</w:t>
      </w:r>
      <w:r w:rsidR="00427C5D">
        <w:t>geling, het nul</w:t>
      </w:r>
      <w:r>
        <w:t xml:space="preserve">tarief of het </w:t>
      </w:r>
      <w:r w:rsidR="00427C5D">
        <w:t xml:space="preserve">laag </w:t>
      </w:r>
      <w:r>
        <w:t>tarief</w:t>
      </w:r>
      <w:r w:rsidR="00427C5D">
        <w:t xml:space="preserve"> (6%)</w:t>
      </w:r>
      <w:r>
        <w:t xml:space="preserve"> ni</w:t>
      </w:r>
      <w:r w:rsidR="00427C5D">
        <w:t xml:space="preserve">et van toepassing zijn, moet </w:t>
      </w:r>
      <w:r w:rsidR="002B76B7">
        <w:t>btw</w:t>
      </w:r>
      <w:r>
        <w:t xml:space="preserve"> bereken</w:t>
      </w:r>
      <w:r w:rsidR="00427C5D">
        <w:t xml:space="preserve">d worden </w:t>
      </w:r>
      <w:r>
        <w:t xml:space="preserve">naar het algemene 21%-tarief. </w:t>
      </w:r>
      <w:r w:rsidR="00427C5D">
        <w:t xml:space="preserve">Deze </w:t>
      </w:r>
      <w:r w:rsidR="002B76B7">
        <w:t>btw</w:t>
      </w:r>
      <w:r w:rsidR="00427C5D">
        <w:t xml:space="preserve"> tarieven kunnen wordt toegevoegd in de sectie </w:t>
      </w:r>
      <w:r w:rsidR="002B76B7">
        <w:rPr>
          <w:rStyle w:val="Bold"/>
        </w:rPr>
        <w:t>btw</w:t>
      </w:r>
      <w:r w:rsidR="00427C5D">
        <w:t xml:space="preserve">. </w:t>
      </w:r>
      <w:r w:rsidR="00346FD7">
        <w:t>Mocht het btw tarief gaan wijzigen, dan kunt u via de btw periodes opgeven wat het nieuwe btw percentage is en de bijbehorende ingangsdatum.</w:t>
      </w:r>
    </w:p>
    <w:p w14:paraId="6558DFAA" w14:textId="77777777" w:rsidR="00F67324" w:rsidRDefault="00825B43" w:rsidP="006F6E29">
      <w:pPr>
        <w:pStyle w:val="Heading3"/>
      </w:pPr>
      <w:bookmarkStart w:id="614" w:name="_Toc460250698"/>
      <w:bookmarkStart w:id="615" w:name="_Ref518991876"/>
      <w:bookmarkStart w:id="616" w:name="_Toc41561863"/>
      <w:bookmarkStart w:id="617" w:name="_Toc64307010"/>
      <w:r>
        <w:t>Betaalwijze</w:t>
      </w:r>
      <w:bookmarkEnd w:id="614"/>
      <w:bookmarkEnd w:id="615"/>
      <w:bookmarkEnd w:id="616"/>
      <w:bookmarkEnd w:id="617"/>
    </w:p>
    <w:p w14:paraId="1D8959BF" w14:textId="77777777" w:rsidR="00893414" w:rsidRDefault="008778A6" w:rsidP="00893414">
      <w:r>
        <w:t>Er zijn verschillende manieren waarop een factuur ka</w:t>
      </w:r>
      <w:r w:rsidR="00A37A43">
        <w:t>n worden betaald. Denk aan bank</w:t>
      </w:r>
      <w:r>
        <w:t xml:space="preserve">overschrijving, acceptgiro, (zakelijk) incasso etc. Deze betaalwijzen kunnen hier worden opgenomen. </w:t>
      </w:r>
    </w:p>
    <w:p w14:paraId="3944C349" w14:textId="77777777" w:rsidR="009E13F0" w:rsidRDefault="009E13F0" w:rsidP="00893414"/>
    <w:p w14:paraId="1E04ABA0" w14:textId="77777777" w:rsidR="009E13F0" w:rsidRDefault="009E13F0" w:rsidP="00BA50B7">
      <w:pPr>
        <w:pStyle w:val="ListParagraph"/>
        <w:numPr>
          <w:ilvl w:val="0"/>
          <w:numId w:val="17"/>
        </w:numPr>
      </w:pPr>
      <w:r w:rsidRPr="00701AA8">
        <w:rPr>
          <w:b/>
        </w:rPr>
        <w:t>Naam:</w:t>
      </w:r>
      <w:r>
        <w:t xml:space="preserve"> Vul hier de naam in van de betaalwijze.</w:t>
      </w:r>
    </w:p>
    <w:p w14:paraId="3438E661" w14:textId="3A6A3092" w:rsidR="00701AA8" w:rsidRDefault="00701AA8" w:rsidP="00BA50B7">
      <w:pPr>
        <w:pStyle w:val="ListParagraph"/>
        <w:numPr>
          <w:ilvl w:val="0"/>
          <w:numId w:val="17"/>
        </w:numPr>
      </w:pPr>
      <w:bookmarkStart w:id="618" w:name="_Ref418591033"/>
      <w:r w:rsidRPr="00701AA8">
        <w:rPr>
          <w:b/>
        </w:rPr>
        <w:t>Code:</w:t>
      </w:r>
      <w:r w:rsidRPr="00701AA8">
        <w:t xml:space="preserve"> door middel van een code kan de betaalwijze worden afgekort. </w:t>
      </w:r>
      <w:r>
        <w:t>Dit kan bijvoorbeeld met nummers 1,2,3,4, of 5 per betaalwijze.</w:t>
      </w:r>
    </w:p>
    <w:p w14:paraId="16D62B1B" w14:textId="628267AC" w:rsidR="007E6D1B" w:rsidRDefault="007E6D1B" w:rsidP="00BA50B7">
      <w:pPr>
        <w:pStyle w:val="ListParagraph"/>
        <w:numPr>
          <w:ilvl w:val="0"/>
          <w:numId w:val="17"/>
        </w:numPr>
      </w:pPr>
      <w:r>
        <w:rPr>
          <w:b/>
        </w:rPr>
        <w:t>Betaalinformatie op factuur:</w:t>
      </w:r>
      <w:r>
        <w:t xml:space="preserve"> Op facturen kan een extra alinea getoond worden met informatie die afhankelijk is van de gekozen betaalwijze. Deze tekst wordt getoond boven het blok met betaalgegevens zoals geconfigureerd in de organisatie-instellingen, zie ook § </w:t>
      </w:r>
      <w:r>
        <w:fldChar w:fldCharType="begin"/>
      </w:r>
      <w:r>
        <w:instrText xml:space="preserve"> REF _Ref475087755 \r \h </w:instrText>
      </w:r>
      <w:r>
        <w:fldChar w:fldCharType="separate"/>
      </w:r>
      <w:r w:rsidR="00772168">
        <w:t>22.8.4.5</w:t>
      </w:r>
      <w:r>
        <w:fldChar w:fldCharType="end"/>
      </w:r>
      <w:r>
        <w:t>.</w:t>
      </w:r>
    </w:p>
    <w:p w14:paraId="22D5F615" w14:textId="04CF4B20" w:rsidR="006E51DF" w:rsidRDefault="006E51DF" w:rsidP="006F6E29">
      <w:pPr>
        <w:pStyle w:val="Heading3"/>
      </w:pPr>
      <w:bookmarkStart w:id="619" w:name="_Ref469392369"/>
      <w:bookmarkStart w:id="620" w:name="_Toc41561864"/>
      <w:bookmarkStart w:id="621" w:name="_Toc64307011"/>
      <w:r>
        <w:t>Prijsindexaties</w:t>
      </w:r>
      <w:bookmarkEnd w:id="619"/>
      <w:bookmarkEnd w:id="620"/>
      <w:bookmarkEnd w:id="621"/>
    </w:p>
    <w:p w14:paraId="57F3236B" w14:textId="69ECCCEB" w:rsidR="00B34627" w:rsidRPr="00B34627" w:rsidRDefault="00B34627" w:rsidP="00F61312">
      <w:pPr>
        <w:pStyle w:val="Heading4"/>
      </w:pPr>
      <w:r>
        <w:t>Prijsindexaties invoeren</w:t>
      </w:r>
    </w:p>
    <w:p w14:paraId="605220B3" w14:textId="0B78DEE6" w:rsidR="0081249F" w:rsidRDefault="0081249F" w:rsidP="009F412D">
      <w:r>
        <w:t>Prijzen</w:t>
      </w:r>
      <w:r w:rsidR="006E51DF">
        <w:t xml:space="preserve"> voor </w:t>
      </w:r>
      <w:r w:rsidR="003F45FB">
        <w:t>beveiligings</w:t>
      </w:r>
      <w:r w:rsidR="006E51DF">
        <w:t>diensten liggen vast in contractregels</w:t>
      </w:r>
      <w:r w:rsidR="009D3063">
        <w:t>, zie ook §</w:t>
      </w:r>
      <w:r w:rsidR="002426EE">
        <w:t> </w:t>
      </w:r>
      <w:r w:rsidR="002426EE">
        <w:fldChar w:fldCharType="begin"/>
      </w:r>
      <w:r w:rsidR="002426EE">
        <w:instrText xml:space="preserve"> REF _Ref472349789 \r \h </w:instrText>
      </w:r>
      <w:r w:rsidR="002426EE">
        <w:fldChar w:fldCharType="separate"/>
      </w:r>
      <w:r w:rsidR="00772168">
        <w:t>10.2.2</w:t>
      </w:r>
      <w:r w:rsidR="002426EE">
        <w:fldChar w:fldCharType="end"/>
      </w:r>
      <w:r w:rsidR="006E51DF">
        <w:t>. Wanneer er geïndexeerd moet worden, bijvoorbeeld eind van het jaar, dan kan dit gerealiseerd worden met de functie prijsindexatie</w:t>
      </w:r>
      <w:r w:rsidR="003F45FB">
        <w:t xml:space="preserve">. De prijsindexatie is instelbaar </w:t>
      </w:r>
      <w:r>
        <w:t>op contractniveau</w:t>
      </w:r>
      <w:r w:rsidR="003F45FB">
        <w:t xml:space="preserve">, zie § </w:t>
      </w:r>
      <w:r w:rsidR="003F45FB">
        <w:fldChar w:fldCharType="begin"/>
      </w:r>
      <w:r w:rsidR="003F45FB">
        <w:instrText xml:space="preserve"> REF _Ref453585291 \r \h </w:instrText>
      </w:r>
      <w:r w:rsidR="003F45FB">
        <w:fldChar w:fldCharType="separate"/>
      </w:r>
      <w:r w:rsidR="00772168">
        <w:t>10.2</w:t>
      </w:r>
      <w:r w:rsidR="003F45FB">
        <w:fldChar w:fldCharType="end"/>
      </w:r>
      <w:r w:rsidR="006E51DF">
        <w:t>. I</w:t>
      </w:r>
      <w:r>
        <w:t>n een</w:t>
      </w:r>
      <w:r w:rsidR="006E51DF">
        <w:t xml:space="preserve"> prijsindexatie </w:t>
      </w:r>
      <w:r>
        <w:t xml:space="preserve">wordt vastgelegd met welk percentage de prijzen voor een activiteit moeten worden opgehoogd en </w:t>
      </w:r>
      <w:r w:rsidR="00F52AB8">
        <w:t xml:space="preserve">per wanneer (de </w:t>
      </w:r>
      <w:r>
        <w:t>indexatiedatum</w:t>
      </w:r>
      <w:r w:rsidR="00F52AB8">
        <w:t>)</w:t>
      </w:r>
      <w:r>
        <w:t>.</w:t>
      </w:r>
      <w:r w:rsidR="009D3063">
        <w:t xml:space="preserve"> Hierdoor kunnen de nieuwe prij</w:t>
      </w:r>
      <w:r w:rsidR="003F45FB">
        <w:t>z</w:t>
      </w:r>
      <w:r w:rsidR="009D3063">
        <w:t>en</w:t>
      </w:r>
      <w:r w:rsidR="00F52AB8">
        <w:t>,</w:t>
      </w:r>
      <w:r w:rsidR="009D3063">
        <w:t xml:space="preserve"> </w:t>
      </w:r>
      <w:r w:rsidR="00F52AB8">
        <w:t xml:space="preserve">bijvoorbeeld jaarlijks, </w:t>
      </w:r>
      <w:r w:rsidR="003F45FB">
        <w:t>efficiënt</w:t>
      </w:r>
      <w:r w:rsidR="009D3063">
        <w:t xml:space="preserve"> worden doorgevoerd.</w:t>
      </w:r>
      <w:r>
        <w:t xml:space="preserve"> Bij het doorvoeren van de prijsindexatie</w:t>
      </w:r>
      <w:r w:rsidR="003F45FB">
        <w:t>s</w:t>
      </w:r>
      <w:r>
        <w:t xml:space="preserve"> worden </w:t>
      </w:r>
      <w:r w:rsidR="002426EE">
        <w:t>contractregelperiodes automatisch opgesplitst in een versie met de oude prijs en een versie met de nieuwe prijs</w:t>
      </w:r>
      <w:r>
        <w:t>.</w:t>
      </w:r>
    </w:p>
    <w:p w14:paraId="7EC78BFB" w14:textId="77777777" w:rsidR="0081249F" w:rsidRDefault="0081249F" w:rsidP="009F412D"/>
    <w:p w14:paraId="0B28FDE4" w14:textId="3C5E18D0" w:rsidR="007D440E" w:rsidRDefault="007D440E" w:rsidP="009F412D">
      <w:r>
        <w:rPr>
          <w:lang w:eastAsia="nl-NL"/>
        </w:rPr>
        <w:drawing>
          <wp:inline distT="0" distB="0" distL="0" distR="0" wp14:anchorId="00EAB96F" wp14:editId="7CF89671">
            <wp:extent cx="6049010" cy="1393190"/>
            <wp:effectExtent l="0" t="0" r="889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49010" cy="1393190"/>
                    </a:xfrm>
                    <a:prstGeom prst="rect">
                      <a:avLst/>
                    </a:prstGeom>
                  </pic:spPr>
                </pic:pic>
              </a:graphicData>
            </a:graphic>
          </wp:inline>
        </w:drawing>
      </w:r>
    </w:p>
    <w:p w14:paraId="3CF84CF5" w14:textId="470FB980" w:rsidR="007D440E" w:rsidRDefault="007D440E"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7</w:t>
      </w:r>
      <w:r w:rsidR="004C7FFA">
        <w:fldChar w:fldCharType="end"/>
      </w:r>
      <w:r>
        <w:t>: Prijsindexaties</w:t>
      </w:r>
    </w:p>
    <w:p w14:paraId="46B10228" w14:textId="77974AE6" w:rsidR="00362259" w:rsidRDefault="009D3063" w:rsidP="009F412D">
      <w:pPr>
        <w:rPr>
          <w:rStyle w:val="Bold"/>
          <w:b w:val="0"/>
          <w:i/>
          <w:iCs/>
          <w:color w:val="00612D"/>
          <w:sz w:val="16"/>
          <w:szCs w:val="18"/>
        </w:rPr>
      </w:pPr>
      <w:r>
        <w:t xml:space="preserve">Voor het aanmaken van een nieuwe prijsindexatie druk op de knop </w:t>
      </w:r>
      <w:r w:rsidRPr="009F412D">
        <w:rPr>
          <w:rStyle w:val="Bold"/>
        </w:rPr>
        <w:t>Toevoegen</w:t>
      </w:r>
      <w:r>
        <w:rPr>
          <w:rStyle w:val="Bold"/>
          <w:b w:val="0"/>
        </w:rPr>
        <w:t xml:space="preserve"> en geef een naam op</w:t>
      </w:r>
      <w:r>
        <w:t xml:space="preserve">. Vervolgens kan onder </w:t>
      </w:r>
      <w:r w:rsidRPr="009F412D">
        <w:rPr>
          <w:rStyle w:val="Bold"/>
        </w:rPr>
        <w:t>Indexatie data</w:t>
      </w:r>
      <w:r>
        <w:t xml:space="preserve"> met de knop </w:t>
      </w:r>
      <w:r>
        <w:rPr>
          <w:rStyle w:val="Bold"/>
        </w:rPr>
        <w:t>Nieuw</w:t>
      </w:r>
      <w:r>
        <w:rPr>
          <w:rStyle w:val="Bold"/>
          <w:b w:val="0"/>
        </w:rPr>
        <w:t xml:space="preserve"> per activiteit </w:t>
      </w:r>
      <w:r w:rsidR="007D440E">
        <w:rPr>
          <w:rStyle w:val="Bold"/>
          <w:b w:val="0"/>
        </w:rPr>
        <w:t xml:space="preserve">en per prijstype </w:t>
      </w:r>
      <w:r>
        <w:rPr>
          <w:rStyle w:val="Bold"/>
          <w:b w:val="0"/>
        </w:rPr>
        <w:t xml:space="preserve">een </w:t>
      </w:r>
      <w:r w:rsidRPr="009F412D">
        <w:rPr>
          <w:rStyle w:val="Bold"/>
        </w:rPr>
        <w:lastRenderedPageBreak/>
        <w:t>indexatiepercentage</w:t>
      </w:r>
      <w:r>
        <w:rPr>
          <w:rStyle w:val="Bold"/>
          <w:b w:val="0"/>
        </w:rPr>
        <w:t xml:space="preserve"> worden opgegeven.</w:t>
      </w:r>
      <w:r w:rsidR="007D440E">
        <w:rPr>
          <w:rStyle w:val="Bold"/>
          <w:b w:val="0"/>
        </w:rPr>
        <w:t xml:space="preserve"> De indexatiedatum is een belangrijk verplicht veld</w:t>
      </w:r>
      <w:r w:rsidR="00792FA5">
        <w:rPr>
          <w:rStyle w:val="Bold"/>
          <w:b w:val="0"/>
        </w:rPr>
        <w:t>. In dit veld</w:t>
      </w:r>
      <w:r w:rsidR="007D440E">
        <w:rPr>
          <w:rStyle w:val="Bold"/>
          <w:b w:val="0"/>
        </w:rPr>
        <w:t xml:space="preserve"> dient de datum ingevoerd te worden waarop de indexatie moet ingaan, zie </w:t>
      </w:r>
      <w:r w:rsidR="007D440E">
        <w:rPr>
          <w:rStyle w:val="Bold"/>
          <w:b w:val="0"/>
        </w:rPr>
        <w:fldChar w:fldCharType="begin"/>
      </w:r>
      <w:r w:rsidR="007D440E">
        <w:rPr>
          <w:rStyle w:val="Bold"/>
          <w:b w:val="0"/>
        </w:rPr>
        <w:instrText xml:space="preserve"> REF _Ref469391339 \h </w:instrText>
      </w:r>
      <w:r w:rsidR="007D440E">
        <w:rPr>
          <w:rStyle w:val="Bold"/>
          <w:b w:val="0"/>
        </w:rPr>
      </w:r>
      <w:r w:rsidR="007D440E">
        <w:rPr>
          <w:rStyle w:val="Bold"/>
          <w:b w:val="0"/>
        </w:rPr>
        <w:fldChar w:fldCharType="separate"/>
      </w:r>
      <w:r w:rsidR="00772168">
        <w:t>Figuur 22</w:t>
      </w:r>
      <w:r w:rsidR="00772168">
        <w:noBreakHyphen/>
        <w:t>8</w:t>
      </w:r>
      <w:r w:rsidR="007D440E">
        <w:rPr>
          <w:rStyle w:val="Bold"/>
          <w:b w:val="0"/>
        </w:rPr>
        <w:fldChar w:fldCharType="end"/>
      </w:r>
      <w:r w:rsidR="007D440E">
        <w:rPr>
          <w:rStyle w:val="Bold"/>
          <w:b w:val="0"/>
        </w:rPr>
        <w:t>.</w:t>
      </w:r>
      <w:r w:rsidR="00A75E57">
        <w:rPr>
          <w:rStyle w:val="Bold"/>
          <w:b w:val="0"/>
        </w:rPr>
        <w:t xml:space="preserve"> Wat hier eigenlijk mee bedoeld wordt</w:t>
      </w:r>
      <w:r w:rsidR="00362259">
        <w:rPr>
          <w:rStyle w:val="Bold"/>
          <w:b w:val="0"/>
        </w:rPr>
        <w:t>:</w:t>
      </w:r>
      <w:r w:rsidR="00A75E57">
        <w:rPr>
          <w:rStyle w:val="Bold"/>
          <w:b w:val="0"/>
        </w:rPr>
        <w:t xml:space="preserve"> </w:t>
      </w:r>
      <w:r w:rsidR="00362259">
        <w:rPr>
          <w:rStyle w:val="Bold"/>
          <w:b w:val="0"/>
        </w:rPr>
        <w:t>W</w:t>
      </w:r>
      <w:r w:rsidR="00A75E57">
        <w:rPr>
          <w:rStyle w:val="Bold"/>
          <w:b w:val="0"/>
        </w:rPr>
        <w:t xml:space="preserve">anneer </w:t>
      </w:r>
      <w:r w:rsidR="00362259">
        <w:rPr>
          <w:rStyle w:val="Bold"/>
          <w:b w:val="0"/>
        </w:rPr>
        <w:t xml:space="preserve">dient </w:t>
      </w:r>
      <w:r w:rsidR="00A75E57">
        <w:rPr>
          <w:rStyle w:val="Bold"/>
          <w:b w:val="0"/>
        </w:rPr>
        <w:t>de nieuwe versie</w:t>
      </w:r>
      <w:r w:rsidR="00F52AB8">
        <w:rPr>
          <w:rStyle w:val="Bold"/>
          <w:b w:val="0"/>
        </w:rPr>
        <w:t xml:space="preserve"> </w:t>
      </w:r>
      <w:r w:rsidR="00A75E57">
        <w:rPr>
          <w:rStyle w:val="Bold"/>
          <w:b w:val="0"/>
        </w:rPr>
        <w:t>van de contractregel</w:t>
      </w:r>
      <w:r w:rsidR="007D440E">
        <w:rPr>
          <w:rStyle w:val="Bold"/>
          <w:b w:val="0"/>
        </w:rPr>
        <w:t xml:space="preserve"> </w:t>
      </w:r>
      <w:r w:rsidR="00F52AB8">
        <w:rPr>
          <w:rStyle w:val="Bold"/>
          <w:b w:val="0"/>
        </w:rPr>
        <w:t xml:space="preserve">met de geïndexeerde prijzen </w:t>
      </w:r>
      <w:r w:rsidR="00A75E57">
        <w:rPr>
          <w:rStyle w:val="Bold"/>
          <w:b w:val="0"/>
        </w:rPr>
        <w:t xml:space="preserve">actief </w:t>
      </w:r>
      <w:r w:rsidR="00362259">
        <w:rPr>
          <w:rStyle w:val="Bold"/>
          <w:b w:val="0"/>
        </w:rPr>
        <w:t>te</w:t>
      </w:r>
      <w:r w:rsidR="00A75E57">
        <w:rPr>
          <w:rStyle w:val="Bold"/>
          <w:b w:val="0"/>
        </w:rPr>
        <w:t xml:space="preserve"> worden. De huidige contractregel</w:t>
      </w:r>
      <w:r w:rsidR="002426EE">
        <w:rPr>
          <w:rStyle w:val="Bold"/>
          <w:b w:val="0"/>
        </w:rPr>
        <w:t>versie loopt tot en met</w:t>
      </w:r>
      <w:r w:rsidR="00362259">
        <w:rPr>
          <w:rStyle w:val="Bold"/>
          <w:b w:val="0"/>
        </w:rPr>
        <w:t xml:space="preserve"> de </w:t>
      </w:r>
      <w:r w:rsidR="002426EE">
        <w:rPr>
          <w:rStyle w:val="Bold"/>
          <w:b w:val="0"/>
        </w:rPr>
        <w:t xml:space="preserve">dag voor de ingevulde </w:t>
      </w:r>
      <w:r w:rsidR="00362259">
        <w:rPr>
          <w:rStyle w:val="Bold"/>
          <w:b w:val="0"/>
        </w:rPr>
        <w:t>indexatiedatum.</w:t>
      </w:r>
    </w:p>
    <w:p w14:paraId="1621FC90" w14:textId="77777777" w:rsidR="00362259" w:rsidRDefault="00362259" w:rsidP="009F412D">
      <w:pPr>
        <w:rPr>
          <w:rStyle w:val="Bold"/>
          <w:b w:val="0"/>
        </w:rPr>
      </w:pPr>
    </w:p>
    <w:p w14:paraId="66A13301" w14:textId="71B0A261" w:rsidR="00F52AB8" w:rsidRDefault="00362259" w:rsidP="009F412D">
      <w:pPr>
        <w:rPr>
          <w:rStyle w:val="Bold"/>
          <w:b w:val="0"/>
        </w:rPr>
      </w:pPr>
      <w:r>
        <w:rPr>
          <w:rStyle w:val="Bold"/>
          <w:b w:val="0"/>
        </w:rPr>
        <w:t>Voor het invoeren van de percentages is het van belang dat a</w:t>
      </w:r>
      <w:r w:rsidR="007D440E">
        <w:rPr>
          <w:rStyle w:val="Bold"/>
          <w:b w:val="0"/>
        </w:rPr>
        <w:t xml:space="preserve">lle </w:t>
      </w:r>
      <w:r w:rsidR="00792FA5">
        <w:rPr>
          <w:rStyle w:val="Bold"/>
          <w:b w:val="0"/>
        </w:rPr>
        <w:t>indexatie</w:t>
      </w:r>
      <w:r w:rsidR="007D440E">
        <w:rPr>
          <w:rStyle w:val="Bold"/>
          <w:b w:val="0"/>
        </w:rPr>
        <w:t>velden een waarde krijgen anders kan er niet opgeslagen worden.</w:t>
      </w:r>
      <w:r>
        <w:rPr>
          <w:rStyle w:val="Bold"/>
          <w:b w:val="0"/>
        </w:rPr>
        <w:t xml:space="preserve"> L</w:t>
      </w:r>
      <w:r w:rsidR="00F52AB8">
        <w:rPr>
          <w:rStyle w:val="Bold"/>
          <w:b w:val="0"/>
        </w:rPr>
        <w:t>et goed op welk</w:t>
      </w:r>
      <w:r>
        <w:rPr>
          <w:rStyle w:val="Bold"/>
          <w:b w:val="0"/>
        </w:rPr>
        <w:t xml:space="preserve"> prij</w:t>
      </w:r>
      <w:r w:rsidR="00F52AB8">
        <w:rPr>
          <w:rStyle w:val="Bold"/>
          <w:b w:val="0"/>
        </w:rPr>
        <w:t>stype</w:t>
      </w:r>
      <w:r>
        <w:rPr>
          <w:rStyle w:val="Bold"/>
          <w:b w:val="0"/>
        </w:rPr>
        <w:t xml:space="preserve"> geïndexeerd moeten worden; Het periodieke bedrag, de taakprijs, de uurprijs of een combinatie van de drie</w:t>
      </w:r>
      <w:r w:rsidR="00F52AB8">
        <w:rPr>
          <w:rStyle w:val="Bold"/>
          <w:b w:val="0"/>
        </w:rPr>
        <w:t xml:space="preserve"> kan geïndexeerd worden</w:t>
      </w:r>
      <w:r>
        <w:rPr>
          <w:rStyle w:val="Bold"/>
          <w:b w:val="0"/>
        </w:rPr>
        <w:t>.</w:t>
      </w:r>
    </w:p>
    <w:p w14:paraId="050AB945" w14:textId="77777777" w:rsidR="00F52AB8" w:rsidRDefault="00F52AB8" w:rsidP="009F412D">
      <w:pPr>
        <w:rPr>
          <w:rStyle w:val="Bold"/>
          <w:b w:val="0"/>
        </w:rPr>
      </w:pPr>
    </w:p>
    <w:p w14:paraId="0E59CE8A" w14:textId="423113FB" w:rsidR="0081249F" w:rsidRPr="00362259" w:rsidRDefault="007D440E" w:rsidP="009F412D">
      <w:pPr>
        <w:rPr>
          <w:rStyle w:val="Bold"/>
          <w:b w:val="0"/>
        </w:rPr>
      </w:pPr>
      <w:r w:rsidRPr="00362259">
        <w:rPr>
          <w:rStyle w:val="Bold"/>
          <w:b w:val="0"/>
        </w:rPr>
        <w:t xml:space="preserve">Wanneer een activiteit niet geïndexeerd hoeft te worden, vul dan </w:t>
      </w:r>
      <w:r w:rsidR="00362259">
        <w:rPr>
          <w:rStyle w:val="Bold"/>
          <w:b w:val="0"/>
        </w:rPr>
        <w:t xml:space="preserve">voor alle indexatievelden </w:t>
      </w:r>
      <w:r w:rsidRPr="00362259">
        <w:rPr>
          <w:rStyle w:val="Bold"/>
          <w:b w:val="0"/>
        </w:rPr>
        <w:t xml:space="preserve">de waarde </w:t>
      </w:r>
      <w:r w:rsidRPr="009F412D">
        <w:rPr>
          <w:rStyle w:val="Bold"/>
        </w:rPr>
        <w:t>0</w:t>
      </w:r>
      <w:r w:rsidRPr="00362259">
        <w:rPr>
          <w:rStyle w:val="Bold"/>
          <w:b w:val="0"/>
        </w:rPr>
        <w:t xml:space="preserve"> in.</w:t>
      </w:r>
      <w:r w:rsidR="00362259">
        <w:rPr>
          <w:rStyle w:val="Bold"/>
          <w:b w:val="0"/>
        </w:rPr>
        <w:t xml:space="preserve"> </w:t>
      </w:r>
      <w:r w:rsidR="00F52AB8">
        <w:rPr>
          <w:rStyle w:val="Bold"/>
          <w:b w:val="0"/>
        </w:rPr>
        <w:t>Hoeft</w:t>
      </w:r>
      <w:r w:rsidR="00362259">
        <w:rPr>
          <w:rStyle w:val="Bold"/>
          <w:b w:val="0"/>
        </w:rPr>
        <w:t xml:space="preserve"> een bepaald prijs</w:t>
      </w:r>
      <w:r w:rsidR="00F52AB8">
        <w:rPr>
          <w:rStyle w:val="Bold"/>
          <w:b w:val="0"/>
        </w:rPr>
        <w:t>type</w:t>
      </w:r>
      <w:r w:rsidR="00362259">
        <w:rPr>
          <w:rStyle w:val="Bold"/>
          <w:b w:val="0"/>
        </w:rPr>
        <w:t xml:space="preserve"> niet geïndexeerd te worden, vul dan in de betreffende kolom </w:t>
      </w:r>
      <w:r w:rsidR="00F52AB8">
        <w:rPr>
          <w:rStyle w:val="Bold"/>
          <w:b w:val="0"/>
        </w:rPr>
        <w:t>de waarde</w:t>
      </w:r>
      <w:r w:rsidR="00362259">
        <w:rPr>
          <w:rStyle w:val="Bold"/>
          <w:b w:val="0"/>
        </w:rPr>
        <w:t xml:space="preserve"> </w:t>
      </w:r>
      <w:r w:rsidR="00362259" w:rsidRPr="009F412D">
        <w:rPr>
          <w:rStyle w:val="Bold"/>
        </w:rPr>
        <w:t>0</w:t>
      </w:r>
      <w:r w:rsidR="00362259">
        <w:rPr>
          <w:rStyle w:val="Bold"/>
          <w:b w:val="0"/>
        </w:rPr>
        <w:t xml:space="preserve"> in.</w:t>
      </w:r>
      <w:r w:rsidR="0012758D" w:rsidRPr="0012758D">
        <w:t xml:space="preserve"> </w:t>
      </w:r>
      <w:r w:rsidR="0012758D">
        <w:t xml:space="preserve">Met de knop </w:t>
      </w:r>
      <w:r w:rsidR="0012758D">
        <w:rPr>
          <w:rStyle w:val="Bold"/>
        </w:rPr>
        <w:t>Opslaan</w:t>
      </w:r>
      <w:r w:rsidR="0012758D" w:rsidRPr="00362259">
        <w:rPr>
          <w:rStyle w:val="Bold"/>
          <w:b w:val="0"/>
        </w:rPr>
        <w:t xml:space="preserve"> worden de indexatiepercentages opgeslagen.</w:t>
      </w:r>
    </w:p>
    <w:p w14:paraId="7AC358D5" w14:textId="77777777" w:rsidR="009D3063" w:rsidRDefault="009D3063" w:rsidP="009F412D">
      <w:pPr>
        <w:rPr>
          <w:rStyle w:val="Bold"/>
          <w:b w:val="0"/>
        </w:rPr>
      </w:pPr>
    </w:p>
    <w:p w14:paraId="3333D87E" w14:textId="48DA700D" w:rsidR="009D3063" w:rsidRPr="009F412D" w:rsidRDefault="009D3063" w:rsidP="009F412D">
      <w:pPr>
        <w:rPr>
          <w:rStyle w:val="Bold"/>
          <w:b w:val="0"/>
        </w:rPr>
      </w:pPr>
      <w:r>
        <w:rPr>
          <w:lang w:eastAsia="nl-NL"/>
        </w:rPr>
        <w:drawing>
          <wp:inline distT="0" distB="0" distL="0" distR="0" wp14:anchorId="7F097BBC" wp14:editId="1B9AE61F">
            <wp:extent cx="6027744" cy="188976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351"/>
                    <a:stretch/>
                  </pic:blipFill>
                  <pic:spPr bwMode="auto">
                    <a:xfrm>
                      <a:off x="0" y="0"/>
                      <a:ext cx="6027744" cy="1889760"/>
                    </a:xfrm>
                    <a:prstGeom prst="rect">
                      <a:avLst/>
                    </a:prstGeom>
                    <a:ln>
                      <a:noFill/>
                    </a:ln>
                    <a:extLst>
                      <a:ext uri="{53640926-AAD7-44D8-BBD7-CCE9431645EC}">
                        <a14:shadowObscured xmlns:a14="http://schemas.microsoft.com/office/drawing/2010/main"/>
                      </a:ext>
                    </a:extLst>
                  </pic:spPr>
                </pic:pic>
              </a:graphicData>
            </a:graphic>
          </wp:inline>
        </w:drawing>
      </w:r>
    </w:p>
    <w:p w14:paraId="6CFE95AB" w14:textId="26A3660A" w:rsidR="007D440E" w:rsidRDefault="007D440E" w:rsidP="003B02B2">
      <w:pPr>
        <w:pStyle w:val="Caption"/>
      </w:pPr>
      <w:bookmarkStart w:id="622" w:name="_Ref469391339"/>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8</w:t>
      </w:r>
      <w:r w:rsidR="004C7FFA">
        <w:fldChar w:fldCharType="end"/>
      </w:r>
      <w:bookmarkEnd w:id="622"/>
      <w:r>
        <w:t>: Indexatie data</w:t>
      </w:r>
    </w:p>
    <w:p w14:paraId="694609A2" w14:textId="77777777" w:rsidR="00E84BB2" w:rsidRDefault="00E84BB2" w:rsidP="00E84BB2">
      <w:pPr>
        <w:rPr>
          <w:rStyle w:val="Bold"/>
          <w:b w:val="0"/>
          <w:i/>
          <w:iCs/>
          <w:color w:val="00612D"/>
          <w:sz w:val="16"/>
          <w:szCs w:val="18"/>
        </w:rPr>
      </w:pPr>
      <w:r>
        <w:rPr>
          <w:rStyle w:val="Bold"/>
          <w:b w:val="0"/>
        </w:rPr>
        <w:t>De aangemaakte prijsindexaties kunnen op twee manieren gekoppeld worden aan een contract:</w:t>
      </w:r>
    </w:p>
    <w:p w14:paraId="76F14493" w14:textId="55A26C08" w:rsidR="00E84BB2" w:rsidRDefault="00E84BB2" w:rsidP="00762DDB">
      <w:pPr>
        <w:pStyle w:val="Opsomming1"/>
      </w:pPr>
      <w:r>
        <w:rPr>
          <w:rStyle w:val="Bold"/>
        </w:rPr>
        <w:t xml:space="preserve">Afzonderlijk per contract, zie § </w:t>
      </w:r>
      <w:r>
        <w:fldChar w:fldCharType="begin"/>
      </w:r>
      <w:r>
        <w:instrText xml:space="preserve"> REF _Ref453585291 \r \h </w:instrText>
      </w:r>
      <w:r>
        <w:fldChar w:fldCharType="separate"/>
      </w:r>
      <w:r w:rsidR="00772168">
        <w:t>10.2</w:t>
      </w:r>
      <w:r>
        <w:fldChar w:fldCharType="end"/>
      </w:r>
    </w:p>
    <w:p w14:paraId="0E734410" w14:textId="408801F7" w:rsidR="00E84BB2" w:rsidRPr="00E84BB2" w:rsidRDefault="00E84BB2" w:rsidP="00762DDB">
      <w:pPr>
        <w:pStyle w:val="Opsomming1"/>
        <w:rPr>
          <w:rStyle w:val="Bold"/>
          <w:bCs/>
          <w:iCs/>
        </w:rPr>
      </w:pPr>
      <w:r>
        <w:rPr>
          <w:rStyle w:val="Bold"/>
        </w:rPr>
        <w:t>Via de bulk bewerkingsfunctie, zie §</w:t>
      </w:r>
      <w:r w:rsidR="002426EE">
        <w:rPr>
          <w:rStyle w:val="Bold"/>
        </w:rPr>
        <w:t> </w:t>
      </w:r>
      <w:r w:rsidR="002426EE">
        <w:rPr>
          <w:rStyle w:val="Bold"/>
          <w:b w:val="0"/>
        </w:rPr>
        <w:fldChar w:fldCharType="begin"/>
      </w:r>
      <w:r w:rsidR="002426EE">
        <w:rPr>
          <w:rStyle w:val="Bold"/>
        </w:rPr>
        <w:instrText xml:space="preserve"> REF _Ref472350033 \r \h </w:instrText>
      </w:r>
      <w:r w:rsidR="002426EE">
        <w:rPr>
          <w:rStyle w:val="Bold"/>
          <w:b w:val="0"/>
        </w:rPr>
      </w:r>
      <w:r w:rsidR="002426EE">
        <w:rPr>
          <w:rStyle w:val="Bold"/>
          <w:b w:val="0"/>
        </w:rPr>
        <w:fldChar w:fldCharType="separate"/>
      </w:r>
      <w:r w:rsidR="00772168">
        <w:rPr>
          <w:rStyle w:val="Bold"/>
        </w:rPr>
        <w:t>10.7.1</w:t>
      </w:r>
      <w:r w:rsidR="002426EE">
        <w:rPr>
          <w:rStyle w:val="Bold"/>
          <w:b w:val="0"/>
        </w:rPr>
        <w:fldChar w:fldCharType="end"/>
      </w:r>
    </w:p>
    <w:p w14:paraId="1BD886F1" w14:textId="77777777" w:rsidR="00E84BB2" w:rsidRDefault="00E84BB2" w:rsidP="009F412D">
      <w:pPr>
        <w:rPr>
          <w:rStyle w:val="Bold"/>
          <w:b w:val="0"/>
        </w:rPr>
      </w:pPr>
    </w:p>
    <w:p w14:paraId="3E7D5581" w14:textId="68FAB444" w:rsidR="00E84BB2" w:rsidRPr="0047043C" w:rsidRDefault="00E84BB2" w:rsidP="00F61312">
      <w:pPr>
        <w:pStyle w:val="Heading4"/>
        <w:rPr>
          <w:rStyle w:val="Bold"/>
          <w:b w:val="0"/>
        </w:rPr>
      </w:pPr>
      <w:bookmarkStart w:id="623" w:name="_Ref472321941"/>
      <w:r w:rsidRPr="00B34627">
        <w:rPr>
          <w:rStyle w:val="Bold"/>
          <w:b w:val="0"/>
        </w:rPr>
        <w:t>Prijsindexatie</w:t>
      </w:r>
      <w:r w:rsidR="00B34627" w:rsidRPr="00B34627">
        <w:rPr>
          <w:rStyle w:val="Bold"/>
          <w:b w:val="0"/>
        </w:rPr>
        <w:t>s</w:t>
      </w:r>
      <w:r w:rsidRPr="0047043C">
        <w:rPr>
          <w:rStyle w:val="Bold"/>
          <w:b w:val="0"/>
        </w:rPr>
        <w:t xml:space="preserve"> doorvoeren</w:t>
      </w:r>
      <w:bookmarkEnd w:id="623"/>
    </w:p>
    <w:p w14:paraId="78FF5A51" w14:textId="137BA026" w:rsidR="00B34627" w:rsidRDefault="00B34627" w:rsidP="009F412D">
      <w:pPr>
        <w:rPr>
          <w:rStyle w:val="Bold"/>
          <w:b w:val="0"/>
        </w:rPr>
      </w:pPr>
      <w:r>
        <w:rPr>
          <w:rStyle w:val="Bold"/>
          <w:b w:val="0"/>
        </w:rPr>
        <w:t xml:space="preserve">Om de prijsindexatie door te voeren klikt u </w:t>
      </w:r>
      <w:r w:rsidR="0047043C">
        <w:rPr>
          <w:rStyle w:val="Bold"/>
          <w:b w:val="0"/>
        </w:rPr>
        <w:t>onder</w:t>
      </w:r>
      <w:r>
        <w:rPr>
          <w:rStyle w:val="Bold"/>
          <w:b w:val="0"/>
        </w:rPr>
        <w:t xml:space="preserve">in het Indexatie datum scherm op de knop </w:t>
      </w:r>
      <w:r w:rsidRPr="00B34627">
        <w:rPr>
          <w:rStyle w:val="Bold"/>
        </w:rPr>
        <w:t>Doorvoeren…</w:t>
      </w:r>
      <w:r>
        <w:rPr>
          <w:rStyle w:val="Bold"/>
        </w:rPr>
        <w:t xml:space="preserve"> </w:t>
      </w:r>
      <w:r w:rsidRPr="00B34627">
        <w:rPr>
          <w:rStyle w:val="Bold"/>
          <w:b w:val="0"/>
        </w:rPr>
        <w:t>Een nieuw venster zal verschijnen</w:t>
      </w:r>
      <w:r>
        <w:rPr>
          <w:rStyle w:val="Bold"/>
          <w:b w:val="0"/>
        </w:rPr>
        <w:t xml:space="preserve"> (zie </w:t>
      </w:r>
      <w:r>
        <w:rPr>
          <w:rStyle w:val="Bold"/>
          <w:b w:val="0"/>
        </w:rPr>
        <w:fldChar w:fldCharType="begin"/>
      </w:r>
      <w:r>
        <w:rPr>
          <w:rStyle w:val="Bold"/>
          <w:b w:val="0"/>
        </w:rPr>
        <w:instrText xml:space="preserve"> REF _Ref471475924 \h </w:instrText>
      </w:r>
      <w:r>
        <w:rPr>
          <w:rStyle w:val="Bold"/>
          <w:b w:val="0"/>
        </w:rPr>
      </w:r>
      <w:r>
        <w:rPr>
          <w:rStyle w:val="Bold"/>
          <w:b w:val="0"/>
        </w:rPr>
        <w:fldChar w:fldCharType="separate"/>
      </w:r>
      <w:r w:rsidR="00772168">
        <w:t>Figuur 22</w:t>
      </w:r>
      <w:r w:rsidR="00772168">
        <w:noBreakHyphen/>
        <w:t>9</w:t>
      </w:r>
      <w:r>
        <w:rPr>
          <w:rStyle w:val="Bold"/>
          <w:b w:val="0"/>
        </w:rPr>
        <w:fldChar w:fldCharType="end"/>
      </w:r>
      <w:r>
        <w:rPr>
          <w:rStyle w:val="Bold"/>
          <w:b w:val="0"/>
        </w:rPr>
        <w:t>)</w:t>
      </w:r>
      <w:r w:rsidRPr="00B34627">
        <w:rPr>
          <w:rStyle w:val="Bold"/>
          <w:b w:val="0"/>
        </w:rPr>
        <w:t xml:space="preserve"> met hierin alle contractregel</w:t>
      </w:r>
      <w:r w:rsidR="008E4CCC">
        <w:rPr>
          <w:rStyle w:val="Bold"/>
          <w:b w:val="0"/>
        </w:rPr>
        <w:t>periode</w:t>
      </w:r>
      <w:r w:rsidRPr="00B34627">
        <w:rPr>
          <w:rStyle w:val="Bold"/>
          <w:b w:val="0"/>
        </w:rPr>
        <w:t>s die ge</w:t>
      </w:r>
      <w:r>
        <w:rPr>
          <w:rStyle w:val="Bold"/>
          <w:b w:val="0"/>
        </w:rPr>
        <w:t>ï</w:t>
      </w:r>
      <w:r w:rsidRPr="00B34627">
        <w:rPr>
          <w:rStyle w:val="Bold"/>
          <w:b w:val="0"/>
        </w:rPr>
        <w:t>ndexeerd zullen gaan worden.</w:t>
      </w:r>
      <w:r>
        <w:rPr>
          <w:rStyle w:val="Bold"/>
          <w:b w:val="0"/>
        </w:rPr>
        <w:t xml:space="preserve"> Het indexatiescherm bevat de kolommen:</w:t>
      </w:r>
    </w:p>
    <w:p w14:paraId="15A5617C" w14:textId="33BD245E" w:rsidR="00B34627" w:rsidRDefault="00B34627" w:rsidP="00762DDB">
      <w:pPr>
        <w:pStyle w:val="Opsomming1"/>
        <w:rPr>
          <w:rStyle w:val="Bold"/>
          <w:b w:val="0"/>
          <w:noProof/>
          <w:color w:val="auto"/>
        </w:rPr>
      </w:pPr>
      <w:r>
        <w:rPr>
          <w:rStyle w:val="Bold"/>
        </w:rPr>
        <w:t>Klant;</w:t>
      </w:r>
    </w:p>
    <w:p w14:paraId="24FB1942" w14:textId="416DDD12" w:rsidR="00B34627" w:rsidRDefault="00B34627" w:rsidP="00762DDB">
      <w:pPr>
        <w:pStyle w:val="Opsomming1"/>
        <w:rPr>
          <w:rStyle w:val="Bold"/>
          <w:b w:val="0"/>
        </w:rPr>
      </w:pPr>
      <w:r>
        <w:rPr>
          <w:rStyle w:val="Bold"/>
        </w:rPr>
        <w:t>Contract;</w:t>
      </w:r>
    </w:p>
    <w:p w14:paraId="63DEF02F" w14:textId="2EC6DD79" w:rsidR="00B34627" w:rsidRPr="00B34627" w:rsidRDefault="00B34627" w:rsidP="00762DDB">
      <w:pPr>
        <w:pStyle w:val="Opsomming1"/>
        <w:rPr>
          <w:rStyle w:val="Bold"/>
          <w:b w:val="0"/>
        </w:rPr>
      </w:pPr>
      <w:r>
        <w:rPr>
          <w:rStyle w:val="Bold"/>
        </w:rPr>
        <w:t>Contractregel.</w:t>
      </w:r>
    </w:p>
    <w:p w14:paraId="2FB56271" w14:textId="5C8E4B70" w:rsidR="00B34627" w:rsidRPr="008120E7" w:rsidRDefault="00B34627" w:rsidP="009F412D">
      <w:pPr>
        <w:rPr>
          <w:rStyle w:val="Bold"/>
          <w:b w:val="0"/>
        </w:rPr>
      </w:pPr>
      <w:r>
        <w:rPr>
          <w:rStyle w:val="Bold"/>
          <w:b w:val="0"/>
        </w:rPr>
        <w:t>Op die manier kan gecontroleerd worden of er geen klanten of contracten ontbreken.</w:t>
      </w:r>
    </w:p>
    <w:p w14:paraId="3B25AEF3" w14:textId="77777777" w:rsidR="00B34627" w:rsidRDefault="00B34627" w:rsidP="009F412D">
      <w:pPr>
        <w:rPr>
          <w:rStyle w:val="Bold"/>
        </w:rPr>
      </w:pPr>
    </w:p>
    <w:p w14:paraId="20FB0A39" w14:textId="09C01E98" w:rsidR="00B34627" w:rsidRPr="00B34627" w:rsidRDefault="00B34627" w:rsidP="009F412D">
      <w:pPr>
        <w:rPr>
          <w:rStyle w:val="Bold"/>
          <w:b w:val="0"/>
        </w:rPr>
      </w:pPr>
      <w:r>
        <w:rPr>
          <w:rStyle w:val="Bold"/>
          <w:b w:val="0"/>
        </w:rPr>
        <w:lastRenderedPageBreak/>
        <w:t xml:space="preserve">Door te klikken op de knop </w:t>
      </w:r>
      <w:r>
        <w:rPr>
          <w:rStyle w:val="Bold"/>
        </w:rPr>
        <w:t>Doorvoeren</w:t>
      </w:r>
      <w:r>
        <w:rPr>
          <w:rStyle w:val="Bold"/>
          <w:b w:val="0"/>
        </w:rPr>
        <w:t xml:space="preserve"> worden de contractregel</w:t>
      </w:r>
      <w:r w:rsidR="008E4CCC">
        <w:rPr>
          <w:rStyle w:val="Bold"/>
          <w:b w:val="0"/>
        </w:rPr>
        <w:t>periode</w:t>
      </w:r>
      <w:r>
        <w:rPr>
          <w:rStyle w:val="Bold"/>
          <w:b w:val="0"/>
        </w:rPr>
        <w:t xml:space="preserve">s in het indexatiescherm geïndexeerd. Klikken op de knop </w:t>
      </w:r>
      <w:r>
        <w:rPr>
          <w:rStyle w:val="Bold"/>
        </w:rPr>
        <w:t>Annuleren</w:t>
      </w:r>
      <w:r>
        <w:rPr>
          <w:rStyle w:val="Bold"/>
          <w:b w:val="0"/>
        </w:rPr>
        <w:t xml:space="preserve"> zorgt ervoor dat er niets wordt geïndexeerd en het indexatiescherm wordt gesloten.</w:t>
      </w:r>
    </w:p>
    <w:p w14:paraId="799233CF" w14:textId="4E5F1CAA" w:rsidR="00B34627" w:rsidRDefault="00B34627" w:rsidP="009F412D">
      <w:pPr>
        <w:rPr>
          <w:rStyle w:val="Bold"/>
        </w:rPr>
      </w:pPr>
      <w:r>
        <w:rPr>
          <w:lang w:eastAsia="nl-NL"/>
        </w:rPr>
        <w:drawing>
          <wp:inline distT="0" distB="0" distL="0" distR="0" wp14:anchorId="31DB7422" wp14:editId="465D5227">
            <wp:extent cx="6049010" cy="2999105"/>
            <wp:effectExtent l="0" t="0" r="8890" b="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49010" cy="2999105"/>
                    </a:xfrm>
                    <a:prstGeom prst="rect">
                      <a:avLst/>
                    </a:prstGeom>
                  </pic:spPr>
                </pic:pic>
              </a:graphicData>
            </a:graphic>
          </wp:inline>
        </w:drawing>
      </w:r>
    </w:p>
    <w:p w14:paraId="1A8678CD" w14:textId="6060E5DA" w:rsidR="00B34627" w:rsidRDefault="00B34627" w:rsidP="003B02B2">
      <w:pPr>
        <w:pStyle w:val="Caption"/>
      </w:pPr>
      <w:bookmarkStart w:id="624" w:name="_Ref471475924"/>
      <w:bookmarkStart w:id="625" w:name="_Ref471475902"/>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9</w:t>
      </w:r>
      <w:r w:rsidR="004C7FFA">
        <w:fldChar w:fldCharType="end"/>
      </w:r>
      <w:bookmarkEnd w:id="624"/>
      <w:r>
        <w:t>: Doorvoeren van de indexatie</w:t>
      </w:r>
      <w:bookmarkEnd w:id="625"/>
    </w:p>
    <w:p w14:paraId="0E2FAB13" w14:textId="278EC16A" w:rsidR="00B34627" w:rsidRPr="006243B2" w:rsidRDefault="00B34627" w:rsidP="009F412D">
      <w:pPr>
        <w:rPr>
          <w:rStyle w:val="Bold"/>
        </w:rPr>
      </w:pPr>
      <w:r w:rsidRPr="006243B2">
        <w:rPr>
          <w:rStyle w:val="Bold"/>
        </w:rPr>
        <w:t>Let op:</w:t>
      </w:r>
    </w:p>
    <w:p w14:paraId="55C2A708" w14:textId="1E6B83D2" w:rsidR="00B34627" w:rsidRDefault="00B34627" w:rsidP="00762DDB">
      <w:pPr>
        <w:pStyle w:val="Opsomming1"/>
        <w:rPr>
          <w:rStyle w:val="Bold"/>
          <w:b w:val="0"/>
          <w:noProof/>
          <w:color w:val="auto"/>
        </w:rPr>
      </w:pPr>
      <w:r>
        <w:rPr>
          <w:rStyle w:val="Bold"/>
        </w:rPr>
        <w:t>Contractregels kunnen op een bepaalde indexatiedatum maar één keer geïndexeerd worden;</w:t>
      </w:r>
    </w:p>
    <w:p w14:paraId="4CC61A61" w14:textId="3A8A35A4" w:rsidR="00E84BB2" w:rsidRPr="008E4CCC" w:rsidRDefault="00B34627" w:rsidP="00762DDB">
      <w:pPr>
        <w:pStyle w:val="Opsomming1"/>
        <w:rPr>
          <w:rStyle w:val="Bold"/>
          <w:b w:val="0"/>
        </w:rPr>
      </w:pPr>
      <w:r>
        <w:rPr>
          <w:rStyle w:val="Bold"/>
        </w:rPr>
        <w:t>Wanneer de indexatie op een bepaalde indexatiedatum is doorgevoerd kunt u de indexatie nogmaals doorvoeren voor contractregels die nog niet zijn geïndexeerd.</w:t>
      </w:r>
    </w:p>
    <w:p w14:paraId="05EAD522" w14:textId="1EC252ED" w:rsidR="00EC7067" w:rsidRDefault="00F67324" w:rsidP="003F1F0B">
      <w:pPr>
        <w:pStyle w:val="Heading2"/>
      </w:pPr>
      <w:bookmarkStart w:id="626" w:name="_Ref453595104"/>
      <w:bookmarkStart w:id="627" w:name="_Toc460250699"/>
      <w:bookmarkStart w:id="628" w:name="_Toc41561865"/>
      <w:bookmarkStart w:id="629" w:name="_Toc64307012"/>
      <w:r>
        <w:t>Categorieën</w:t>
      </w:r>
      <w:bookmarkEnd w:id="618"/>
      <w:bookmarkEnd w:id="626"/>
      <w:bookmarkEnd w:id="627"/>
      <w:bookmarkEnd w:id="628"/>
      <w:bookmarkEnd w:id="629"/>
    </w:p>
    <w:p w14:paraId="1CFF2E2E" w14:textId="77777777" w:rsidR="004D0A61" w:rsidRDefault="001C66A0" w:rsidP="001C66A0">
      <w:r>
        <w:t xml:space="preserve">In de sectie </w:t>
      </w:r>
      <w:r w:rsidRPr="004D0A61">
        <w:rPr>
          <w:b/>
        </w:rPr>
        <w:t>Categorieën</w:t>
      </w:r>
      <w:r>
        <w:t xml:space="preserve"> worden elementen vastgelegd die van invloed zijn </w:t>
      </w:r>
      <w:r w:rsidR="004D0A61">
        <w:t>op het vastleggen van (aanvullende) klant- of objectgegevens.</w:t>
      </w:r>
    </w:p>
    <w:p w14:paraId="049B505D" w14:textId="76CFD0F4" w:rsidR="004D0A61" w:rsidRDefault="009127F9" w:rsidP="004D0A61">
      <w:pPr>
        <w:keepNext/>
      </w:pPr>
      <w:r>
        <w:lastRenderedPageBreak/>
        <w:drawing>
          <wp:inline distT="0" distB="0" distL="0" distR="0" wp14:anchorId="0B9D42E0" wp14:editId="2F5619A2">
            <wp:extent cx="1991544" cy="2750820"/>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002147" cy="2765465"/>
                    </a:xfrm>
                    <a:prstGeom prst="rect">
                      <a:avLst/>
                    </a:prstGeom>
                  </pic:spPr>
                </pic:pic>
              </a:graphicData>
            </a:graphic>
          </wp:inline>
        </w:drawing>
      </w:r>
    </w:p>
    <w:p w14:paraId="5566B55C" w14:textId="2636441E" w:rsidR="001C66A0" w:rsidRDefault="004D0A61"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10</w:t>
      </w:r>
      <w:r w:rsidR="004C7FFA">
        <w:fldChar w:fldCharType="end"/>
      </w:r>
      <w:r>
        <w:t>: Sectie Categorieën</w:t>
      </w:r>
    </w:p>
    <w:p w14:paraId="60485F64" w14:textId="408594E9" w:rsidR="00F67324" w:rsidRDefault="005D7290" w:rsidP="006F6E29">
      <w:pPr>
        <w:pStyle w:val="Heading3"/>
      </w:pPr>
      <w:bookmarkStart w:id="630" w:name="_Ref410725548"/>
      <w:bookmarkStart w:id="631" w:name="_Toc460250700"/>
      <w:bookmarkStart w:id="632" w:name="_Toc41561866"/>
      <w:bookmarkStart w:id="633" w:name="_Toc64307013"/>
      <w:r>
        <w:t>Activiteit</w:t>
      </w:r>
      <w:r w:rsidR="00F67324">
        <w:t>groepen</w:t>
      </w:r>
      <w:bookmarkEnd w:id="630"/>
      <w:bookmarkEnd w:id="631"/>
      <w:bookmarkEnd w:id="632"/>
      <w:bookmarkEnd w:id="633"/>
    </w:p>
    <w:p w14:paraId="5380586B" w14:textId="4E8F54C4" w:rsidR="005D7290" w:rsidRDefault="00E23999" w:rsidP="005D7290">
      <w:r>
        <w:t xml:space="preserve">Activiteiten, oftewel taken, </w:t>
      </w:r>
      <w:r w:rsidR="00C84923">
        <w:t xml:space="preserve">zoals deze geformuleerd worden in menu </w:t>
      </w:r>
      <w:r w:rsidR="00C84923" w:rsidRPr="00C62FCC">
        <w:rPr>
          <w:b/>
        </w:rPr>
        <w:t>Beheer</w:t>
      </w:r>
      <w:r w:rsidR="00C84923">
        <w:t xml:space="preserve"> </w:t>
      </w:r>
      <w:r w:rsidR="00225D3E">
        <w:rPr>
          <w:rFonts w:ascii="Arial" w:hAnsi="Arial" w:cs="Arial"/>
        </w:rPr>
        <w:t>→</w:t>
      </w:r>
      <w:r w:rsidR="00C84923">
        <w:t xml:space="preserve"> </w:t>
      </w:r>
      <w:r w:rsidR="00C84923" w:rsidRPr="00C62FCC">
        <w:rPr>
          <w:b/>
        </w:rPr>
        <w:t>Proces</w:t>
      </w:r>
      <w:r w:rsidR="00C84923">
        <w:t xml:space="preserve"> </w:t>
      </w:r>
      <w:r w:rsidR="00225D3E">
        <w:rPr>
          <w:rFonts w:ascii="Arial" w:hAnsi="Arial" w:cs="Arial"/>
        </w:rPr>
        <w:t>→</w:t>
      </w:r>
      <w:r w:rsidR="00C84923">
        <w:t xml:space="preserve"> </w:t>
      </w:r>
      <w:r w:rsidR="00C84923" w:rsidRPr="00C62FCC">
        <w:rPr>
          <w:b/>
        </w:rPr>
        <w:t>Activiteiten</w:t>
      </w:r>
      <w:r w:rsidR="00C84923">
        <w:t xml:space="preserve"> (zie </w:t>
      </w:r>
      <w:r w:rsidR="0039325C">
        <w:t>§</w:t>
      </w:r>
      <w:r w:rsidR="00C84923">
        <w:t xml:space="preserve"> </w:t>
      </w:r>
      <w:r w:rsidR="00C84923">
        <w:fldChar w:fldCharType="begin"/>
      </w:r>
      <w:r w:rsidR="00C84923">
        <w:instrText xml:space="preserve"> REF _Ref413152564 \n \h </w:instrText>
      </w:r>
      <w:r w:rsidR="00C84923">
        <w:fldChar w:fldCharType="separate"/>
      </w:r>
      <w:r w:rsidR="00772168">
        <w:t>22.4.6</w:t>
      </w:r>
      <w:r w:rsidR="00C84923">
        <w:fldChar w:fldCharType="end"/>
      </w:r>
      <w:r w:rsidR="00C84923">
        <w:t>), zijn altijd gekoppeld aan een activiteitengroep. Deze activiteitengroepen kunnen i</w:t>
      </w:r>
      <w:r>
        <w:t xml:space="preserve">n deze sectie worden aangemaakt. Druk op de knop </w:t>
      </w:r>
      <w:r w:rsidRPr="00E23999">
        <w:rPr>
          <w:b/>
        </w:rPr>
        <w:t>Toevoegen</w:t>
      </w:r>
      <w:r>
        <w:t xml:space="preserve"> om een nieuw</w:t>
      </w:r>
      <w:r w:rsidR="003D4CBD">
        <w:t>e</w:t>
      </w:r>
      <w:r>
        <w:t xml:space="preserve"> activiteitengroep aan te maken. Voer de naam van de activiteitengroep in en klik vervolg</w:t>
      </w:r>
      <w:r w:rsidR="00C62FCC">
        <w:t>en</w:t>
      </w:r>
      <w:r>
        <w:t xml:space="preserve">s op </w:t>
      </w:r>
      <w:r w:rsidRPr="00E23999">
        <w:rPr>
          <w:b/>
        </w:rPr>
        <w:t>Opslaan</w:t>
      </w:r>
      <w:r>
        <w:t xml:space="preserve">. </w:t>
      </w:r>
    </w:p>
    <w:p w14:paraId="7DCCD995" w14:textId="35CB71A1" w:rsidR="00F67324" w:rsidRDefault="00F67324" w:rsidP="006F6E29">
      <w:pPr>
        <w:pStyle w:val="Heading3"/>
      </w:pPr>
      <w:bookmarkStart w:id="634" w:name="_Ref415476968"/>
      <w:bookmarkStart w:id="635" w:name="_Toc460250701"/>
      <w:bookmarkStart w:id="636" w:name="_Toc41561867"/>
      <w:bookmarkStart w:id="637" w:name="_Toc64307014"/>
      <w:r>
        <w:t>Relatietype</w:t>
      </w:r>
      <w:bookmarkEnd w:id="634"/>
      <w:bookmarkEnd w:id="635"/>
      <w:bookmarkEnd w:id="636"/>
      <w:bookmarkEnd w:id="637"/>
    </w:p>
    <w:p w14:paraId="36C42BBB" w14:textId="692EA341" w:rsidR="00F67324" w:rsidRDefault="00E23999" w:rsidP="00701AA8">
      <w:r>
        <w:t>Bij het aanmaken van een object kunnen verschi</w:t>
      </w:r>
      <w:r w:rsidR="003D4CBD">
        <w:t xml:space="preserve">llende type </w:t>
      </w:r>
      <w:r>
        <w:t xml:space="preserve">relaties worden toegevoegd. </w:t>
      </w:r>
      <w:r w:rsidR="001C66A0">
        <w:t xml:space="preserve">(Zie </w:t>
      </w:r>
      <w:r w:rsidR="0039325C">
        <w:t>§</w:t>
      </w:r>
      <w:r w:rsidR="00C06609">
        <w:t xml:space="preserve"> </w:t>
      </w:r>
      <w:r w:rsidR="00C06609">
        <w:fldChar w:fldCharType="begin"/>
      </w:r>
      <w:r w:rsidR="00C06609">
        <w:instrText xml:space="preserve"> REF _Ref453595650 \r \h </w:instrText>
      </w:r>
      <w:r w:rsidR="00C06609">
        <w:fldChar w:fldCharType="separate"/>
      </w:r>
      <w:r w:rsidR="00772168">
        <w:t>9.5.6</w:t>
      </w:r>
      <w:r w:rsidR="00C06609">
        <w:fldChar w:fldCharType="end"/>
      </w:r>
      <w:r w:rsidR="001C66A0">
        <w:t xml:space="preserve">). </w:t>
      </w:r>
      <w:r>
        <w:t xml:space="preserve">Denk hierbij aan een relatie met een glaszetter, aannemer of PAC welke direct kunnen worden gebeld in geval van een alarmmelding of incident. </w:t>
      </w:r>
      <w:r w:rsidR="003D4CBD">
        <w:t xml:space="preserve">De relatietypes worden in deze sectie vastgelegd. Druk op de knop </w:t>
      </w:r>
      <w:r w:rsidR="003D4CBD" w:rsidRPr="00E23999">
        <w:rPr>
          <w:b/>
        </w:rPr>
        <w:t>Toevoegen</w:t>
      </w:r>
      <w:r w:rsidR="003D4CBD">
        <w:t xml:space="preserve"> om een nieuw relatietype aan te maken. Voer de naam van het relatietype in en klik vervolg</w:t>
      </w:r>
      <w:r w:rsidR="008778A6">
        <w:t>en</w:t>
      </w:r>
      <w:r w:rsidR="003D4CBD">
        <w:t xml:space="preserve">s op </w:t>
      </w:r>
      <w:r w:rsidR="003D4CBD" w:rsidRPr="00E23999">
        <w:rPr>
          <w:b/>
        </w:rPr>
        <w:t>Opslaan</w:t>
      </w:r>
      <w:r w:rsidR="003D4CBD">
        <w:t xml:space="preserve">. </w:t>
      </w:r>
    </w:p>
    <w:p w14:paraId="1ECE6F7D" w14:textId="77777777" w:rsidR="00F67324" w:rsidRDefault="00893414" w:rsidP="006F6E29">
      <w:pPr>
        <w:pStyle w:val="Heading3"/>
      </w:pPr>
      <w:bookmarkStart w:id="638" w:name="_Toc460250702"/>
      <w:bookmarkStart w:id="639" w:name="_Toc41561868"/>
      <w:bookmarkStart w:id="640" w:name="_Toc64307015"/>
      <w:r>
        <w:t>Functie contactpersoon</w:t>
      </w:r>
      <w:bookmarkEnd w:id="638"/>
      <w:bookmarkEnd w:id="639"/>
      <w:bookmarkEnd w:id="640"/>
    </w:p>
    <w:p w14:paraId="7097DDFB" w14:textId="6E810080" w:rsidR="00E77FE2" w:rsidRDefault="00E77FE2" w:rsidP="00E77FE2">
      <w:r>
        <w:t xml:space="preserve">Bij het aanmaken van een klant kunnen er contactpersonen worden toegevoegd. </w:t>
      </w:r>
      <w:r w:rsidR="001C66A0">
        <w:t xml:space="preserve">(zie </w:t>
      </w:r>
      <w:r w:rsidR="0039325C">
        <w:t>§</w:t>
      </w:r>
      <w:r w:rsidR="001C66A0">
        <w:t xml:space="preserve"> </w:t>
      </w:r>
      <w:r w:rsidR="001C66A0">
        <w:fldChar w:fldCharType="begin"/>
      </w:r>
      <w:r w:rsidR="001C66A0">
        <w:instrText xml:space="preserve"> REF _Ref411248537 \n \h </w:instrText>
      </w:r>
      <w:r w:rsidR="001C66A0">
        <w:fldChar w:fldCharType="separate"/>
      </w:r>
      <w:r w:rsidR="00772168">
        <w:t>8.2</w:t>
      </w:r>
      <w:r w:rsidR="001C66A0">
        <w:fldChar w:fldCharType="end"/>
      </w:r>
      <w:r w:rsidR="001C66A0">
        <w:t xml:space="preserve">). </w:t>
      </w:r>
      <w:r>
        <w:t>Bij het aanmaken van een contactpersoon kan er via een pull down menu een functie worden gekozen. Deze functie</w:t>
      </w:r>
      <w:r w:rsidR="00A20316">
        <w:t>s</w:t>
      </w:r>
      <w:r>
        <w:t xml:space="preserve"> worden op voorhand gedefinieerd in deze sectie. Druk op de knop </w:t>
      </w:r>
      <w:r w:rsidRPr="00E23999">
        <w:rPr>
          <w:b/>
        </w:rPr>
        <w:t>Toevoegen</w:t>
      </w:r>
      <w:r>
        <w:t xml:space="preserve"> om een nieuwe functie aan te maken. Voer de naam van de functie in klik vervolg</w:t>
      </w:r>
      <w:r w:rsidR="008778A6">
        <w:t>en</w:t>
      </w:r>
      <w:r>
        <w:t xml:space="preserve">s op </w:t>
      </w:r>
      <w:r w:rsidRPr="00E23999">
        <w:rPr>
          <w:b/>
        </w:rPr>
        <w:t>Opslaan</w:t>
      </w:r>
      <w:r>
        <w:t xml:space="preserve">. </w:t>
      </w:r>
    </w:p>
    <w:p w14:paraId="0D2BE2A5" w14:textId="77777777" w:rsidR="00F67324" w:rsidRDefault="005D7290" w:rsidP="006F6E29">
      <w:pPr>
        <w:pStyle w:val="Heading3"/>
      </w:pPr>
      <w:bookmarkStart w:id="641" w:name="_Ref417388814"/>
      <w:bookmarkStart w:id="642" w:name="_Toc460250703"/>
      <w:bookmarkStart w:id="643" w:name="_Toc41561869"/>
      <w:bookmarkStart w:id="644" w:name="_Toc64307016"/>
      <w:r>
        <w:t>I</w:t>
      </w:r>
      <w:r w:rsidR="00701AA8">
        <w:t>nstallatietype</w:t>
      </w:r>
      <w:r w:rsidR="00E15B73">
        <w:t xml:space="preserve"> en installatie</w:t>
      </w:r>
      <w:bookmarkEnd w:id="641"/>
      <w:r w:rsidR="00701AA8">
        <w:t>merk</w:t>
      </w:r>
      <w:bookmarkEnd w:id="642"/>
      <w:bookmarkEnd w:id="643"/>
      <w:bookmarkEnd w:id="644"/>
    </w:p>
    <w:p w14:paraId="67A27C2D" w14:textId="38AB728A" w:rsidR="00E15B73" w:rsidRDefault="00E77FE2" w:rsidP="00E15B73">
      <w:r>
        <w:t xml:space="preserve">Bij het aanmaken van een object kunnen er </w:t>
      </w:r>
      <w:r w:rsidR="00E15B73">
        <w:t xml:space="preserve">(alarm)installaties </w:t>
      </w:r>
      <w:r>
        <w:t xml:space="preserve">worden toegevoegd. </w:t>
      </w:r>
      <w:r w:rsidR="001C66A0">
        <w:t xml:space="preserve">(zie </w:t>
      </w:r>
      <w:r w:rsidR="0039325C">
        <w:t>§</w:t>
      </w:r>
      <w:r w:rsidR="001C66A0">
        <w:t xml:space="preserve"> </w:t>
      </w:r>
      <w:r w:rsidR="001C66A0">
        <w:fldChar w:fldCharType="begin"/>
      </w:r>
      <w:r w:rsidR="001C66A0">
        <w:instrText xml:space="preserve"> REF _Ref413157434 \n \h </w:instrText>
      </w:r>
      <w:r w:rsidR="001C66A0">
        <w:fldChar w:fldCharType="separate"/>
      </w:r>
      <w:r w:rsidR="00772168">
        <w:t>9.5.2</w:t>
      </w:r>
      <w:r w:rsidR="001C66A0">
        <w:fldChar w:fldCharType="end"/>
      </w:r>
      <w:r w:rsidR="001C66A0">
        <w:t xml:space="preserve">). </w:t>
      </w:r>
      <w:r>
        <w:t xml:space="preserve">Bij het aanmaken van een </w:t>
      </w:r>
      <w:r w:rsidR="00E15B73">
        <w:t>(alarm)installatie</w:t>
      </w:r>
      <w:r>
        <w:t xml:space="preserve"> kan er via een pull down menu een </w:t>
      </w:r>
      <w:r w:rsidR="00E15B73">
        <w:t>installatietype en installatiemerk</w:t>
      </w:r>
      <w:r>
        <w:t xml:space="preserve"> worden gekozen. </w:t>
      </w:r>
      <w:r w:rsidR="00E15B73">
        <w:t>Installatietype- en merk</w:t>
      </w:r>
      <w:r>
        <w:t xml:space="preserve"> worden op voorhand gedefinieerd in deze sectie. </w:t>
      </w:r>
      <w:r w:rsidR="00E15B73">
        <w:t xml:space="preserve">Druk op de knop </w:t>
      </w:r>
      <w:r w:rsidR="00E15B73" w:rsidRPr="00E23999">
        <w:rPr>
          <w:b/>
        </w:rPr>
        <w:t>Toevoegen</w:t>
      </w:r>
      <w:r w:rsidR="00E15B73">
        <w:t xml:space="preserve"> om een nieuw installatiemerk of installatietype aan te maken. Voer de naam van het </w:t>
      </w:r>
      <w:r w:rsidR="001C66A0">
        <w:t>installatiemerk en/of installatie</w:t>
      </w:r>
      <w:r w:rsidR="00E15B73">
        <w:t>type in en klik vervolg</w:t>
      </w:r>
      <w:r w:rsidR="008778A6">
        <w:t>en</w:t>
      </w:r>
      <w:r w:rsidR="00E15B73">
        <w:t xml:space="preserve">s op </w:t>
      </w:r>
      <w:r w:rsidR="00E15B73" w:rsidRPr="00E23999">
        <w:rPr>
          <w:b/>
        </w:rPr>
        <w:t>Opslaan</w:t>
      </w:r>
      <w:r w:rsidR="00E15B73">
        <w:t xml:space="preserve">. </w:t>
      </w:r>
    </w:p>
    <w:p w14:paraId="5F82B8F1" w14:textId="78254926" w:rsidR="0003179F" w:rsidRDefault="0003179F" w:rsidP="006F6E29">
      <w:pPr>
        <w:pStyle w:val="Heading3"/>
      </w:pPr>
      <w:bookmarkStart w:id="645" w:name="_Ref414868862"/>
      <w:bookmarkStart w:id="646" w:name="_Toc460250704"/>
      <w:bookmarkStart w:id="647" w:name="_Toc41561870"/>
      <w:bookmarkStart w:id="648" w:name="_Toc64307017"/>
      <w:r>
        <w:lastRenderedPageBreak/>
        <w:t>Surveillan</w:t>
      </w:r>
      <w:r w:rsidR="005F708A">
        <w:t>t</w:t>
      </w:r>
      <w:r w:rsidR="008A6DEB">
        <w:t>-logboek-</w:t>
      </w:r>
      <w:r>
        <w:t>types</w:t>
      </w:r>
      <w:bookmarkEnd w:id="645"/>
      <w:bookmarkEnd w:id="646"/>
      <w:bookmarkEnd w:id="647"/>
      <w:bookmarkEnd w:id="648"/>
    </w:p>
    <w:p w14:paraId="34FDD349" w14:textId="32D0E4B4" w:rsidR="0003179F" w:rsidRDefault="0003179F" w:rsidP="0003179F">
      <w:r>
        <w:t xml:space="preserve">Het logboek biedt de surveillant de mogelijkheid om via zijn smartphone gegevens vast te leggen die los staan van een dienst of een taak maar van belang zijn om te registreren. De surveillant kan kiezen uit een aantal logboektypes welke in deze sectie kunnen worden aangemaakt. De surveillant kan zelf geen </w:t>
      </w:r>
      <w:r w:rsidR="005D4961">
        <w:t xml:space="preserve">types aanmaken of toevoegen. Deze moeten op voorhand worden vastgelegd. Kip op </w:t>
      </w:r>
      <w:r w:rsidR="005D4961" w:rsidRPr="005D4961">
        <w:rPr>
          <w:b/>
        </w:rPr>
        <w:t>Toevoegen</w:t>
      </w:r>
      <w:r w:rsidR="00C62FCC">
        <w:t xml:space="preserve"> van een a</w:t>
      </w:r>
      <w:r w:rsidR="005D4961">
        <w:t xml:space="preserve">ctie. Geef vervolgens een naam in en klik op </w:t>
      </w:r>
      <w:r w:rsidR="005D4961" w:rsidRPr="005D4961">
        <w:rPr>
          <w:b/>
        </w:rPr>
        <w:t>Opslaan</w:t>
      </w:r>
      <w:r w:rsidR="005D4961">
        <w:t xml:space="preserve">. </w:t>
      </w:r>
    </w:p>
    <w:p w14:paraId="5A743002" w14:textId="76C37372" w:rsidR="00020670" w:rsidRDefault="009127F9" w:rsidP="006F6E29">
      <w:pPr>
        <w:pStyle w:val="Heading3"/>
      </w:pPr>
      <w:bookmarkStart w:id="649" w:name="_Toc41561871"/>
      <w:bookmarkStart w:id="650" w:name="_Toc64307018"/>
      <w:r>
        <w:t>Object</w:t>
      </w:r>
      <w:r w:rsidR="00020670">
        <w:t>logboek categorieën</w:t>
      </w:r>
      <w:bookmarkEnd w:id="649"/>
      <w:bookmarkEnd w:id="650"/>
    </w:p>
    <w:p w14:paraId="58FF90ED" w14:textId="77777777" w:rsidR="009127F9" w:rsidRDefault="00020670" w:rsidP="00020670">
      <w:r>
        <w:t xml:space="preserve">In het </w:t>
      </w:r>
      <w:r w:rsidR="009127F9">
        <w:t>object</w:t>
      </w:r>
      <w:r>
        <w:t xml:space="preserve">logboek kunnen allerlei gebeurtenissen worden vastgelegd. </w:t>
      </w:r>
      <w:r w:rsidR="009127F9">
        <w:t xml:space="preserve">Dit kan bijvoorbeeld worden gebruikt in de objectbeveiliging en bij receptietaken, maar ook bij andere taken/alarmmeldingen kunnen bijzonderheden in het objectlogboek worden vastgelegd. </w:t>
      </w:r>
    </w:p>
    <w:p w14:paraId="3662AE8B" w14:textId="68E29F21" w:rsidR="00020670" w:rsidRDefault="00020670" w:rsidP="00020670">
      <w:r>
        <w:t xml:space="preserve">Bij het aanmaken van een nieuwe log moet de medewerker altijd een type kiezen. Deze lijst kan hier worden gevuld. Druk op de knop </w:t>
      </w:r>
      <w:r w:rsidRPr="00EE1F90">
        <w:rPr>
          <w:rStyle w:val="Bold"/>
        </w:rPr>
        <w:t>Type Toevoegen</w:t>
      </w:r>
      <w:r>
        <w:t xml:space="preserve"> om een nieuw type aan te maken. Voer de naam van het nieuwe type in en klik vervolgens op </w:t>
      </w:r>
      <w:r w:rsidRPr="00EE1F90">
        <w:rPr>
          <w:rStyle w:val="Bold"/>
        </w:rPr>
        <w:t>Opslaan</w:t>
      </w:r>
      <w:r>
        <w:t>.</w:t>
      </w:r>
    </w:p>
    <w:p w14:paraId="02CEE0F8" w14:textId="77777777" w:rsidR="00020670" w:rsidRPr="002241FD" w:rsidRDefault="00020670" w:rsidP="00020670">
      <w:r>
        <w:t>Als er meerdere types zijn aangemaakt, dan is het ook mogelijk om de volgorde hier in te stellen. Dit kan eenvoudig door met de muis in de lijst aan de linkerkant het item naar boven of naar beneden te verplaatsen.</w:t>
      </w:r>
    </w:p>
    <w:p w14:paraId="12E2988C" w14:textId="77777777" w:rsidR="00020670" w:rsidRDefault="00020670" w:rsidP="0003179F"/>
    <w:p w14:paraId="089F7A47" w14:textId="77777777" w:rsidR="008D531E" w:rsidRDefault="007C604A" w:rsidP="006F6E29">
      <w:pPr>
        <w:pStyle w:val="Heading3"/>
      </w:pPr>
      <w:bookmarkStart w:id="651" w:name="_Ref418505064"/>
      <w:bookmarkStart w:id="652" w:name="_Toc460250705"/>
      <w:bookmarkStart w:id="653" w:name="_Toc41561872"/>
      <w:bookmarkStart w:id="654" w:name="_Toc64307019"/>
      <w:r>
        <w:t>Klachttype</w:t>
      </w:r>
      <w:bookmarkEnd w:id="651"/>
      <w:bookmarkEnd w:id="652"/>
      <w:bookmarkEnd w:id="653"/>
      <w:bookmarkEnd w:id="654"/>
    </w:p>
    <w:p w14:paraId="6922B8B4" w14:textId="115E818E" w:rsidR="005C3D34" w:rsidRDefault="005C3D34" w:rsidP="005C3D34">
      <w:bookmarkStart w:id="655" w:name="_Ref415494130"/>
      <w:r>
        <w:t xml:space="preserve">Bij het aanmaken van klachten kunnen verschillende type klachten worden toegevoegd. (Zie </w:t>
      </w:r>
      <w:r w:rsidR="0039325C">
        <w:t>§</w:t>
      </w:r>
      <w:r>
        <w:t xml:space="preserve"> </w:t>
      </w:r>
      <w:r>
        <w:fldChar w:fldCharType="begin"/>
      </w:r>
      <w:r>
        <w:instrText xml:space="preserve"> REF _Ref418501608 \n \h </w:instrText>
      </w:r>
      <w:r>
        <w:fldChar w:fldCharType="separate"/>
      </w:r>
      <w:r w:rsidR="00772168">
        <w:t>22.4.8</w:t>
      </w:r>
      <w:r>
        <w:fldChar w:fldCharType="end"/>
      </w:r>
      <w:r>
        <w:t xml:space="preserve">). Denk hierbij aan klachten ten aanzien van de facturatie, dienstverloop, uitvoering van taken of interne klachten. Druk op de knop </w:t>
      </w:r>
      <w:r w:rsidRPr="00E23999">
        <w:rPr>
          <w:b/>
        </w:rPr>
        <w:t>Toevoegen</w:t>
      </w:r>
      <w:r>
        <w:t xml:space="preserve"> om een nieuw klachttype aan te maken. Voer de naam van het klachttype in en klik vervolgens op </w:t>
      </w:r>
      <w:r w:rsidRPr="00E23999">
        <w:rPr>
          <w:b/>
        </w:rPr>
        <w:t>Opslaan</w:t>
      </w:r>
      <w:r>
        <w:t xml:space="preserve">. </w:t>
      </w:r>
    </w:p>
    <w:p w14:paraId="7414B318" w14:textId="3D489CE6" w:rsidR="00F67324" w:rsidRDefault="00F67324" w:rsidP="001C66A0">
      <w:pPr>
        <w:pStyle w:val="Heading2"/>
      </w:pPr>
      <w:bookmarkStart w:id="656" w:name="_Ref453595556"/>
      <w:bookmarkStart w:id="657" w:name="_Toc460250706"/>
      <w:bookmarkStart w:id="658" w:name="_Toc41561873"/>
      <w:bookmarkStart w:id="659" w:name="_Toc64307020"/>
      <w:r>
        <w:lastRenderedPageBreak/>
        <w:t>Proces</w:t>
      </w:r>
      <w:bookmarkEnd w:id="655"/>
      <w:bookmarkEnd w:id="656"/>
      <w:bookmarkEnd w:id="657"/>
      <w:bookmarkEnd w:id="658"/>
      <w:bookmarkEnd w:id="659"/>
    </w:p>
    <w:p w14:paraId="59279A86" w14:textId="77777777" w:rsidR="00C82745" w:rsidRDefault="00C82745" w:rsidP="00C82745">
      <w:pPr>
        <w:keepNext/>
      </w:pPr>
      <w:r>
        <w:t xml:space="preserve">In deze sectie kunnen een aantal procesmatige </w:t>
      </w:r>
      <w:r w:rsidR="00C62FCC">
        <w:t>stappen worden geconfigureerd voor</w:t>
      </w:r>
      <w:r>
        <w:t xml:space="preserve"> onder ander</w:t>
      </w:r>
      <w:r w:rsidR="000A21BE">
        <w:t>e</w:t>
      </w:r>
      <w:r>
        <w:t xml:space="preserve"> de menu’s </w:t>
      </w:r>
      <w:r w:rsidRPr="00C82745">
        <w:rPr>
          <w:rStyle w:val="Bold"/>
        </w:rPr>
        <w:t>Contracten</w:t>
      </w:r>
      <w:r>
        <w:t xml:space="preserve">, </w:t>
      </w:r>
      <w:r w:rsidRPr="00C82745">
        <w:rPr>
          <w:rStyle w:val="Bold"/>
        </w:rPr>
        <w:t>Dienste</w:t>
      </w:r>
      <w:r w:rsidRPr="00C82745">
        <w:rPr>
          <w:b/>
        </w:rPr>
        <w:t>n</w:t>
      </w:r>
      <w:r>
        <w:t xml:space="preserve"> en </w:t>
      </w:r>
      <w:r w:rsidRPr="00C82745">
        <w:rPr>
          <w:rStyle w:val="Bold"/>
        </w:rPr>
        <w:t>Alarmen</w:t>
      </w:r>
      <w:r>
        <w:t xml:space="preserve">. </w:t>
      </w:r>
    </w:p>
    <w:p w14:paraId="5F5FFBCB" w14:textId="77777777" w:rsidR="008778A6" w:rsidRDefault="008778A6" w:rsidP="00C82745">
      <w:pPr>
        <w:keepNext/>
      </w:pPr>
    </w:p>
    <w:p w14:paraId="004B70EB" w14:textId="56013C35" w:rsidR="004D0A61" w:rsidRDefault="001F38B4" w:rsidP="004D0A61">
      <w:pPr>
        <w:keepNext/>
      </w:pPr>
      <w:r>
        <w:rPr>
          <w:lang w:eastAsia="nl-NL"/>
        </w:rPr>
        <w:drawing>
          <wp:inline distT="0" distB="0" distL="0" distR="0" wp14:anchorId="086FA303" wp14:editId="0E17ABDF">
            <wp:extent cx="1594800" cy="2502000"/>
            <wp:effectExtent l="0" t="0" r="571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4800" cy="2502000"/>
                    </a:xfrm>
                    <a:prstGeom prst="rect">
                      <a:avLst/>
                    </a:prstGeom>
                  </pic:spPr>
                </pic:pic>
              </a:graphicData>
            </a:graphic>
          </wp:inline>
        </w:drawing>
      </w:r>
    </w:p>
    <w:p w14:paraId="69379680" w14:textId="3D6EF155" w:rsidR="004D0A61" w:rsidRDefault="004D0A61"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11</w:t>
      </w:r>
      <w:r w:rsidR="004C7FFA">
        <w:fldChar w:fldCharType="end"/>
      </w:r>
      <w:r>
        <w:t>: Sectie Proces</w:t>
      </w:r>
    </w:p>
    <w:p w14:paraId="14959002" w14:textId="22D4CD0C" w:rsidR="00F67324" w:rsidRDefault="00F67324" w:rsidP="006F6E29">
      <w:pPr>
        <w:pStyle w:val="Heading3"/>
      </w:pPr>
      <w:bookmarkStart w:id="660" w:name="_Toc460250707"/>
      <w:bookmarkStart w:id="661" w:name="_Ref462645862"/>
      <w:bookmarkStart w:id="662" w:name="_Toc41561874"/>
      <w:bookmarkStart w:id="663" w:name="_Toc64307021"/>
      <w:r>
        <w:t>Reden eindigen taak</w:t>
      </w:r>
      <w:bookmarkEnd w:id="660"/>
      <w:bookmarkEnd w:id="661"/>
      <w:bookmarkEnd w:id="662"/>
      <w:bookmarkEnd w:id="663"/>
    </w:p>
    <w:p w14:paraId="48C266FB" w14:textId="300E3A8E" w:rsidR="00C82745" w:rsidRDefault="001A438C" w:rsidP="00C82745">
      <w:r>
        <w:t xml:space="preserve">Surveillanten krijgen in </w:t>
      </w:r>
      <w:r w:rsidR="008C24D1">
        <w:t>hun</w:t>
      </w:r>
      <w:r>
        <w:t xml:space="preserve"> dienstronde</w:t>
      </w:r>
      <w:r w:rsidR="008C24D1">
        <w:t>n</w:t>
      </w:r>
      <w:r>
        <w:t xml:space="preserve"> een aantal taken mee waar zij verantwoordelijk voor zijn. Deze taken moeten een gewenst resultaat opleveren en het liefst succesvol worden afgerond. Soms kan het ook zo zijn dat door omstandigheden een taak niet (direct) kan worden afgerond. </w:t>
      </w:r>
      <w:r w:rsidR="00674919">
        <w:t>Op de smartphone kunnen surveillanten taken afronden en/of beëindigen</w:t>
      </w:r>
      <w:r w:rsidR="00674919" w:rsidRPr="00674919">
        <w:t xml:space="preserve">. Zodra een taak gereed gemeld is, </w:t>
      </w:r>
      <w:r w:rsidR="000A21BE">
        <w:t>kan</w:t>
      </w:r>
      <w:r w:rsidR="00674919" w:rsidRPr="00674919">
        <w:t xml:space="preserve"> SequriX klanten automatisch een e-mail met taakrapportage</w:t>
      </w:r>
      <w:r w:rsidR="000A21BE">
        <w:t xml:space="preserve"> sturen (voor meer informatie zie </w:t>
      </w:r>
      <w:r w:rsidR="00674919">
        <w:t>.</w:t>
      </w:r>
      <w:r w:rsidR="000A21BE" w:rsidRPr="000A21BE">
        <w:t xml:space="preserve"> </w:t>
      </w:r>
      <w:r w:rsidR="000A21BE">
        <w:t>§</w:t>
      </w:r>
      <w:r w:rsidR="006E27AF">
        <w:t xml:space="preserve"> </w:t>
      </w:r>
      <w:r w:rsidR="000A21BE">
        <w:fldChar w:fldCharType="begin"/>
      </w:r>
      <w:r w:rsidR="000A21BE">
        <w:instrText xml:space="preserve"> REF _Ref459642240 \r \h </w:instrText>
      </w:r>
      <w:r w:rsidR="000A21BE">
        <w:fldChar w:fldCharType="separate"/>
      </w:r>
      <w:r w:rsidR="00772168">
        <w:t>22.7</w:t>
      </w:r>
      <w:r w:rsidR="000A21BE">
        <w:fldChar w:fldCharType="end"/>
      </w:r>
      <w:r w:rsidR="000A21BE">
        <w:t>)</w:t>
      </w:r>
    </w:p>
    <w:p w14:paraId="64F5853F" w14:textId="77777777" w:rsidR="00674919" w:rsidRDefault="00674919" w:rsidP="00C82745"/>
    <w:p w14:paraId="3A05A877" w14:textId="77777777" w:rsidR="005D54FB" w:rsidRDefault="005D54FB" w:rsidP="00C82745">
      <w:r>
        <w:t>Er zijn drie statusdefinities voor een taak</w:t>
      </w:r>
      <w:r w:rsidR="00674919">
        <w:t>ei</w:t>
      </w:r>
      <w:r>
        <w:t>nde</w:t>
      </w:r>
      <w:r w:rsidR="00674919">
        <w:t xml:space="preserve">; </w:t>
      </w:r>
      <w:r w:rsidR="00674919" w:rsidRPr="00674919">
        <w:rPr>
          <w:rStyle w:val="Bold"/>
        </w:rPr>
        <w:t>Afgebroken</w:t>
      </w:r>
      <w:r w:rsidR="00674919">
        <w:t xml:space="preserve">, </w:t>
      </w:r>
      <w:r w:rsidR="00674919" w:rsidRPr="00674919">
        <w:rPr>
          <w:rStyle w:val="Bold"/>
        </w:rPr>
        <w:t>Geweigerd</w:t>
      </w:r>
      <w:r w:rsidR="00674919">
        <w:t xml:space="preserve"> en </w:t>
      </w:r>
      <w:r w:rsidR="00674919" w:rsidRPr="00674919">
        <w:rPr>
          <w:rStyle w:val="Bold"/>
        </w:rPr>
        <w:t>Afgerond</w:t>
      </w:r>
      <w:r w:rsidR="00674919">
        <w:t xml:space="preserve">. </w:t>
      </w:r>
      <w:r>
        <w:t xml:space="preserve">Deze drie statusdefinities kunnen niet gewijzigd worden. Aan </w:t>
      </w:r>
      <w:r w:rsidR="00674919">
        <w:t xml:space="preserve">elk van deze </w:t>
      </w:r>
      <w:r>
        <w:t xml:space="preserve">statusgegevens kunnen redenen van taakbeëindiging worden gekoppeld. Dit werkt als volgt: Klik op een van de statusregels. Klik vervolgens op </w:t>
      </w:r>
      <w:r w:rsidRPr="005D54FB">
        <w:rPr>
          <w:b/>
        </w:rPr>
        <w:t>Toevoegen</w:t>
      </w:r>
      <w:r>
        <w:t xml:space="preserve"> en geef de reden van afronden van de taak op. U kunt hier aanvinken of er verdere opvolging moet plaatsvinden. En u kunt een reden toewijzen aan een specifiek taaktype.</w:t>
      </w:r>
      <w:r w:rsidR="00B2116B">
        <w:t xml:space="preserve"> Dit betekent dat deze reden dan alleen wordt </w:t>
      </w:r>
      <w:r w:rsidR="000A21BE">
        <w:t>getoond</w:t>
      </w:r>
      <w:r w:rsidR="00B2116B">
        <w:t xml:space="preserve"> bij deze specifieke taak.</w:t>
      </w:r>
      <w:r>
        <w:t xml:space="preserve"> Klik vervolgens op </w:t>
      </w:r>
      <w:r w:rsidRPr="005D54FB">
        <w:rPr>
          <w:rStyle w:val="Bold"/>
        </w:rPr>
        <w:t>Opslaan</w:t>
      </w:r>
      <w:r>
        <w:t xml:space="preserve">. </w:t>
      </w:r>
      <w:r w:rsidR="000A21BE">
        <w:t>Neem bijvoorbeeld de reden “Geannuleerd door PAC”. Deze reden zal alleen van toepassing zijn bij het afbreken van een alarmmelding. Bij het afbreken van een openingsronde hoeft deze reden niet in de lijst getoond te worden.</w:t>
      </w:r>
      <w:r w:rsidR="00E55B84">
        <w:t xml:space="preserve"> Let ook op het al dan niet aanvinken van de checkbox “Opvolging noodzakelijk”. Als een surveillant een alarmtaak afbreekt met als reden “Geannuleerd door PAC”, dan is er geen opvolging voor deze taak nodig en moet hier geen vinkje worden gezet. Als de surveillant echter dezelfde taak afbreekt met als reden “Ziekte”, dan zal een andere surveillant deze taak moeten overnemen en zal er dus wel een vinkje moeten worden gezet in dit veld.</w:t>
      </w:r>
    </w:p>
    <w:p w14:paraId="061CAA43" w14:textId="77777777" w:rsidR="005D54FB" w:rsidRDefault="005D54FB" w:rsidP="00C82745"/>
    <w:p w14:paraId="14BC7554" w14:textId="4741F24D" w:rsidR="005D54FB" w:rsidRDefault="00DA4524" w:rsidP="00C82745">
      <w:r>
        <w:lastRenderedPageBreak/>
        <w:t xml:space="preserve">Deze statusregels en redenen zijn altijd zichtbaar op de smartphone </w:t>
      </w:r>
      <w:r w:rsidR="00B2116B">
        <w:t xml:space="preserve">(tenzij deze taakspecifiek is) </w:t>
      </w:r>
      <w:r>
        <w:t>van de surveillant. Wanneer een surveillant de taak wil afronden</w:t>
      </w:r>
      <w:r w:rsidR="00E55B84">
        <w:t xml:space="preserve"> of afbreken,</w:t>
      </w:r>
      <w:r w:rsidR="00844523">
        <w:t xml:space="preserve"> </w:t>
      </w:r>
      <w:r w:rsidR="00E55B84">
        <w:t>dan</w:t>
      </w:r>
      <w:r>
        <w:t xml:space="preserve"> klikt hij een van </w:t>
      </w:r>
      <w:r w:rsidR="00E55B84">
        <w:t>de redenen aan.</w:t>
      </w:r>
    </w:p>
    <w:p w14:paraId="532545FA" w14:textId="77777777" w:rsidR="008729A3" w:rsidRDefault="008729A3" w:rsidP="008729A3"/>
    <w:p w14:paraId="47F95022" w14:textId="3876B36E" w:rsidR="009B2193" w:rsidRPr="008729A3" w:rsidRDefault="009B2193" w:rsidP="008729A3">
      <w:r w:rsidRPr="008729A3">
        <w:t xml:space="preserve">Bij het weigeren van een alarm </w:t>
      </w:r>
      <w:r w:rsidR="00552BBD" w:rsidRPr="008729A3">
        <w:t>is er nog een extra veld: U kunt hier instellen welke reden er gekozen moet worden als een surveillant een alarm weigert via spraakbesturing.</w:t>
      </w:r>
    </w:p>
    <w:p w14:paraId="1CEDD8B5" w14:textId="77777777" w:rsidR="00DA4524" w:rsidRDefault="00DA4524" w:rsidP="00552BBD"/>
    <w:p w14:paraId="6B9F4C47" w14:textId="77777777" w:rsidR="00674919" w:rsidRDefault="00A74797" w:rsidP="00C82745">
      <w:r>
        <w:rPr>
          <w:lang w:eastAsia="nl-NL"/>
        </w:rPr>
        <w:drawing>
          <wp:inline distT="0" distB="0" distL="0" distR="0" wp14:anchorId="71C7C59F" wp14:editId="3282E374">
            <wp:extent cx="5210808" cy="2406650"/>
            <wp:effectExtent l="0" t="0" r="9525" b="0"/>
            <wp:docPr id="146"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9"/>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210808" cy="2406650"/>
                    </a:xfrm>
                    <a:prstGeom prst="rect">
                      <a:avLst/>
                    </a:prstGeom>
                    <a:noFill/>
                    <a:ln>
                      <a:noFill/>
                    </a:ln>
                  </pic:spPr>
                </pic:pic>
              </a:graphicData>
            </a:graphic>
          </wp:inline>
        </w:drawing>
      </w:r>
    </w:p>
    <w:p w14:paraId="593E264B" w14:textId="74FD85B1" w:rsidR="005D54FB" w:rsidRPr="00674919" w:rsidRDefault="005D54FB"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12</w:t>
      </w:r>
      <w:r w:rsidR="004C7FFA">
        <w:fldChar w:fldCharType="end"/>
      </w:r>
      <w:r>
        <w:t>: Reden voor taakeinde toevoegen</w:t>
      </w:r>
    </w:p>
    <w:p w14:paraId="404FF7AB" w14:textId="36B75A9F" w:rsidR="00F67324" w:rsidRDefault="00F67324" w:rsidP="006F6E29">
      <w:pPr>
        <w:pStyle w:val="Heading3"/>
      </w:pPr>
      <w:bookmarkStart w:id="664" w:name="_Toc460250708"/>
      <w:bookmarkStart w:id="665" w:name="_Toc41561875"/>
      <w:bookmarkStart w:id="666" w:name="_Toc64307022"/>
      <w:r>
        <w:t>Reden eindigen dienst</w:t>
      </w:r>
      <w:bookmarkEnd w:id="664"/>
      <w:bookmarkEnd w:id="665"/>
      <w:bookmarkEnd w:id="666"/>
    </w:p>
    <w:p w14:paraId="56DD2E97" w14:textId="77777777" w:rsidR="006C674B" w:rsidRDefault="008C24D1" w:rsidP="006C674B">
      <w:r>
        <w:t xml:space="preserve">De surveillant start een dienst en </w:t>
      </w:r>
      <w:r w:rsidR="00C62FCC">
        <w:t xml:space="preserve">zal </w:t>
      </w:r>
      <w:r>
        <w:t>deze, ongeacht de reden, ook ergens beëindig</w:t>
      </w:r>
      <w:r w:rsidR="000F7406">
        <w:t xml:space="preserve">en. </w:t>
      </w:r>
      <w:r>
        <w:t xml:space="preserve">Negen van de tien keer zal </w:t>
      </w:r>
      <w:r w:rsidR="00C62FCC">
        <w:t>e</w:t>
      </w:r>
      <w:r>
        <w:t>en dienst zonder enige probleem worden afgerond. Het kan echter voorkomen dat de surveillant iets overkomt waardoor hij zijn dienst moet afbreken, denk aan ziekte of aan andere onverwachte gebeurtenis</w:t>
      </w:r>
      <w:r w:rsidR="00E55B84">
        <w:t>sen</w:t>
      </w:r>
      <w:r>
        <w:t xml:space="preserve">. Op de smartphone kan de surveillant aangeven hoe en met welke reden zijn dienst beëindigd is. </w:t>
      </w:r>
      <w:r w:rsidR="005178B8">
        <w:t>Deze redenen zijn voor de surveillant altijd zichtbaar op de smartphone</w:t>
      </w:r>
      <w:r w:rsidR="000F7406">
        <w:t xml:space="preserve">. Zowel de reden voor het </w:t>
      </w:r>
      <w:r w:rsidR="002B1F81">
        <w:t xml:space="preserve">succesvol afronden van een dienst als het door omstandigheden beëindigen van een dienst wordt vastgelegd door de surveillant. </w:t>
      </w:r>
    </w:p>
    <w:p w14:paraId="7E513E07" w14:textId="77777777" w:rsidR="005178B8" w:rsidRDefault="005178B8" w:rsidP="006C674B"/>
    <w:p w14:paraId="0DC59752" w14:textId="77777777" w:rsidR="005E411B" w:rsidRDefault="005178B8" w:rsidP="005E411B">
      <w:r>
        <w:t xml:space="preserve">Redenen voor beëindigen van </w:t>
      </w:r>
      <w:r w:rsidR="000F7406">
        <w:t>een dienst kunnen in deze sect</w:t>
      </w:r>
      <w:r w:rsidR="002B1F81">
        <w:t xml:space="preserve">ie worden toegevoegd. Geef bij de reden aan of </w:t>
      </w:r>
      <w:r w:rsidR="00E55B84">
        <w:t>deze bedoeld is voor een afgeronde dienst of voor een niet afgeronde</w:t>
      </w:r>
      <w:r w:rsidR="002B1F81">
        <w:t xml:space="preserve"> dienst. </w:t>
      </w:r>
      <w:r w:rsidR="005E411B">
        <w:t xml:space="preserve">Klik vervolgens op </w:t>
      </w:r>
      <w:r w:rsidR="005E411B" w:rsidRPr="005D54FB">
        <w:rPr>
          <w:rStyle w:val="Bold"/>
        </w:rPr>
        <w:t>Opslaan</w:t>
      </w:r>
      <w:r w:rsidR="005E411B">
        <w:t xml:space="preserve">. </w:t>
      </w:r>
    </w:p>
    <w:p w14:paraId="704AD32B" w14:textId="77777777" w:rsidR="002B1F81" w:rsidRDefault="002B1F81" w:rsidP="006C674B"/>
    <w:p w14:paraId="0194032C" w14:textId="77777777" w:rsidR="002B1F81" w:rsidRDefault="00B2116B" w:rsidP="002B1F81">
      <w:pPr>
        <w:keepNext/>
      </w:pPr>
      <w:r>
        <w:rPr>
          <w:lang w:eastAsia="nl-NL"/>
        </w:rPr>
        <w:lastRenderedPageBreak/>
        <w:drawing>
          <wp:inline distT="0" distB="0" distL="0" distR="0" wp14:anchorId="3CAAC3FE" wp14:editId="7E2DB6D8">
            <wp:extent cx="6049010" cy="1903095"/>
            <wp:effectExtent l="0" t="0" r="8890" b="1905"/>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redenen eindigen dienst.png"/>
                    <pic:cNvPicPr/>
                  </pic:nvPicPr>
                  <pic:blipFill>
                    <a:blip r:embed="rId210">
                      <a:extLst>
                        <a:ext uri="{28A0092B-C50C-407E-A947-70E740481C1C}">
                          <a14:useLocalDpi xmlns:a14="http://schemas.microsoft.com/office/drawing/2010/main" val="0"/>
                        </a:ext>
                      </a:extLst>
                    </a:blip>
                    <a:stretch>
                      <a:fillRect/>
                    </a:stretch>
                  </pic:blipFill>
                  <pic:spPr>
                    <a:xfrm>
                      <a:off x="0" y="0"/>
                      <a:ext cx="6049010" cy="1903095"/>
                    </a:xfrm>
                    <a:prstGeom prst="rect">
                      <a:avLst/>
                    </a:prstGeom>
                  </pic:spPr>
                </pic:pic>
              </a:graphicData>
            </a:graphic>
          </wp:inline>
        </w:drawing>
      </w:r>
    </w:p>
    <w:p w14:paraId="264A6DDA" w14:textId="47FF44B2" w:rsidR="00F67324" w:rsidRDefault="002B1F81"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13</w:t>
      </w:r>
      <w:r w:rsidR="004C7FFA">
        <w:fldChar w:fldCharType="end"/>
      </w:r>
      <w:r w:rsidR="00B2116B">
        <w:t>: Reden beëindigen dienst</w:t>
      </w:r>
    </w:p>
    <w:p w14:paraId="106506E3" w14:textId="6EE1506F" w:rsidR="00F67324" w:rsidRDefault="00F67324" w:rsidP="006F6E29">
      <w:pPr>
        <w:pStyle w:val="Heading3"/>
      </w:pPr>
      <w:bookmarkStart w:id="667" w:name="_Toc460250709"/>
      <w:bookmarkStart w:id="668" w:name="_Ref479090620"/>
      <w:bookmarkStart w:id="669" w:name="_Ref32226911"/>
      <w:bookmarkStart w:id="670" w:name="_Toc41561876"/>
      <w:bookmarkStart w:id="671" w:name="_Toc64307023"/>
      <w:r>
        <w:t>Diensttypes</w:t>
      </w:r>
      <w:bookmarkEnd w:id="667"/>
      <w:bookmarkEnd w:id="668"/>
      <w:bookmarkEnd w:id="669"/>
      <w:bookmarkEnd w:id="670"/>
      <w:bookmarkEnd w:id="671"/>
    </w:p>
    <w:p w14:paraId="1A598D66" w14:textId="4227FD7E" w:rsidR="00420AB5" w:rsidRDefault="00221EB2" w:rsidP="002B1F81">
      <w:r>
        <w:t xml:space="preserve">Om een dienst in het menu </w:t>
      </w:r>
      <w:r w:rsidRPr="00221EB2">
        <w:rPr>
          <w:b/>
        </w:rPr>
        <w:t>Diensten</w:t>
      </w:r>
      <w:r>
        <w:t xml:space="preserve"> aan te maken is het noodzakelijk eerst een aantal diensttypes te definiëren. Klik op de knop </w:t>
      </w:r>
      <w:r w:rsidRPr="00221EB2">
        <w:rPr>
          <w:b/>
        </w:rPr>
        <w:t>Diensttype toevoegen</w:t>
      </w:r>
      <w:r w:rsidR="00420AB5" w:rsidRPr="00C924DF">
        <w:rPr>
          <w:bCs/>
        </w:rPr>
        <w:t>, u krijgt dan het scherm zoals in</w:t>
      </w:r>
      <w:r w:rsidR="00420AB5">
        <w:rPr>
          <w:b/>
        </w:rPr>
        <w:t xml:space="preserve"> </w:t>
      </w:r>
      <w:r w:rsidR="00420AB5">
        <w:fldChar w:fldCharType="begin"/>
      </w:r>
      <w:r w:rsidR="00420AB5">
        <w:instrText xml:space="preserve"> REF _Ref39579331 \h </w:instrText>
      </w:r>
      <w:r w:rsidR="00420AB5">
        <w:fldChar w:fldCharType="separate"/>
      </w:r>
      <w:r w:rsidR="00772168">
        <w:t>Figuur 22</w:t>
      </w:r>
      <w:r w:rsidR="00772168">
        <w:noBreakHyphen/>
        <w:t>14</w:t>
      </w:r>
      <w:r w:rsidR="00420AB5">
        <w:fldChar w:fldCharType="end"/>
      </w:r>
      <w:r w:rsidR="00C924DF">
        <w:t>.</w:t>
      </w:r>
    </w:p>
    <w:p w14:paraId="1AFC4584" w14:textId="77777777" w:rsidR="00420AB5" w:rsidRDefault="00420AB5" w:rsidP="002B1F81"/>
    <w:p w14:paraId="741FBCAC" w14:textId="32CBDA4A" w:rsidR="00420AB5" w:rsidRDefault="00420AB5" w:rsidP="00420AB5">
      <w:pPr>
        <w:pStyle w:val="ListParagraph"/>
        <w:keepNext/>
      </w:pPr>
      <w:r>
        <w:drawing>
          <wp:inline distT="0" distB="0" distL="0" distR="0" wp14:anchorId="72CABC2B" wp14:editId="141FDF91">
            <wp:extent cx="6049010" cy="3122930"/>
            <wp:effectExtent l="0" t="0" r="889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049010" cy="3122930"/>
                    </a:xfrm>
                    <a:prstGeom prst="rect">
                      <a:avLst/>
                    </a:prstGeom>
                  </pic:spPr>
                </pic:pic>
              </a:graphicData>
            </a:graphic>
          </wp:inline>
        </w:drawing>
      </w:r>
    </w:p>
    <w:p w14:paraId="00960D39" w14:textId="5F380323" w:rsidR="00420AB5" w:rsidRPr="002B1F81" w:rsidRDefault="00420AB5" w:rsidP="003B02B2">
      <w:pPr>
        <w:pStyle w:val="Caption"/>
      </w:pPr>
      <w:bookmarkStart w:id="672" w:name="_Ref39579331"/>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14</w:t>
      </w:r>
      <w:r w:rsidR="004C7FFA">
        <w:fldChar w:fldCharType="end"/>
      </w:r>
      <w:bookmarkEnd w:id="672"/>
      <w:r>
        <w:t>: Diensttype toevoegen</w:t>
      </w:r>
    </w:p>
    <w:p w14:paraId="7B375780" w14:textId="45C65018" w:rsidR="00420AB5" w:rsidRDefault="00420AB5" w:rsidP="002B1F81">
      <w:r>
        <w:t xml:space="preserve">Vul bij </w:t>
      </w:r>
      <w:r w:rsidRPr="00C924DF">
        <w:rPr>
          <w:b/>
          <w:bCs/>
        </w:rPr>
        <w:t>Naam</w:t>
      </w:r>
      <w:r>
        <w:t xml:space="preserve"> een omschrijving van het diensttype in.</w:t>
      </w:r>
    </w:p>
    <w:p w14:paraId="63FB7CA3" w14:textId="154D2E2C" w:rsidR="00420AB5" w:rsidRDefault="00420AB5" w:rsidP="002B1F81">
      <w:r>
        <w:t xml:space="preserve">Bij </w:t>
      </w:r>
      <w:r w:rsidRPr="00C924DF">
        <w:rPr>
          <w:b/>
          <w:bCs/>
        </w:rPr>
        <w:t>Soort</w:t>
      </w:r>
      <w:r>
        <w:t xml:space="preserve"> moet u een keuze maken tussen verschillende soorten diensten.  Afhankelijk van de inrichting van het systeem kunt u de volgende opties tegenkomen:</w:t>
      </w:r>
    </w:p>
    <w:p w14:paraId="4CF10714" w14:textId="20E4F56B" w:rsidR="00420AB5" w:rsidRDefault="00420AB5" w:rsidP="00762DDB">
      <w:pPr>
        <w:pStyle w:val="Opsomming1"/>
      </w:pPr>
      <w:r w:rsidRPr="00847DBD">
        <w:rPr>
          <w:b/>
          <w:bCs/>
        </w:rPr>
        <w:t>Normaal</w:t>
      </w:r>
      <w:r>
        <w:t xml:space="preserve">: Tijdens dit type dienst kunnen zowel surveillance als </w:t>
      </w:r>
      <w:r w:rsidR="008B2B43">
        <w:t xml:space="preserve">receptie-/ </w:t>
      </w:r>
      <w:r>
        <w:t>objectbeveiligingstaken worden uitgevoerd. Ook alarmmeldingen kunnen worden afgehandeld.</w:t>
      </w:r>
    </w:p>
    <w:p w14:paraId="0317CBC2" w14:textId="06A49B15" w:rsidR="00420AB5" w:rsidRDefault="00420AB5" w:rsidP="00762DDB">
      <w:pPr>
        <w:pStyle w:val="Opsomming1"/>
      </w:pPr>
      <w:r w:rsidRPr="00847DBD">
        <w:rPr>
          <w:b/>
          <w:bCs/>
        </w:rPr>
        <w:t>Stand-by</w:t>
      </w:r>
      <w:r>
        <w:t>: Diensten van dit type kunnen uitsluitend worden gebruikt voor alarmopvolging. Hier kunnen geen andere taken worden ingepland.</w:t>
      </w:r>
    </w:p>
    <w:p w14:paraId="206BBC68" w14:textId="416BA69D" w:rsidR="00420AB5" w:rsidRDefault="00420AB5" w:rsidP="00762DDB">
      <w:pPr>
        <w:pStyle w:val="Opsomming1"/>
      </w:pPr>
      <w:r w:rsidRPr="00847DBD">
        <w:rPr>
          <w:b/>
          <w:bCs/>
        </w:rPr>
        <w:lastRenderedPageBreak/>
        <w:t>Objectbeveiliging</w:t>
      </w:r>
      <w:r>
        <w:t>: Dit diensttype kan worden gebruikt voor objectbeveili</w:t>
      </w:r>
      <w:r w:rsidR="008B2B43">
        <w:t>g</w:t>
      </w:r>
      <w:r>
        <w:t>ing of receptiediensten. Tijdens deze diensten kunnen er alleen taken voor 1 object (of objectterrein worden ingepland</w:t>
      </w:r>
      <w:r w:rsidR="008B2B43">
        <w:t xml:space="preserve">) en deze diensten kunnen ook uitsluitend voor dit object alarmen ontvangen. </w:t>
      </w:r>
    </w:p>
    <w:p w14:paraId="4F81132E" w14:textId="3ABF085F" w:rsidR="008B2B43" w:rsidRDefault="008B2B43" w:rsidP="00762DDB">
      <w:pPr>
        <w:pStyle w:val="Opsomming1"/>
      </w:pPr>
      <w:r w:rsidRPr="00847DBD">
        <w:rPr>
          <w:b/>
          <w:bCs/>
        </w:rPr>
        <w:t>Centralist</w:t>
      </w:r>
      <w:r>
        <w:t xml:space="preserve">: Dit diensttype moet worden gebruikt voor Centralisten die via de Centralistenmodule van SequriX werken. </w:t>
      </w:r>
    </w:p>
    <w:p w14:paraId="6874778E" w14:textId="77777777" w:rsidR="00420AB5" w:rsidRDefault="00420AB5" w:rsidP="002B1F81"/>
    <w:p w14:paraId="0EC5E468" w14:textId="35BEA1AE" w:rsidR="002B1F81" w:rsidRDefault="008B2B43" w:rsidP="002B1F81">
      <w:r>
        <w:t>Hierna</w:t>
      </w:r>
      <w:r w:rsidR="00221EB2">
        <w:t xml:space="preserve"> kunnen er een </w:t>
      </w:r>
      <w:r>
        <w:t>aantal</w:t>
      </w:r>
      <w:r w:rsidR="00130CD8">
        <w:t xml:space="preserve"> opties worden aangevinkt:</w:t>
      </w:r>
      <w:r w:rsidR="00221EB2">
        <w:t xml:space="preserve"> </w:t>
      </w:r>
    </w:p>
    <w:p w14:paraId="4C49D467" w14:textId="08331116" w:rsidR="00FC6EB1" w:rsidRDefault="008B2B43" w:rsidP="00762DDB">
      <w:pPr>
        <w:pStyle w:val="Opsomming1"/>
      </w:pPr>
      <w:r w:rsidRPr="00847DBD">
        <w:rPr>
          <w:b/>
          <w:bCs/>
        </w:rPr>
        <w:t>Pauzeren toestaan</w:t>
      </w:r>
      <w:r w:rsidR="00854ECF">
        <w:t>:</w:t>
      </w:r>
      <w:r w:rsidR="00FC6EB1">
        <w:t xml:space="preserve"> Vink het boxje aan wanneer de dienst gepauzeerd mag worden door de surveillant.</w:t>
      </w:r>
    </w:p>
    <w:p w14:paraId="7B1CA5AA" w14:textId="445AB057" w:rsidR="008B2B43" w:rsidRDefault="008B2B43" w:rsidP="00762DDB">
      <w:pPr>
        <w:pStyle w:val="Opsomming1"/>
      </w:pPr>
      <w:r w:rsidRPr="00847DBD">
        <w:rPr>
          <w:b/>
          <w:bCs/>
        </w:rPr>
        <w:t>Alarm ontvangen toestaan tijdens pauze</w:t>
      </w:r>
      <w:r w:rsidR="00854ECF">
        <w:t>:</w:t>
      </w:r>
      <w:r>
        <w:t xml:space="preserve"> Deze optie is alleen beschikbaar als er is aangegeven dat de dienst gepauzeerd mag worden. </w:t>
      </w:r>
      <w:r w:rsidR="00D40802">
        <w:t>Als de dienst gepauzeerd, mogen alarmen dan wel naar deze dienst worden doorgezet?</w:t>
      </w:r>
    </w:p>
    <w:p w14:paraId="58D832DF" w14:textId="40231425" w:rsidR="00221EB2" w:rsidRDefault="00854ECF" w:rsidP="00762DDB">
      <w:pPr>
        <w:pStyle w:val="Opsomming1"/>
      </w:pPr>
      <w:r w:rsidRPr="00847DBD">
        <w:rPr>
          <w:b/>
          <w:bCs/>
        </w:rPr>
        <w:t>Alarmen aanmaken toestaan</w:t>
      </w:r>
      <w:r>
        <w:t xml:space="preserve">: </w:t>
      </w:r>
      <w:r w:rsidR="00221EB2">
        <w:t xml:space="preserve">Vink het boxje aan wanneer een surveillant </w:t>
      </w:r>
      <w:r w:rsidR="00277585">
        <w:t xml:space="preserve">zelf een alarmmelding aan mag maken op de mobiel. Er kunnen alleen alarmmeldingen aangemaakt </w:t>
      </w:r>
      <w:r w:rsidR="009D4C5D">
        <w:t xml:space="preserve">worden </w:t>
      </w:r>
      <w:r w:rsidR="00277585">
        <w:t>voor objecten die vallen binnen de regio</w:t>
      </w:r>
      <w:r>
        <w:t>’s</w:t>
      </w:r>
      <w:r w:rsidR="00277585">
        <w:t xml:space="preserve"> van de dienst en er moet een alarmopvolgingscontract actief zijn voor het betreffende object.</w:t>
      </w:r>
    </w:p>
    <w:p w14:paraId="5B482A90" w14:textId="03AA384C" w:rsidR="00984254" w:rsidRDefault="00984254" w:rsidP="00984254"/>
    <w:p w14:paraId="2C1ED690" w14:textId="77777777" w:rsidR="00854ECF" w:rsidRDefault="00854ECF" w:rsidP="0015580E">
      <w:r>
        <w:t xml:space="preserve">Onder het kopje </w:t>
      </w:r>
      <w:r w:rsidRPr="00C924DF">
        <w:rPr>
          <w:b/>
          <w:bCs/>
        </w:rPr>
        <w:t>Alarmen ontvangen in dienst</w:t>
      </w:r>
      <w:r>
        <w:t xml:space="preserve"> kan per soort melding worden aangegeven welke prioriteit dit diensttype moet krijgen bij het toekennen van de alarmen. U heeft daarbij keus uit:</w:t>
      </w:r>
    </w:p>
    <w:p w14:paraId="71B8560A" w14:textId="4DF2DC14" w:rsidR="00854ECF" w:rsidRDefault="00854ECF" w:rsidP="0015580E">
      <w:r>
        <w:t>Hoge prioriteit, Normale prioriteit, Lage prioriteit en Nooit toekennen. U kunt bijvoorbeeld instellen dat alarmen bij voorkeur aan de dienst van de hoofdsurveillant moeten worden toegekend (hoge priorieit) en als dat niet lukt naar één van de andere surveillanten (normale prioriteit).</w:t>
      </w:r>
      <w:r w:rsidR="006F6E29">
        <w:t xml:space="preserve"> Bij het toekennen van alarmen wordt er eerst gekeken naar alle diensten met Hoge priorieit, pas daarna wordt er gekeken naar de diensten met Normale prioriteit en als die er ook niet zijn, dan wordt er gekeken naar diensten met Lage prioriteit. Het kan daardoor voorkomen dat een alarm niet binnenkomt bij de surveillant die zich het dichtst bij het alarmobject bevindt, omdat deze Normale prioriteit had, terwijl een collega 10km verderop Hoge prioriteit had. Het alarm zal dan altijd in eerste instantie naar de medewerker met de Hoogste prioriteit gaan. Deze kan hem dan zelf weer overdragen naar een andere surveillant.</w:t>
      </w:r>
    </w:p>
    <w:p w14:paraId="5A1436CE" w14:textId="77777777" w:rsidR="00854ECF" w:rsidRDefault="00854ECF" w:rsidP="00762DDB">
      <w:pPr>
        <w:pStyle w:val="Opsomming1"/>
      </w:pPr>
      <w:r w:rsidRPr="00847DBD">
        <w:rPr>
          <w:b/>
          <w:bCs/>
        </w:rPr>
        <w:t>Automatisch toewijzen alarmen</w:t>
      </w:r>
      <w:r>
        <w:t>: Dit zijn alarmen die via de backoffice worden aangemaakt of via een automatische koppeling met de PAC worden aangemaakt.</w:t>
      </w:r>
    </w:p>
    <w:p w14:paraId="47AB02D9" w14:textId="77777777" w:rsidR="00854ECF" w:rsidRDefault="00854ECF" w:rsidP="00762DDB">
      <w:pPr>
        <w:pStyle w:val="Opsomming1"/>
      </w:pPr>
      <w:r w:rsidRPr="00847DBD">
        <w:rPr>
          <w:b/>
          <w:bCs/>
        </w:rPr>
        <w:t>Automatisch toewijzen paniekmelding</w:t>
      </w:r>
      <w:r>
        <w:t>: Dit zijn alarmen die aangemaakt worden door surveillanten op de mobiel die gebruik maken van de noodknop.</w:t>
      </w:r>
    </w:p>
    <w:p w14:paraId="1148C1BA" w14:textId="77777777" w:rsidR="000763C1" w:rsidRDefault="00854ECF" w:rsidP="00762DDB">
      <w:pPr>
        <w:pStyle w:val="Opsomming1"/>
      </w:pPr>
      <w:r w:rsidRPr="00847DBD">
        <w:rPr>
          <w:b/>
          <w:bCs/>
        </w:rPr>
        <w:t>Automatisch toewijzen man-down signaal</w:t>
      </w:r>
      <w:r>
        <w:t xml:space="preserve">: Dit zijn alarmen die worden aangemaakt doordat een surveillant langere tijd niet actief is geweest op de mobiel en er </w:t>
      </w:r>
      <w:r w:rsidR="000763C1">
        <w:t>actie nodig is om te controleren of de surveillant nog aanspreekbaar is.</w:t>
      </w:r>
    </w:p>
    <w:p w14:paraId="21061768" w14:textId="77777777" w:rsidR="000763C1" w:rsidRDefault="000763C1" w:rsidP="00762DDB">
      <w:pPr>
        <w:pStyle w:val="Opsomming1"/>
      </w:pPr>
      <w:r w:rsidRPr="00847DBD">
        <w:rPr>
          <w:b/>
          <w:bCs/>
        </w:rPr>
        <w:t>Automatisch toewijzen uursmelding</w:t>
      </w:r>
      <w:r>
        <w:t>: Als er gebruik wordt gemaakt van de uursmelding, dan moet de surveillant zich iedere X minuten melden op de mobiel. Als dit niet is gebeurd, dan wordt dit type melding gegenereerd.</w:t>
      </w:r>
    </w:p>
    <w:p w14:paraId="0DB6C7D1" w14:textId="053EDEAF" w:rsidR="00854ECF" w:rsidRPr="00854ECF" w:rsidRDefault="000763C1" w:rsidP="00762DDB">
      <w:pPr>
        <w:pStyle w:val="Opsomming1"/>
      </w:pPr>
      <w:r w:rsidRPr="00847DBD">
        <w:rPr>
          <w:b/>
          <w:bCs/>
        </w:rPr>
        <w:lastRenderedPageBreak/>
        <w:t>Automatisch toewijzen telaatmelding</w:t>
      </w:r>
      <w:r>
        <w:t>: Als een dienst niet op tijd wordt gestart, dan kan dit soms problemen opleveren (bijvoorbeeld omdat een pand op tijd moet worden geopend). Als een dienst niet op tijd wordt gestart, dan kan dit type melding worden gegenereerd.</w:t>
      </w:r>
    </w:p>
    <w:p w14:paraId="343E5D54" w14:textId="2B694418" w:rsidR="00984254" w:rsidRPr="000763C1" w:rsidRDefault="000763C1" w:rsidP="0015580E">
      <w:r w:rsidRPr="00C924DF">
        <w:rPr>
          <w:b/>
          <w:bCs/>
        </w:rPr>
        <w:t>Onder het kopje Alarmen genereren voor dienst</w:t>
      </w:r>
      <w:r>
        <w:t xml:space="preserve"> kan de beveiliging voor alleenwerkers worden ingesteld:</w:t>
      </w:r>
    </w:p>
    <w:p w14:paraId="79248956" w14:textId="350DD1AC" w:rsidR="00221EB2" w:rsidRDefault="00984254" w:rsidP="00762DDB">
      <w:pPr>
        <w:pStyle w:val="Opsomming1"/>
      </w:pPr>
      <w:r w:rsidRPr="00847DBD">
        <w:rPr>
          <w:b/>
          <w:bCs/>
        </w:rPr>
        <w:t xml:space="preserve">Automatische </w:t>
      </w:r>
      <w:r w:rsidR="00221EB2" w:rsidRPr="00847DBD">
        <w:rPr>
          <w:b/>
          <w:bCs/>
        </w:rPr>
        <w:t>man-down functie</w:t>
      </w:r>
      <w:r w:rsidR="00C374EB">
        <w:t xml:space="preserve">: </w:t>
      </w:r>
      <w:r w:rsidR="00221EB2">
        <w:t>Vink het boxje aan wanneer u wilt dat een surveillant regelmatig activiteiten toon</w:t>
      </w:r>
      <w:r w:rsidR="00F51FB6">
        <w:t>t</w:t>
      </w:r>
      <w:r w:rsidR="00221EB2">
        <w:t xml:space="preserve"> via de smartphone. Indien er gedurende een langere periode geen activiteit</w:t>
      </w:r>
      <w:r w:rsidR="0076512D">
        <w:t xml:space="preserve"> (inclusief beweging)</w:t>
      </w:r>
      <w:r w:rsidR="00277585">
        <w:t xml:space="preserve"> waargenomen wordt</w:t>
      </w:r>
      <w:r w:rsidR="00221EB2">
        <w:t xml:space="preserve"> op </w:t>
      </w:r>
      <w:r w:rsidR="00277585">
        <w:t xml:space="preserve">de </w:t>
      </w:r>
      <w:r w:rsidR="00221EB2">
        <w:t xml:space="preserve">smartphone zal er </w:t>
      </w:r>
      <w:r w:rsidR="00277585">
        <w:t xml:space="preserve">een signaal afgaan op de telefoon </w:t>
      </w:r>
      <w:r w:rsidR="00221EB2">
        <w:t>waarop de surveillant moet reageren. Indien hij dit niet doet zal er een</w:t>
      </w:r>
      <w:r w:rsidR="00277585">
        <w:t xml:space="preserve"> alarmmelding naar een dienstdoende</w:t>
      </w:r>
      <w:r w:rsidR="00221EB2">
        <w:t xml:space="preserve"> collega </w:t>
      </w:r>
      <w:r w:rsidR="00277585">
        <w:t>worden gestuurd om te laten</w:t>
      </w:r>
      <w:r w:rsidR="00221EB2">
        <w:t xml:space="preserve"> controleren of de surveillant niets mankeert.</w:t>
      </w:r>
      <w:r w:rsidR="0076512D">
        <w:t xml:space="preserve"> </w:t>
      </w:r>
      <w:r w:rsidR="00D35840">
        <w:t xml:space="preserve">Als de dienst is gepauzeerd zal er geen man-down melding worden gegenereerd. </w:t>
      </w:r>
      <w:r w:rsidR="0076512D">
        <w:t>Dit is een slimme variant van de uursmelding.</w:t>
      </w:r>
    </w:p>
    <w:p w14:paraId="4BD90D9E" w14:textId="597A33D8" w:rsidR="000763C1" w:rsidRDefault="00984254" w:rsidP="00762DDB">
      <w:pPr>
        <w:pStyle w:val="Opsomming1"/>
      </w:pPr>
      <w:r w:rsidRPr="00847DBD">
        <w:rPr>
          <w:b/>
          <w:bCs/>
        </w:rPr>
        <w:t>Uursmelding</w:t>
      </w:r>
      <w:r w:rsidR="00C374EB">
        <w:t>:</w:t>
      </w:r>
      <w:r>
        <w:t xml:space="preserve"> Vink het boxje aan wanneer de surveillant zich regelmatig moet melden om aan te tonen dat hij aanwezig is. Hierbij kan ingesteld worden per hoeveel minuten de aanmelding moet gebeuren. Op de smartphone zal er elke aantal opgegeven minuten een signaal afgaan waarbij de surveillant zijn wachtwoord moet invullen. Indien hij dit niet doet zal er een alarmmelding naar een dienstdoende collega worden gestuurd.</w:t>
      </w:r>
      <w:r w:rsidR="00D35840">
        <w:t xml:space="preserve"> Ook als de dienst is gepauzeerd gaat de uursmelding gewoon door.</w:t>
      </w:r>
    </w:p>
    <w:p w14:paraId="4FEE7B19" w14:textId="6968527A" w:rsidR="000763C1" w:rsidRDefault="00984254" w:rsidP="00762DDB">
      <w:pPr>
        <w:pStyle w:val="Opsomming1"/>
      </w:pPr>
      <w:r w:rsidRPr="00847DBD">
        <w:rPr>
          <w:b/>
          <w:bCs/>
        </w:rPr>
        <w:t xml:space="preserve">Telaatmelding </w:t>
      </w:r>
      <w:r w:rsidR="000763C1" w:rsidRPr="00847DBD">
        <w:rPr>
          <w:b/>
          <w:bCs/>
        </w:rPr>
        <w:t>activeren?</w:t>
      </w:r>
      <w:r w:rsidR="000763C1">
        <w:t xml:space="preserve"> Zet hier een vinkje als u wilt dat er een alarmmelding wordt gegenereerd als een medewerker</w:t>
      </w:r>
      <w:r>
        <w:t xml:space="preserve"> de </w:t>
      </w:r>
      <w:r w:rsidR="000763C1">
        <w:t>dienst</w:t>
      </w:r>
      <w:r>
        <w:t xml:space="preserve"> niet op tijd gestart heeft</w:t>
      </w:r>
      <w:r w:rsidR="000763C1">
        <w:t xml:space="preserve">. Geef aan na hoeveel minuten deze melding moet worden gegenereerd. Als u wilt dat </w:t>
      </w:r>
      <w:r w:rsidR="006F6E29">
        <w:t>er voor de geplande starttijd van de dienst een alarm wordt gegenereerd, vul dan een negatief getal in.</w:t>
      </w:r>
    </w:p>
    <w:p w14:paraId="09B59531" w14:textId="77777777" w:rsidR="008533D0" w:rsidRDefault="008533D0" w:rsidP="008533D0"/>
    <w:p w14:paraId="4B41F3B3" w14:textId="229D608C" w:rsidR="00221EB2" w:rsidRDefault="005E411B" w:rsidP="003B02B2">
      <w:r>
        <w:t xml:space="preserve">Klik op </w:t>
      </w:r>
      <w:r w:rsidRPr="005D54FB">
        <w:rPr>
          <w:rStyle w:val="Bold"/>
        </w:rPr>
        <w:t>Opslaan</w:t>
      </w:r>
      <w:r>
        <w:t xml:space="preserve"> om het diensttype vast te leggen.</w:t>
      </w:r>
    </w:p>
    <w:p w14:paraId="3C85AD56" w14:textId="4F1B8B37" w:rsidR="00F67324" w:rsidRDefault="00F67324" w:rsidP="006F6E29">
      <w:pPr>
        <w:pStyle w:val="Heading3"/>
      </w:pPr>
      <w:bookmarkStart w:id="673" w:name="_Toc460250710"/>
      <w:bookmarkStart w:id="674" w:name="_Toc41561877"/>
      <w:bookmarkStart w:id="675" w:name="_Toc64307024"/>
      <w:r>
        <w:t>Contractstatus</w:t>
      </w:r>
      <w:bookmarkEnd w:id="673"/>
      <w:bookmarkEnd w:id="674"/>
      <w:bookmarkEnd w:id="675"/>
    </w:p>
    <w:p w14:paraId="6F579448" w14:textId="77777777" w:rsidR="005E411B" w:rsidRDefault="00127398" w:rsidP="005E411B">
      <w:r>
        <w:t>Bij het aanmaken van een contract kan aan</w:t>
      </w:r>
      <w:r w:rsidR="00F51FB6">
        <w:t>ge</w:t>
      </w:r>
      <w:r>
        <w:t>geven worden wat de contractstatus is. Deze contractstatus wordt vooraf gedefinieerd in deze sectie. Een cont</w:t>
      </w:r>
      <w:r w:rsidR="002F3EED">
        <w:t>r</w:t>
      </w:r>
      <w:r>
        <w:t xml:space="preserve">act kan bijvoorbeeld akkoord zijn of nog in behandeling. Bij iedere contractstatus variant wordt aangegeven of het contract ‘actief’ is met een vink boxje. Zodra het contract </w:t>
      </w:r>
      <w:r w:rsidR="00DF681F">
        <w:t xml:space="preserve">(en onderliggende contractregels) </w:t>
      </w:r>
      <w:r>
        <w:t>actief gemaakt wordt</w:t>
      </w:r>
      <w:r w:rsidR="00F51FB6">
        <w:t>,</w:t>
      </w:r>
      <w:r>
        <w:t xml:space="preserve"> kunnen er facturen </w:t>
      </w:r>
      <w:r w:rsidR="002F3EED">
        <w:t xml:space="preserve">voor worden gegenereerd en </w:t>
      </w:r>
      <w:r>
        <w:t xml:space="preserve">kunnen </w:t>
      </w:r>
      <w:r w:rsidR="002F3EED">
        <w:t xml:space="preserve">er </w:t>
      </w:r>
      <w:r>
        <w:t xml:space="preserve">taken worden </w:t>
      </w:r>
      <w:r w:rsidR="002F3EED">
        <w:t>aangemaakt</w:t>
      </w:r>
      <w:r>
        <w:t>. Zo lang het contract</w:t>
      </w:r>
      <w:r w:rsidR="00DF681F">
        <w:t xml:space="preserve"> en/of contractregel</w:t>
      </w:r>
      <w:r>
        <w:t xml:space="preserve"> nog niet als actief geboekt staat is dit nog </w:t>
      </w:r>
      <w:r w:rsidR="005E411B">
        <w:t>niet mogelijk.</w:t>
      </w:r>
      <w:r w:rsidR="00B2116B">
        <w:t xml:space="preserve"> </w:t>
      </w:r>
      <w:r w:rsidR="005E411B">
        <w:t xml:space="preserve">Klik vervolgens op </w:t>
      </w:r>
      <w:r w:rsidR="005E411B" w:rsidRPr="005D54FB">
        <w:rPr>
          <w:rStyle w:val="Bold"/>
        </w:rPr>
        <w:t>Opslaan</w:t>
      </w:r>
      <w:r w:rsidR="005E411B">
        <w:t xml:space="preserve">. </w:t>
      </w:r>
    </w:p>
    <w:p w14:paraId="0DE07868" w14:textId="77777777" w:rsidR="008778A6" w:rsidRDefault="008778A6" w:rsidP="005E411B"/>
    <w:p w14:paraId="7777F722" w14:textId="77777777" w:rsidR="005E411B" w:rsidRDefault="00B2116B" w:rsidP="005E411B">
      <w:pPr>
        <w:keepNext/>
      </w:pPr>
      <w:r>
        <w:rPr>
          <w:lang w:eastAsia="nl-NL"/>
        </w:rPr>
        <w:lastRenderedPageBreak/>
        <w:drawing>
          <wp:inline distT="0" distB="0" distL="0" distR="0" wp14:anchorId="4F039D42" wp14:editId="58B4CAB6">
            <wp:extent cx="6049010" cy="1767205"/>
            <wp:effectExtent l="0" t="0" r="8890" b="4445"/>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contractstatus toevoegen.png"/>
                    <pic:cNvPicPr/>
                  </pic:nvPicPr>
                  <pic:blipFill>
                    <a:blip r:embed="rId212">
                      <a:extLst>
                        <a:ext uri="{28A0092B-C50C-407E-A947-70E740481C1C}">
                          <a14:useLocalDpi xmlns:a14="http://schemas.microsoft.com/office/drawing/2010/main" val="0"/>
                        </a:ext>
                      </a:extLst>
                    </a:blip>
                    <a:stretch>
                      <a:fillRect/>
                    </a:stretch>
                  </pic:blipFill>
                  <pic:spPr>
                    <a:xfrm>
                      <a:off x="0" y="0"/>
                      <a:ext cx="6049010" cy="1767205"/>
                    </a:xfrm>
                    <a:prstGeom prst="rect">
                      <a:avLst/>
                    </a:prstGeom>
                  </pic:spPr>
                </pic:pic>
              </a:graphicData>
            </a:graphic>
          </wp:inline>
        </w:drawing>
      </w:r>
    </w:p>
    <w:p w14:paraId="5050CCE2" w14:textId="547803B7" w:rsidR="005E411B" w:rsidRDefault="005E411B"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15</w:t>
      </w:r>
      <w:r w:rsidR="004C7FFA">
        <w:fldChar w:fldCharType="end"/>
      </w:r>
      <w:r>
        <w:t>: Contractstatus toevoegen</w:t>
      </w:r>
    </w:p>
    <w:p w14:paraId="46D0EBEB" w14:textId="4115F61F" w:rsidR="00F67324" w:rsidRDefault="00F67324" w:rsidP="006F6E29">
      <w:pPr>
        <w:pStyle w:val="Heading3"/>
      </w:pPr>
      <w:bookmarkStart w:id="676" w:name="_Toc460250711"/>
      <w:bookmarkStart w:id="677" w:name="_Toc41561878"/>
      <w:bookmarkStart w:id="678" w:name="_Toc64307025"/>
      <w:r>
        <w:t>Alarmtype</w:t>
      </w:r>
      <w:bookmarkEnd w:id="676"/>
      <w:bookmarkEnd w:id="677"/>
      <w:bookmarkEnd w:id="678"/>
    </w:p>
    <w:p w14:paraId="4186F0C4" w14:textId="77777777" w:rsidR="0051364B" w:rsidRDefault="00AB6935" w:rsidP="00687E7A">
      <w:r>
        <w:t xml:space="preserve">Om een alarm te kunnen aanmaken moeten op voorhand eerste een aantal alarmtypen zijn gedefinieerd. Dit kan </w:t>
      </w:r>
      <w:r w:rsidR="00DF681F">
        <w:t>g</w:t>
      </w:r>
      <w:r>
        <w:t xml:space="preserve">edaan worden in deze sectie. </w:t>
      </w:r>
      <w:r w:rsidR="00DF681F">
        <w:t>Klik</w:t>
      </w:r>
      <w:r w:rsidR="00687E7A">
        <w:t xml:space="preserve"> op de knop </w:t>
      </w:r>
      <w:r w:rsidR="00DF681F" w:rsidRPr="00DF681F">
        <w:rPr>
          <w:rStyle w:val="Bold"/>
        </w:rPr>
        <w:t>A</w:t>
      </w:r>
      <w:r w:rsidR="00687E7A" w:rsidRPr="00DF681F">
        <w:rPr>
          <w:rStyle w:val="Bold"/>
        </w:rPr>
        <w:t>larmtype toevoegen</w:t>
      </w:r>
      <w:r w:rsidR="00687E7A">
        <w:t xml:space="preserve"> en maak een nieuw alarmtype aan.</w:t>
      </w:r>
    </w:p>
    <w:p w14:paraId="10E1CA79" w14:textId="77777777" w:rsidR="0051364B" w:rsidRDefault="0051364B" w:rsidP="00687E7A"/>
    <w:p w14:paraId="64507CDA" w14:textId="1E71DAC0" w:rsidR="0051364B" w:rsidRDefault="00687E7A" w:rsidP="00687E7A">
      <w:r>
        <w:t xml:space="preserve">Het </w:t>
      </w:r>
      <w:r w:rsidRPr="0051364B">
        <w:rPr>
          <w:rStyle w:val="Bold"/>
        </w:rPr>
        <w:t>e-CLIPS alarmtype</w:t>
      </w:r>
      <w:r>
        <w:t xml:space="preserve"> is een voorgedefinieerd veld waarin geprotocolleerde namen zijn o</w:t>
      </w:r>
      <w:r w:rsidR="0051364B">
        <w:t>pgenomen waaruit u kunt kiezen.</w:t>
      </w:r>
    </w:p>
    <w:p w14:paraId="41214BD0" w14:textId="77777777" w:rsidR="0051364B" w:rsidRDefault="0051364B" w:rsidP="00687E7A"/>
    <w:p w14:paraId="6FC7EFCB" w14:textId="1F691099" w:rsidR="0051364B" w:rsidRDefault="0051364B" w:rsidP="00687E7A">
      <w:r>
        <w:t xml:space="preserve">In het veld </w:t>
      </w:r>
      <w:r w:rsidRPr="0051364B">
        <w:rPr>
          <w:rStyle w:val="Bold"/>
        </w:rPr>
        <w:t>Volgorde in takenlijst mobiel</w:t>
      </w:r>
      <w:r>
        <w:t xml:space="preserve"> kan aangegeven worden waar dit alarmtype binnen de takenlijst op de mobiel moet worden getoond. Een waarde 0 betekent dat dit alarmtype samen met de overige taken wordt gesorteerd op volgorde van geplande starttijd/tijdstip melding. Als u wilt dat bepaalde alarmtypes altijd bovenaan in de takenlijst worden getoond, dan moet hier een getal groter dan 0 worden ingevuld. Hoe hoger het getal, hoe hoger dit alarmtype in de lijst komt te staan. Wilt u bijvoorbeeld dat eerst inbraakalarmen worden getoond, daarna brandalarmen en dan de rest van de taken, dan kunt u 2 invullen bij het alarmtype Inbraak en </w:t>
      </w:r>
      <w:r w:rsidR="00E45495">
        <w:t>1</w:t>
      </w:r>
      <w:r>
        <w:t xml:space="preserve"> bij het alarmtype Brandalarm.</w:t>
      </w:r>
      <w:r w:rsidR="00BD389A">
        <w:t xml:space="preserve"> Wilt u dat een bepaald alarmtype altijd onder de lijst met overige taken wordt getoond, vul dan een negatief getal in.</w:t>
      </w:r>
    </w:p>
    <w:p w14:paraId="5B43D834" w14:textId="77777777" w:rsidR="00BD389A" w:rsidRDefault="00BD389A" w:rsidP="00687E7A"/>
    <w:p w14:paraId="57F76CD6" w14:textId="7ED295C0" w:rsidR="00687E7A" w:rsidRDefault="00485ADA" w:rsidP="00687E7A">
      <w:r>
        <w:t>Het</w:t>
      </w:r>
      <w:r w:rsidR="00687E7A">
        <w:t xml:space="preserve"> alarmtype </w:t>
      </w:r>
      <w:r>
        <w:t xml:space="preserve">kan </w:t>
      </w:r>
      <w:r w:rsidR="00687E7A">
        <w:t xml:space="preserve">ook </w:t>
      </w:r>
      <w:r>
        <w:t>ge</w:t>
      </w:r>
      <w:r w:rsidR="00687E7A">
        <w:t>wijzig</w:t>
      </w:r>
      <w:r>
        <w:t>d worden</w:t>
      </w:r>
      <w:r w:rsidR="00687E7A">
        <w:t xml:space="preserve"> door op de naam van het alarmtype te klikken. Pas aan en klik vervolgens op </w:t>
      </w:r>
      <w:r w:rsidR="00687E7A" w:rsidRPr="005D54FB">
        <w:rPr>
          <w:rStyle w:val="Bold"/>
        </w:rPr>
        <w:t>Opslaan</w:t>
      </w:r>
      <w:r w:rsidR="00687E7A">
        <w:t xml:space="preserve">. </w:t>
      </w:r>
    </w:p>
    <w:p w14:paraId="4A173F1C" w14:textId="77777777" w:rsidR="00687E7A" w:rsidRDefault="00B2116B" w:rsidP="00687E7A">
      <w:pPr>
        <w:keepNext/>
      </w:pPr>
      <w:r>
        <w:rPr>
          <w:lang w:eastAsia="nl-NL"/>
        </w:rPr>
        <w:lastRenderedPageBreak/>
        <w:drawing>
          <wp:inline distT="0" distB="0" distL="0" distR="0" wp14:anchorId="2AD18AE0" wp14:editId="08B639A8">
            <wp:extent cx="5753100" cy="2881948"/>
            <wp:effectExtent l="0" t="0" r="0" b="0"/>
            <wp:docPr id="252" name="Afbeelding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alarmtype toevoegen.png"/>
                    <pic:cNvPicPr/>
                  </pic:nvPicPr>
                  <pic:blipFill>
                    <a:blip r:embed="rId213">
                      <a:extLst>
                        <a:ext uri="{28A0092B-C50C-407E-A947-70E740481C1C}">
                          <a14:useLocalDpi xmlns:a14="http://schemas.microsoft.com/office/drawing/2010/main" val="0"/>
                        </a:ext>
                      </a:extLst>
                    </a:blip>
                    <a:stretch>
                      <a:fillRect/>
                    </a:stretch>
                  </pic:blipFill>
                  <pic:spPr>
                    <a:xfrm>
                      <a:off x="0" y="0"/>
                      <a:ext cx="5770561" cy="2890695"/>
                    </a:xfrm>
                    <a:prstGeom prst="rect">
                      <a:avLst/>
                    </a:prstGeom>
                  </pic:spPr>
                </pic:pic>
              </a:graphicData>
            </a:graphic>
          </wp:inline>
        </w:drawing>
      </w:r>
    </w:p>
    <w:p w14:paraId="78DCE830" w14:textId="40875A8E" w:rsidR="00687E7A" w:rsidRDefault="00687E7A"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16</w:t>
      </w:r>
      <w:r w:rsidR="004C7FFA">
        <w:fldChar w:fldCharType="end"/>
      </w:r>
      <w:r>
        <w:t>: Alarmtype toevoegen</w:t>
      </w:r>
    </w:p>
    <w:p w14:paraId="4DC48388" w14:textId="6324C772" w:rsidR="003B0DAA" w:rsidRDefault="003B0DAA" w:rsidP="006F6E29">
      <w:pPr>
        <w:pStyle w:val="Heading3"/>
      </w:pPr>
      <w:bookmarkStart w:id="679" w:name="_Ref413152564"/>
      <w:bookmarkStart w:id="680" w:name="_Toc460250712"/>
      <w:bookmarkStart w:id="681" w:name="_Toc41561879"/>
      <w:bookmarkStart w:id="682" w:name="_Toc64307026"/>
      <w:r>
        <w:t>Activiteiten</w:t>
      </w:r>
      <w:bookmarkEnd w:id="679"/>
      <w:bookmarkEnd w:id="680"/>
      <w:bookmarkEnd w:id="681"/>
      <w:bookmarkEnd w:id="682"/>
    </w:p>
    <w:p w14:paraId="06F6C942" w14:textId="265FB18C" w:rsidR="003B0DAA" w:rsidRDefault="003B0DAA" w:rsidP="003B0DAA">
      <w:r>
        <w:t xml:space="preserve">De beveiligingsbranche biedt verschillende typen dienstverlening aan die toegewezen kunnen worden aan een medewerker. Deze activiteiten kunnen worden vastgelegd in de sectie </w:t>
      </w:r>
      <w:r>
        <w:rPr>
          <w:rStyle w:val="Bold"/>
        </w:rPr>
        <w:t>Activiteiten</w:t>
      </w:r>
      <w:r>
        <w:t>. Deze activiteiten</w:t>
      </w:r>
      <w:r w:rsidR="00EC5F51">
        <w:t xml:space="preserve"> zijn nodig bij het aanmaken van </w:t>
      </w:r>
      <w:r w:rsidR="00EC5F51" w:rsidRPr="00FD4D59">
        <w:rPr>
          <w:rStyle w:val="Bold"/>
        </w:rPr>
        <w:t>Contractregels</w:t>
      </w:r>
      <w:r w:rsidR="00EC5F51">
        <w:t xml:space="preserve"> onder het menu </w:t>
      </w:r>
      <w:r w:rsidRPr="00FB6557">
        <w:rPr>
          <w:b/>
        </w:rPr>
        <w:t>Contracten</w:t>
      </w:r>
      <w:r>
        <w:t xml:space="preserve">. </w:t>
      </w:r>
    </w:p>
    <w:p w14:paraId="2B3465BF" w14:textId="77777777" w:rsidR="00FD4D59" w:rsidRDefault="00FD4D59" w:rsidP="003B0DAA"/>
    <w:p w14:paraId="143023EF" w14:textId="5DC54EB5" w:rsidR="00FD4D59" w:rsidRDefault="00FD4D59" w:rsidP="00F61312">
      <w:pPr>
        <w:pStyle w:val="Heading4"/>
      </w:pPr>
      <w:bookmarkStart w:id="683" w:name="_Ref467505071"/>
      <w:r>
        <w:t>Taaktypes</w:t>
      </w:r>
      <w:bookmarkEnd w:id="683"/>
    </w:p>
    <w:p w14:paraId="1C637867" w14:textId="34D5A06B" w:rsidR="00A66486" w:rsidRDefault="00FD4D59" w:rsidP="008A3717">
      <w:r>
        <w:t>Taaktypes zijn eigenlijk basistaken die verder worden gespecificeerd door er activiteiten aan te koppelen</w:t>
      </w:r>
      <w:r w:rsidR="00BF126B">
        <w:t xml:space="preserve">. Bij de aanmaak van activiteiten dient er een taaktype geselecteerd te worden. Enige uitleg </w:t>
      </w:r>
      <w:r w:rsidR="00BA1163">
        <w:t>is essentieel zodat bij de aanmaak van actitiviteiten het juiste taaktype gebruikt wordt.</w:t>
      </w:r>
    </w:p>
    <w:p w14:paraId="7EAC8DDE" w14:textId="77777777" w:rsidR="00BF126B" w:rsidRDefault="00BF126B" w:rsidP="008A3717"/>
    <w:tbl>
      <w:tblPr>
        <w:tblStyle w:val="TableGrid"/>
        <w:tblW w:w="0" w:type="auto"/>
        <w:tblInd w:w="0" w:type="dxa"/>
        <w:tblLook w:val="04A0" w:firstRow="1" w:lastRow="0" w:firstColumn="1" w:lastColumn="0" w:noHBand="0" w:noVBand="1"/>
      </w:tblPr>
      <w:tblGrid>
        <w:gridCol w:w="1468"/>
        <w:gridCol w:w="1679"/>
        <w:gridCol w:w="3758"/>
        <w:gridCol w:w="2611"/>
      </w:tblGrid>
      <w:tr w:rsidR="008A3717" w14:paraId="7E7BC391" w14:textId="77777777" w:rsidTr="001F5D0C">
        <w:tc>
          <w:tcPr>
            <w:tcW w:w="1475" w:type="dxa"/>
          </w:tcPr>
          <w:p w14:paraId="76F1E5C2" w14:textId="711B3E57" w:rsidR="008A3717" w:rsidRPr="008A3717" w:rsidRDefault="008A3717" w:rsidP="00FD4D59">
            <w:pPr>
              <w:rPr>
                <w:rStyle w:val="Bold"/>
              </w:rPr>
            </w:pPr>
            <w:r w:rsidRPr="008A3717">
              <w:rPr>
                <w:rStyle w:val="Bold"/>
              </w:rPr>
              <w:t>Taaktype</w:t>
            </w:r>
          </w:p>
        </w:tc>
        <w:tc>
          <w:tcPr>
            <w:tcW w:w="1701" w:type="dxa"/>
          </w:tcPr>
          <w:p w14:paraId="3D1AD203" w14:textId="2035D1A5" w:rsidR="008A3717" w:rsidRPr="008A3717" w:rsidRDefault="008A3717" w:rsidP="00FD4D59">
            <w:pPr>
              <w:rPr>
                <w:rStyle w:val="Bold"/>
              </w:rPr>
            </w:pPr>
            <w:r>
              <w:rPr>
                <w:rStyle w:val="Bold"/>
              </w:rPr>
              <w:t>Gebruik</w:t>
            </w:r>
          </w:p>
        </w:tc>
        <w:tc>
          <w:tcPr>
            <w:tcW w:w="3827" w:type="dxa"/>
          </w:tcPr>
          <w:p w14:paraId="3908470D" w14:textId="59481357" w:rsidR="008A3717" w:rsidRPr="008A3717" w:rsidRDefault="008A3717" w:rsidP="00FD4D59">
            <w:pPr>
              <w:rPr>
                <w:rStyle w:val="Bold"/>
              </w:rPr>
            </w:pPr>
            <w:r w:rsidRPr="008A3717">
              <w:rPr>
                <w:rStyle w:val="Bold"/>
              </w:rPr>
              <w:t>Uitleg</w:t>
            </w:r>
          </w:p>
        </w:tc>
        <w:tc>
          <w:tcPr>
            <w:tcW w:w="2637" w:type="dxa"/>
          </w:tcPr>
          <w:p w14:paraId="0D9A9611" w14:textId="6029A0AA" w:rsidR="008A3717" w:rsidRPr="008A3717" w:rsidRDefault="00BA1163" w:rsidP="00BA1163">
            <w:pPr>
              <w:rPr>
                <w:rStyle w:val="Bold"/>
              </w:rPr>
            </w:pPr>
            <w:r>
              <w:rPr>
                <w:rStyle w:val="Bold"/>
              </w:rPr>
              <w:t>Typische t</w:t>
            </w:r>
            <w:r w:rsidR="008A3717" w:rsidRPr="008A3717">
              <w:rPr>
                <w:rStyle w:val="Bold"/>
              </w:rPr>
              <w:t>oepassing</w:t>
            </w:r>
          </w:p>
        </w:tc>
      </w:tr>
      <w:tr w:rsidR="008A3717" w14:paraId="56F414F3" w14:textId="77777777" w:rsidTr="001F5D0C">
        <w:tc>
          <w:tcPr>
            <w:tcW w:w="1475" w:type="dxa"/>
          </w:tcPr>
          <w:p w14:paraId="6D0A971F" w14:textId="1F81359C" w:rsidR="008A3717" w:rsidRDefault="008A3717" w:rsidP="00FD4D59">
            <w:r>
              <w:t>Abonnement</w:t>
            </w:r>
          </w:p>
        </w:tc>
        <w:tc>
          <w:tcPr>
            <w:tcW w:w="1701" w:type="dxa"/>
          </w:tcPr>
          <w:p w14:paraId="5E297156" w14:textId="28449AB2" w:rsidR="008A3717" w:rsidRPr="008A3717" w:rsidRDefault="006D6E23" w:rsidP="00BF126B">
            <w:r>
              <w:t>Niet inplanbaar</w:t>
            </w:r>
          </w:p>
        </w:tc>
        <w:tc>
          <w:tcPr>
            <w:tcW w:w="3827" w:type="dxa"/>
          </w:tcPr>
          <w:p w14:paraId="4A546D6F" w14:textId="3E9BB276" w:rsidR="008A3717" w:rsidRPr="008A3717" w:rsidRDefault="00251407" w:rsidP="00251407">
            <w:pPr>
              <w:rPr>
                <w:lang w:val="nl-NL"/>
              </w:rPr>
            </w:pPr>
            <w:r>
              <w:rPr>
                <w:lang w:val="nl-NL"/>
              </w:rPr>
              <w:t>Dit taaktype wordt gebruikt voor het factureren van periodieke bedragen waar geen taken binnen SequriX voor worden uitgevoerd.</w:t>
            </w:r>
          </w:p>
        </w:tc>
        <w:tc>
          <w:tcPr>
            <w:tcW w:w="2637" w:type="dxa"/>
          </w:tcPr>
          <w:p w14:paraId="23F707D4" w14:textId="09EC7D7B" w:rsidR="008A3717" w:rsidRPr="008A3717" w:rsidRDefault="008A3717" w:rsidP="00251407">
            <w:pPr>
              <w:rPr>
                <w:lang w:val="nl-NL"/>
              </w:rPr>
            </w:pPr>
            <w:r w:rsidRPr="008A3717">
              <w:rPr>
                <w:lang w:val="nl-NL"/>
              </w:rPr>
              <w:t>Keyholding abonnement</w:t>
            </w:r>
            <w:r w:rsidR="00BA1163">
              <w:rPr>
                <w:lang w:val="nl-NL"/>
              </w:rPr>
              <w:t>.</w:t>
            </w:r>
          </w:p>
        </w:tc>
      </w:tr>
      <w:tr w:rsidR="008A3717" w14:paraId="33CA9A89" w14:textId="77777777" w:rsidTr="001F5D0C">
        <w:tc>
          <w:tcPr>
            <w:tcW w:w="1475" w:type="dxa"/>
          </w:tcPr>
          <w:p w14:paraId="3723AC21" w14:textId="7E974226" w:rsidR="008A3717" w:rsidRDefault="008A3717" w:rsidP="00FD4D59">
            <w:r>
              <w:t>Alarm</w:t>
            </w:r>
          </w:p>
        </w:tc>
        <w:tc>
          <w:tcPr>
            <w:tcW w:w="1701" w:type="dxa"/>
          </w:tcPr>
          <w:p w14:paraId="1F5C6C0A" w14:textId="6AEF573C" w:rsidR="008A3717" w:rsidRDefault="00A66486" w:rsidP="00BF126B">
            <w:r>
              <w:t>SequriX app</w:t>
            </w:r>
          </w:p>
        </w:tc>
        <w:tc>
          <w:tcPr>
            <w:tcW w:w="3827" w:type="dxa"/>
          </w:tcPr>
          <w:p w14:paraId="6E8F35EB" w14:textId="5F39BE8A" w:rsidR="008A3717" w:rsidRPr="008A3717" w:rsidRDefault="008A3717" w:rsidP="0022759D">
            <w:pPr>
              <w:rPr>
                <w:lang w:val="nl-NL"/>
              </w:rPr>
            </w:pPr>
            <w:r>
              <w:rPr>
                <w:lang w:val="nl-NL"/>
              </w:rPr>
              <w:t>T</w:t>
            </w:r>
            <w:r w:rsidRPr="008A3717">
              <w:rPr>
                <w:lang w:val="nl-NL"/>
              </w:rPr>
              <w:t xml:space="preserve">aaktype </w:t>
            </w:r>
            <w:r>
              <w:rPr>
                <w:lang w:val="nl-NL"/>
              </w:rPr>
              <w:t>d</w:t>
            </w:r>
            <w:r w:rsidR="00251407">
              <w:rPr>
                <w:lang w:val="nl-NL"/>
              </w:rPr>
              <w:t>at</w:t>
            </w:r>
            <w:r>
              <w:rPr>
                <w:lang w:val="nl-NL"/>
              </w:rPr>
              <w:t xml:space="preserve"> </w:t>
            </w:r>
            <w:r w:rsidR="0022759D">
              <w:rPr>
                <w:lang w:val="nl-NL"/>
              </w:rPr>
              <w:t>nodig is</w:t>
            </w:r>
            <w:r>
              <w:rPr>
                <w:lang w:val="nl-NL"/>
              </w:rPr>
              <w:t xml:space="preserve"> </w:t>
            </w:r>
            <w:r w:rsidRPr="008A3717">
              <w:rPr>
                <w:lang w:val="nl-NL"/>
              </w:rPr>
              <w:t>voor het afhandelen van alarmen</w:t>
            </w:r>
            <w:r>
              <w:rPr>
                <w:lang w:val="nl-NL"/>
              </w:rPr>
              <w:t>.</w:t>
            </w:r>
          </w:p>
        </w:tc>
        <w:tc>
          <w:tcPr>
            <w:tcW w:w="2637" w:type="dxa"/>
          </w:tcPr>
          <w:p w14:paraId="0714609A" w14:textId="270D4EC1" w:rsidR="008A3717" w:rsidRPr="008A3717" w:rsidRDefault="008A3717" w:rsidP="00FD4D59">
            <w:pPr>
              <w:rPr>
                <w:lang w:val="nl-NL"/>
              </w:rPr>
            </w:pPr>
            <w:r>
              <w:rPr>
                <w:lang w:val="nl-NL"/>
              </w:rPr>
              <w:t>Alarmopvolging</w:t>
            </w:r>
          </w:p>
        </w:tc>
      </w:tr>
      <w:tr w:rsidR="008A3717" w14:paraId="6EBA0975" w14:textId="77777777" w:rsidTr="001F5D0C">
        <w:tc>
          <w:tcPr>
            <w:tcW w:w="1475" w:type="dxa"/>
          </w:tcPr>
          <w:p w14:paraId="23E5B9FA" w14:textId="49ECCF46" w:rsidR="008A3717" w:rsidRPr="0022759D" w:rsidRDefault="008A3717" w:rsidP="00FD4D59">
            <w:pPr>
              <w:rPr>
                <w:lang w:val="nl-NL"/>
              </w:rPr>
            </w:pPr>
            <w:r w:rsidRPr="0022759D">
              <w:rPr>
                <w:lang w:val="nl-NL"/>
              </w:rPr>
              <w:t>Checkpoint Install</w:t>
            </w:r>
          </w:p>
        </w:tc>
        <w:tc>
          <w:tcPr>
            <w:tcW w:w="1701" w:type="dxa"/>
          </w:tcPr>
          <w:p w14:paraId="7C573CFA" w14:textId="7AF277F4" w:rsidR="008A3717" w:rsidRPr="0022759D" w:rsidRDefault="00A66486" w:rsidP="008A3717">
            <w:pPr>
              <w:rPr>
                <w:lang w:val="nl-NL"/>
              </w:rPr>
            </w:pPr>
            <w:r w:rsidRPr="0022759D">
              <w:rPr>
                <w:lang w:val="nl-NL"/>
              </w:rPr>
              <w:t>SequriX app</w:t>
            </w:r>
          </w:p>
        </w:tc>
        <w:tc>
          <w:tcPr>
            <w:tcW w:w="3827" w:type="dxa"/>
          </w:tcPr>
          <w:p w14:paraId="3F1C6E6F" w14:textId="13F40582" w:rsidR="008A3717" w:rsidRPr="008A3717" w:rsidRDefault="008A3717" w:rsidP="008A3717">
            <w:pPr>
              <w:rPr>
                <w:lang w:val="nl-NL"/>
              </w:rPr>
            </w:pPr>
            <w:r>
              <w:rPr>
                <w:lang w:val="nl-NL"/>
              </w:rPr>
              <w:t>Kan w</w:t>
            </w:r>
            <w:r w:rsidRPr="008A3717">
              <w:rPr>
                <w:lang w:val="nl-NL"/>
              </w:rPr>
              <w:t>ord</w:t>
            </w:r>
            <w:r>
              <w:rPr>
                <w:lang w:val="nl-NL"/>
              </w:rPr>
              <w:t>en</w:t>
            </w:r>
            <w:r w:rsidRPr="008A3717">
              <w:rPr>
                <w:lang w:val="nl-NL"/>
              </w:rPr>
              <w:t xml:space="preserve"> gebruikt voor het </w:t>
            </w:r>
            <w:r>
              <w:rPr>
                <w:lang w:val="nl-NL"/>
              </w:rPr>
              <w:t>éé</w:t>
            </w:r>
            <w:r w:rsidRPr="008A3717">
              <w:rPr>
                <w:lang w:val="nl-NL"/>
              </w:rPr>
              <w:t>nmalig installere</w:t>
            </w:r>
            <w:r w:rsidRPr="00BF126B">
              <w:rPr>
                <w:lang w:val="nl-NL"/>
              </w:rPr>
              <w:t>n van checkpoints bij objecten.</w:t>
            </w:r>
          </w:p>
        </w:tc>
        <w:tc>
          <w:tcPr>
            <w:tcW w:w="2637" w:type="dxa"/>
          </w:tcPr>
          <w:p w14:paraId="40C55E28" w14:textId="4369E3B9" w:rsidR="008A3717" w:rsidRPr="008A3717" w:rsidRDefault="0022759D" w:rsidP="0022759D">
            <w:pPr>
              <w:rPr>
                <w:lang w:val="nl-NL"/>
              </w:rPr>
            </w:pPr>
            <w:r>
              <w:rPr>
                <w:lang w:val="nl-NL"/>
              </w:rPr>
              <w:t xml:space="preserve">Eémalige taak voor het installeren van </w:t>
            </w:r>
            <w:r w:rsidR="008A3717">
              <w:rPr>
                <w:lang w:val="nl-NL"/>
              </w:rPr>
              <w:t xml:space="preserve">NFC tags bij </w:t>
            </w:r>
            <w:r>
              <w:rPr>
                <w:lang w:val="nl-NL"/>
              </w:rPr>
              <w:t>een nieuw object</w:t>
            </w:r>
          </w:p>
        </w:tc>
      </w:tr>
      <w:tr w:rsidR="008A3717" w14:paraId="70ACA3A2" w14:textId="77777777" w:rsidTr="001F5D0C">
        <w:tc>
          <w:tcPr>
            <w:tcW w:w="1475" w:type="dxa"/>
          </w:tcPr>
          <w:p w14:paraId="259224BD" w14:textId="2A0E7E94" w:rsidR="008A3717" w:rsidRPr="008A3717" w:rsidRDefault="008A3717" w:rsidP="00FD4D59">
            <w:pPr>
              <w:rPr>
                <w:lang w:val="nl-NL"/>
              </w:rPr>
            </w:pPr>
            <w:r w:rsidRPr="008A3717">
              <w:rPr>
                <w:lang w:val="nl-NL"/>
              </w:rPr>
              <w:lastRenderedPageBreak/>
              <w:t>Collectief</w:t>
            </w:r>
          </w:p>
        </w:tc>
        <w:tc>
          <w:tcPr>
            <w:tcW w:w="1701" w:type="dxa"/>
          </w:tcPr>
          <w:p w14:paraId="42FCEFC6" w14:textId="42F0BFDB" w:rsidR="008A3717" w:rsidRDefault="00A66486" w:rsidP="00FD4D59">
            <w:r>
              <w:t>SequriX app</w:t>
            </w:r>
          </w:p>
        </w:tc>
        <w:tc>
          <w:tcPr>
            <w:tcW w:w="3827" w:type="dxa"/>
          </w:tcPr>
          <w:p w14:paraId="7298291E" w14:textId="78540EA7" w:rsidR="008A3717" w:rsidRPr="008A3717" w:rsidRDefault="0022759D" w:rsidP="0022759D">
            <w:pPr>
              <w:rPr>
                <w:lang w:val="nl-NL"/>
              </w:rPr>
            </w:pPr>
            <w:r>
              <w:rPr>
                <w:lang w:val="nl-NL"/>
              </w:rPr>
              <w:t>Collectieve taken zijn bedoeld voor bijvoorbee</w:t>
            </w:r>
            <w:r w:rsidR="00A7493F">
              <w:rPr>
                <w:lang w:val="nl-NL"/>
              </w:rPr>
              <w:t>l</w:t>
            </w:r>
            <w:r>
              <w:rPr>
                <w:lang w:val="nl-NL"/>
              </w:rPr>
              <w:t>d een bedrijventerrein. Per taak kan een checkpointroute worden opgegegeven en een aantal te controleren objecten binnen het collectief.</w:t>
            </w:r>
          </w:p>
        </w:tc>
        <w:tc>
          <w:tcPr>
            <w:tcW w:w="2637" w:type="dxa"/>
          </w:tcPr>
          <w:p w14:paraId="526E6885" w14:textId="4C7B4D9D" w:rsidR="008A3717" w:rsidRPr="008A3717" w:rsidRDefault="008A3717" w:rsidP="00FD4D59">
            <w:pPr>
              <w:rPr>
                <w:lang w:val="nl-NL"/>
              </w:rPr>
            </w:pPr>
            <w:r>
              <w:rPr>
                <w:lang w:val="nl-NL"/>
              </w:rPr>
              <w:t>Surveillance van bedrijventerreinen</w:t>
            </w:r>
          </w:p>
        </w:tc>
      </w:tr>
      <w:tr w:rsidR="008A3717" w14:paraId="0E9E1154" w14:textId="77777777" w:rsidTr="001F5D0C">
        <w:tc>
          <w:tcPr>
            <w:tcW w:w="1475" w:type="dxa"/>
          </w:tcPr>
          <w:p w14:paraId="189F5E1E" w14:textId="610B7DA9" w:rsidR="008A3717" w:rsidRPr="008A3717" w:rsidRDefault="008A3717" w:rsidP="00FD4D59">
            <w:pPr>
              <w:rPr>
                <w:lang w:val="nl-NL"/>
              </w:rPr>
            </w:pPr>
            <w:r w:rsidRPr="008A3717">
              <w:rPr>
                <w:lang w:val="nl-NL"/>
              </w:rPr>
              <w:t>Noodoproep</w:t>
            </w:r>
          </w:p>
        </w:tc>
        <w:tc>
          <w:tcPr>
            <w:tcW w:w="1701" w:type="dxa"/>
          </w:tcPr>
          <w:p w14:paraId="7203111A" w14:textId="3D9C9A88" w:rsidR="008A3717" w:rsidRPr="0022759D" w:rsidRDefault="006D6E23" w:rsidP="00FD4D59">
            <w:pPr>
              <w:rPr>
                <w:lang w:val="nl-NL"/>
              </w:rPr>
            </w:pPr>
            <w:r w:rsidRPr="0022759D">
              <w:rPr>
                <w:lang w:val="nl-NL"/>
              </w:rPr>
              <w:t>Niet inplanbaar</w:t>
            </w:r>
            <w:r w:rsidR="00A66486" w:rsidRPr="0022759D">
              <w:rPr>
                <w:lang w:val="nl-NL"/>
              </w:rPr>
              <w:t>, SequriX app</w:t>
            </w:r>
          </w:p>
        </w:tc>
        <w:tc>
          <w:tcPr>
            <w:tcW w:w="3827" w:type="dxa"/>
          </w:tcPr>
          <w:p w14:paraId="34EA730D" w14:textId="757D81EE" w:rsidR="008A3717" w:rsidRPr="008A3717" w:rsidRDefault="004727BC" w:rsidP="004727BC">
            <w:pPr>
              <w:rPr>
                <w:lang w:val="nl-NL"/>
              </w:rPr>
            </w:pPr>
            <w:r>
              <w:rPr>
                <w:lang w:val="nl-NL"/>
              </w:rPr>
              <w:t>Di</w:t>
            </w:r>
            <w:r w:rsidR="0022759D">
              <w:rPr>
                <w:lang w:val="nl-NL"/>
              </w:rPr>
              <w:t>t</w:t>
            </w:r>
            <w:r>
              <w:rPr>
                <w:lang w:val="nl-NL"/>
              </w:rPr>
              <w:t xml:space="preserve"> taaktype wordt gebruikt voor noodoproepen van medewerks: Paniekknop of dodemansfunctie.</w:t>
            </w:r>
          </w:p>
        </w:tc>
        <w:tc>
          <w:tcPr>
            <w:tcW w:w="2637" w:type="dxa"/>
          </w:tcPr>
          <w:p w14:paraId="214C7E82" w14:textId="28E5DAD7" w:rsidR="008A3717" w:rsidRPr="008A3717" w:rsidRDefault="008A3717" w:rsidP="004727BC">
            <w:pPr>
              <w:rPr>
                <w:lang w:val="nl-NL"/>
              </w:rPr>
            </w:pPr>
            <w:r>
              <w:rPr>
                <w:lang w:val="nl-NL"/>
              </w:rPr>
              <w:t>Noodsignaal (</w:t>
            </w:r>
            <w:r w:rsidR="004727BC">
              <w:rPr>
                <w:lang w:val="nl-NL"/>
              </w:rPr>
              <w:t>4</w:t>
            </w:r>
            <w:r>
              <w:rPr>
                <w:lang w:val="nl-NL"/>
              </w:rPr>
              <w:t>x aan-uit knop telefoon indrukken)</w:t>
            </w:r>
            <w:r w:rsidR="001F5D0C">
              <w:rPr>
                <w:lang w:val="nl-NL"/>
              </w:rPr>
              <w:t xml:space="preserve"> of dodemansfunctie</w:t>
            </w:r>
          </w:p>
        </w:tc>
      </w:tr>
      <w:tr w:rsidR="008A3717" w14:paraId="1F0F5045" w14:textId="77777777" w:rsidTr="001F5D0C">
        <w:tc>
          <w:tcPr>
            <w:tcW w:w="1475" w:type="dxa"/>
          </w:tcPr>
          <w:p w14:paraId="743B85E7" w14:textId="679457D0" w:rsidR="008A3717" w:rsidRPr="008A3717" w:rsidRDefault="008A3717" w:rsidP="006D6E23">
            <w:pPr>
              <w:rPr>
                <w:lang w:val="nl-NL"/>
              </w:rPr>
            </w:pPr>
            <w:r w:rsidRPr="008A3717">
              <w:rPr>
                <w:lang w:val="nl-NL"/>
              </w:rPr>
              <w:t>Receptie</w:t>
            </w:r>
          </w:p>
        </w:tc>
        <w:tc>
          <w:tcPr>
            <w:tcW w:w="1701" w:type="dxa"/>
          </w:tcPr>
          <w:p w14:paraId="6902BEA3" w14:textId="3BE13A95" w:rsidR="008A3717" w:rsidRDefault="00A66486" w:rsidP="00FD4D59">
            <w:r>
              <w:t>Backoffice</w:t>
            </w:r>
          </w:p>
        </w:tc>
        <w:tc>
          <w:tcPr>
            <w:tcW w:w="3827" w:type="dxa"/>
          </w:tcPr>
          <w:p w14:paraId="37430AAD" w14:textId="77777777" w:rsidR="008A3717" w:rsidRDefault="004727BC" w:rsidP="004727BC">
            <w:pPr>
              <w:rPr>
                <w:lang w:val="nl-NL"/>
              </w:rPr>
            </w:pPr>
            <w:r>
              <w:rPr>
                <w:lang w:val="nl-NL"/>
              </w:rPr>
              <w:t>Dit taaktype wordt gebruikt voor receptie taken: De m</w:t>
            </w:r>
            <w:r w:rsidR="008A3717">
              <w:rPr>
                <w:lang w:val="nl-NL"/>
              </w:rPr>
              <w:t>edewerker bevindt zich op een vaste locatie</w:t>
            </w:r>
            <w:r>
              <w:rPr>
                <w:lang w:val="nl-NL"/>
              </w:rPr>
              <w:t xml:space="preserve"> en werkt vanuit de backoffice. Extra functionaliteit voor dit taaktype:</w:t>
            </w:r>
          </w:p>
          <w:p w14:paraId="2A8CE8D4" w14:textId="0DE02511" w:rsidR="004727BC" w:rsidRPr="008A3717" w:rsidRDefault="004727BC" w:rsidP="004727BC">
            <w:pPr>
              <w:rPr>
                <w:lang w:val="nl-NL"/>
              </w:rPr>
            </w:pPr>
            <w:r>
              <w:rPr>
                <w:lang w:val="nl-NL"/>
              </w:rPr>
              <w:t>Logboek en bezoekersregistratie.</w:t>
            </w:r>
          </w:p>
        </w:tc>
        <w:tc>
          <w:tcPr>
            <w:tcW w:w="2637" w:type="dxa"/>
          </w:tcPr>
          <w:p w14:paraId="7ACCD4DE" w14:textId="1409D615" w:rsidR="008A3717" w:rsidRPr="008A3717" w:rsidRDefault="008A3717" w:rsidP="00FD4D59">
            <w:pPr>
              <w:rPr>
                <w:lang w:val="nl-NL"/>
              </w:rPr>
            </w:pPr>
            <w:r>
              <w:rPr>
                <w:lang w:val="nl-NL"/>
              </w:rPr>
              <w:t>Statische post</w:t>
            </w:r>
          </w:p>
        </w:tc>
      </w:tr>
      <w:tr w:rsidR="008A3717" w14:paraId="17F5BD5C" w14:textId="77777777" w:rsidTr="001F5D0C">
        <w:tc>
          <w:tcPr>
            <w:tcW w:w="1475" w:type="dxa"/>
          </w:tcPr>
          <w:p w14:paraId="42FC0D4D" w14:textId="21FD4F83" w:rsidR="008A3717" w:rsidRPr="004727BC" w:rsidRDefault="008A3717" w:rsidP="00FD4D59">
            <w:pPr>
              <w:rPr>
                <w:lang w:val="nl-NL"/>
              </w:rPr>
            </w:pPr>
            <w:r w:rsidRPr="008A3717">
              <w:rPr>
                <w:lang w:val="nl-NL"/>
              </w:rPr>
              <w:t>Standaard m</w:t>
            </w:r>
            <w:r w:rsidR="006D6E23" w:rsidRPr="004727BC">
              <w:rPr>
                <w:lang w:val="nl-NL"/>
              </w:rPr>
              <w:t>et object</w:t>
            </w:r>
          </w:p>
        </w:tc>
        <w:tc>
          <w:tcPr>
            <w:tcW w:w="1701" w:type="dxa"/>
          </w:tcPr>
          <w:p w14:paraId="3D684E8C" w14:textId="4A91448A" w:rsidR="008A3717" w:rsidRPr="004727BC" w:rsidRDefault="00806750" w:rsidP="00FD4D59">
            <w:pPr>
              <w:rPr>
                <w:lang w:val="nl-NL"/>
              </w:rPr>
            </w:pPr>
            <w:r w:rsidRPr="004727BC">
              <w:rPr>
                <w:lang w:val="nl-NL"/>
              </w:rPr>
              <w:t xml:space="preserve">Backoffice en </w:t>
            </w:r>
            <w:r w:rsidR="00A66486" w:rsidRPr="004727BC">
              <w:rPr>
                <w:lang w:val="nl-NL"/>
              </w:rPr>
              <w:t>SequriX app</w:t>
            </w:r>
          </w:p>
        </w:tc>
        <w:tc>
          <w:tcPr>
            <w:tcW w:w="3827" w:type="dxa"/>
          </w:tcPr>
          <w:p w14:paraId="5A971AA3" w14:textId="1BEE6293" w:rsidR="008A3717" w:rsidRPr="008A3717" w:rsidRDefault="008A3717" w:rsidP="0022759D">
            <w:pPr>
              <w:rPr>
                <w:lang w:val="nl-NL"/>
              </w:rPr>
            </w:pPr>
            <w:r w:rsidRPr="008A3717">
              <w:rPr>
                <w:lang w:val="nl-NL"/>
              </w:rPr>
              <w:t>Meest gebruikt</w:t>
            </w:r>
            <w:r w:rsidR="006D6E23">
              <w:rPr>
                <w:lang w:val="nl-NL"/>
              </w:rPr>
              <w:t xml:space="preserve"> bij surveillancediensten</w:t>
            </w:r>
            <w:r w:rsidR="004727BC">
              <w:rPr>
                <w:lang w:val="nl-NL"/>
              </w:rPr>
              <w:t>. Dit zijn taken die uitgevoerd worden bij een object en waarvoor taken kunnen worden ingepland.</w:t>
            </w:r>
            <w:r w:rsidR="0022759D">
              <w:rPr>
                <w:lang w:val="nl-NL"/>
              </w:rPr>
              <w:t xml:space="preserve"> </w:t>
            </w:r>
          </w:p>
        </w:tc>
        <w:tc>
          <w:tcPr>
            <w:tcW w:w="2637" w:type="dxa"/>
          </w:tcPr>
          <w:p w14:paraId="71E5CCFB" w14:textId="297CF131" w:rsidR="008A3717" w:rsidRPr="008A3717" w:rsidRDefault="008A3717" w:rsidP="00BA1163">
            <w:pPr>
              <w:rPr>
                <w:lang w:val="nl-NL"/>
              </w:rPr>
            </w:pPr>
            <w:r>
              <w:rPr>
                <w:lang w:val="nl-NL"/>
              </w:rPr>
              <w:t>Controlerondes, brand-</w:t>
            </w:r>
            <w:r w:rsidR="00BA1163">
              <w:rPr>
                <w:lang w:val="nl-NL"/>
              </w:rPr>
              <w:t xml:space="preserve"> en </w:t>
            </w:r>
            <w:r>
              <w:rPr>
                <w:lang w:val="nl-NL"/>
              </w:rPr>
              <w:t xml:space="preserve">sluit rondes, </w:t>
            </w:r>
            <w:r w:rsidR="00BA1163">
              <w:rPr>
                <w:lang w:val="nl-NL"/>
              </w:rPr>
              <w:t>opening</w:t>
            </w:r>
            <w:r>
              <w:rPr>
                <w:lang w:val="nl-NL"/>
              </w:rPr>
              <w:t>, etc.</w:t>
            </w:r>
          </w:p>
        </w:tc>
      </w:tr>
      <w:tr w:rsidR="008A3717" w14:paraId="4FA676F8" w14:textId="77777777" w:rsidTr="001F5D0C">
        <w:tc>
          <w:tcPr>
            <w:tcW w:w="1475" w:type="dxa"/>
          </w:tcPr>
          <w:p w14:paraId="217323B3" w14:textId="76E919EC" w:rsidR="008A3717" w:rsidRPr="008A3717" w:rsidRDefault="008A3717" w:rsidP="006D6E23">
            <w:pPr>
              <w:rPr>
                <w:lang w:val="nl-NL"/>
              </w:rPr>
            </w:pPr>
            <w:r w:rsidRPr="008A3717">
              <w:rPr>
                <w:lang w:val="nl-NL"/>
              </w:rPr>
              <w:t>Standaard zonder object</w:t>
            </w:r>
            <w:r w:rsidR="006D6E23">
              <w:rPr>
                <w:lang w:val="nl-NL"/>
              </w:rPr>
              <w:t>*</w:t>
            </w:r>
          </w:p>
        </w:tc>
        <w:tc>
          <w:tcPr>
            <w:tcW w:w="1701" w:type="dxa"/>
          </w:tcPr>
          <w:p w14:paraId="68870E20" w14:textId="41FF36E0" w:rsidR="008A3717" w:rsidRPr="004727BC" w:rsidRDefault="00806750" w:rsidP="00FD4D59">
            <w:pPr>
              <w:rPr>
                <w:lang w:val="nl-NL"/>
              </w:rPr>
            </w:pPr>
            <w:r w:rsidRPr="004727BC">
              <w:rPr>
                <w:lang w:val="nl-NL"/>
              </w:rPr>
              <w:t xml:space="preserve">Backoffice en </w:t>
            </w:r>
            <w:r w:rsidR="00A66486" w:rsidRPr="004727BC">
              <w:rPr>
                <w:lang w:val="nl-NL"/>
              </w:rPr>
              <w:t>SequriX app</w:t>
            </w:r>
          </w:p>
        </w:tc>
        <w:tc>
          <w:tcPr>
            <w:tcW w:w="3827" w:type="dxa"/>
          </w:tcPr>
          <w:p w14:paraId="592D5B19" w14:textId="2AE416C8" w:rsidR="008A3717" w:rsidRPr="008A3717" w:rsidRDefault="0022759D" w:rsidP="0022759D">
            <w:pPr>
              <w:rPr>
                <w:lang w:val="nl-NL"/>
              </w:rPr>
            </w:pPr>
            <w:r>
              <w:rPr>
                <w:lang w:val="nl-NL"/>
              </w:rPr>
              <w:t>Dit zijn taken die ingepland kunnen worden, maar niet gekoppeld zijn aan een object</w:t>
            </w:r>
            <w:r w:rsidR="008A3717">
              <w:rPr>
                <w:lang w:val="nl-NL"/>
              </w:rPr>
              <w:t>.</w:t>
            </w:r>
          </w:p>
        </w:tc>
        <w:tc>
          <w:tcPr>
            <w:tcW w:w="2637" w:type="dxa"/>
          </w:tcPr>
          <w:p w14:paraId="3C0CBC74" w14:textId="02EF887C" w:rsidR="008A3717" w:rsidRPr="008A3717" w:rsidRDefault="008A3717" w:rsidP="00FD4D59">
            <w:pPr>
              <w:rPr>
                <w:lang w:val="nl-NL"/>
              </w:rPr>
            </w:pPr>
            <w:r>
              <w:rPr>
                <w:lang w:val="nl-NL"/>
              </w:rPr>
              <w:t>Persoonsbeveiliging, ophalen onderdelen, etc.</w:t>
            </w:r>
          </w:p>
        </w:tc>
      </w:tr>
    </w:tbl>
    <w:p w14:paraId="6CE81985" w14:textId="40F9A1C0" w:rsidR="00806750" w:rsidRPr="00A66486" w:rsidRDefault="00BA1163" w:rsidP="00BF126B">
      <w:pPr>
        <w:rPr>
          <w:i/>
        </w:rPr>
      </w:pPr>
      <w:r>
        <w:rPr>
          <w:rStyle w:val="Bold"/>
          <w:b w:val="0"/>
          <w:i/>
        </w:rPr>
        <w:t>*</w:t>
      </w:r>
      <w:r w:rsidRPr="008D531E">
        <w:rPr>
          <w:rStyle w:val="Bold"/>
          <w:b w:val="0"/>
          <w:i/>
        </w:rPr>
        <w:t xml:space="preserve"> </w:t>
      </w:r>
      <w:r>
        <w:rPr>
          <w:rStyle w:val="Bold"/>
          <w:b w:val="0"/>
          <w:i/>
        </w:rPr>
        <w:t xml:space="preserve">Let op: </w:t>
      </w:r>
      <w:r w:rsidR="006D6E23">
        <w:rPr>
          <w:rStyle w:val="Bold"/>
          <w:b w:val="0"/>
          <w:i/>
        </w:rPr>
        <w:t>Bij dit taaktype wordt geen object gekoppeld en zullen tijdens de taakuitvoering geen objectgegevens beschikbaar zijn</w:t>
      </w:r>
    </w:p>
    <w:p w14:paraId="44939C14" w14:textId="77777777" w:rsidR="003B0DAA" w:rsidRDefault="003B0DAA" w:rsidP="00F61312">
      <w:pPr>
        <w:pStyle w:val="Heading4"/>
      </w:pPr>
      <w:bookmarkStart w:id="684" w:name="_Ref467506896"/>
      <w:r>
        <w:t>Activiteit toevoegen</w:t>
      </w:r>
      <w:bookmarkEnd w:id="684"/>
    </w:p>
    <w:p w14:paraId="6DD78075" w14:textId="77777777" w:rsidR="007C604A" w:rsidRDefault="003B0DAA" w:rsidP="00F51FB6">
      <w:pPr>
        <w:keepNext/>
      </w:pPr>
      <w:r>
        <w:t>Om een activiteit te kunnen toevoegen klik</w:t>
      </w:r>
      <w:r w:rsidR="00120A3F">
        <w:t>t</w:t>
      </w:r>
      <w:r>
        <w:t xml:space="preserve"> u op </w:t>
      </w:r>
      <w:r w:rsidRPr="00C860D7">
        <w:rPr>
          <w:b/>
        </w:rPr>
        <w:t>Activiteit toevoegen</w:t>
      </w:r>
      <w:r w:rsidR="00120A3F">
        <w:rPr>
          <w:b/>
        </w:rPr>
        <w:t xml:space="preserve">. </w:t>
      </w:r>
    </w:p>
    <w:p w14:paraId="7F67F67F" w14:textId="77777777" w:rsidR="003B0DAA" w:rsidRDefault="00121511" w:rsidP="003B0DAA">
      <w:pPr>
        <w:keepNext/>
      </w:pPr>
      <w:r>
        <w:rPr>
          <w:lang w:eastAsia="nl-NL"/>
        </w:rPr>
        <w:drawing>
          <wp:inline distT="0" distB="0" distL="0" distR="0" wp14:anchorId="22CBB03A" wp14:editId="63601EEC">
            <wp:extent cx="6049010" cy="1679708"/>
            <wp:effectExtent l="0" t="0" r="8890" b="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activiteit toevoegen.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049010" cy="1679708"/>
                    </a:xfrm>
                    <a:prstGeom prst="rect">
                      <a:avLst/>
                    </a:prstGeom>
                  </pic:spPr>
                </pic:pic>
              </a:graphicData>
            </a:graphic>
          </wp:inline>
        </w:drawing>
      </w:r>
    </w:p>
    <w:p w14:paraId="526858DA" w14:textId="0FF24E42" w:rsidR="003B0DAA" w:rsidRDefault="003B0DAA" w:rsidP="003B02B2">
      <w:pPr>
        <w:pStyle w:val="Caption"/>
      </w:pPr>
      <w:bookmarkStart w:id="685" w:name="_Ref410724613"/>
      <w:bookmarkStart w:id="686" w:name="_Ref410724589"/>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17</w:t>
      </w:r>
      <w:r w:rsidR="004C7FFA">
        <w:fldChar w:fldCharType="end"/>
      </w:r>
      <w:bookmarkEnd w:id="685"/>
      <w:r>
        <w:t>: Activiteit toevoegen</w:t>
      </w:r>
      <w:bookmarkEnd w:id="686"/>
    </w:p>
    <w:p w14:paraId="082580A2" w14:textId="77777777" w:rsidR="003B0DAA" w:rsidRDefault="003B0DAA" w:rsidP="00762DDB">
      <w:pPr>
        <w:pStyle w:val="Opsomming1"/>
        <w:numPr>
          <w:ilvl w:val="0"/>
          <w:numId w:val="25"/>
        </w:numPr>
      </w:pPr>
      <w:r w:rsidRPr="00E3709B">
        <w:rPr>
          <w:rStyle w:val="Bold"/>
        </w:rPr>
        <w:t>Naam</w:t>
      </w:r>
      <w:r>
        <w:t>: Voer hier de naam van de dienstverlening in</w:t>
      </w:r>
      <w:r w:rsidR="00945BD3">
        <w:t>.</w:t>
      </w:r>
    </w:p>
    <w:p w14:paraId="21C48DBC" w14:textId="41A027CB" w:rsidR="003B0DAA" w:rsidRDefault="003B0DAA" w:rsidP="00762DDB">
      <w:pPr>
        <w:pStyle w:val="Opsomming1"/>
        <w:numPr>
          <w:ilvl w:val="0"/>
          <w:numId w:val="25"/>
        </w:numPr>
      </w:pPr>
      <w:r>
        <w:rPr>
          <w:rStyle w:val="Bold"/>
        </w:rPr>
        <w:lastRenderedPageBreak/>
        <w:t>Activiteiten</w:t>
      </w:r>
      <w:r w:rsidRPr="00E3709B">
        <w:rPr>
          <w:rStyle w:val="Bold"/>
        </w:rPr>
        <w:t>groep</w:t>
      </w:r>
      <w:r>
        <w:t xml:space="preserve">: Bij activiteitengroep kunt u aangeven bij welke type beveiliging de dienstverlening hoort. Maak een keuze uit het pull down menu. Indien </w:t>
      </w:r>
      <w:r w:rsidR="00DF681F">
        <w:t>het type beveiliging niet in deze</w:t>
      </w:r>
      <w:r>
        <w:t xml:space="preserve"> lijst staat, kunt </w:t>
      </w:r>
      <w:r w:rsidR="00DF681F">
        <w:t xml:space="preserve">u </w:t>
      </w:r>
      <w:r>
        <w:t xml:space="preserve">een nieuwe activiteitengroep aanmaken in het menu </w:t>
      </w:r>
      <w:r w:rsidRPr="003A2BDF">
        <w:rPr>
          <w:rStyle w:val="Bold"/>
        </w:rPr>
        <w:t>Beheer</w:t>
      </w:r>
      <w:r>
        <w:t xml:space="preserve"> </w:t>
      </w:r>
      <w:r w:rsidR="00225D3E">
        <w:rPr>
          <w:rFonts w:ascii="Arial" w:hAnsi="Arial" w:cs="Arial"/>
        </w:rPr>
        <w:t>→</w:t>
      </w:r>
      <w:r>
        <w:t xml:space="preserve"> </w:t>
      </w:r>
      <w:r w:rsidRPr="003A2BDF">
        <w:rPr>
          <w:rStyle w:val="Bold"/>
        </w:rPr>
        <w:t>Categorieën</w:t>
      </w:r>
      <w:r>
        <w:t xml:space="preserve"> </w:t>
      </w:r>
      <w:r w:rsidR="00225D3E">
        <w:rPr>
          <w:rFonts w:ascii="Arial" w:hAnsi="Arial" w:cs="Arial"/>
        </w:rPr>
        <w:t>→</w:t>
      </w:r>
      <w:r>
        <w:t xml:space="preserve"> </w:t>
      </w:r>
      <w:r>
        <w:rPr>
          <w:rStyle w:val="Bold"/>
        </w:rPr>
        <w:t>Activiteiten</w:t>
      </w:r>
      <w:r w:rsidRPr="003A2BDF">
        <w:rPr>
          <w:rStyle w:val="Bold"/>
        </w:rPr>
        <w:t>groepen</w:t>
      </w:r>
      <w:r>
        <w:t>. Voor meer informatie ga naar</w:t>
      </w:r>
      <w:r w:rsidR="00945BD3">
        <w:t xml:space="preserve"> §</w:t>
      </w:r>
      <w:r>
        <w:t xml:space="preserve"> </w:t>
      </w:r>
      <w:r>
        <w:fldChar w:fldCharType="begin"/>
      </w:r>
      <w:r>
        <w:instrText xml:space="preserve"> REF _Ref410725548 \r \h  \* MERGEFORMAT </w:instrText>
      </w:r>
      <w:r>
        <w:fldChar w:fldCharType="separate"/>
      </w:r>
      <w:r w:rsidR="00772168">
        <w:t>22.3.1</w:t>
      </w:r>
      <w:r>
        <w:fldChar w:fldCharType="end"/>
      </w:r>
      <w:r>
        <w:t xml:space="preserve">. </w:t>
      </w:r>
    </w:p>
    <w:p w14:paraId="0D2A3FE2" w14:textId="428BFD33" w:rsidR="008D531E" w:rsidRPr="00813DB5" w:rsidRDefault="003B0DAA" w:rsidP="00762DDB">
      <w:pPr>
        <w:pStyle w:val="Opsomming1"/>
        <w:numPr>
          <w:ilvl w:val="0"/>
          <w:numId w:val="25"/>
        </w:numPr>
        <w:rPr>
          <w:i/>
        </w:rPr>
      </w:pPr>
      <w:r w:rsidRPr="00F21F81">
        <w:rPr>
          <w:rStyle w:val="Bold"/>
        </w:rPr>
        <w:t>Taaktype</w:t>
      </w:r>
      <w:r>
        <w:t>: In dit pull down menu zijn een aantal vaste keuzes gedefinieerd waar u uit kunt kiezen.</w:t>
      </w:r>
      <w:r w:rsidR="00BF126B">
        <w:t xml:space="preserve"> In § </w:t>
      </w:r>
      <w:r w:rsidR="00BF126B">
        <w:fldChar w:fldCharType="begin"/>
      </w:r>
      <w:r w:rsidR="00BF126B">
        <w:instrText xml:space="preserve"> REF _Ref467505071 \r \h </w:instrText>
      </w:r>
      <w:r w:rsidR="00BF126B">
        <w:fldChar w:fldCharType="separate"/>
      </w:r>
      <w:r w:rsidR="00772168">
        <w:t>22.4.6.1</w:t>
      </w:r>
      <w:r w:rsidR="00BF126B">
        <w:fldChar w:fldCharType="end"/>
      </w:r>
      <w:r w:rsidR="00BF126B">
        <w:t xml:space="preserve"> vindt u meer informatie </w:t>
      </w:r>
      <w:r w:rsidR="00813DB5">
        <w:t>over welk taaktype wanneer gebruikt moet worden</w:t>
      </w:r>
      <w:r w:rsidR="00BF126B">
        <w:t>.</w:t>
      </w:r>
      <w:r w:rsidR="00A7493F">
        <w:t xml:space="preserve"> Let goed op wat u hier kiest, want als u per ongeluk het verkeerde taaktype sele</w:t>
      </w:r>
      <w:r w:rsidR="00813DB5">
        <w:t>cteert, dan kan dit later niet meer gecorrigeerd worden!</w:t>
      </w:r>
    </w:p>
    <w:p w14:paraId="2B229042" w14:textId="56348D4A" w:rsidR="00813DB5" w:rsidRDefault="00813DB5" w:rsidP="00762DDB">
      <w:pPr>
        <w:pStyle w:val="Opsomming1"/>
        <w:numPr>
          <w:ilvl w:val="0"/>
          <w:numId w:val="25"/>
        </w:numPr>
      </w:pPr>
      <w:r w:rsidRPr="00F21F81">
        <w:rPr>
          <w:rStyle w:val="Bold"/>
        </w:rPr>
        <w:t>Sleutel</w:t>
      </w:r>
      <w:r>
        <w:rPr>
          <w:rStyle w:val="Bold"/>
        </w:rPr>
        <w:t>(</w:t>
      </w:r>
      <w:r w:rsidRPr="00F21F81">
        <w:rPr>
          <w:rStyle w:val="Bold"/>
        </w:rPr>
        <w:t>s</w:t>
      </w:r>
      <w:r>
        <w:rPr>
          <w:rStyle w:val="Bold"/>
        </w:rPr>
        <w:t>)</w:t>
      </w:r>
      <w:r w:rsidRPr="00F21F81">
        <w:rPr>
          <w:rStyle w:val="Bold"/>
        </w:rPr>
        <w:t xml:space="preserve"> nodig?</w:t>
      </w:r>
      <w:r>
        <w:t>: Indien er voor deze activiteit een sleutel/sleutels zijn vereist, vink dan dit boxje aan.</w:t>
      </w:r>
    </w:p>
    <w:p w14:paraId="6804ED4B" w14:textId="58C2B68D" w:rsidR="00813DB5" w:rsidRDefault="00813DB5" w:rsidP="00762DDB">
      <w:pPr>
        <w:pStyle w:val="Opsomming1"/>
        <w:numPr>
          <w:ilvl w:val="0"/>
          <w:numId w:val="25"/>
        </w:numPr>
      </w:pPr>
      <w:r w:rsidRPr="00600597">
        <w:rPr>
          <w:rStyle w:val="Bold"/>
        </w:rPr>
        <w:t>Mag activiteit op een mobiel apparaat worden toegevoegd?</w:t>
      </w:r>
      <w:r>
        <w:t xml:space="preserve">: Deze optie verschijnt alleen als u het taaktype </w:t>
      </w:r>
      <w:r w:rsidRPr="00813DB5">
        <w:rPr>
          <w:rStyle w:val="Bold"/>
        </w:rPr>
        <w:t>Standaard met object</w:t>
      </w:r>
      <w:r>
        <w:t xml:space="preserve"> hebt geselecteerd. U vinkt dit boxje aan als de surveillant zelf deze activiteit mag toevoegen op de smartphone. Stel dat er een alarmmelding is geweest en de klant vraagt om tijdens de nacht nog een extra controleronde uit te voeren in het pand. In dat geval zou de surveillant de extra controleronde direct op de mobiel aan kunnen maken en direct inplannen bij één van de diensten op het betreffende tijdstip.</w:t>
      </w:r>
    </w:p>
    <w:p w14:paraId="040E1404" w14:textId="12DB9990" w:rsidR="00813DB5" w:rsidRPr="00383A8D" w:rsidRDefault="00813DB5" w:rsidP="00762DDB">
      <w:pPr>
        <w:pStyle w:val="Opsomming1"/>
        <w:numPr>
          <w:ilvl w:val="0"/>
          <w:numId w:val="25"/>
        </w:numPr>
      </w:pPr>
      <w:r w:rsidRPr="00600597">
        <w:rPr>
          <w:rStyle w:val="Bold"/>
        </w:rPr>
        <w:t>Tijdens taak alarmen ontvangen?</w:t>
      </w:r>
      <w:r>
        <w:t>: U vinkt dit boxje aan als de surveillant tijdens deze taak onderbroken mag worden voor een alarmmelding. Als dit veld niet is aangevinkt, dan z</w:t>
      </w:r>
      <w:r w:rsidR="00383A8D">
        <w:t>al de medewerker tijdens het uitvoeren van een dergelijke taak normaal gesproken geen alarmen ontvangen. Mocht er geen enkele andere surveillant beschikbaar zijn in de regio, dan zal het alarm uiteindelijk toch aan deze surveillant worden aangeboden.</w:t>
      </w:r>
    </w:p>
    <w:p w14:paraId="28E182AA" w14:textId="3C80874A" w:rsidR="003B0DAA" w:rsidRPr="00847DBD" w:rsidRDefault="003B0DAA" w:rsidP="00847DBD">
      <w:pPr>
        <w:pStyle w:val="Opsomming1"/>
        <w:rPr>
          <w:rStyle w:val="Bold"/>
          <w:b w:val="0"/>
        </w:rPr>
      </w:pPr>
      <w:r w:rsidRPr="00847DBD">
        <w:rPr>
          <w:rStyle w:val="Bold"/>
          <w:bCs/>
        </w:rPr>
        <w:t>Externe code</w:t>
      </w:r>
      <w:r w:rsidRPr="00847DBD">
        <w:rPr>
          <w:rStyle w:val="Bold"/>
          <w:b w:val="0"/>
        </w:rPr>
        <w:t>:</w:t>
      </w:r>
      <w:r w:rsidR="00121511" w:rsidRPr="00847DBD">
        <w:rPr>
          <w:rStyle w:val="Bold"/>
          <w:b w:val="0"/>
        </w:rPr>
        <w:t xml:space="preserve"> Vul hier een code in</w:t>
      </w:r>
      <w:r w:rsidR="00383A8D" w:rsidRPr="00847DBD">
        <w:rPr>
          <w:rStyle w:val="Bold"/>
          <w:b w:val="0"/>
        </w:rPr>
        <w:t xml:space="preserve"> voor eventuele koppeling met de boekhouding</w:t>
      </w:r>
      <w:r w:rsidR="00121511" w:rsidRPr="00847DBD">
        <w:rPr>
          <w:rStyle w:val="Bold"/>
          <w:b w:val="0"/>
        </w:rPr>
        <w:t>.</w:t>
      </w:r>
    </w:p>
    <w:p w14:paraId="3C0C1C86" w14:textId="27D076B3" w:rsidR="00A10854" w:rsidRPr="00847DBD" w:rsidRDefault="003B0DAA" w:rsidP="00847DBD">
      <w:pPr>
        <w:pStyle w:val="Opsomming1"/>
        <w:rPr>
          <w:rStyle w:val="Bold"/>
          <w:b w:val="0"/>
        </w:rPr>
      </w:pPr>
      <w:r w:rsidRPr="00847DBD">
        <w:rPr>
          <w:rStyle w:val="Bold"/>
          <w:bCs/>
        </w:rPr>
        <w:t>Extern type</w:t>
      </w:r>
      <w:r w:rsidR="00A10854" w:rsidRPr="00847DBD">
        <w:rPr>
          <w:rStyle w:val="Bold"/>
          <w:b w:val="0"/>
        </w:rPr>
        <w:t>: D</w:t>
      </w:r>
      <w:r w:rsidR="00121511" w:rsidRPr="00847DBD">
        <w:rPr>
          <w:rStyle w:val="Bold"/>
          <w:b w:val="0"/>
        </w:rPr>
        <w:t xml:space="preserve">itzelfde geldt voor het type. Indien </w:t>
      </w:r>
      <w:r w:rsidR="00A10854" w:rsidRPr="00847DBD">
        <w:rPr>
          <w:rStyle w:val="Bold"/>
          <w:b w:val="0"/>
        </w:rPr>
        <w:t>een activiteit in de boekhouding wordt benoemd als een bepaald type, kunt u deze hier invullen.</w:t>
      </w:r>
    </w:p>
    <w:p w14:paraId="37AF08B0" w14:textId="77777777" w:rsidR="00A10854" w:rsidRPr="00847DBD" w:rsidRDefault="00A10854" w:rsidP="00847DBD">
      <w:pPr>
        <w:pStyle w:val="Opsomming1"/>
        <w:rPr>
          <w:rStyle w:val="Bold"/>
          <w:b w:val="0"/>
        </w:rPr>
      </w:pPr>
      <w:r w:rsidRPr="00847DBD">
        <w:rPr>
          <w:rStyle w:val="Bold"/>
          <w:bCs/>
        </w:rPr>
        <w:t>Tussenrekening</w:t>
      </w:r>
      <w:r w:rsidR="002572F4" w:rsidRPr="00847DBD">
        <w:rPr>
          <w:rStyle w:val="Bold"/>
          <w:bCs/>
        </w:rPr>
        <w:t xml:space="preserve"> </w:t>
      </w:r>
      <w:r w:rsidRPr="00847DBD">
        <w:rPr>
          <w:rStyle w:val="Bold"/>
          <w:bCs/>
        </w:rPr>
        <w:t>(optioneel voor boekhouding)</w:t>
      </w:r>
      <w:r w:rsidRPr="00847DBD">
        <w:rPr>
          <w:rStyle w:val="Bold"/>
          <w:b w:val="0"/>
        </w:rPr>
        <w:t>: Hier kunt u definiëren onder welke tussenrekening deze activiteit valt bij de boekhouding.</w:t>
      </w:r>
    </w:p>
    <w:p w14:paraId="50ED10C4" w14:textId="38A5800D" w:rsidR="00A10854" w:rsidRPr="00847DBD" w:rsidRDefault="00A10854" w:rsidP="00847DBD">
      <w:pPr>
        <w:pStyle w:val="Opsomming1"/>
        <w:rPr>
          <w:rStyle w:val="Bold"/>
          <w:b w:val="0"/>
        </w:rPr>
      </w:pPr>
      <w:r w:rsidRPr="00847DBD">
        <w:rPr>
          <w:rStyle w:val="Bold"/>
          <w:bCs/>
        </w:rPr>
        <w:t>Grootboekrekening omzet (</w:t>
      </w:r>
      <w:r w:rsidR="002572F4" w:rsidRPr="00847DBD">
        <w:rPr>
          <w:rStyle w:val="Bold"/>
          <w:bCs/>
        </w:rPr>
        <w:t xml:space="preserve">optioneel </w:t>
      </w:r>
      <w:r w:rsidRPr="00847DBD">
        <w:rPr>
          <w:rStyle w:val="Bold"/>
          <w:bCs/>
        </w:rPr>
        <w:t>voor boekhouding)</w:t>
      </w:r>
      <w:r w:rsidRPr="00847DBD">
        <w:rPr>
          <w:rStyle w:val="Bold"/>
          <w:b w:val="0"/>
        </w:rPr>
        <w:t>: Ook dit punt geldt om voor te definiëren o</w:t>
      </w:r>
      <w:r w:rsidR="00383A8D" w:rsidRPr="00847DBD">
        <w:rPr>
          <w:rStyle w:val="Bold"/>
          <w:b w:val="0"/>
        </w:rPr>
        <w:t>nder</w:t>
      </w:r>
      <w:r w:rsidRPr="00847DBD">
        <w:rPr>
          <w:rStyle w:val="Bold"/>
          <w:b w:val="0"/>
        </w:rPr>
        <w:t xml:space="preserve"> welke grootboekrekening deze activiteit valt. </w:t>
      </w:r>
    </w:p>
    <w:p w14:paraId="31A91E53" w14:textId="4CAE2878" w:rsidR="00A10854" w:rsidRPr="00847DBD" w:rsidRDefault="00A10854" w:rsidP="00847DBD">
      <w:pPr>
        <w:pStyle w:val="Opsomming1"/>
        <w:rPr>
          <w:rStyle w:val="Bold"/>
          <w:b w:val="0"/>
        </w:rPr>
      </w:pPr>
      <w:r w:rsidRPr="00847DBD">
        <w:rPr>
          <w:rStyle w:val="Bold"/>
          <w:bCs/>
        </w:rPr>
        <w:t>Btw</w:t>
      </w:r>
      <w:r w:rsidRPr="00847DBD">
        <w:rPr>
          <w:rStyle w:val="Bold"/>
          <w:b w:val="0"/>
        </w:rPr>
        <w:t>: B</w:t>
      </w:r>
      <w:r w:rsidR="00383A8D" w:rsidRPr="00847DBD">
        <w:rPr>
          <w:rStyle w:val="Bold"/>
          <w:b w:val="0"/>
        </w:rPr>
        <w:t>ij de b</w:t>
      </w:r>
      <w:r w:rsidRPr="00847DBD">
        <w:rPr>
          <w:rStyle w:val="Bold"/>
          <w:b w:val="0"/>
        </w:rPr>
        <w:t>tw kan worden ingevuld onder welk belastingtarief de activiteit valt. De t</w:t>
      </w:r>
      <w:r w:rsidR="00DF681F" w:rsidRPr="00847DBD">
        <w:rPr>
          <w:rStyle w:val="Bold"/>
          <w:b w:val="0"/>
        </w:rPr>
        <w:t>arieven kunnen worden ingevoer</w:t>
      </w:r>
      <w:r w:rsidRPr="00847DBD">
        <w:rPr>
          <w:rStyle w:val="Bold"/>
          <w:b w:val="0"/>
        </w:rPr>
        <w:t xml:space="preserve">d bij Beheer </w:t>
      </w:r>
      <w:r w:rsidR="00225D3E" w:rsidRPr="00847DBD">
        <w:rPr>
          <w:rStyle w:val="Bold"/>
          <w:rFonts w:ascii="Arial" w:hAnsi="Arial" w:cs="Arial"/>
          <w:b w:val="0"/>
        </w:rPr>
        <w:t>→</w:t>
      </w:r>
      <w:r w:rsidRPr="00847DBD">
        <w:rPr>
          <w:rStyle w:val="Bold"/>
          <w:b w:val="0"/>
        </w:rPr>
        <w:t xml:space="preserve"> Financieel </w:t>
      </w:r>
      <w:r w:rsidR="00225D3E" w:rsidRPr="00847DBD">
        <w:rPr>
          <w:rStyle w:val="Bold"/>
          <w:rFonts w:ascii="Arial" w:hAnsi="Arial" w:cs="Arial"/>
          <w:b w:val="0"/>
        </w:rPr>
        <w:t>→</w:t>
      </w:r>
      <w:r w:rsidRPr="00847DBD">
        <w:rPr>
          <w:rStyle w:val="Bold"/>
          <w:b w:val="0"/>
        </w:rPr>
        <w:t xml:space="preserve"> Btw.</w:t>
      </w:r>
    </w:p>
    <w:p w14:paraId="37470A79" w14:textId="2E71BC17" w:rsidR="003B0DAA" w:rsidRDefault="00A10854" w:rsidP="00762DDB">
      <w:pPr>
        <w:pStyle w:val="Opsomming1"/>
        <w:numPr>
          <w:ilvl w:val="0"/>
          <w:numId w:val="25"/>
        </w:numPr>
      </w:pPr>
      <w:r>
        <w:rPr>
          <w:rStyle w:val="Bold"/>
        </w:rPr>
        <w:t>Standaard</w:t>
      </w:r>
      <w:r w:rsidR="00383A8D">
        <w:rPr>
          <w:rStyle w:val="Bold"/>
        </w:rPr>
        <w:t xml:space="preserve"> facturatie instellingen voor nieuwe contractregels</w:t>
      </w:r>
      <w:r w:rsidR="003B0DAA">
        <w:t xml:space="preserve">: U kunt </w:t>
      </w:r>
      <w:r w:rsidR="00383A8D">
        <w:t xml:space="preserve">hier aangeven welk type bedragen er voor deze activiteit gefactureerd moeten worden. </w:t>
      </w:r>
      <w:r w:rsidR="00DF681F">
        <w:t xml:space="preserve">Bij het aanmaken van een </w:t>
      </w:r>
      <w:r w:rsidR="00383A8D">
        <w:t xml:space="preserve">nieuwe </w:t>
      </w:r>
      <w:r w:rsidR="00DF681F">
        <w:t xml:space="preserve">contractregel voor de activiteit zullen deze waarden </w:t>
      </w:r>
      <w:r w:rsidR="00383A8D">
        <w:t xml:space="preserve">standaard ingevuld </w:t>
      </w:r>
      <w:r w:rsidR="00DF681F">
        <w:t>worden, maar u kunt per contractregel hierin aanpassingen maken.</w:t>
      </w:r>
      <w:r w:rsidR="00383A8D">
        <w:t xml:space="preserve"> U kunt hier aangeven of er een eenmalig bedrag moet worden gefactureerd (bijvoorbeeld voor administratiekosten), taakgebaseerde bedragen (prijs per taak en/of per uur) of periodieke bedragen. Afhankelijk van de aangevinkte velden verschijnen er nieuwe blokken waar details kunnen worden ingevuld.</w:t>
      </w:r>
    </w:p>
    <w:p w14:paraId="0B0B49F5" w14:textId="6F055EFE" w:rsidR="00624489" w:rsidRDefault="00624489" w:rsidP="00833846">
      <w:r w:rsidRPr="00833846">
        <w:rPr>
          <w:rStyle w:val="Bold"/>
        </w:rPr>
        <w:lastRenderedPageBreak/>
        <w:t>Let op</w:t>
      </w:r>
      <w:r>
        <w:t xml:space="preserve">: Als u de standaard waardes voor facturatie </w:t>
      </w:r>
      <w:r w:rsidR="00833846">
        <w:t>bij</w:t>
      </w:r>
      <w:r>
        <w:t xml:space="preserve"> een </w:t>
      </w:r>
      <w:r w:rsidR="00833846">
        <w:t xml:space="preserve">bestaande </w:t>
      </w:r>
      <w:r>
        <w:t>activiteit aanpast, dan zullen reeds aangemaakte contractregels voor die activiteit niet veranderen</w:t>
      </w:r>
      <w:r w:rsidR="00833846">
        <w:t>. Deze waardes worden alleen gebruikt bij het aanmaken van nieuwe contractregels!</w:t>
      </w:r>
    </w:p>
    <w:p w14:paraId="3C1A35A7" w14:textId="77777777" w:rsidR="00C25E00" w:rsidRDefault="00C25E00" w:rsidP="00833846"/>
    <w:p w14:paraId="5BEB2BB7" w14:textId="35EBEAD0" w:rsidR="00383A8D" w:rsidRDefault="00383A8D" w:rsidP="00383A8D">
      <w:pPr>
        <w:rPr>
          <w:b/>
        </w:rPr>
      </w:pPr>
      <w:r w:rsidRPr="00383A8D">
        <w:rPr>
          <w:b/>
        </w:rPr>
        <w:t>Eenmalig bedrag – Standaard waardes</w:t>
      </w:r>
      <w:r>
        <w:rPr>
          <w:b/>
        </w:rPr>
        <w:t>:</w:t>
      </w:r>
    </w:p>
    <w:p w14:paraId="369BEF33" w14:textId="3B71DF36" w:rsidR="00383A8D" w:rsidRDefault="00383A8D" w:rsidP="00762DDB">
      <w:pPr>
        <w:pStyle w:val="Opsomming1"/>
      </w:pPr>
      <w:r w:rsidRPr="00847DBD">
        <w:rPr>
          <w:b/>
          <w:bCs/>
        </w:rPr>
        <w:t>Eenmalig bedrag</w:t>
      </w:r>
      <w:r>
        <w:t xml:space="preserve">: Vul hier </w:t>
      </w:r>
      <w:r w:rsidR="00834A01">
        <w:t>het bedrag in wat eenmalig gefactureerd moet worden voor een contractregel van deze activiteit.</w:t>
      </w:r>
    </w:p>
    <w:p w14:paraId="1A8CEA0B" w14:textId="58131CE8" w:rsidR="00834A01" w:rsidRDefault="00834A01" w:rsidP="00762DDB">
      <w:pPr>
        <w:pStyle w:val="Opsomming1"/>
      </w:pPr>
      <w:r w:rsidRPr="00834A01">
        <w:rPr>
          <w:rStyle w:val="Bold"/>
        </w:rPr>
        <w:t>Factuurregelomschrijving voor eenmalig bedrag</w:t>
      </w:r>
      <w:r>
        <w:t>: Geef hier aan welke tekst er in de factuurregel moet worden gezet als dit eenmalige bedrag gefactureerd wordt.</w:t>
      </w:r>
      <w:r w:rsidR="0089020E">
        <w:t xml:space="preserve"> Zie § </w:t>
      </w:r>
      <w:r w:rsidR="0089020E">
        <w:fldChar w:fldCharType="begin"/>
      </w:r>
      <w:r w:rsidR="0089020E">
        <w:instrText xml:space="preserve"> REF _Ref417374666 \r \h </w:instrText>
      </w:r>
      <w:r w:rsidR="0089020E">
        <w:fldChar w:fldCharType="separate"/>
      </w:r>
      <w:r w:rsidR="00772168">
        <w:t>10.2.3</w:t>
      </w:r>
      <w:r w:rsidR="0089020E">
        <w:fldChar w:fldCharType="end"/>
      </w:r>
      <w:r w:rsidR="0089020E">
        <w:t xml:space="preserve"> voor informatie over het gebruik van parameters in de factuurregels.</w:t>
      </w:r>
    </w:p>
    <w:p w14:paraId="19DF5231" w14:textId="77777777" w:rsidR="00C25E00" w:rsidRDefault="00C25E00" w:rsidP="00C924DF"/>
    <w:p w14:paraId="1D341E42" w14:textId="6B790D6B" w:rsidR="00834A01" w:rsidRPr="0089020E" w:rsidRDefault="0089020E" w:rsidP="0089020E">
      <w:pPr>
        <w:rPr>
          <w:rStyle w:val="Bold"/>
        </w:rPr>
      </w:pPr>
      <w:r w:rsidRPr="0089020E">
        <w:rPr>
          <w:rStyle w:val="Bold"/>
        </w:rPr>
        <w:t>Taakgebaseerde bedragen – Standaard waardes:</w:t>
      </w:r>
    </w:p>
    <w:p w14:paraId="3B69A1B1" w14:textId="200FDEAA" w:rsidR="003B0DAA" w:rsidRPr="00F85D19" w:rsidRDefault="0089020E" w:rsidP="00F85D19">
      <w:pPr>
        <w:pStyle w:val="Opsomming1"/>
      </w:pPr>
      <w:r w:rsidRPr="00F85D19">
        <w:rPr>
          <w:rStyle w:val="Bold"/>
          <w:bCs/>
        </w:rPr>
        <w:t>Taakprijs berekenen</w:t>
      </w:r>
      <w:r w:rsidR="003B0DAA" w:rsidRPr="00F85D19">
        <w:t xml:space="preserve">: </w:t>
      </w:r>
      <w:r w:rsidRPr="00F85D19">
        <w:t>Vink dit vakje aan als er standaard een vast bedrag voor het uitvoeren van taken voor deze activiteit moet worden berekend.</w:t>
      </w:r>
    </w:p>
    <w:p w14:paraId="1BDDDEA0" w14:textId="2461D65E" w:rsidR="0089020E" w:rsidRPr="00F85D19" w:rsidRDefault="0089020E" w:rsidP="00F85D19">
      <w:pPr>
        <w:pStyle w:val="Opsomming1"/>
      </w:pPr>
      <w:r w:rsidRPr="00F85D19">
        <w:rPr>
          <w:rStyle w:val="Bold"/>
          <w:bCs/>
        </w:rPr>
        <w:t>Bedrag per taak</w:t>
      </w:r>
      <w:r w:rsidRPr="00F85D19">
        <w:t>: Geef hier aan wat de standaardprijs per taak is.</w:t>
      </w:r>
    </w:p>
    <w:p w14:paraId="586997BC" w14:textId="359B409F" w:rsidR="0089020E" w:rsidRPr="00F85D19" w:rsidRDefault="0089020E" w:rsidP="00F85D19">
      <w:pPr>
        <w:pStyle w:val="Opsomming1"/>
      </w:pPr>
      <w:r w:rsidRPr="00F85D19">
        <w:rPr>
          <w:rStyle w:val="Bold"/>
          <w:bCs/>
        </w:rPr>
        <w:t>Factuurregelomschrijving voor taakprijzen</w:t>
      </w:r>
      <w:r w:rsidRPr="00F85D19">
        <w:rPr>
          <w:rStyle w:val="Bold"/>
          <w:b w:val="0"/>
        </w:rPr>
        <w:t xml:space="preserve">: Geef hier aan welke tekst er in de factuurregel moet worden gezet voor de taakprijzen. </w:t>
      </w:r>
      <w:r w:rsidRPr="00F85D19">
        <w:t>Zie § </w:t>
      </w:r>
      <w:r w:rsidRPr="00F85D19">
        <w:fldChar w:fldCharType="begin"/>
      </w:r>
      <w:r w:rsidRPr="00F85D19">
        <w:instrText xml:space="preserve"> REF _Ref417374666 \r \h </w:instrText>
      </w:r>
      <w:r w:rsidR="00F85D19">
        <w:instrText xml:space="preserve"> \* MERGEFORMAT </w:instrText>
      </w:r>
      <w:r w:rsidRPr="00F85D19">
        <w:fldChar w:fldCharType="separate"/>
      </w:r>
      <w:r w:rsidR="00772168">
        <w:t>10.2.3</w:t>
      </w:r>
      <w:r w:rsidRPr="00F85D19">
        <w:fldChar w:fldCharType="end"/>
      </w:r>
      <w:r w:rsidRPr="00F85D19">
        <w:t xml:space="preserve"> voor informatie over het gebruik van parameters in de factuurregels.</w:t>
      </w:r>
    </w:p>
    <w:p w14:paraId="55001283" w14:textId="4AA65A63" w:rsidR="0089020E" w:rsidRPr="00F85D19" w:rsidRDefault="0089020E" w:rsidP="00F85D19">
      <w:pPr>
        <w:pStyle w:val="Opsomming1"/>
        <w:rPr>
          <w:rStyle w:val="Bold"/>
          <w:b w:val="0"/>
        </w:rPr>
      </w:pPr>
      <w:r w:rsidRPr="00F85D19">
        <w:rPr>
          <w:rStyle w:val="Bold"/>
          <w:bCs/>
        </w:rPr>
        <w:t>Uurprijs berekenen</w:t>
      </w:r>
      <w:r w:rsidRPr="00F85D19">
        <w:rPr>
          <w:rStyle w:val="Bold"/>
          <w:b w:val="0"/>
        </w:rPr>
        <w:t>: Vink dit vakje aan als er een uurprijs moet worden berekend over de uitgevoerde werkzaamheden.</w:t>
      </w:r>
    </w:p>
    <w:p w14:paraId="0383E928" w14:textId="2801DD58" w:rsidR="00886F33" w:rsidRDefault="00886F33" w:rsidP="00F85D19">
      <w:pPr>
        <w:pStyle w:val="Opsomming1"/>
        <w:rPr>
          <w:rStyle w:val="Bold"/>
          <w:b w:val="0"/>
        </w:rPr>
      </w:pPr>
      <w:r w:rsidRPr="00F85D19">
        <w:rPr>
          <w:rStyle w:val="Bold"/>
          <w:bCs/>
        </w:rPr>
        <w:t>Uurtarief gaat in na</w:t>
      </w:r>
      <w:r w:rsidRPr="00F85D19">
        <w:rPr>
          <w:rStyle w:val="Bold"/>
          <w:b w:val="0"/>
        </w:rPr>
        <w:t>: Als het uurtarief pas na een bepaalde tijd moet ingaan (bijvoorbeeld als een surveillant bij een alarmmelding langer dan 30 minuten op locatie is), geef dan hier aan na hoeveel minuten het uurtarief in moet gaan.</w:t>
      </w:r>
    </w:p>
    <w:p w14:paraId="6A9551D5" w14:textId="6B2D64A8" w:rsidR="00600597" w:rsidRDefault="00600597" w:rsidP="00F85D19">
      <w:pPr>
        <w:pStyle w:val="Opsomming1"/>
        <w:rPr>
          <w:rStyle w:val="Bold"/>
          <w:b w:val="0"/>
        </w:rPr>
      </w:pPr>
      <w:r>
        <w:rPr>
          <w:rStyle w:val="Bold"/>
          <w:bCs/>
        </w:rPr>
        <w:t>Type uurprijs berekening</w:t>
      </w:r>
      <w:r w:rsidRPr="00600597">
        <w:rPr>
          <w:rStyle w:val="Bold"/>
          <w:b w:val="0"/>
        </w:rPr>
        <w:t>:</w:t>
      </w:r>
      <w:r>
        <w:rPr>
          <w:rStyle w:val="Bold"/>
          <w:b w:val="0"/>
        </w:rPr>
        <w:t xml:space="preserve"> Geef aan of er in blokken of op basis van de werkelijke uren moet worden gefactureerd.</w:t>
      </w:r>
    </w:p>
    <w:p w14:paraId="477B7C4A" w14:textId="20B307C4" w:rsidR="00600597" w:rsidRPr="00F85D19" w:rsidRDefault="00600597" w:rsidP="00F85D19">
      <w:pPr>
        <w:pStyle w:val="Opsomming1"/>
        <w:rPr>
          <w:rStyle w:val="Bold"/>
          <w:b w:val="0"/>
        </w:rPr>
      </w:pPr>
      <w:r>
        <w:rPr>
          <w:rStyle w:val="Bold"/>
          <w:bCs/>
        </w:rPr>
        <w:t>Uurtarief/Bloktarief</w:t>
      </w:r>
      <w:r w:rsidRPr="00600597">
        <w:rPr>
          <w:rStyle w:val="Bold"/>
          <w:b w:val="0"/>
        </w:rPr>
        <w:t>:</w:t>
      </w:r>
      <w:r>
        <w:rPr>
          <w:rStyle w:val="Bold"/>
          <w:b w:val="0"/>
        </w:rPr>
        <w:t xml:space="preserve"> Afhankelijk van de gekozen uurprijs berekening kunt u hier het tarief invullen.</w:t>
      </w:r>
    </w:p>
    <w:p w14:paraId="3BEF343C" w14:textId="7A393579" w:rsidR="00886F33" w:rsidRPr="00F85D19" w:rsidRDefault="00886F33" w:rsidP="00F85D19">
      <w:pPr>
        <w:pStyle w:val="Opsomming1"/>
      </w:pPr>
      <w:r w:rsidRPr="00F85D19">
        <w:rPr>
          <w:rStyle w:val="Bold"/>
          <w:bCs/>
        </w:rPr>
        <w:t>Uurtarief mag ingaan voor start bloktijd</w:t>
      </w:r>
      <w:r w:rsidRPr="00F85D19">
        <w:t>: Als een surveillant de taak start voor de ingevulde bloktijd, moet het uurtarief dan al direct ingaan? Als u hier een vinkje zet, dan gaat de teller direct lopen op het moment dat de surveillant de taak start. Als u het vinkje niet zet, dan zal de teller nooit starten voor de blok starttijd van de taak.</w:t>
      </w:r>
    </w:p>
    <w:p w14:paraId="1927277B" w14:textId="5D1F0C11" w:rsidR="00886F33" w:rsidRPr="00F85D19" w:rsidRDefault="00886F33" w:rsidP="00F85D19">
      <w:pPr>
        <w:pStyle w:val="Opsomming1"/>
      </w:pPr>
      <w:r w:rsidRPr="00F85D19">
        <w:rPr>
          <w:rStyle w:val="Bold"/>
          <w:bCs/>
        </w:rPr>
        <w:t>Factuurregelomschrijving voor uurprijzen</w:t>
      </w:r>
      <w:r w:rsidRPr="00F85D19">
        <w:rPr>
          <w:rStyle w:val="Bold"/>
          <w:b w:val="0"/>
        </w:rPr>
        <w:t xml:space="preserve">: Geef hier aan welke tekst er in de factuurregel moet worden gezet voor de uurprijzen. </w:t>
      </w:r>
      <w:r w:rsidRPr="00F85D19">
        <w:t>Zie § </w:t>
      </w:r>
      <w:r w:rsidRPr="00F85D19">
        <w:fldChar w:fldCharType="begin"/>
      </w:r>
      <w:r w:rsidRPr="00F85D19">
        <w:instrText xml:space="preserve"> REF _Ref417374666 \r \h </w:instrText>
      </w:r>
      <w:r w:rsidR="00F85D19">
        <w:instrText xml:space="preserve"> \* MERGEFORMAT </w:instrText>
      </w:r>
      <w:r w:rsidRPr="00F85D19">
        <w:fldChar w:fldCharType="separate"/>
      </w:r>
      <w:r w:rsidR="00772168">
        <w:t>10.2.3</w:t>
      </w:r>
      <w:r w:rsidRPr="00F85D19">
        <w:fldChar w:fldCharType="end"/>
      </w:r>
      <w:r w:rsidRPr="00F85D19">
        <w:t xml:space="preserve"> voor informatie over het gebruik van parameters in de factuurregels.</w:t>
      </w:r>
    </w:p>
    <w:p w14:paraId="7FC556CB" w14:textId="752E5555" w:rsidR="00886F33" w:rsidRPr="00F85D19" w:rsidRDefault="00886F33" w:rsidP="00F85D19">
      <w:pPr>
        <w:pStyle w:val="Opsomming1"/>
      </w:pPr>
      <w:r w:rsidRPr="00F85D19">
        <w:rPr>
          <w:rStyle w:val="Bold"/>
          <w:bCs/>
        </w:rPr>
        <w:t>Factuurperiode</w:t>
      </w:r>
      <w:r w:rsidRPr="00F85D19">
        <w:t>: Geef aan hoe vaak er facturen moeten gegenereerd voor de taak-/uurprijzen.</w:t>
      </w:r>
    </w:p>
    <w:p w14:paraId="5E6CE60E" w14:textId="36F19A85" w:rsidR="003B0DAA" w:rsidRPr="00F85D19" w:rsidRDefault="00600597" w:rsidP="00F85D19">
      <w:pPr>
        <w:pStyle w:val="Opsomming1"/>
      </w:pPr>
      <w:r>
        <w:rPr>
          <w:rStyle w:val="Bold"/>
          <w:bCs/>
        </w:rPr>
        <w:t>Toeslagschema (niet beschikbaar als u in bloktarieven factureert)</w:t>
      </w:r>
      <w:r w:rsidR="003B0DAA" w:rsidRPr="00F85D19">
        <w:t>: Geef aan of er een toeslag</w:t>
      </w:r>
      <w:r w:rsidR="00886F33" w:rsidRPr="00F85D19">
        <w:t>schema</w:t>
      </w:r>
      <w:r w:rsidR="003B0DAA" w:rsidRPr="00F85D19">
        <w:t xml:space="preserve"> </w:t>
      </w:r>
      <w:r w:rsidR="00886F33" w:rsidRPr="00F85D19">
        <w:t>moet worden berekend</w:t>
      </w:r>
      <w:r w:rsidR="003B0DAA" w:rsidRPr="00F85D19">
        <w:t xml:space="preserve"> voor </w:t>
      </w:r>
      <w:r w:rsidR="00886F33" w:rsidRPr="00F85D19">
        <w:t>de taakgebaseerde bedragen</w:t>
      </w:r>
      <w:r w:rsidR="003B0DAA" w:rsidRPr="00F85D19">
        <w:t xml:space="preserve">. Deze schema’s kunt u aanmaken via menu </w:t>
      </w:r>
      <w:r w:rsidR="003B0DAA" w:rsidRPr="00F85D19">
        <w:rPr>
          <w:rStyle w:val="Bold"/>
          <w:b w:val="0"/>
        </w:rPr>
        <w:t>Beheer</w:t>
      </w:r>
      <w:r w:rsidR="003B0DAA" w:rsidRPr="00F85D19">
        <w:t xml:space="preserve"> </w:t>
      </w:r>
      <w:r w:rsidR="00225D3E" w:rsidRPr="00F85D19">
        <w:rPr>
          <w:rFonts w:ascii="Arial" w:hAnsi="Arial" w:cs="Arial"/>
        </w:rPr>
        <w:t>→</w:t>
      </w:r>
      <w:r w:rsidR="003B0DAA" w:rsidRPr="00F85D19">
        <w:t xml:space="preserve"> </w:t>
      </w:r>
      <w:r w:rsidR="003B0DAA" w:rsidRPr="00F85D19">
        <w:rPr>
          <w:rStyle w:val="Bold"/>
          <w:b w:val="0"/>
        </w:rPr>
        <w:t>Financieel</w:t>
      </w:r>
      <w:r w:rsidR="003B0DAA" w:rsidRPr="00F85D19">
        <w:t xml:space="preserve"> </w:t>
      </w:r>
      <w:r w:rsidR="00225D3E" w:rsidRPr="00F85D19">
        <w:rPr>
          <w:rFonts w:ascii="Arial" w:hAnsi="Arial" w:cs="Arial"/>
        </w:rPr>
        <w:t>→</w:t>
      </w:r>
      <w:r w:rsidR="003B0DAA" w:rsidRPr="00F85D19">
        <w:t xml:space="preserve"> </w:t>
      </w:r>
      <w:r w:rsidR="003B0DAA" w:rsidRPr="00F85D19">
        <w:rPr>
          <w:rStyle w:val="Bold"/>
          <w:b w:val="0"/>
        </w:rPr>
        <w:t>Toeslagschema</w:t>
      </w:r>
      <w:r w:rsidR="00E74C7D" w:rsidRPr="00F85D19">
        <w:rPr>
          <w:rStyle w:val="Bold"/>
          <w:b w:val="0"/>
        </w:rPr>
        <w:t>'</w:t>
      </w:r>
      <w:r w:rsidR="00285043" w:rsidRPr="00F85D19">
        <w:rPr>
          <w:rStyle w:val="Bold"/>
          <w:b w:val="0"/>
        </w:rPr>
        <w:t>s</w:t>
      </w:r>
      <w:r w:rsidR="003B0DAA" w:rsidRPr="00F85D19">
        <w:t xml:space="preserve">. Voor meer informatie zie </w:t>
      </w:r>
      <w:r w:rsidR="0039325C" w:rsidRPr="00F85D19">
        <w:t>§</w:t>
      </w:r>
      <w:r w:rsidR="003B0DAA" w:rsidRPr="00F85D19">
        <w:fldChar w:fldCharType="begin"/>
      </w:r>
      <w:r w:rsidR="003B0DAA" w:rsidRPr="00F85D19">
        <w:instrText xml:space="preserve"> REF _Ref413766766 \r \h </w:instrText>
      </w:r>
      <w:r w:rsidR="00F85D19">
        <w:instrText xml:space="preserve"> \* MERGEFORMAT </w:instrText>
      </w:r>
      <w:r w:rsidR="003B0DAA" w:rsidRPr="00F85D19">
        <w:fldChar w:fldCharType="separate"/>
      </w:r>
      <w:r w:rsidR="00772168">
        <w:t>22.2.2</w:t>
      </w:r>
      <w:r w:rsidR="003B0DAA" w:rsidRPr="00F85D19">
        <w:fldChar w:fldCharType="end"/>
      </w:r>
      <w:r w:rsidR="003B0DAA" w:rsidRPr="00F85D19">
        <w:t xml:space="preserve">. </w:t>
      </w:r>
    </w:p>
    <w:p w14:paraId="12C2905D" w14:textId="3D17D64E" w:rsidR="003B0DAA" w:rsidRDefault="003B0DAA" w:rsidP="00F85D19">
      <w:pPr>
        <w:pStyle w:val="Opsomming1"/>
      </w:pPr>
      <w:r w:rsidRPr="00F85D19">
        <w:rPr>
          <w:rStyle w:val="Bold"/>
          <w:bCs/>
        </w:rPr>
        <w:lastRenderedPageBreak/>
        <w:t>Schema verschuivingstoeslagen</w:t>
      </w:r>
      <w:r w:rsidRPr="00F85D19">
        <w:t xml:space="preserve">: Geef aan of er verschuivingstoeslagen gelden voor deze activiteit. Deze schema’s kunt u aanmaken via menu </w:t>
      </w:r>
      <w:r w:rsidRPr="00F85D19">
        <w:rPr>
          <w:rStyle w:val="Bold"/>
          <w:b w:val="0"/>
        </w:rPr>
        <w:t>Beheer</w:t>
      </w:r>
      <w:r w:rsidRPr="00F85D19">
        <w:t xml:space="preserve"> </w:t>
      </w:r>
      <w:r w:rsidR="00225D3E" w:rsidRPr="00F85D19">
        <w:rPr>
          <w:rFonts w:ascii="Arial" w:hAnsi="Arial" w:cs="Arial"/>
        </w:rPr>
        <w:t>→</w:t>
      </w:r>
      <w:r w:rsidRPr="00F85D19">
        <w:t xml:space="preserve"> </w:t>
      </w:r>
      <w:r w:rsidRPr="00F85D19">
        <w:rPr>
          <w:rStyle w:val="Bold"/>
          <w:b w:val="0"/>
        </w:rPr>
        <w:t>Financieel</w:t>
      </w:r>
      <w:r w:rsidRPr="00F85D19">
        <w:t xml:space="preserve"> </w:t>
      </w:r>
      <w:r w:rsidR="00225D3E" w:rsidRPr="00F85D19">
        <w:rPr>
          <w:rFonts w:ascii="Arial" w:hAnsi="Arial" w:cs="Arial"/>
        </w:rPr>
        <w:t>→</w:t>
      </w:r>
      <w:r w:rsidRPr="00F85D19">
        <w:t xml:space="preserve"> </w:t>
      </w:r>
      <w:r w:rsidRPr="00F85D19">
        <w:rPr>
          <w:rStyle w:val="Bold"/>
          <w:b w:val="0"/>
        </w:rPr>
        <w:t>Verschuivingstoeslag schema’s</w:t>
      </w:r>
      <w:r w:rsidRPr="00F85D19">
        <w:t xml:space="preserve">. Voor meer informatie zie </w:t>
      </w:r>
      <w:r w:rsidR="0039325C" w:rsidRPr="00F85D19">
        <w:t>§</w:t>
      </w:r>
      <w:r w:rsidRPr="00F85D19">
        <w:t xml:space="preserve"> </w:t>
      </w:r>
      <w:r w:rsidRPr="00F85D19">
        <w:fldChar w:fldCharType="begin"/>
      </w:r>
      <w:r w:rsidRPr="00F85D19">
        <w:instrText xml:space="preserve"> REF _Ref410731096 \r \h  \* MERGEFORMAT </w:instrText>
      </w:r>
      <w:r w:rsidRPr="00F85D19">
        <w:fldChar w:fldCharType="separate"/>
      </w:r>
      <w:r w:rsidR="00772168">
        <w:t>22.2.1</w:t>
      </w:r>
      <w:r w:rsidRPr="00F85D19">
        <w:fldChar w:fldCharType="end"/>
      </w:r>
      <w:r w:rsidR="00C616C0" w:rsidRPr="00F85D19">
        <w:t>.</w:t>
      </w:r>
    </w:p>
    <w:p w14:paraId="12268EF3" w14:textId="77777777" w:rsidR="00624489" w:rsidRDefault="00624489" w:rsidP="00C924DF"/>
    <w:p w14:paraId="64549674" w14:textId="2B9B145E" w:rsidR="00C616C0" w:rsidRDefault="00C616C0" w:rsidP="00624489">
      <w:pPr>
        <w:rPr>
          <w:rStyle w:val="Bold"/>
        </w:rPr>
      </w:pPr>
      <w:r w:rsidRPr="00624489">
        <w:rPr>
          <w:rStyle w:val="Bold"/>
        </w:rPr>
        <w:t>Periodieke bedragen – Standaard waardes</w:t>
      </w:r>
      <w:r w:rsidR="00624489">
        <w:rPr>
          <w:rStyle w:val="Bold"/>
        </w:rPr>
        <w:t>:</w:t>
      </w:r>
    </w:p>
    <w:p w14:paraId="7769285F" w14:textId="582931C6" w:rsidR="00624489" w:rsidRPr="00F85D19" w:rsidRDefault="00624489" w:rsidP="00F85D19">
      <w:pPr>
        <w:pStyle w:val="Opsomming1"/>
        <w:rPr>
          <w:rStyle w:val="Bold"/>
          <w:b w:val="0"/>
        </w:rPr>
      </w:pPr>
      <w:r w:rsidRPr="00F85D19">
        <w:rPr>
          <w:rStyle w:val="Bold"/>
          <w:bCs/>
        </w:rPr>
        <w:t>Bedrag per periode</w:t>
      </w:r>
      <w:r w:rsidRPr="00F85D19">
        <w:rPr>
          <w:rStyle w:val="Bold"/>
          <w:b w:val="0"/>
        </w:rPr>
        <w:t>: Vul hier het bedrag in wat periodiek gefactureerd moet worden.</w:t>
      </w:r>
    </w:p>
    <w:p w14:paraId="3F676EA4" w14:textId="3BCA44DA" w:rsidR="00624489" w:rsidRPr="00F85D19" w:rsidRDefault="00624489" w:rsidP="00F85D19">
      <w:pPr>
        <w:pStyle w:val="Opsomming1"/>
        <w:rPr>
          <w:rStyle w:val="Bold"/>
          <w:b w:val="0"/>
        </w:rPr>
      </w:pPr>
      <w:r w:rsidRPr="00F85D19">
        <w:rPr>
          <w:rStyle w:val="Bold"/>
          <w:bCs/>
        </w:rPr>
        <w:t>Per</w:t>
      </w:r>
      <w:r w:rsidRPr="00F85D19">
        <w:rPr>
          <w:rStyle w:val="Bold"/>
          <w:b w:val="0"/>
        </w:rPr>
        <w:t>: Geef hier aan voor welke periode het bedrag geldt.</w:t>
      </w:r>
    </w:p>
    <w:p w14:paraId="4230BC60" w14:textId="3DE1FF74" w:rsidR="00624489" w:rsidRPr="00F85D19" w:rsidRDefault="00624489" w:rsidP="00F85D19">
      <w:pPr>
        <w:pStyle w:val="Opsomming1"/>
        <w:rPr>
          <w:rStyle w:val="Bold"/>
          <w:b w:val="0"/>
        </w:rPr>
      </w:pPr>
      <w:r w:rsidRPr="00F85D19">
        <w:rPr>
          <w:rStyle w:val="Bold"/>
          <w:bCs/>
        </w:rPr>
        <w:t>Factuurperiode</w:t>
      </w:r>
      <w:r w:rsidRPr="00F85D19">
        <w:rPr>
          <w:rStyle w:val="Bold"/>
          <w:b w:val="0"/>
        </w:rPr>
        <w:t>: Geef aan hoe vaak de periodieke bedragen gefactureerd moeten worden. U kunt bijvoorbeeld een prijs per maand instellen, maar slechts één keer per jaar een factuur versturen.</w:t>
      </w:r>
    </w:p>
    <w:p w14:paraId="2211E08E" w14:textId="59B48522" w:rsidR="00624489" w:rsidRPr="00F85D19" w:rsidRDefault="00624489" w:rsidP="00F85D19">
      <w:pPr>
        <w:pStyle w:val="Opsomming1"/>
        <w:rPr>
          <w:rStyle w:val="Bold"/>
          <w:b w:val="0"/>
        </w:rPr>
      </w:pPr>
      <w:r w:rsidRPr="00F85D19">
        <w:rPr>
          <w:rStyle w:val="Bold"/>
          <w:bCs/>
        </w:rPr>
        <w:t>Factuur sturen na</w:t>
      </w:r>
      <w:r w:rsidRPr="00F85D19">
        <w:rPr>
          <w:rStyle w:val="Bold"/>
          <w:b w:val="0"/>
        </w:rPr>
        <w:t xml:space="preserve">: Standaard zal het systeem direct aan het begin van de facturatieperiode een factuur genereren. Als u wilt dat een periodieke factuur al voor de start van de periode wordt verstuurd, vul dan een negatief getal in, als de factuur juist later moet worden verstuurd, dan zal er </w:t>
      </w:r>
      <w:r w:rsidR="000645E3" w:rsidRPr="00F85D19">
        <w:rPr>
          <w:rStyle w:val="Bold"/>
          <w:b w:val="0"/>
        </w:rPr>
        <w:t>een</w:t>
      </w:r>
      <w:r w:rsidRPr="00F85D19">
        <w:rPr>
          <w:rStyle w:val="Bold"/>
          <w:b w:val="0"/>
        </w:rPr>
        <w:t xml:space="preserve"> positief getal ingevuld moeten worden.</w:t>
      </w:r>
    </w:p>
    <w:p w14:paraId="6BB1AD50" w14:textId="52CFB0C7" w:rsidR="00624489" w:rsidRPr="00F85D19" w:rsidRDefault="00624489" w:rsidP="00F85D19">
      <w:pPr>
        <w:pStyle w:val="Opsomming1"/>
        <w:rPr>
          <w:rStyle w:val="Bold"/>
          <w:b w:val="0"/>
        </w:rPr>
      </w:pPr>
      <w:r w:rsidRPr="00F85D19">
        <w:rPr>
          <w:rStyle w:val="Bold"/>
          <w:bCs/>
        </w:rPr>
        <w:t>Factuurregelomschrijving voor periodieke bedragen</w:t>
      </w:r>
      <w:r w:rsidRPr="00F85D19">
        <w:rPr>
          <w:rStyle w:val="Bold"/>
          <w:b w:val="0"/>
        </w:rPr>
        <w:t xml:space="preserve">: Geef hier aan welke tekst er in de factuurregel moet worden gezet voor de periodieke bedragen. </w:t>
      </w:r>
      <w:r w:rsidRPr="00F85D19">
        <w:t>Zie § </w:t>
      </w:r>
      <w:r w:rsidRPr="00F85D19">
        <w:fldChar w:fldCharType="begin"/>
      </w:r>
      <w:r w:rsidRPr="00F85D19">
        <w:instrText xml:space="preserve"> REF _Ref417374666 \r \h </w:instrText>
      </w:r>
      <w:r w:rsidR="00F85D19">
        <w:instrText xml:space="preserve"> \* MERGEFORMAT </w:instrText>
      </w:r>
      <w:r w:rsidRPr="00F85D19">
        <w:fldChar w:fldCharType="separate"/>
      </w:r>
      <w:r w:rsidR="00772168">
        <w:t>10.2.3</w:t>
      </w:r>
      <w:r w:rsidRPr="00F85D19">
        <w:fldChar w:fldCharType="end"/>
      </w:r>
      <w:r w:rsidRPr="00F85D19">
        <w:t xml:space="preserve"> voor informatie over het gebruik van parameters in de factuurregels.</w:t>
      </w:r>
    </w:p>
    <w:p w14:paraId="4D28FB21" w14:textId="168E7CAC" w:rsidR="007C604A" w:rsidRDefault="007C604A" w:rsidP="006F6E29">
      <w:pPr>
        <w:pStyle w:val="Heading3"/>
      </w:pPr>
      <w:bookmarkStart w:id="687" w:name="_Toc460250713"/>
      <w:bookmarkStart w:id="688" w:name="_Toc41561880"/>
      <w:bookmarkStart w:id="689" w:name="_Toc64307027"/>
      <w:r>
        <w:t>Standaardteksten</w:t>
      </w:r>
      <w:bookmarkEnd w:id="687"/>
      <w:bookmarkEnd w:id="688"/>
      <w:bookmarkEnd w:id="689"/>
    </w:p>
    <w:p w14:paraId="4AC916B6" w14:textId="77777777" w:rsidR="004C7FFA" w:rsidRDefault="007C604A" w:rsidP="007C604A">
      <w:r>
        <w:t>Wanneer een surveillant een taak wil afmelden via de smartphone geeft hij aan of de taak al dan niet succesvol is afgeron</w:t>
      </w:r>
      <w:r w:rsidR="005C3D34">
        <w:t xml:space="preserve">d. Daarnaast heeft de surveillant de mogelijkheid om </w:t>
      </w:r>
      <w:r w:rsidR="004C7FFA">
        <w:t>zijn bevindingen te vermelden</w:t>
      </w:r>
      <w:r w:rsidR="005C3D34">
        <w:t xml:space="preserve"> bij het af</w:t>
      </w:r>
      <w:r w:rsidR="004C7FFA">
        <w:t>ronden</w:t>
      </w:r>
      <w:r w:rsidR="005C3D34">
        <w:t xml:space="preserve"> van de taak. Deze tekst kan hij zelf invoeren maar er kan ook gekozen worden uit een aantal standaard voorgedefinieerde teksten die door u zelf worden bepaald. Klik op </w:t>
      </w:r>
      <w:r w:rsidR="005C3D34" w:rsidRPr="005C3D34">
        <w:rPr>
          <w:b/>
        </w:rPr>
        <w:t>Tekst toevoegen</w:t>
      </w:r>
      <w:r w:rsidR="005C3D34">
        <w:t xml:space="preserve"> voor het vastleggen van een standaardtekst. </w:t>
      </w:r>
      <w:r w:rsidR="002572F4">
        <w:t xml:space="preserve"> </w:t>
      </w:r>
    </w:p>
    <w:p w14:paraId="260E2F44" w14:textId="77777777" w:rsidR="004C7FFA" w:rsidRDefault="004C7FFA" w:rsidP="004C7FFA">
      <w:pPr>
        <w:keepNext/>
      </w:pPr>
      <w:r>
        <w:drawing>
          <wp:inline distT="0" distB="0" distL="0" distR="0" wp14:anchorId="0048BAB8" wp14:editId="67A182AD">
            <wp:extent cx="6049010" cy="207327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049010" cy="2073275"/>
                    </a:xfrm>
                    <a:prstGeom prst="rect">
                      <a:avLst/>
                    </a:prstGeom>
                  </pic:spPr>
                </pic:pic>
              </a:graphicData>
            </a:graphic>
          </wp:inline>
        </w:drawing>
      </w:r>
    </w:p>
    <w:p w14:paraId="0487B14B" w14:textId="395939AF" w:rsidR="004C7FFA" w:rsidRDefault="004C7FFA" w:rsidP="004C7FFA">
      <w:pPr>
        <w:pStyle w:val="Caption"/>
      </w:pPr>
      <w:r>
        <w:t xml:space="preserve">Figuur </w:t>
      </w:r>
      <w:r>
        <w:fldChar w:fldCharType="begin"/>
      </w:r>
      <w:r>
        <w:instrText xml:space="preserve"> STYLEREF 1 \s </w:instrText>
      </w:r>
      <w:r>
        <w:fldChar w:fldCharType="separate"/>
      </w:r>
      <w:r w:rsidR="00772168">
        <w:t>22</w:t>
      </w:r>
      <w:r>
        <w:fldChar w:fldCharType="end"/>
      </w:r>
      <w:r>
        <w:noBreakHyphen/>
      </w:r>
      <w:r>
        <w:fldChar w:fldCharType="begin"/>
      </w:r>
      <w:r>
        <w:instrText xml:space="preserve"> SEQ Figuur \* ARABIC \s 1 </w:instrText>
      </w:r>
      <w:r>
        <w:fldChar w:fldCharType="separate"/>
      </w:r>
      <w:r w:rsidR="00772168">
        <w:t>18</w:t>
      </w:r>
      <w:r>
        <w:fldChar w:fldCharType="end"/>
      </w:r>
      <w:r>
        <w:t>: Standaardtekst toevoegen</w:t>
      </w:r>
    </w:p>
    <w:p w14:paraId="3836F56F" w14:textId="3BB8A0EC" w:rsidR="007C604A" w:rsidRDefault="004C7FFA" w:rsidP="007C604A">
      <w:r>
        <w:t xml:space="preserve">In dit scherm kunt u de gewenste tekst invoeren. Daarnaast kunt u aangeven wanneer deze tekst getoond moet worden aan de surveillant. U kunt bijvoorbeeld aangeven dat een bepaalde tekst alleen relevant is voor de activiteit Alarmopvolging. Ook kan het zijn dat een klant graag wil dat er een vaste template wordt ingevuld bij de openingsronde van een object. U kunt deze template dan invoeren in dit </w:t>
      </w:r>
      <w:r>
        <w:lastRenderedPageBreak/>
        <w:t xml:space="preserve">scherm en aangeven dat deze alleen getoond moet worden bij de activiteit Openingsronde en dit ene object selecteren. </w:t>
      </w:r>
      <w:r w:rsidR="002572F4">
        <w:t xml:space="preserve">Druk vervolgens op </w:t>
      </w:r>
      <w:r w:rsidR="002572F4" w:rsidRPr="002572F4">
        <w:rPr>
          <w:b/>
        </w:rPr>
        <w:t>Opslaan</w:t>
      </w:r>
      <w:r w:rsidR="002572F4">
        <w:t>.</w:t>
      </w:r>
    </w:p>
    <w:p w14:paraId="2F727200" w14:textId="77777777" w:rsidR="007C604A" w:rsidRDefault="007C604A" w:rsidP="006F6E29">
      <w:pPr>
        <w:pStyle w:val="Heading3"/>
      </w:pPr>
      <w:bookmarkStart w:id="690" w:name="_Ref418501608"/>
      <w:bookmarkStart w:id="691" w:name="_Toc460250714"/>
      <w:bookmarkStart w:id="692" w:name="_Toc41561881"/>
      <w:bookmarkStart w:id="693" w:name="_Toc64307028"/>
      <w:r>
        <w:t>Klachten</w:t>
      </w:r>
      <w:bookmarkEnd w:id="690"/>
      <w:bookmarkEnd w:id="691"/>
      <w:bookmarkEnd w:id="692"/>
      <w:bookmarkEnd w:id="693"/>
    </w:p>
    <w:p w14:paraId="548C3933" w14:textId="77777777" w:rsidR="00C618F8" w:rsidRDefault="00C618F8" w:rsidP="00F61312">
      <w:pPr>
        <w:pStyle w:val="Heading4"/>
      </w:pPr>
      <w:r>
        <w:t>Nieuwe klacht toevoegen</w:t>
      </w:r>
    </w:p>
    <w:p w14:paraId="227B3325" w14:textId="4A7B97E0" w:rsidR="00120A3F" w:rsidRDefault="00120A3F" w:rsidP="00120A3F">
      <w:r>
        <w:t xml:space="preserve">Om een nieuwe klacht toe te voegen klikt u op </w:t>
      </w:r>
      <w:r>
        <w:rPr>
          <w:b/>
        </w:rPr>
        <w:t>Nieuwe klacht</w:t>
      </w:r>
      <w:r>
        <w:t xml:space="preserve">. Er verschijnt een nieuw blad waarop u de klacht kunt gaan registreren (zie </w:t>
      </w:r>
      <w:r w:rsidRPr="000D6457">
        <w:fldChar w:fldCharType="begin"/>
      </w:r>
      <w:r w:rsidRPr="000D6457">
        <w:instrText xml:space="preserve"> REF _Ref418502833 \h </w:instrText>
      </w:r>
      <w:r w:rsidR="00B50A10" w:rsidRPr="000D6457">
        <w:instrText xml:space="preserve"> \* MERGEFORMAT </w:instrText>
      </w:r>
      <w:r w:rsidRPr="000D6457">
        <w:fldChar w:fldCharType="separate"/>
      </w:r>
      <w:r w:rsidR="00772168">
        <w:t>Figuur 22</w:t>
      </w:r>
      <w:r w:rsidR="00772168">
        <w:noBreakHyphen/>
        <w:t>19</w:t>
      </w:r>
      <w:r w:rsidRPr="000D6457">
        <w:fldChar w:fldCharType="end"/>
      </w:r>
      <w:r w:rsidRPr="000D6457">
        <w:t>)</w:t>
      </w:r>
      <w:r>
        <w:t xml:space="preserve">. </w:t>
      </w:r>
    </w:p>
    <w:p w14:paraId="6B65CF35" w14:textId="77777777" w:rsidR="00012908" w:rsidRDefault="00012908" w:rsidP="00120A3F"/>
    <w:p w14:paraId="3BCB0A02" w14:textId="77777777" w:rsidR="00012908" w:rsidRPr="00012908" w:rsidRDefault="00012908" w:rsidP="00E014FB">
      <w:r>
        <w:t xml:space="preserve">*Velden met een </w:t>
      </w:r>
      <w:r w:rsidR="00A74797">
        <w:rPr>
          <w:lang w:eastAsia="nl-NL"/>
        </w:rPr>
        <w:drawing>
          <wp:inline distT="0" distB="0" distL="0" distR="0" wp14:anchorId="268D17A1" wp14:editId="0DD04AD7">
            <wp:extent cx="137795" cy="137795"/>
            <wp:effectExtent l="0" t="0" r="0" b="0"/>
            <wp:docPr id="153"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t xml:space="preserve"> zijn verplichte velden!</w:t>
      </w:r>
    </w:p>
    <w:p w14:paraId="774BBBF9" w14:textId="77777777" w:rsidR="00120A3F" w:rsidRDefault="00764E81" w:rsidP="00120A3F">
      <w:r>
        <w:rPr>
          <w:lang w:eastAsia="nl-NL"/>
        </w:rPr>
        <w:drawing>
          <wp:inline distT="0" distB="0" distL="0" distR="0" wp14:anchorId="0AD3DB4C" wp14:editId="7C90A721">
            <wp:extent cx="6049010" cy="2958465"/>
            <wp:effectExtent l="0" t="0" r="8890" b="0"/>
            <wp:docPr id="273" name="Afbeelding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nieuweklacht.png"/>
                    <pic:cNvPicPr/>
                  </pic:nvPicPr>
                  <pic:blipFill>
                    <a:blip r:embed="rId216">
                      <a:extLst>
                        <a:ext uri="{28A0092B-C50C-407E-A947-70E740481C1C}">
                          <a14:useLocalDpi xmlns:a14="http://schemas.microsoft.com/office/drawing/2010/main" val="0"/>
                        </a:ext>
                      </a:extLst>
                    </a:blip>
                    <a:stretch>
                      <a:fillRect/>
                    </a:stretch>
                  </pic:blipFill>
                  <pic:spPr>
                    <a:xfrm>
                      <a:off x="0" y="0"/>
                      <a:ext cx="6049010" cy="2958465"/>
                    </a:xfrm>
                    <a:prstGeom prst="rect">
                      <a:avLst/>
                    </a:prstGeom>
                  </pic:spPr>
                </pic:pic>
              </a:graphicData>
            </a:graphic>
          </wp:inline>
        </w:drawing>
      </w:r>
    </w:p>
    <w:p w14:paraId="2F774A13" w14:textId="0799BDA0" w:rsidR="00120A3F" w:rsidRDefault="00120A3F" w:rsidP="003B02B2">
      <w:pPr>
        <w:pStyle w:val="Caption"/>
      </w:pPr>
      <w:bookmarkStart w:id="694" w:name="_Ref418502833"/>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19</w:t>
      </w:r>
      <w:r w:rsidR="004C7FFA">
        <w:fldChar w:fldCharType="end"/>
      </w:r>
      <w:bookmarkEnd w:id="694"/>
      <w:r>
        <w:t>: Nieuwe klacht toevoegen</w:t>
      </w:r>
    </w:p>
    <w:p w14:paraId="0E61963E" w14:textId="77777777" w:rsidR="00012908" w:rsidRPr="000C462A" w:rsidRDefault="00012908" w:rsidP="00012908">
      <w:pPr>
        <w:rPr>
          <w:rStyle w:val="Cursief"/>
        </w:rPr>
      </w:pPr>
      <w:r w:rsidRPr="000C462A">
        <w:rPr>
          <w:rStyle w:val="Cursief"/>
        </w:rPr>
        <w:t>Klacht</w:t>
      </w:r>
    </w:p>
    <w:p w14:paraId="50CD8C1C" w14:textId="77777777" w:rsidR="00012908" w:rsidRDefault="00012908" w:rsidP="00762DDB">
      <w:pPr>
        <w:pStyle w:val="Opsomming1"/>
      </w:pPr>
      <w:r w:rsidRPr="00F85D19">
        <w:rPr>
          <w:b/>
          <w:bCs/>
        </w:rPr>
        <w:t>Omschrijving</w:t>
      </w:r>
      <w:r w:rsidR="00450DE8">
        <w:t xml:space="preserve"> </w:t>
      </w:r>
      <w:r w:rsidR="00A74797">
        <w:rPr>
          <w:noProof/>
          <w:lang w:eastAsia="nl-NL"/>
        </w:rPr>
        <w:drawing>
          <wp:inline distT="0" distB="0" distL="0" distR="0" wp14:anchorId="5468A9DA" wp14:editId="4E48FC9E">
            <wp:extent cx="137795" cy="137795"/>
            <wp:effectExtent l="0" t="0" r="0" b="0"/>
            <wp:docPr id="155"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t>: Geeft een korte omschrijving van de klacht</w:t>
      </w:r>
      <w:r w:rsidR="00450DE8">
        <w:t>.</w:t>
      </w:r>
    </w:p>
    <w:p w14:paraId="7884E1DD" w14:textId="77777777" w:rsidR="00012908" w:rsidRDefault="00012908" w:rsidP="00762DDB">
      <w:pPr>
        <w:pStyle w:val="Opsomming1"/>
      </w:pPr>
      <w:r w:rsidRPr="00F85D19">
        <w:rPr>
          <w:b/>
          <w:bCs/>
        </w:rPr>
        <w:t>Details</w:t>
      </w:r>
      <w:r w:rsidR="00450DE8">
        <w:t xml:space="preserve"> </w:t>
      </w:r>
      <w:r w:rsidR="00A74797">
        <w:rPr>
          <w:noProof/>
          <w:lang w:eastAsia="nl-NL"/>
        </w:rPr>
        <w:drawing>
          <wp:inline distT="0" distB="0" distL="0" distR="0" wp14:anchorId="61100CDE" wp14:editId="3FCA87D3">
            <wp:extent cx="137795" cy="137795"/>
            <wp:effectExtent l="0" t="0" r="0" b="0"/>
            <wp:docPr id="156"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t>: Geef een gedetailleerde omschrijving van de klacht</w:t>
      </w:r>
      <w:r w:rsidR="00450DE8">
        <w:t>.</w:t>
      </w:r>
    </w:p>
    <w:p w14:paraId="1CD9D75E" w14:textId="77777777" w:rsidR="00012908" w:rsidRDefault="00012908" w:rsidP="00762DDB">
      <w:pPr>
        <w:pStyle w:val="Opsomming1"/>
      </w:pPr>
      <w:r w:rsidRPr="00F85D19">
        <w:rPr>
          <w:b/>
          <w:bCs/>
        </w:rPr>
        <w:t>Status</w:t>
      </w:r>
      <w:r>
        <w:t>:</w:t>
      </w:r>
      <w:r w:rsidR="000C462A">
        <w:t xml:space="preserve"> Kies uit het pull down menu de status van de klacht, nieuw, in behandeling of gesloten. </w:t>
      </w:r>
    </w:p>
    <w:p w14:paraId="6C280331" w14:textId="77777777" w:rsidR="00012908" w:rsidRDefault="00012908" w:rsidP="00762DDB">
      <w:pPr>
        <w:pStyle w:val="Opsomming1"/>
      </w:pPr>
      <w:r w:rsidRPr="00F85D19">
        <w:rPr>
          <w:b/>
          <w:bCs/>
        </w:rPr>
        <w:t>Behandelaar</w:t>
      </w:r>
      <w:r>
        <w:t>:</w:t>
      </w:r>
      <w:r w:rsidR="000C462A">
        <w:t xml:space="preserve"> Kies uit het pull down menu wie de klacht verder zal behandelen.</w:t>
      </w:r>
    </w:p>
    <w:p w14:paraId="560F6B08" w14:textId="77777777" w:rsidR="00012908" w:rsidRDefault="00012908" w:rsidP="00762DDB">
      <w:pPr>
        <w:pStyle w:val="Opsomming1"/>
      </w:pPr>
      <w:r w:rsidRPr="00F85D19">
        <w:rPr>
          <w:b/>
          <w:bCs/>
        </w:rPr>
        <w:t>Oplossing</w:t>
      </w:r>
      <w:r>
        <w:t>:</w:t>
      </w:r>
      <w:r w:rsidR="000C462A">
        <w:t xml:space="preserve"> Beschrijf de oplossing voor de klacht</w:t>
      </w:r>
      <w:r w:rsidR="00450DE8">
        <w:t>.</w:t>
      </w:r>
    </w:p>
    <w:p w14:paraId="2889F20A" w14:textId="77777777" w:rsidR="00012908" w:rsidRDefault="00012908" w:rsidP="00762DDB">
      <w:pPr>
        <w:pStyle w:val="Opsomming1"/>
      </w:pPr>
      <w:r w:rsidRPr="00F85D19">
        <w:rPr>
          <w:b/>
          <w:bCs/>
        </w:rPr>
        <w:t>Intern commentaar</w:t>
      </w:r>
      <w:r>
        <w:t>:</w:t>
      </w:r>
      <w:r w:rsidR="000C462A">
        <w:t xml:space="preserve"> Geef eventueel een interne melding mee</w:t>
      </w:r>
      <w:r w:rsidR="00450DE8">
        <w:t>.</w:t>
      </w:r>
    </w:p>
    <w:p w14:paraId="4F174532" w14:textId="77777777" w:rsidR="00012908" w:rsidRPr="000C462A" w:rsidRDefault="00012908" w:rsidP="00012908">
      <w:pPr>
        <w:rPr>
          <w:rStyle w:val="Cursief"/>
        </w:rPr>
      </w:pPr>
      <w:r w:rsidRPr="000C462A">
        <w:rPr>
          <w:rStyle w:val="Cursief"/>
        </w:rPr>
        <w:t>Referenties</w:t>
      </w:r>
    </w:p>
    <w:p w14:paraId="4AC667A7" w14:textId="77777777" w:rsidR="00012908" w:rsidRDefault="00012908" w:rsidP="00762DDB">
      <w:pPr>
        <w:pStyle w:val="Opsomming1"/>
      </w:pPr>
      <w:r w:rsidRPr="00F85D19">
        <w:rPr>
          <w:b/>
          <w:bCs/>
        </w:rPr>
        <w:t>Object</w:t>
      </w:r>
      <w:r w:rsidR="000C462A">
        <w:t xml:space="preserve">: Wanneer de klacht in relatie staat met een object kan het object worden weergegeven. </w:t>
      </w:r>
    </w:p>
    <w:p w14:paraId="38835F5D" w14:textId="77777777" w:rsidR="00012908" w:rsidRDefault="00012908" w:rsidP="00762DDB">
      <w:pPr>
        <w:pStyle w:val="Opsomming1"/>
      </w:pPr>
      <w:r w:rsidRPr="00F85D19">
        <w:rPr>
          <w:b/>
          <w:bCs/>
        </w:rPr>
        <w:t>Medewerker</w:t>
      </w:r>
      <w:r w:rsidR="000C462A">
        <w:t>: Indien de klacht in relatie staat met een bepaalde medewerker, kan de naam van de medewerker worden weergegeven.</w:t>
      </w:r>
    </w:p>
    <w:p w14:paraId="22EE49A1" w14:textId="77777777" w:rsidR="00012908" w:rsidRDefault="00012908" w:rsidP="00762DDB">
      <w:pPr>
        <w:pStyle w:val="Opsomming1"/>
      </w:pPr>
      <w:r w:rsidRPr="00F85D19">
        <w:rPr>
          <w:b/>
          <w:bCs/>
        </w:rPr>
        <w:t>Klantnaam</w:t>
      </w:r>
      <w:r w:rsidR="000C462A">
        <w:t xml:space="preserve">: Indien de klacht in relatie staat met een klant, kan de naam van de klant worden weergegeven. </w:t>
      </w:r>
    </w:p>
    <w:p w14:paraId="2A8B6CF9" w14:textId="77777777" w:rsidR="00012908" w:rsidRPr="000C462A" w:rsidRDefault="00012908" w:rsidP="00012908">
      <w:pPr>
        <w:rPr>
          <w:rStyle w:val="Cursief"/>
        </w:rPr>
      </w:pPr>
      <w:r w:rsidRPr="000C462A">
        <w:rPr>
          <w:rStyle w:val="Cursief"/>
        </w:rPr>
        <w:t>Classificatie</w:t>
      </w:r>
    </w:p>
    <w:p w14:paraId="41E04ADF" w14:textId="7E8CF84D" w:rsidR="00012908" w:rsidRDefault="00012908" w:rsidP="00762DDB">
      <w:pPr>
        <w:pStyle w:val="Opsomming1"/>
      </w:pPr>
      <w:r w:rsidRPr="00F85D19">
        <w:rPr>
          <w:b/>
          <w:bCs/>
        </w:rPr>
        <w:lastRenderedPageBreak/>
        <w:t>Klachttype</w:t>
      </w:r>
      <w:r w:rsidR="000C462A">
        <w:t xml:space="preserve">: Het klachttype wordt op voorhand gedefinieerd in menu </w:t>
      </w:r>
      <w:r w:rsidR="000C462A" w:rsidRPr="00450DE8">
        <w:t>Beheer</w:t>
      </w:r>
      <w:r w:rsidR="000C462A">
        <w:t xml:space="preserve"> </w:t>
      </w:r>
      <w:r w:rsidR="00225D3E">
        <w:rPr>
          <w:rFonts w:ascii="Arial" w:hAnsi="Arial" w:cs="Arial"/>
        </w:rPr>
        <w:t>→</w:t>
      </w:r>
      <w:r w:rsidR="000C462A">
        <w:t xml:space="preserve"> </w:t>
      </w:r>
      <w:r w:rsidR="00B85548" w:rsidRPr="00450DE8">
        <w:t>Categorieën</w:t>
      </w:r>
      <w:r w:rsidR="000C462A">
        <w:t xml:space="preserve"> </w:t>
      </w:r>
      <w:r w:rsidR="00225D3E">
        <w:rPr>
          <w:rFonts w:ascii="Arial" w:hAnsi="Arial" w:cs="Arial"/>
        </w:rPr>
        <w:t>→</w:t>
      </w:r>
      <w:r w:rsidR="000C462A">
        <w:t xml:space="preserve"> </w:t>
      </w:r>
      <w:r w:rsidR="000C462A" w:rsidRPr="00450DE8">
        <w:t>Klachttype</w:t>
      </w:r>
      <w:r w:rsidR="000C462A">
        <w:t xml:space="preserve"> (zie </w:t>
      </w:r>
      <w:r w:rsidR="0039325C">
        <w:t>§</w:t>
      </w:r>
      <w:r w:rsidR="000C462A">
        <w:t xml:space="preserve"> </w:t>
      </w:r>
      <w:r w:rsidR="000C462A">
        <w:fldChar w:fldCharType="begin"/>
      </w:r>
      <w:r w:rsidR="000C462A">
        <w:instrText xml:space="preserve"> REF _Ref418505064 \n \h </w:instrText>
      </w:r>
      <w:r w:rsidR="000C462A">
        <w:fldChar w:fldCharType="separate"/>
      </w:r>
      <w:r w:rsidR="00772168">
        <w:t>22.3.7</w:t>
      </w:r>
      <w:r w:rsidR="000C462A">
        <w:fldChar w:fldCharType="end"/>
      </w:r>
      <w:r w:rsidR="000C462A">
        <w:t>). Selecteer via het pull down menu het type klacht.</w:t>
      </w:r>
    </w:p>
    <w:p w14:paraId="54A5329D" w14:textId="77777777" w:rsidR="002572F4" w:rsidRDefault="002572F4" w:rsidP="00E014FB"/>
    <w:p w14:paraId="60939690" w14:textId="77777777" w:rsidR="003E1A63" w:rsidRDefault="003E1A63" w:rsidP="00E014FB">
      <w:r>
        <w:t xml:space="preserve">Klik vervolgens op </w:t>
      </w:r>
      <w:r w:rsidRPr="00B85548">
        <w:rPr>
          <w:rStyle w:val="Bold"/>
        </w:rPr>
        <w:t>Opslaan</w:t>
      </w:r>
      <w:r>
        <w:t xml:space="preserve"> </w:t>
      </w:r>
      <w:r w:rsidR="00B85548">
        <w:t xml:space="preserve">om de klacht vast te leggen. </w:t>
      </w:r>
    </w:p>
    <w:p w14:paraId="1903F0E0" w14:textId="77777777" w:rsidR="00B85548" w:rsidRDefault="00B85548" w:rsidP="00F61312">
      <w:pPr>
        <w:pStyle w:val="Heading4"/>
      </w:pPr>
      <w:r>
        <w:t>Klachten zoeken en bewerken</w:t>
      </w:r>
    </w:p>
    <w:p w14:paraId="473C7DB1" w14:textId="12EA3521" w:rsidR="00B76569" w:rsidRDefault="00B76569" w:rsidP="00B76569">
      <w:pPr>
        <w:rPr>
          <w:rStyle w:val="Bold"/>
          <w:b w:val="0"/>
        </w:rPr>
      </w:pPr>
      <w:r>
        <w:t>Klachten kunt u zoeken door zoekcriteria in te geven in een van de benoemde velden. Dit kan zijn de regio, start- en einddatum, nummer, klachtcode en er kan gezocht worden op klantnaam</w:t>
      </w:r>
      <w:r w:rsidR="00764E81">
        <w:t xml:space="preserve">. </w:t>
      </w:r>
      <w:r>
        <w:t xml:space="preserve">Door een status aan te vinken geeft u aan of u alle klachten wilt zien of alleen de nieuwe of gesloten klachten of klachten die nog in behandeling zijn. Vervolgens klikt u op de knop </w:t>
      </w:r>
      <w:r>
        <w:rPr>
          <w:rStyle w:val="Bold"/>
        </w:rPr>
        <w:t xml:space="preserve">Zoek </w:t>
      </w:r>
      <w:r>
        <w:rPr>
          <w:rStyle w:val="Bold"/>
          <w:b w:val="0"/>
        </w:rPr>
        <w:t>om de klachten op te halen. De resultaten van de zoekcriteria zullen in beeld verschijnen. (Zie</w:t>
      </w:r>
      <w:r w:rsidR="00C06609">
        <w:rPr>
          <w:rStyle w:val="Bold"/>
          <w:b w:val="0"/>
        </w:rPr>
        <w:t xml:space="preserve"> </w:t>
      </w:r>
      <w:r w:rsidR="00C06609">
        <w:rPr>
          <w:rStyle w:val="Bold"/>
          <w:b w:val="0"/>
        </w:rPr>
        <w:fldChar w:fldCharType="begin"/>
      </w:r>
      <w:r w:rsidR="00C06609">
        <w:rPr>
          <w:rStyle w:val="Bold"/>
          <w:b w:val="0"/>
        </w:rPr>
        <w:instrText xml:space="preserve"> REF _Ref453595770 \h </w:instrText>
      </w:r>
      <w:r w:rsidR="00C06609">
        <w:rPr>
          <w:rStyle w:val="Bold"/>
          <w:b w:val="0"/>
        </w:rPr>
      </w:r>
      <w:r w:rsidR="00C06609">
        <w:rPr>
          <w:rStyle w:val="Bold"/>
          <w:b w:val="0"/>
        </w:rPr>
        <w:fldChar w:fldCharType="separate"/>
      </w:r>
      <w:r w:rsidR="00772168">
        <w:t>Figuur 22</w:t>
      </w:r>
      <w:r w:rsidR="00772168">
        <w:noBreakHyphen/>
        <w:t>20</w:t>
      </w:r>
      <w:r w:rsidR="00C06609">
        <w:rPr>
          <w:rStyle w:val="Bold"/>
          <w:b w:val="0"/>
        </w:rPr>
        <w:fldChar w:fldCharType="end"/>
      </w:r>
      <w:r>
        <w:rPr>
          <w:rStyle w:val="Bold"/>
          <w:b w:val="0"/>
        </w:rPr>
        <w:t xml:space="preserve">). </w:t>
      </w:r>
    </w:p>
    <w:p w14:paraId="76AED19B" w14:textId="77777777" w:rsidR="00B76569" w:rsidRDefault="00B76569" w:rsidP="00B85548"/>
    <w:p w14:paraId="2BAC0D23" w14:textId="77777777" w:rsidR="00B76569" w:rsidRPr="00B85548" w:rsidRDefault="00A74797" w:rsidP="00B85548">
      <w:r>
        <w:rPr>
          <w:lang w:eastAsia="nl-NL"/>
        </w:rPr>
        <w:drawing>
          <wp:inline distT="0" distB="0" distL="0" distR="0" wp14:anchorId="57C98810" wp14:editId="6975A28E">
            <wp:extent cx="5753735" cy="1871980"/>
            <wp:effectExtent l="0" t="0" r="0" b="0"/>
            <wp:docPr id="158"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53735" cy="1871980"/>
                    </a:xfrm>
                    <a:prstGeom prst="rect">
                      <a:avLst/>
                    </a:prstGeom>
                    <a:noFill/>
                    <a:ln>
                      <a:noFill/>
                    </a:ln>
                  </pic:spPr>
                </pic:pic>
              </a:graphicData>
            </a:graphic>
          </wp:inline>
        </w:drawing>
      </w:r>
    </w:p>
    <w:p w14:paraId="0280CBDD" w14:textId="772E7416" w:rsidR="00B85548" w:rsidRDefault="00B85548" w:rsidP="003B02B2">
      <w:pPr>
        <w:pStyle w:val="Caption"/>
      </w:pPr>
      <w:bookmarkStart w:id="695" w:name="_Ref453595770"/>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20</w:t>
      </w:r>
      <w:r w:rsidR="004C7FFA">
        <w:fldChar w:fldCharType="end"/>
      </w:r>
      <w:bookmarkEnd w:id="695"/>
      <w:r>
        <w:t>: Klachten</w:t>
      </w:r>
      <w:r w:rsidR="00B76569">
        <w:t xml:space="preserve"> zoeken en bewerken</w:t>
      </w:r>
    </w:p>
    <w:p w14:paraId="22199017" w14:textId="77777777" w:rsidR="00B85548" w:rsidRDefault="00B76569" w:rsidP="00B76569">
      <w:r>
        <w:t xml:space="preserve">Wanneer een klacht in behandeling is genomen zet dan de status op </w:t>
      </w:r>
      <w:r w:rsidRPr="00B76569">
        <w:rPr>
          <w:b/>
        </w:rPr>
        <w:t>In behandeling</w:t>
      </w:r>
      <w:r>
        <w:t xml:space="preserve">. Wanneer de klacht is afgehandeld zet dan de status op </w:t>
      </w:r>
      <w:r w:rsidRPr="00B76569">
        <w:rPr>
          <w:rStyle w:val="Bold"/>
        </w:rPr>
        <w:t>Gesloten</w:t>
      </w:r>
      <w:r>
        <w:t xml:space="preserve">. </w:t>
      </w:r>
    </w:p>
    <w:p w14:paraId="36A9A771" w14:textId="77777777" w:rsidR="000157A4" w:rsidRDefault="000157A4" w:rsidP="006F6E29">
      <w:pPr>
        <w:pStyle w:val="Heading3"/>
      </w:pPr>
      <w:bookmarkStart w:id="696" w:name="_Toc41561882"/>
      <w:bookmarkStart w:id="697" w:name="_Toc460250715"/>
      <w:bookmarkStart w:id="698" w:name="_Toc64307029"/>
      <w:r>
        <w:t>Opvolgcodes</w:t>
      </w:r>
      <w:bookmarkEnd w:id="696"/>
      <w:bookmarkEnd w:id="698"/>
    </w:p>
    <w:p w14:paraId="03C094CB" w14:textId="77777777" w:rsidR="00806CCC" w:rsidRDefault="000157A4" w:rsidP="000157A4">
      <w:r>
        <w:t xml:space="preserve">Om eventuele opvolgacties na het afronden van een taak ook buiten SequriX om te kunnen volgen, kunnen opvolgcodes gebruikt worden. </w:t>
      </w:r>
      <w:r w:rsidR="00EE2BF6">
        <w:t xml:space="preserve">Door </w:t>
      </w:r>
      <w:r>
        <w:t xml:space="preserve">één of meer opvolgcodes </w:t>
      </w:r>
      <w:r w:rsidR="00EE2BF6">
        <w:t xml:space="preserve">aan te maken in het opvolgcode-beheerscherm, </w:t>
      </w:r>
      <w:r w:rsidR="00806CCC">
        <w:t xml:space="preserve">komen ze beschikbaar in de rest van SequriX: </w:t>
      </w:r>
    </w:p>
    <w:p w14:paraId="25895D30" w14:textId="3742D7A3" w:rsidR="000157A4" w:rsidRDefault="00806CCC" w:rsidP="00762DDB">
      <w:pPr>
        <w:pStyle w:val="Opsomming1"/>
      </w:pPr>
      <w:r>
        <w:t>B</w:t>
      </w:r>
      <w:r w:rsidR="000157A4">
        <w:t>ij het succesvol afronden van een taak</w:t>
      </w:r>
      <w:r>
        <w:t xml:space="preserve">, zowel op mobiel als in de backoffice, </w:t>
      </w:r>
      <w:r w:rsidR="00122D6F">
        <w:t>dient</w:t>
      </w:r>
      <w:r w:rsidR="000157A4">
        <w:t xml:space="preserve"> een </w:t>
      </w:r>
      <w:r>
        <w:t>opvolg</w:t>
      </w:r>
      <w:r w:rsidR="000157A4">
        <w:t xml:space="preserve">code gekozen </w:t>
      </w:r>
      <w:r w:rsidR="00122D6F">
        <w:t xml:space="preserve">te </w:t>
      </w:r>
      <w:r w:rsidR="000157A4">
        <w:t>worden. Dit is onafhankelijk van taaktype en van de reden van taakeinde.</w:t>
      </w:r>
    </w:p>
    <w:p w14:paraId="2EA1ABA8" w14:textId="0C51D58B" w:rsidR="00806CCC" w:rsidRDefault="00806CCC" w:rsidP="00762DDB">
      <w:pPr>
        <w:pStyle w:val="Opsomming1"/>
      </w:pPr>
      <w:r>
        <w:t>In het taakcontrolescherm kan gezocht worden op een opvolgcode. Tevens worden eventuele opvolgcodes getoond in de zoekresultaten.</w:t>
      </w:r>
    </w:p>
    <w:p w14:paraId="072AB441" w14:textId="3499DD91" w:rsidR="00806CCC" w:rsidRDefault="00806CCC" w:rsidP="00762DDB">
      <w:pPr>
        <w:pStyle w:val="Opsomming1"/>
      </w:pPr>
      <w:r>
        <w:t xml:space="preserve">In het taakdetailscherm wordt een eventuele opvolgcode getoond, en kan deze gewijzigd worden </w:t>
      </w:r>
      <w:r w:rsidR="00A21C8B">
        <w:t xml:space="preserve">na afronden van de taak, </w:t>
      </w:r>
      <w:r>
        <w:t xml:space="preserve">zolang de taak nog de status </w:t>
      </w:r>
      <w:r w:rsidR="00122D6F">
        <w:rPr>
          <w:rStyle w:val="Bold"/>
        </w:rPr>
        <w:t>Niet gecontroleerd</w:t>
      </w:r>
      <w:r>
        <w:t xml:space="preserve"> heeft.</w:t>
      </w:r>
    </w:p>
    <w:p w14:paraId="48C95992" w14:textId="6553C988" w:rsidR="00806CCC" w:rsidRDefault="00806CCC" w:rsidP="00762DDB">
      <w:pPr>
        <w:pStyle w:val="Opsomming1"/>
      </w:pPr>
      <w:r>
        <w:t>Via de export in het taakcontrolescherm kunnen de opvolgcodes bij de taken worden ge</w:t>
      </w:r>
      <w:r w:rsidR="00E106B6">
        <w:t>ë</w:t>
      </w:r>
      <w:r>
        <w:t>xporteerd (afhankelijk van beschikbare exportsystemen)</w:t>
      </w:r>
      <w:r w:rsidR="00E106B6">
        <w:t xml:space="preserve"> </w:t>
      </w:r>
    </w:p>
    <w:p w14:paraId="21C8CAB0" w14:textId="371D3C48" w:rsidR="000157A4" w:rsidRDefault="000157A4" w:rsidP="000157A4">
      <w:r>
        <w:lastRenderedPageBreak/>
        <w:t xml:space="preserve">In het scherm </w:t>
      </w:r>
      <w:r w:rsidR="004F0827" w:rsidRPr="004F0827">
        <w:rPr>
          <w:rStyle w:val="Bold"/>
        </w:rPr>
        <w:t>Opvolgcodes</w:t>
      </w:r>
      <w:r>
        <w:t xml:space="preserve"> kunnen codes aangemaakt, gewijzigd en verwijderd worden. Er kan per opvolgcode een naam en code opgegeven worden. De naam wordt gebruikt voor weergave binnen SequriX, de code </w:t>
      </w:r>
      <w:r w:rsidR="00130CD8">
        <w:t xml:space="preserve">wordt gebruikt in </w:t>
      </w:r>
      <w:r>
        <w:t>taakexports, voor gebruik in een extern systeem.</w:t>
      </w:r>
    </w:p>
    <w:p w14:paraId="6AAD0DCC" w14:textId="502A96A8" w:rsidR="00130CD8" w:rsidRDefault="00130CD8" w:rsidP="000157A4">
      <w:r>
        <w:t xml:space="preserve">Om een nieuwe opvolgcode te maken, klik op </w:t>
      </w:r>
      <w:r w:rsidRPr="00130CD8">
        <w:rPr>
          <w:rStyle w:val="Bold"/>
        </w:rPr>
        <w:t>Toevoegen</w:t>
      </w:r>
      <w:r>
        <w:t xml:space="preserve">, vul een naam en optioneel een code in, en klik op </w:t>
      </w:r>
      <w:r w:rsidRPr="00130CD8">
        <w:rPr>
          <w:rStyle w:val="Bold"/>
        </w:rPr>
        <w:t>Opslaan</w:t>
      </w:r>
      <w:r>
        <w:t>.</w:t>
      </w:r>
    </w:p>
    <w:p w14:paraId="0CE28A91" w14:textId="36A2D88E" w:rsidR="00130CD8" w:rsidRDefault="00130CD8" w:rsidP="000157A4">
      <w:r>
        <w:t>Om een code te verwijd</w:t>
      </w:r>
      <w:r w:rsidR="00B11A5C">
        <w:t xml:space="preserve">eren, kies de gewenste code en klik </w:t>
      </w:r>
      <w:r w:rsidR="00B11A5C" w:rsidRPr="00B11A5C">
        <w:rPr>
          <w:rStyle w:val="Bold"/>
        </w:rPr>
        <w:t>Verwijderen</w:t>
      </w:r>
      <w:r w:rsidR="00B11A5C">
        <w:t xml:space="preserve">. </w:t>
      </w:r>
      <w:r w:rsidR="004F0827">
        <w:t>I</w:t>
      </w:r>
      <w:r w:rsidR="00B11A5C">
        <w:t xml:space="preserve">ndien deze </w:t>
      </w:r>
      <w:r w:rsidR="00061B65">
        <w:t xml:space="preserve">verwijderde </w:t>
      </w:r>
      <w:r w:rsidR="00B11A5C">
        <w:t xml:space="preserve">code reeds gebruikt was bij taken, </w:t>
      </w:r>
      <w:r w:rsidR="00061B65">
        <w:t xml:space="preserve">dan zal deze </w:t>
      </w:r>
      <w:r w:rsidR="00B11A5C">
        <w:t xml:space="preserve">code </w:t>
      </w:r>
      <w:r w:rsidR="00061B65">
        <w:t>in</w:t>
      </w:r>
      <w:r w:rsidR="00B11A5C">
        <w:t xml:space="preserve"> het taakcontrolescherm en in exports</w:t>
      </w:r>
      <w:r w:rsidR="00061B65">
        <w:t xml:space="preserve"> gewoon zichtbaar blijven voor de betreffende taken</w:t>
      </w:r>
      <w:r w:rsidR="00B11A5C">
        <w:t>. U kunt de code echter niet meer kiezen bij het afronden van nieuwe taken of bij het wijzigen in het taakdetailscherm.</w:t>
      </w:r>
    </w:p>
    <w:p w14:paraId="3653D71B" w14:textId="77777777" w:rsidR="00130CD8" w:rsidRDefault="00130CD8" w:rsidP="000157A4"/>
    <w:p w14:paraId="2A224165" w14:textId="77777777" w:rsidR="00FE671A" w:rsidRDefault="000157A4" w:rsidP="00FE671A">
      <w:pPr>
        <w:keepNext/>
      </w:pPr>
      <w:r w:rsidRPr="000157A4">
        <w:rPr>
          <w:lang w:eastAsia="nl-NL"/>
        </w:rPr>
        <w:drawing>
          <wp:inline distT="0" distB="0" distL="0" distR="0" wp14:anchorId="5AAEBB4D" wp14:editId="364A91E2">
            <wp:extent cx="6049010" cy="1468120"/>
            <wp:effectExtent l="0" t="0" r="8890" b="0"/>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49010" cy="1468120"/>
                    </a:xfrm>
                    <a:prstGeom prst="rect">
                      <a:avLst/>
                    </a:prstGeom>
                  </pic:spPr>
                </pic:pic>
              </a:graphicData>
            </a:graphic>
          </wp:inline>
        </w:drawing>
      </w:r>
    </w:p>
    <w:p w14:paraId="705B9453" w14:textId="3818CAC4" w:rsidR="000157A4" w:rsidRDefault="00FE671A"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21</w:t>
      </w:r>
      <w:r w:rsidR="004C7FFA">
        <w:fldChar w:fldCharType="end"/>
      </w:r>
      <w:r>
        <w:t xml:space="preserve"> Beheer van opvolgcodes</w:t>
      </w:r>
    </w:p>
    <w:p w14:paraId="5AFF4322" w14:textId="4C4458B9" w:rsidR="00135853" w:rsidRDefault="00135853" w:rsidP="000157A4">
      <w:r>
        <w:t xml:space="preserve">Als er opvolgcodes gedefinieerd zijn, wordt er bij het </w:t>
      </w:r>
      <w:r w:rsidR="0063366E">
        <w:t>afronden</w:t>
      </w:r>
      <w:r>
        <w:t xml:space="preserve"> van een taak</w:t>
      </w:r>
      <w:r w:rsidR="0063366E">
        <w:t xml:space="preserve">, </w:t>
      </w:r>
      <w:r>
        <w:t xml:space="preserve">zowel </w:t>
      </w:r>
      <w:r w:rsidR="0063366E">
        <w:t xml:space="preserve">op </w:t>
      </w:r>
      <w:r w:rsidR="00061B65">
        <w:t>mobiel als in de back</w:t>
      </w:r>
      <w:r>
        <w:t>office (receptiedienstmodule)</w:t>
      </w:r>
      <w:r w:rsidR="0063366E">
        <w:t>,</w:t>
      </w:r>
      <w:r>
        <w:t xml:space="preserve"> een invoer</w:t>
      </w:r>
      <w:r w:rsidR="0063366E">
        <w:t>veld getoond waar de gebruiker een opvolgcode dient te kiezen. Bij het afbreken van de taak is het niet mogelijk een opvolgcode op te geven. Eventueel kan dat later nog in het taakdetailscherm worden aangepast.</w:t>
      </w:r>
    </w:p>
    <w:p w14:paraId="631C131C" w14:textId="77777777" w:rsidR="0063366E" w:rsidRDefault="0063366E" w:rsidP="000157A4"/>
    <w:p w14:paraId="13585317" w14:textId="77777777" w:rsidR="0063366E" w:rsidRDefault="0063366E" w:rsidP="0063366E">
      <w:pPr>
        <w:keepNext/>
      </w:pPr>
      <w:r>
        <w:rPr>
          <w:lang w:eastAsia="nl-NL"/>
        </w:rPr>
        <w:drawing>
          <wp:inline distT="0" distB="0" distL="0" distR="0" wp14:anchorId="50467257" wp14:editId="4D702A85">
            <wp:extent cx="3020400" cy="1152000"/>
            <wp:effectExtent l="0" t="0" r="8890" b="0"/>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20400" cy="1152000"/>
                    </a:xfrm>
                    <a:prstGeom prst="rect">
                      <a:avLst/>
                    </a:prstGeom>
                    <a:noFill/>
                    <a:ln>
                      <a:noFill/>
                    </a:ln>
                  </pic:spPr>
                </pic:pic>
              </a:graphicData>
            </a:graphic>
          </wp:inline>
        </w:drawing>
      </w:r>
    </w:p>
    <w:p w14:paraId="38F7DE24" w14:textId="0B9BD555" w:rsidR="0063366E" w:rsidRDefault="0063366E"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22</w:t>
      </w:r>
      <w:r w:rsidR="004C7FFA">
        <w:fldChar w:fldCharType="end"/>
      </w:r>
      <w:r>
        <w:t xml:space="preserve"> Kiezen van opvolgcode bij </w:t>
      </w:r>
      <w:r w:rsidR="00061B65">
        <w:t>het afronden van een taak (back</w:t>
      </w:r>
      <w:r>
        <w:t>office)</w:t>
      </w:r>
    </w:p>
    <w:p w14:paraId="41FFB19E" w14:textId="74A34325" w:rsidR="000157A4" w:rsidRDefault="000157A4" w:rsidP="000157A4">
      <w:r>
        <w:t>In het taakcontrolescherm kan gezocht worden op taken met een bepaalde opvolgcode. De opvolgcode wordt ook weer</w:t>
      </w:r>
      <w:r w:rsidR="00130CD8">
        <w:t>gegeven in de zoekresultaten</w:t>
      </w:r>
      <w:r>
        <w:t>.</w:t>
      </w:r>
    </w:p>
    <w:p w14:paraId="7CF01C3C" w14:textId="77777777" w:rsidR="00F27DD4" w:rsidRDefault="00F27DD4" w:rsidP="000157A4"/>
    <w:p w14:paraId="3F438145" w14:textId="77777777" w:rsidR="00B66174" w:rsidRDefault="00F27DD4" w:rsidP="00B66174">
      <w:pPr>
        <w:keepNext/>
      </w:pPr>
      <w:r>
        <w:rPr>
          <w:lang w:eastAsia="nl-NL"/>
        </w:rPr>
        <w:lastRenderedPageBreak/>
        <w:drawing>
          <wp:inline distT="0" distB="0" distL="0" distR="0" wp14:anchorId="7D5C188F" wp14:editId="66E74BD0">
            <wp:extent cx="3700800" cy="3538800"/>
            <wp:effectExtent l="0" t="0" r="0" b="5080"/>
            <wp:docPr id="263" name="Afbeelding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00800" cy="3538800"/>
                    </a:xfrm>
                    <a:prstGeom prst="rect">
                      <a:avLst/>
                    </a:prstGeom>
                    <a:noFill/>
                    <a:ln>
                      <a:noFill/>
                    </a:ln>
                  </pic:spPr>
                </pic:pic>
              </a:graphicData>
            </a:graphic>
          </wp:inline>
        </w:drawing>
      </w:r>
    </w:p>
    <w:p w14:paraId="227821C2" w14:textId="31AB4A9E" w:rsidR="00F27DD4" w:rsidRDefault="00B66174"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23</w:t>
      </w:r>
      <w:r w:rsidR="004C7FFA">
        <w:fldChar w:fldCharType="end"/>
      </w:r>
      <w:r>
        <w:t xml:space="preserve"> Zoeken op opvolgcode in taakcontrolescherm</w:t>
      </w:r>
    </w:p>
    <w:p w14:paraId="06A67E6F" w14:textId="171C8B93" w:rsidR="000157A4" w:rsidRDefault="000157A4" w:rsidP="000157A4">
      <w:r>
        <w:t xml:space="preserve">De opvolgcode van een afgeronde taak kan in het taakcontrolescherm nog gewijzigd worden, totdat de taak de controlestatus </w:t>
      </w:r>
      <w:r w:rsidRPr="00061B65">
        <w:rPr>
          <w:rStyle w:val="Bold"/>
        </w:rPr>
        <w:t>Operationeel gereed</w:t>
      </w:r>
      <w:r>
        <w:t xml:space="preserve"> krijgt. </w:t>
      </w:r>
      <w:r w:rsidR="00B66174">
        <w:t xml:space="preserve">Daarna </w:t>
      </w:r>
      <w:r>
        <w:t>ligt de opvolgcode vast.</w:t>
      </w:r>
    </w:p>
    <w:p w14:paraId="30826F84" w14:textId="77777777" w:rsidR="00B66174" w:rsidRDefault="00B66174" w:rsidP="000157A4"/>
    <w:p w14:paraId="4B9F7828" w14:textId="77777777" w:rsidR="00B66174" w:rsidRDefault="00B66174" w:rsidP="00B66174">
      <w:pPr>
        <w:keepNext/>
      </w:pPr>
      <w:r>
        <w:rPr>
          <w:lang w:eastAsia="nl-NL"/>
        </w:rPr>
        <w:drawing>
          <wp:inline distT="0" distB="0" distL="0" distR="0" wp14:anchorId="72F1CECF" wp14:editId="54FF0F8E">
            <wp:extent cx="3866400" cy="1436400"/>
            <wp:effectExtent l="0" t="0" r="1270" b="0"/>
            <wp:docPr id="293" name="Afbeelding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66400" cy="1436400"/>
                    </a:xfrm>
                    <a:prstGeom prst="rect">
                      <a:avLst/>
                    </a:prstGeom>
                    <a:noFill/>
                    <a:ln>
                      <a:noFill/>
                    </a:ln>
                  </pic:spPr>
                </pic:pic>
              </a:graphicData>
            </a:graphic>
          </wp:inline>
        </w:drawing>
      </w:r>
    </w:p>
    <w:p w14:paraId="69407C05" w14:textId="44B5D789" w:rsidR="00B11A5C" w:rsidRDefault="00B66174"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24</w:t>
      </w:r>
      <w:r w:rsidR="004C7FFA">
        <w:fldChar w:fldCharType="end"/>
      </w:r>
      <w:r>
        <w:t xml:space="preserve"> Opvolgcode wijzigen in taakdetailscherm</w:t>
      </w:r>
    </w:p>
    <w:p w14:paraId="69B38B14" w14:textId="3A8CF618" w:rsidR="001531F4" w:rsidRDefault="001531F4" w:rsidP="006F6E29">
      <w:pPr>
        <w:pStyle w:val="Heading3"/>
      </w:pPr>
      <w:bookmarkStart w:id="699" w:name="_Ref519244221"/>
      <w:bookmarkStart w:id="700" w:name="_Toc41561883"/>
      <w:bookmarkStart w:id="701" w:name="_Toc64307030"/>
      <w:r>
        <w:t>Feestdagen</w:t>
      </w:r>
      <w:bookmarkEnd w:id="699"/>
      <w:bookmarkEnd w:id="700"/>
      <w:bookmarkEnd w:id="701"/>
    </w:p>
    <w:p w14:paraId="13711211" w14:textId="040916EB" w:rsidR="001531F4" w:rsidRDefault="001531F4" w:rsidP="001531F4">
      <w:r>
        <w:t xml:space="preserve">Bij taakuitvoeringen </w:t>
      </w:r>
      <w:r w:rsidR="003070AE">
        <w:t xml:space="preserve">is aan te geven of de taken ook, of juist niet, op feestdagen uitgevoerd moeten worden. </w:t>
      </w:r>
      <w:r w:rsidR="002C7197">
        <w:t>(</w:t>
      </w:r>
      <w:r w:rsidR="00A222A1">
        <w:t>Zie § </w:t>
      </w:r>
      <w:r w:rsidR="00A222A1">
        <w:fldChar w:fldCharType="begin"/>
      </w:r>
      <w:r w:rsidR="00A222A1">
        <w:instrText xml:space="preserve"> REF _Ref519259854 \r \h </w:instrText>
      </w:r>
      <w:r w:rsidR="00A222A1">
        <w:fldChar w:fldCharType="separate"/>
      </w:r>
      <w:r w:rsidR="00772168">
        <w:t>10.5.1</w:t>
      </w:r>
      <w:r w:rsidR="00A222A1">
        <w:fldChar w:fldCharType="end"/>
      </w:r>
      <w:r w:rsidR="002C7197">
        <w:t xml:space="preserve">) </w:t>
      </w:r>
      <w:r w:rsidR="003070AE">
        <w:t>De feestdagen zijn in dit scherm te beheren. Omdat de feestdagen regionaal of per groep van klanten kunnen verschillen, zijn de feestdagen in te delen in profielen. Zo kunt u bijvoorbeeld een profiel maken voor klanten voor wie 5 mei (bevrijdingsdag) wél een feestdag is, en een ander profiel voor klanten voor wie dit niet het geval is.</w:t>
      </w:r>
      <w:r w:rsidR="00960BB9">
        <w:t xml:space="preserve"> Ook kunt u een apart profiel aanmaken voor basisscholen in de regio waarin u alle schoolvakanties als ‘feestdag’ instelt.</w:t>
      </w:r>
    </w:p>
    <w:p w14:paraId="299CBF6C" w14:textId="2A3BF192" w:rsidR="003070AE" w:rsidRDefault="006302F7" w:rsidP="00F61312">
      <w:pPr>
        <w:pStyle w:val="Heading4"/>
      </w:pPr>
      <w:r>
        <w:lastRenderedPageBreak/>
        <w:t>Feestdagp</w:t>
      </w:r>
      <w:r w:rsidR="00EE7985">
        <w:t>rofielen beheren</w:t>
      </w:r>
    </w:p>
    <w:p w14:paraId="17782104" w14:textId="77777777" w:rsidR="003B2F7D" w:rsidRDefault="00D97070" w:rsidP="003B2F7D">
      <w:pPr>
        <w:keepNext/>
      </w:pPr>
      <w:r>
        <w:rPr>
          <w:lang w:eastAsia="nl-NL"/>
        </w:rPr>
        <w:drawing>
          <wp:inline distT="0" distB="0" distL="0" distR="0" wp14:anchorId="6DAD2B2B" wp14:editId="1F5B8711">
            <wp:extent cx="1465200" cy="1378800"/>
            <wp:effectExtent l="0" t="0" r="190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65200" cy="1378800"/>
                    </a:xfrm>
                    <a:prstGeom prst="rect">
                      <a:avLst/>
                    </a:prstGeom>
                  </pic:spPr>
                </pic:pic>
              </a:graphicData>
            </a:graphic>
          </wp:inline>
        </w:drawing>
      </w:r>
    </w:p>
    <w:p w14:paraId="28A8DCE7" w14:textId="5E86D338" w:rsidR="00EE7985" w:rsidRDefault="003B2F7D"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25</w:t>
      </w:r>
      <w:r w:rsidR="004C7FFA">
        <w:fldChar w:fldCharType="end"/>
      </w:r>
      <w:r>
        <w:t xml:space="preserve"> Overzicht van beschikbare profielen. Initieel leeg.</w:t>
      </w:r>
    </w:p>
    <w:p w14:paraId="639A2B80" w14:textId="155952E6" w:rsidR="00D97070" w:rsidRDefault="00D97070" w:rsidP="00EE7985">
      <w:r>
        <w:t xml:space="preserve">Om feestdagen in te voeren, moet eerst een profiel worden gemaakt. Klik op de knop </w:t>
      </w:r>
      <w:r w:rsidRPr="00D97070">
        <w:rPr>
          <w:b/>
        </w:rPr>
        <w:t>Toevoegen</w:t>
      </w:r>
      <w:r>
        <w:t>, waarna u het nieuwe profiel een naam kunt geven.</w:t>
      </w:r>
    </w:p>
    <w:p w14:paraId="1ECDEC1E" w14:textId="5CE7F4F7" w:rsidR="00D97070" w:rsidRDefault="00D97070" w:rsidP="00EE7985"/>
    <w:p w14:paraId="1C367A98" w14:textId="77777777" w:rsidR="003B2F7D" w:rsidRDefault="00D97070" w:rsidP="003B2F7D">
      <w:pPr>
        <w:keepNext/>
      </w:pPr>
      <w:r>
        <w:rPr>
          <w:lang w:eastAsia="nl-NL"/>
        </w:rPr>
        <w:drawing>
          <wp:inline distT="0" distB="0" distL="0" distR="0" wp14:anchorId="180EA9E9" wp14:editId="097E275B">
            <wp:extent cx="4971600" cy="900000"/>
            <wp:effectExtent l="0" t="0" r="63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71600" cy="900000"/>
                    </a:xfrm>
                    <a:prstGeom prst="rect">
                      <a:avLst/>
                    </a:prstGeom>
                  </pic:spPr>
                </pic:pic>
              </a:graphicData>
            </a:graphic>
          </wp:inline>
        </w:drawing>
      </w:r>
    </w:p>
    <w:p w14:paraId="49AD9F2A" w14:textId="00D90BDF" w:rsidR="00D97070" w:rsidRDefault="003B2F7D"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26</w:t>
      </w:r>
      <w:r w:rsidR="004C7FFA">
        <w:fldChar w:fldCharType="end"/>
      </w:r>
      <w:r>
        <w:t xml:space="preserve"> Beheer van een profiel</w:t>
      </w:r>
    </w:p>
    <w:p w14:paraId="535D95DA" w14:textId="6EC87509" w:rsidR="00D97070" w:rsidRDefault="00D97070" w:rsidP="00EE7985">
      <w:r>
        <w:t xml:space="preserve">Met de knop </w:t>
      </w:r>
      <w:r w:rsidRPr="00D97070">
        <w:rPr>
          <w:rStyle w:val="Bold"/>
        </w:rPr>
        <w:t>Toon taakuitvoeringen</w:t>
      </w:r>
      <w:r>
        <w:t xml:space="preserve"> worden alle taakuitvoeringen getoond die gebruikmaken van dit profiel. U kunt een profiel </w:t>
      </w:r>
      <w:r w:rsidRPr="00D97070">
        <w:rPr>
          <w:rStyle w:val="Bold"/>
        </w:rPr>
        <w:t>Verwijderen</w:t>
      </w:r>
      <w:r>
        <w:t>, indien het overbodig is geworden. Dit kan echter alleen als er geen enkele taakuitvoering meer gekoppeld is aan dit profiel.</w:t>
      </w:r>
    </w:p>
    <w:p w14:paraId="1B3EC1AC" w14:textId="58AF43C1" w:rsidR="00D97070" w:rsidRDefault="00D97070" w:rsidP="00EE7985">
      <w:r>
        <w:t xml:space="preserve">Het is aan te raden om één profiel te laten doorlopen over de jaren. I.p.v. “Feestdagen 2018”, “Feestdagen 2019”, enz. maakt u een profiel “Feestdagen”, en </w:t>
      </w:r>
      <w:r w:rsidR="006302F7">
        <w:t xml:space="preserve">voegt </w:t>
      </w:r>
      <w:r>
        <w:t xml:space="preserve">daarin </w:t>
      </w:r>
      <w:r w:rsidR="006302F7">
        <w:t xml:space="preserve">telkens </w:t>
      </w:r>
      <w:r>
        <w:t xml:space="preserve">de feestdagen </w:t>
      </w:r>
      <w:r w:rsidR="006302F7">
        <w:t>voor de komende tijd gewoon aan toe. Zo kunnen bijvoorbeeld o.a. de feestdagen Kerst 2018, 2019 en 2020 zonder problemen in één profiel.</w:t>
      </w:r>
    </w:p>
    <w:p w14:paraId="56C73B86" w14:textId="248EFB5C" w:rsidR="006302F7" w:rsidRDefault="006302F7" w:rsidP="00F61312">
      <w:pPr>
        <w:pStyle w:val="Heading4"/>
      </w:pPr>
      <w:r>
        <w:t>Feestdagen beheren</w:t>
      </w:r>
    </w:p>
    <w:p w14:paraId="201D0E86" w14:textId="77777777" w:rsidR="00554824" w:rsidRDefault="006302F7" w:rsidP="006302F7">
      <w:r>
        <w:t>Nadat u een pro</w:t>
      </w:r>
      <w:r w:rsidR="002C6640">
        <w:t>fiel gekozen heeft, k</w:t>
      </w:r>
      <w:r w:rsidR="00554824">
        <w:t>rijgt u een overzicht te zien welke feestdagen er in dit profiel zitten.</w:t>
      </w:r>
    </w:p>
    <w:p w14:paraId="2510F92A" w14:textId="77777777" w:rsidR="00554824" w:rsidRDefault="00554824" w:rsidP="00554824">
      <w:pPr>
        <w:keepNext/>
      </w:pPr>
      <w:r>
        <w:drawing>
          <wp:inline distT="0" distB="0" distL="0" distR="0" wp14:anchorId="0B1037C8" wp14:editId="06556367">
            <wp:extent cx="6049010" cy="2437765"/>
            <wp:effectExtent l="0" t="0" r="889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049010" cy="2437765"/>
                    </a:xfrm>
                    <a:prstGeom prst="rect">
                      <a:avLst/>
                    </a:prstGeom>
                  </pic:spPr>
                </pic:pic>
              </a:graphicData>
            </a:graphic>
          </wp:inline>
        </w:drawing>
      </w:r>
    </w:p>
    <w:p w14:paraId="45B201E9" w14:textId="23E0CAFA" w:rsidR="00554824" w:rsidRDefault="00554824" w:rsidP="00554824">
      <w:pPr>
        <w:pStyle w:val="Caption"/>
      </w:pPr>
      <w:r>
        <w:t xml:space="preserve">Figuur </w:t>
      </w:r>
      <w:r>
        <w:fldChar w:fldCharType="begin"/>
      </w:r>
      <w:r>
        <w:instrText xml:space="preserve"> STYLEREF 1 \s </w:instrText>
      </w:r>
      <w:r>
        <w:fldChar w:fldCharType="separate"/>
      </w:r>
      <w:r w:rsidR="00772168">
        <w:t>22</w:t>
      </w:r>
      <w:r>
        <w:fldChar w:fldCharType="end"/>
      </w:r>
      <w:r>
        <w:noBreakHyphen/>
      </w:r>
      <w:r>
        <w:fldChar w:fldCharType="begin"/>
      </w:r>
      <w:r>
        <w:instrText xml:space="preserve"> SEQ Figuur \* ARABIC \s 1 </w:instrText>
      </w:r>
      <w:r>
        <w:fldChar w:fldCharType="separate"/>
      </w:r>
      <w:r w:rsidR="00772168">
        <w:t>27</w:t>
      </w:r>
      <w:r>
        <w:fldChar w:fldCharType="end"/>
      </w:r>
      <w:r>
        <w:t xml:space="preserve"> Beheer van de feestdagen in een profiel</w:t>
      </w:r>
    </w:p>
    <w:p w14:paraId="55078C10" w14:textId="54D66F76" w:rsidR="00554824" w:rsidRDefault="00554824" w:rsidP="006302F7">
      <w:r>
        <w:lastRenderedPageBreak/>
        <w:t xml:space="preserve">Voor het toevoegen van de standaard nationale feestdagen klikt u op de knop </w:t>
      </w:r>
      <w:r w:rsidRPr="00554824">
        <w:rPr>
          <w:b/>
          <w:bCs/>
        </w:rPr>
        <w:t>Toevoegen nationale feestdagen</w:t>
      </w:r>
      <w:r>
        <w:t>. Kies het jaar en het land. U kunt nu selecteren welke feestdagen u wilt toevoegen (gebruik de checkbox bovenaan om ze allemaal in 1 keer te selecteren). Zodra u op Toevoegen klikt, zullen ze worden opgeslagen.</w:t>
      </w:r>
    </w:p>
    <w:p w14:paraId="1C4DBC62" w14:textId="77413988" w:rsidR="006302F7" w:rsidRDefault="00554824" w:rsidP="006302F7">
      <w:r>
        <w:t xml:space="preserve">Als u andere dagen wilt toevoegen die geen nationale feestdag zijn, dan klikt u op de knop </w:t>
      </w:r>
      <w:r w:rsidRPr="00554824">
        <w:rPr>
          <w:b/>
          <w:bCs/>
        </w:rPr>
        <w:t>Toevoegen</w:t>
      </w:r>
      <w:r>
        <w:t xml:space="preserve">. </w:t>
      </w:r>
      <w:r w:rsidR="002C6640">
        <w:t>Vul de naam van de feestdag en de datum in e</w:t>
      </w:r>
      <w:r w:rsidR="00A32CD8">
        <w:t xml:space="preserve">n klik op </w:t>
      </w:r>
      <w:r w:rsidR="00A32CD8" w:rsidRPr="00A32CD8">
        <w:rPr>
          <w:rStyle w:val="Bold"/>
        </w:rPr>
        <w:t>Opslaan</w:t>
      </w:r>
      <w:r w:rsidR="00A32CD8">
        <w:t>.</w:t>
      </w:r>
      <w:r w:rsidR="003B2F7D">
        <w:t xml:space="preserve"> Een opgeslagen feestdag kunt u desgewenst weer </w:t>
      </w:r>
      <w:r w:rsidR="003B2F7D" w:rsidRPr="003B2F7D">
        <w:rPr>
          <w:rStyle w:val="Bold"/>
        </w:rPr>
        <w:t>Verwijderen</w:t>
      </w:r>
      <w:r w:rsidR="003B2F7D">
        <w:t>.</w:t>
      </w:r>
    </w:p>
    <w:p w14:paraId="32F2DEE2" w14:textId="03FCD48C" w:rsidR="006302F7" w:rsidRDefault="006302F7" w:rsidP="006302F7"/>
    <w:p w14:paraId="00C00F8F" w14:textId="77777777" w:rsidR="003B2F7D" w:rsidRDefault="00A32CD8" w:rsidP="003B2F7D">
      <w:pPr>
        <w:keepNext/>
      </w:pPr>
      <w:r>
        <w:rPr>
          <w:lang w:eastAsia="nl-NL"/>
        </w:rPr>
        <w:drawing>
          <wp:inline distT="0" distB="0" distL="0" distR="0" wp14:anchorId="574F1E36" wp14:editId="2BC6BEDD">
            <wp:extent cx="5029200" cy="333000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29200" cy="3330000"/>
                    </a:xfrm>
                    <a:prstGeom prst="rect">
                      <a:avLst/>
                    </a:prstGeom>
                  </pic:spPr>
                </pic:pic>
              </a:graphicData>
            </a:graphic>
          </wp:inline>
        </w:drawing>
      </w:r>
    </w:p>
    <w:p w14:paraId="1572B1BD" w14:textId="48F9B21D" w:rsidR="00A32CD8" w:rsidRDefault="003B2F7D"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28</w:t>
      </w:r>
      <w:r w:rsidR="004C7FFA">
        <w:fldChar w:fldCharType="end"/>
      </w:r>
      <w:r>
        <w:t xml:space="preserve"> Een gevuld feestdagprofiel</w:t>
      </w:r>
    </w:p>
    <w:p w14:paraId="090D72D0" w14:textId="5C012764" w:rsidR="00A32CD8" w:rsidRDefault="00A32CD8" w:rsidP="006302F7">
      <w:r>
        <w:t xml:space="preserve">Voor het overzicht worden standaard alleen actuele en toekomstige feestdagen getoond. Met </w:t>
      </w:r>
      <w:r w:rsidRPr="00A32CD8">
        <w:rPr>
          <w:rStyle w:val="Bold"/>
        </w:rPr>
        <w:t>Toon verlopen</w:t>
      </w:r>
      <w:r>
        <w:t xml:space="preserve"> worden alle feestdagen in dit profiel getoond, inclusief die in het verleden liggen.</w:t>
      </w:r>
    </w:p>
    <w:p w14:paraId="03325C0D" w14:textId="77777777" w:rsidR="00A32CD8" w:rsidRDefault="00A32CD8" w:rsidP="006302F7"/>
    <w:p w14:paraId="04479320" w14:textId="40D3361E" w:rsidR="00D97070" w:rsidRDefault="00A32CD8" w:rsidP="00EE7985">
      <w:r>
        <w:t>Nieuwe, gewijzigde of verwijderde feestdagen worden na het opslaan direct automatisch verwerkt in alle aan dit profiel gekoppelde taakuitvoeringen, vanaf vandaag.</w:t>
      </w:r>
    </w:p>
    <w:p w14:paraId="49B97BAD" w14:textId="45E65DA7" w:rsidR="002572F4" w:rsidRDefault="002572F4" w:rsidP="002572F4">
      <w:pPr>
        <w:pStyle w:val="Heading2"/>
      </w:pPr>
      <w:bookmarkStart w:id="702" w:name="_Toc41561884"/>
      <w:bookmarkStart w:id="703" w:name="_Toc64307031"/>
      <w:r>
        <w:t>Sleutels</w:t>
      </w:r>
      <w:bookmarkEnd w:id="697"/>
      <w:bookmarkEnd w:id="702"/>
      <w:bookmarkEnd w:id="703"/>
    </w:p>
    <w:p w14:paraId="6BCA8AF7" w14:textId="77777777" w:rsidR="007D6B02" w:rsidRDefault="007D6B02" w:rsidP="007D6B02">
      <w:pPr>
        <w:rPr>
          <w:i/>
          <w:iCs/>
          <w:color w:val="00612D"/>
          <w:sz w:val="16"/>
          <w:szCs w:val="18"/>
          <w:lang w:eastAsia="nl-NL"/>
        </w:rPr>
      </w:pPr>
      <w:r>
        <w:t xml:space="preserve">Een beveiligingsbedrijf komt niet ver zonder sleutels. In deze sectie kunnen alle onderwerpen wat te maken heeft met sleutels worden beschreven. Denk hierbij aan de type sleutels, de merken en de sleutelbossen die er zijn. Ook zijn de kluizen niet te vergeten. </w:t>
      </w:r>
    </w:p>
    <w:p w14:paraId="54420DE1" w14:textId="77777777" w:rsidR="00541ADE" w:rsidRDefault="007D6B02" w:rsidP="003B02B2">
      <w:pPr>
        <w:pStyle w:val="Caption"/>
      </w:pPr>
      <w:r>
        <w:rPr>
          <w:lang w:eastAsia="nl-NL"/>
        </w:rPr>
        <w:lastRenderedPageBreak/>
        <w:drawing>
          <wp:inline distT="0" distB="0" distL="0" distR="0" wp14:anchorId="60EA0C22" wp14:editId="0DE0596F">
            <wp:extent cx="1989351" cy="2208362"/>
            <wp:effectExtent l="0" t="0" r="0" b="1905"/>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beheer sectie sleutels.png"/>
                    <pic:cNvPicPr/>
                  </pic:nvPicPr>
                  <pic:blipFill>
                    <a:blip r:embed="rId226">
                      <a:extLst>
                        <a:ext uri="{28A0092B-C50C-407E-A947-70E740481C1C}">
                          <a14:useLocalDpi xmlns:a14="http://schemas.microsoft.com/office/drawing/2010/main" val="0"/>
                        </a:ext>
                      </a:extLst>
                    </a:blip>
                    <a:stretch>
                      <a:fillRect/>
                    </a:stretch>
                  </pic:blipFill>
                  <pic:spPr>
                    <a:xfrm>
                      <a:off x="0" y="0"/>
                      <a:ext cx="1990212" cy="2209317"/>
                    </a:xfrm>
                    <a:prstGeom prst="rect">
                      <a:avLst/>
                    </a:prstGeom>
                  </pic:spPr>
                </pic:pic>
              </a:graphicData>
            </a:graphic>
          </wp:inline>
        </w:drawing>
      </w:r>
    </w:p>
    <w:p w14:paraId="051B5D2A" w14:textId="5BF7ED96" w:rsidR="007D6B02" w:rsidRDefault="00541ADE"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29</w:t>
      </w:r>
      <w:r w:rsidR="004C7FFA">
        <w:fldChar w:fldCharType="end"/>
      </w:r>
      <w:r>
        <w:t>: Beheer sectie sleutels</w:t>
      </w:r>
    </w:p>
    <w:p w14:paraId="05D1C15E" w14:textId="11E2ADE6" w:rsidR="002572F4" w:rsidRDefault="002572F4" w:rsidP="006F6E29">
      <w:pPr>
        <w:pStyle w:val="Heading3"/>
      </w:pPr>
      <w:bookmarkStart w:id="704" w:name="_Toc460250716"/>
      <w:bookmarkStart w:id="705" w:name="_Toc41561885"/>
      <w:bookmarkStart w:id="706" w:name="_Toc64307032"/>
      <w:r>
        <w:t>Sleuteltype</w:t>
      </w:r>
      <w:bookmarkEnd w:id="704"/>
      <w:bookmarkEnd w:id="705"/>
      <w:bookmarkEnd w:id="706"/>
    </w:p>
    <w:p w14:paraId="5AF3F3F6" w14:textId="49A15530" w:rsidR="007D6B02" w:rsidRPr="007D6B02" w:rsidRDefault="007D6B02" w:rsidP="007D6B02">
      <w:r>
        <w:t xml:space="preserve">Bij het aanmaken van een object kunnen verschillende type sleutels worden toegevoegd. (Zie § </w:t>
      </w:r>
      <w:r>
        <w:fldChar w:fldCharType="begin"/>
      </w:r>
      <w:r>
        <w:instrText xml:space="preserve"> REF _Ref413157386 \n \h </w:instrText>
      </w:r>
      <w:r>
        <w:fldChar w:fldCharType="separate"/>
      </w:r>
      <w:r w:rsidR="00772168">
        <w:t>9.5.1</w:t>
      </w:r>
      <w:r>
        <w:fldChar w:fldCharType="end"/>
      </w:r>
      <w:r>
        <w:t xml:space="preserve">). Denk hierbij aan toegangssleutels, passen, tags, afstandsbedieningen etc. Klik op </w:t>
      </w:r>
      <w:r w:rsidRPr="007D6B02">
        <w:rPr>
          <w:b/>
        </w:rPr>
        <w:t>Toevoegen</w:t>
      </w:r>
      <w:r>
        <w:t xml:space="preserve"> en vul vervolgens de naam in van het sleuteltype. Druk vervolgens op </w:t>
      </w:r>
      <w:r w:rsidRPr="007D6B02">
        <w:rPr>
          <w:b/>
        </w:rPr>
        <w:t>Opslaan</w:t>
      </w:r>
      <w:r>
        <w:t>.</w:t>
      </w:r>
    </w:p>
    <w:p w14:paraId="5BE302C7" w14:textId="77777777" w:rsidR="002572F4" w:rsidRDefault="002572F4" w:rsidP="006F6E29">
      <w:pPr>
        <w:pStyle w:val="Heading3"/>
      </w:pPr>
      <w:bookmarkStart w:id="707" w:name="_Toc460250717"/>
      <w:bookmarkStart w:id="708" w:name="_Toc41561886"/>
      <w:bookmarkStart w:id="709" w:name="_Toc64307033"/>
      <w:r>
        <w:t>Sleutelmerk</w:t>
      </w:r>
      <w:bookmarkEnd w:id="707"/>
      <w:bookmarkEnd w:id="708"/>
      <w:bookmarkEnd w:id="709"/>
    </w:p>
    <w:p w14:paraId="2EEE610A" w14:textId="77777777" w:rsidR="007D6B02" w:rsidRPr="007D6B02" w:rsidRDefault="007D6B02" w:rsidP="007D6B02">
      <w:r>
        <w:t xml:space="preserve">Bij het aanmaken van een nieuw sleutelmerk kan het merk van de sleutel worden toegevoegd. Klik op </w:t>
      </w:r>
      <w:r w:rsidRPr="007D6B02">
        <w:rPr>
          <w:b/>
        </w:rPr>
        <w:t>Toevoegen</w:t>
      </w:r>
      <w:r>
        <w:t xml:space="preserve"> en vul vervolgens de naam in van het sleuteltype. Druk vervolgens op </w:t>
      </w:r>
      <w:r w:rsidRPr="007D6B02">
        <w:rPr>
          <w:b/>
        </w:rPr>
        <w:t>Opslaan</w:t>
      </w:r>
      <w:r>
        <w:t>.</w:t>
      </w:r>
    </w:p>
    <w:p w14:paraId="0A0D80D2" w14:textId="77777777" w:rsidR="002572F4" w:rsidRDefault="002572F4" w:rsidP="006F6E29">
      <w:pPr>
        <w:pStyle w:val="Heading3"/>
      </w:pPr>
      <w:bookmarkStart w:id="710" w:name="_Toc460250718"/>
      <w:bookmarkStart w:id="711" w:name="_Toc41561887"/>
      <w:bookmarkStart w:id="712" w:name="_Toc64307034"/>
      <w:r>
        <w:t>Kluizen</w:t>
      </w:r>
      <w:bookmarkEnd w:id="710"/>
      <w:bookmarkEnd w:id="711"/>
      <w:bookmarkEnd w:id="712"/>
    </w:p>
    <w:p w14:paraId="4313B701" w14:textId="77777777" w:rsidR="007D6B02" w:rsidRDefault="007D6B02" w:rsidP="007D6B02">
      <w:pPr>
        <w:rPr>
          <w:rStyle w:val="A3"/>
          <w:rFonts w:cs="Times New Roman"/>
          <w:color w:val="auto"/>
        </w:rPr>
      </w:pPr>
      <w:r w:rsidRPr="00F63B74">
        <w:rPr>
          <w:rStyle w:val="A3"/>
          <w:rFonts w:cs="Times New Roman"/>
          <w:color w:val="auto"/>
        </w:rPr>
        <w:t xml:space="preserve">Sleutelkluizen behoren tot de basisuitrusting van een mobiel surveillancevoertuig en kunnen als zodanig geregistreerd worden in SequriX. Een kluis heeft de volgende kenmerken: </w:t>
      </w:r>
      <w:r>
        <w:rPr>
          <w:rStyle w:val="Bold"/>
        </w:rPr>
        <w:t>N</w:t>
      </w:r>
      <w:r w:rsidRPr="001357E9">
        <w:rPr>
          <w:rStyle w:val="Bold"/>
        </w:rPr>
        <w:t>aam</w:t>
      </w:r>
      <w:r w:rsidRPr="00F63B74">
        <w:rPr>
          <w:rStyle w:val="A3"/>
          <w:rFonts w:cs="Times New Roman"/>
          <w:color w:val="auto"/>
        </w:rPr>
        <w:t xml:space="preserve">, </w:t>
      </w:r>
      <w:r>
        <w:rPr>
          <w:rStyle w:val="Bold"/>
        </w:rPr>
        <w:t>G</w:t>
      </w:r>
      <w:r w:rsidRPr="001357E9">
        <w:rPr>
          <w:rStyle w:val="Bold"/>
        </w:rPr>
        <w:t>ewicht</w:t>
      </w:r>
      <w:r w:rsidRPr="00F63B74">
        <w:rPr>
          <w:rStyle w:val="A3"/>
          <w:rFonts w:cs="Times New Roman"/>
          <w:color w:val="auto"/>
        </w:rPr>
        <w:t xml:space="preserve"> en </w:t>
      </w:r>
      <w:r w:rsidRPr="00F63B74">
        <w:rPr>
          <w:rStyle w:val="A3"/>
          <w:rFonts w:cs="Times New Roman"/>
          <w:b/>
          <w:color w:val="auto"/>
        </w:rPr>
        <w:t>R</w:t>
      </w:r>
      <w:r w:rsidRPr="001357E9">
        <w:rPr>
          <w:rStyle w:val="Bold"/>
        </w:rPr>
        <w:t>egio</w:t>
      </w:r>
      <w:r w:rsidRPr="00F63B74">
        <w:rPr>
          <w:rStyle w:val="A3"/>
          <w:rFonts w:cs="Times New Roman"/>
          <w:color w:val="auto"/>
        </w:rPr>
        <w:t xml:space="preserve">. Vul deze in en klik vervolgens op </w:t>
      </w:r>
      <w:r w:rsidRPr="00A55DEC">
        <w:rPr>
          <w:rStyle w:val="Bold"/>
        </w:rPr>
        <w:t>Opslaan</w:t>
      </w:r>
      <w:r w:rsidRPr="00F63B74">
        <w:rPr>
          <w:rStyle w:val="A3"/>
          <w:rFonts w:cs="Times New Roman"/>
          <w:color w:val="auto"/>
        </w:rPr>
        <w:t xml:space="preserve">. </w:t>
      </w:r>
    </w:p>
    <w:p w14:paraId="66607C79" w14:textId="77777777" w:rsidR="007D6B02" w:rsidRDefault="007D6B02" w:rsidP="007D6B02"/>
    <w:p w14:paraId="1E94295E" w14:textId="19457BB6" w:rsidR="007D6B02" w:rsidRPr="00DF09DA" w:rsidRDefault="007D6B02" w:rsidP="007D6B02">
      <w:r>
        <w:t xml:space="preserve">U kunt nu gelijk een sleutelbos aan een kluis toevoegen door te klikken op </w:t>
      </w:r>
      <w:r w:rsidRPr="00A55DEC">
        <w:rPr>
          <w:rStyle w:val="Bold"/>
        </w:rPr>
        <w:t>Toevoegen</w:t>
      </w:r>
      <w:r>
        <w:t xml:space="preserve"> bij </w:t>
      </w:r>
      <w:r w:rsidRPr="00A55DEC">
        <w:rPr>
          <w:rStyle w:val="Bold"/>
        </w:rPr>
        <w:t>Sleutelbossen in kluis</w:t>
      </w:r>
      <w:r>
        <w:t xml:space="preserve">. De naam van de kluis verschijnt automatisch in beeld en u geeft vervolgens een </w:t>
      </w:r>
      <w:r w:rsidRPr="00AA505B">
        <w:rPr>
          <w:i/>
        </w:rPr>
        <w:t>bestaande</w:t>
      </w:r>
      <w:r>
        <w:t xml:space="preserve"> naam voor de sleutelbos op. Klik daarna op </w:t>
      </w:r>
      <w:r w:rsidRPr="00A55DEC">
        <w:rPr>
          <w:rStyle w:val="Bold"/>
        </w:rPr>
        <w:t>Opslaan</w:t>
      </w:r>
      <w:r>
        <w:t xml:space="preserve">. </w:t>
      </w:r>
      <w:r w:rsidRPr="00147799">
        <w:rPr>
          <w:i/>
        </w:rPr>
        <w:t xml:space="preserve">Let op: indien de betreffende sleutelbos nog niet is aangemaakt ga dan naar </w:t>
      </w:r>
      <w:r w:rsidRPr="00147799">
        <w:rPr>
          <w:rStyle w:val="Bold"/>
          <w:i/>
        </w:rPr>
        <w:t>Beheer</w:t>
      </w:r>
      <w:r w:rsidRPr="00147799">
        <w:rPr>
          <w:i/>
        </w:rPr>
        <w:t xml:space="preserve"> </w:t>
      </w:r>
      <w:r w:rsidR="00225D3E">
        <w:rPr>
          <w:rFonts w:ascii="Arial" w:hAnsi="Arial" w:cs="Arial"/>
          <w:i/>
        </w:rPr>
        <w:t>→</w:t>
      </w:r>
      <w:r w:rsidRPr="00147799">
        <w:rPr>
          <w:i/>
        </w:rPr>
        <w:t xml:space="preserve"> </w:t>
      </w:r>
      <w:r w:rsidRPr="00147799">
        <w:rPr>
          <w:rStyle w:val="Bold"/>
          <w:i/>
        </w:rPr>
        <w:t>Resources</w:t>
      </w:r>
      <w:r w:rsidRPr="00147799">
        <w:rPr>
          <w:i/>
        </w:rPr>
        <w:t xml:space="preserve"> </w:t>
      </w:r>
      <w:r w:rsidR="00225D3E">
        <w:rPr>
          <w:rFonts w:ascii="Arial" w:hAnsi="Arial" w:cs="Arial"/>
          <w:i/>
        </w:rPr>
        <w:t>→</w:t>
      </w:r>
      <w:r w:rsidRPr="00147799">
        <w:rPr>
          <w:i/>
        </w:rPr>
        <w:t xml:space="preserve"> </w:t>
      </w:r>
      <w:r w:rsidRPr="00147799">
        <w:rPr>
          <w:rStyle w:val="Bold"/>
          <w:i/>
        </w:rPr>
        <w:t>Sleutelbossen</w:t>
      </w:r>
      <w:r w:rsidRPr="00147799">
        <w:rPr>
          <w:i/>
        </w:rPr>
        <w:t xml:space="preserve"> en maak een nieuwe sleutelbos aan. Zie de volgende </w:t>
      </w:r>
      <w:r>
        <w:rPr>
          <w:i/>
        </w:rPr>
        <w:t>paragraaf</w:t>
      </w:r>
      <w:r w:rsidRPr="00147799">
        <w:rPr>
          <w:i/>
        </w:rPr>
        <w:t xml:space="preserve">. </w:t>
      </w:r>
    </w:p>
    <w:p w14:paraId="3503B4D8" w14:textId="77777777" w:rsidR="002572F4" w:rsidRDefault="002572F4" w:rsidP="006F6E29">
      <w:pPr>
        <w:pStyle w:val="Heading3"/>
      </w:pPr>
      <w:bookmarkStart w:id="713" w:name="_Toc460250719"/>
      <w:bookmarkStart w:id="714" w:name="_Toc41561888"/>
      <w:bookmarkStart w:id="715" w:name="_Toc64307035"/>
      <w:r>
        <w:t>Sleutelbossen</w:t>
      </w:r>
      <w:bookmarkEnd w:id="713"/>
      <w:bookmarkEnd w:id="714"/>
      <w:bookmarkEnd w:id="715"/>
    </w:p>
    <w:p w14:paraId="6A3D970F" w14:textId="77777777" w:rsidR="007D6B02" w:rsidRPr="00F63B74" w:rsidRDefault="007D6B02" w:rsidP="007D6B02">
      <w:pPr>
        <w:rPr>
          <w:rStyle w:val="A3"/>
          <w:rFonts w:cs="Times New Roman"/>
          <w:color w:val="auto"/>
        </w:rPr>
      </w:pPr>
      <w:r>
        <w:t xml:space="preserve">De sectie sleutelbossen is nagenoeg gelijk aan het toevoegen van een sleutelbos bij een kluis met als verschil dat in deze sectie de optie bestaat om een sleutelbos niet aan een kluis toe te voegen. Een sleutelbos heeft net als een kluis de volgende kenmerken: </w:t>
      </w:r>
      <w:r>
        <w:rPr>
          <w:rStyle w:val="Bold"/>
        </w:rPr>
        <w:t>N</w:t>
      </w:r>
      <w:r w:rsidRPr="001357E9">
        <w:rPr>
          <w:rStyle w:val="Bold"/>
        </w:rPr>
        <w:t>aam</w:t>
      </w:r>
      <w:r w:rsidRPr="00F63B74">
        <w:rPr>
          <w:rStyle w:val="A3"/>
          <w:rFonts w:cs="Times New Roman"/>
          <w:color w:val="auto"/>
        </w:rPr>
        <w:t xml:space="preserve">, </w:t>
      </w:r>
      <w:r>
        <w:rPr>
          <w:rStyle w:val="Bold"/>
        </w:rPr>
        <w:t>G</w:t>
      </w:r>
      <w:r w:rsidRPr="001357E9">
        <w:rPr>
          <w:rStyle w:val="Bold"/>
        </w:rPr>
        <w:t>ewicht</w:t>
      </w:r>
      <w:r>
        <w:rPr>
          <w:rStyle w:val="Bold"/>
        </w:rPr>
        <w:t xml:space="preserve">, </w:t>
      </w:r>
      <w:r w:rsidRPr="00F63B74">
        <w:rPr>
          <w:rStyle w:val="A3"/>
          <w:rFonts w:cs="Times New Roman"/>
          <w:b/>
          <w:color w:val="auto"/>
        </w:rPr>
        <w:t>R</w:t>
      </w:r>
      <w:r w:rsidRPr="001357E9">
        <w:rPr>
          <w:rStyle w:val="Bold"/>
        </w:rPr>
        <w:t>egio</w:t>
      </w:r>
      <w:r>
        <w:rPr>
          <w:rStyle w:val="Bold"/>
        </w:rPr>
        <w:t xml:space="preserve"> </w:t>
      </w:r>
      <w:r w:rsidRPr="00A276E5">
        <w:rPr>
          <w:rStyle w:val="Bold"/>
          <w:b w:val="0"/>
        </w:rPr>
        <w:t xml:space="preserve">en </w:t>
      </w:r>
      <w:r>
        <w:rPr>
          <w:rStyle w:val="Bold"/>
        </w:rPr>
        <w:t>Kluis</w:t>
      </w:r>
      <w:r w:rsidRPr="00F63B74">
        <w:rPr>
          <w:rStyle w:val="A3"/>
          <w:rFonts w:cs="Times New Roman"/>
          <w:color w:val="auto"/>
        </w:rPr>
        <w:t xml:space="preserve">. Geef bij </w:t>
      </w:r>
      <w:r w:rsidRPr="00A276E5">
        <w:rPr>
          <w:rStyle w:val="Bold"/>
        </w:rPr>
        <w:t>Kluis</w:t>
      </w:r>
      <w:r w:rsidRPr="00F63B74">
        <w:rPr>
          <w:rStyle w:val="A3"/>
          <w:rFonts w:cs="Times New Roman"/>
          <w:color w:val="auto"/>
        </w:rPr>
        <w:t xml:space="preserve"> aan of de sleutelbos wel of niet gekoppeld moet worden aan een bestaande kluis. Vul deze in en klik vervolgens op </w:t>
      </w:r>
      <w:r w:rsidRPr="00A55DEC">
        <w:rPr>
          <w:rStyle w:val="Bold"/>
        </w:rPr>
        <w:t>Opslaan</w:t>
      </w:r>
      <w:r w:rsidRPr="00F63B74">
        <w:rPr>
          <w:rStyle w:val="A3"/>
          <w:rFonts w:cs="Times New Roman"/>
          <w:color w:val="auto"/>
        </w:rPr>
        <w:t xml:space="preserve">. </w:t>
      </w:r>
    </w:p>
    <w:p w14:paraId="57D91D6C" w14:textId="77777777" w:rsidR="007D6B02" w:rsidRPr="00F63B74" w:rsidRDefault="007D6B02" w:rsidP="007D6B02">
      <w:pPr>
        <w:rPr>
          <w:rStyle w:val="A3"/>
          <w:rFonts w:cs="Times New Roman"/>
          <w:color w:val="auto"/>
        </w:rPr>
      </w:pPr>
    </w:p>
    <w:p w14:paraId="3F4AA58E" w14:textId="0BFA2C47" w:rsidR="007D6B02" w:rsidRDefault="007D6B02" w:rsidP="007D6B02">
      <w:pPr>
        <w:rPr>
          <w:i/>
        </w:rPr>
      </w:pPr>
      <w:r w:rsidRPr="00147799">
        <w:rPr>
          <w:i/>
        </w:rPr>
        <w:lastRenderedPageBreak/>
        <w:t xml:space="preserve">Let op: indien de betreffende kluis nog niet is aangemaakt ga dan naar </w:t>
      </w:r>
      <w:r w:rsidRPr="00147799">
        <w:rPr>
          <w:rStyle w:val="Bold"/>
          <w:i/>
        </w:rPr>
        <w:t>Beheer</w:t>
      </w:r>
      <w:r w:rsidRPr="00147799">
        <w:rPr>
          <w:i/>
        </w:rPr>
        <w:t xml:space="preserve"> </w:t>
      </w:r>
      <w:r w:rsidR="00225D3E">
        <w:rPr>
          <w:rFonts w:ascii="Arial" w:hAnsi="Arial" w:cs="Arial"/>
          <w:i/>
        </w:rPr>
        <w:t>→</w:t>
      </w:r>
      <w:r w:rsidRPr="00147799">
        <w:rPr>
          <w:i/>
        </w:rPr>
        <w:t xml:space="preserve"> </w:t>
      </w:r>
      <w:r w:rsidRPr="00147799">
        <w:rPr>
          <w:rStyle w:val="Bold"/>
          <w:i/>
        </w:rPr>
        <w:t>Resources</w:t>
      </w:r>
      <w:r w:rsidRPr="00147799">
        <w:rPr>
          <w:i/>
        </w:rPr>
        <w:t xml:space="preserve"> </w:t>
      </w:r>
      <w:r w:rsidR="00225D3E">
        <w:rPr>
          <w:rFonts w:ascii="Arial" w:hAnsi="Arial" w:cs="Arial"/>
          <w:i/>
        </w:rPr>
        <w:t>→</w:t>
      </w:r>
      <w:r w:rsidRPr="00147799">
        <w:rPr>
          <w:i/>
        </w:rPr>
        <w:t xml:space="preserve"> </w:t>
      </w:r>
      <w:r w:rsidRPr="00147799">
        <w:rPr>
          <w:rStyle w:val="Bold"/>
          <w:i/>
        </w:rPr>
        <w:t>Kluizen</w:t>
      </w:r>
      <w:r w:rsidRPr="00147799">
        <w:rPr>
          <w:i/>
        </w:rPr>
        <w:t xml:space="preserve"> en maak een nieuwe kluis aan. Zie de vorige </w:t>
      </w:r>
      <w:r>
        <w:rPr>
          <w:i/>
        </w:rPr>
        <w:t>paragraaf</w:t>
      </w:r>
      <w:r w:rsidRPr="00147799">
        <w:rPr>
          <w:i/>
        </w:rPr>
        <w:t xml:space="preserve">. </w:t>
      </w:r>
    </w:p>
    <w:p w14:paraId="17815E23" w14:textId="147D5555" w:rsidR="00BF4775" w:rsidRDefault="007B6C73" w:rsidP="006F6E29">
      <w:pPr>
        <w:pStyle w:val="Heading3"/>
      </w:pPr>
      <w:bookmarkStart w:id="716" w:name="_Toc41561889"/>
      <w:bookmarkStart w:id="717" w:name="_Toc64307036"/>
      <w:r>
        <w:t>Zoek sleutel</w:t>
      </w:r>
      <w:bookmarkEnd w:id="716"/>
      <w:bookmarkEnd w:id="717"/>
    </w:p>
    <w:p w14:paraId="273F5687" w14:textId="14361299" w:rsidR="007B6C73" w:rsidRPr="007B6C73" w:rsidRDefault="007B6C73" w:rsidP="007B6C73">
      <w:r>
        <w:t>Als er ergens een losse sleutel is gevonden, dan biedt dit scherm de mogelijkheid om uit te zoeken waar deze sleutel van is. Let op dat u in dit scherm altijd het hele sleutelnummer of serie nummer moet invullen.</w:t>
      </w:r>
    </w:p>
    <w:p w14:paraId="6FE9D05D" w14:textId="77777777" w:rsidR="00EC7067" w:rsidRDefault="00F67324" w:rsidP="003F1F0B">
      <w:pPr>
        <w:pStyle w:val="Heading2"/>
      </w:pPr>
      <w:bookmarkStart w:id="718" w:name="_Ref453595131"/>
      <w:bookmarkStart w:id="719" w:name="_Toc460250720"/>
      <w:bookmarkStart w:id="720" w:name="_Toc41561890"/>
      <w:bookmarkStart w:id="721" w:name="_Toc64307037"/>
      <w:r>
        <w:t>Resources</w:t>
      </w:r>
      <w:bookmarkEnd w:id="718"/>
      <w:bookmarkEnd w:id="719"/>
      <w:bookmarkEnd w:id="720"/>
      <w:bookmarkEnd w:id="721"/>
    </w:p>
    <w:p w14:paraId="77EB62B0" w14:textId="77777777" w:rsidR="0088150A" w:rsidRDefault="00582CCF" w:rsidP="0088150A">
      <w:r>
        <w:t>Al</w:t>
      </w:r>
      <w:r w:rsidR="0022114C">
        <w:t>s beveiligingsbedrijf beschikt u over mensen en middelen</w:t>
      </w:r>
      <w:r w:rsidR="00DF09DA">
        <w:t xml:space="preserve">; </w:t>
      </w:r>
      <w:r w:rsidR="00DF09DA" w:rsidRPr="00DF09DA">
        <w:t>een gediplomeerde en gescreende beveiliger, een auto met geavanceerde commun</w:t>
      </w:r>
      <w:r w:rsidR="006C6966">
        <w:t>icatieapparatuur</w:t>
      </w:r>
      <w:r w:rsidR="0022114C">
        <w:t xml:space="preserve">. Allemaal kostbaar goed wat dagelijks ingezet wordt en waar u zuinig mee om wilt gaan. </w:t>
      </w:r>
      <w:r w:rsidR="0022114C" w:rsidRPr="0022114C">
        <w:t>Door goed beheer, van de inzet van de juiste personen en middelen op de juiste plaats, binnen een organisatie zal de organisatie optimaal kunnen functioneren.</w:t>
      </w:r>
      <w:r w:rsidR="00577A9B">
        <w:t xml:space="preserve"> Voor een optimale werking van SequriX </w:t>
      </w:r>
      <w:r w:rsidR="00450DE8">
        <w:t xml:space="preserve">kunt u </w:t>
      </w:r>
      <w:r w:rsidR="00577A9B">
        <w:t xml:space="preserve">in de sectie </w:t>
      </w:r>
      <w:r w:rsidR="00577A9B" w:rsidRPr="00F51FB6">
        <w:rPr>
          <w:b/>
        </w:rPr>
        <w:t>Resources</w:t>
      </w:r>
      <w:r w:rsidR="00577A9B">
        <w:t xml:space="preserve"> de gegevens van uw middelen vastleggen. </w:t>
      </w:r>
    </w:p>
    <w:p w14:paraId="1C35F127" w14:textId="77777777" w:rsidR="003E1A63" w:rsidRDefault="003E1A63" w:rsidP="0088150A"/>
    <w:p w14:paraId="5C711858" w14:textId="77777777" w:rsidR="00147BC2" w:rsidRDefault="00E7315C" w:rsidP="00147BC2">
      <w:pPr>
        <w:keepNext/>
      </w:pPr>
      <w:r>
        <w:rPr>
          <w:lang w:eastAsia="nl-NL"/>
        </w:rPr>
        <w:drawing>
          <wp:inline distT="0" distB="0" distL="0" distR="0" wp14:anchorId="72D3AC12" wp14:editId="68108083">
            <wp:extent cx="2170531" cy="2194560"/>
            <wp:effectExtent l="0" t="0" r="127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2170531" cy="2194560"/>
                    </a:xfrm>
                    <a:prstGeom prst="rect">
                      <a:avLst/>
                    </a:prstGeom>
                    <a:noFill/>
                    <a:ln>
                      <a:noFill/>
                    </a:ln>
                  </pic:spPr>
                </pic:pic>
              </a:graphicData>
            </a:graphic>
          </wp:inline>
        </w:drawing>
      </w:r>
    </w:p>
    <w:p w14:paraId="79BFC421" w14:textId="50F24B75" w:rsidR="004D0A61" w:rsidRDefault="00147BC2"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30</w:t>
      </w:r>
      <w:r w:rsidR="004C7FFA">
        <w:fldChar w:fldCharType="end"/>
      </w:r>
      <w:r>
        <w:t>: Sectie Resources</w:t>
      </w:r>
    </w:p>
    <w:p w14:paraId="4CD40FDD" w14:textId="7B3D2EFB" w:rsidR="00F67324" w:rsidRDefault="00F67324" w:rsidP="006F6E29">
      <w:pPr>
        <w:pStyle w:val="Heading3"/>
      </w:pPr>
      <w:bookmarkStart w:id="722" w:name="_Toc460250721"/>
      <w:bookmarkStart w:id="723" w:name="_Toc41561891"/>
      <w:bookmarkStart w:id="724" w:name="_Toc64307038"/>
      <w:r>
        <w:t>Auto’s</w:t>
      </w:r>
      <w:bookmarkEnd w:id="722"/>
      <w:bookmarkEnd w:id="723"/>
      <w:bookmarkEnd w:id="724"/>
    </w:p>
    <w:p w14:paraId="7E715E15" w14:textId="77777777" w:rsidR="00577A9B" w:rsidRPr="00577A9B" w:rsidRDefault="00577A9B" w:rsidP="00577A9B">
      <w:r>
        <w:t xml:space="preserve">Voeg bedrijfsauto’s toe door </w:t>
      </w:r>
      <w:r w:rsidRPr="00577A9B">
        <w:rPr>
          <w:rStyle w:val="Bold"/>
        </w:rPr>
        <w:t>naam</w:t>
      </w:r>
      <w:r>
        <w:t xml:space="preserve"> en </w:t>
      </w:r>
      <w:r w:rsidRPr="00577A9B">
        <w:rPr>
          <w:rStyle w:val="Bold"/>
        </w:rPr>
        <w:t>kenteken</w:t>
      </w:r>
      <w:r>
        <w:t xml:space="preserve"> in te voeren. De ingevoerde auto’s kunt u bij het aanmaken van een dienst vervolgens koppelen. </w:t>
      </w:r>
    </w:p>
    <w:p w14:paraId="5E3352CC" w14:textId="77777777" w:rsidR="00F67324" w:rsidRDefault="00F67324" w:rsidP="006F6E29">
      <w:pPr>
        <w:pStyle w:val="Heading3"/>
      </w:pPr>
      <w:bookmarkStart w:id="725" w:name="_Ref413671851"/>
      <w:bookmarkStart w:id="726" w:name="_Toc460250722"/>
      <w:bookmarkStart w:id="727" w:name="_Toc41561892"/>
      <w:bookmarkStart w:id="728" w:name="_Toc64307039"/>
      <w:r>
        <w:t>Medewerkers</w:t>
      </w:r>
      <w:bookmarkEnd w:id="725"/>
      <w:bookmarkEnd w:id="726"/>
      <w:bookmarkEnd w:id="727"/>
      <w:bookmarkEnd w:id="728"/>
    </w:p>
    <w:p w14:paraId="71FC5005" w14:textId="77777777" w:rsidR="00936E44" w:rsidRDefault="00577A9B" w:rsidP="00577A9B">
      <w:r w:rsidRPr="00DF09DA">
        <w:rPr>
          <w:rStyle w:val="Bold"/>
          <w:b w:val="0"/>
        </w:rPr>
        <w:t>Medewerkers</w:t>
      </w:r>
      <w:r w:rsidR="00DF09DA">
        <w:rPr>
          <w:rStyle w:val="Bold"/>
          <w:b w:val="0"/>
        </w:rPr>
        <w:t xml:space="preserve"> zijn gebruikers van </w:t>
      </w:r>
      <w:r w:rsidR="00B64835">
        <w:rPr>
          <w:rStyle w:val="Bold"/>
          <w:b w:val="0"/>
        </w:rPr>
        <w:t>SequriX, zowel in de backoffice als voor de mobiele applicatie</w:t>
      </w:r>
      <w:r w:rsidR="00DF09DA">
        <w:rPr>
          <w:rStyle w:val="Bold"/>
          <w:b w:val="0"/>
        </w:rPr>
        <w:t>. In deze sectie kunt u gebruikersrechten aanmaken</w:t>
      </w:r>
      <w:r w:rsidR="00F11238">
        <w:rPr>
          <w:rStyle w:val="Bold"/>
          <w:b w:val="0"/>
        </w:rPr>
        <w:t xml:space="preserve"> per medewerker</w:t>
      </w:r>
      <w:r w:rsidR="000901FC">
        <w:rPr>
          <w:rStyle w:val="Bold"/>
          <w:b w:val="0"/>
        </w:rPr>
        <w:t xml:space="preserve"> en per rol</w:t>
      </w:r>
      <w:r w:rsidR="00DF09DA">
        <w:rPr>
          <w:rStyle w:val="Bold"/>
          <w:b w:val="0"/>
        </w:rPr>
        <w:t xml:space="preserve">. </w:t>
      </w:r>
      <w:r>
        <w:t xml:space="preserve">Vul de velden zo volledig mogelijk in. </w:t>
      </w:r>
    </w:p>
    <w:p w14:paraId="7796CFF1" w14:textId="77777777" w:rsidR="00147BC2" w:rsidRDefault="006C6966" w:rsidP="00147BC2">
      <w:pPr>
        <w:keepNext/>
      </w:pPr>
      <w:r>
        <w:rPr>
          <w:lang w:eastAsia="nl-NL"/>
        </w:rPr>
        <w:lastRenderedPageBreak/>
        <w:drawing>
          <wp:inline distT="0" distB="0" distL="0" distR="0" wp14:anchorId="05BF090D" wp14:editId="0CCAECED">
            <wp:extent cx="6049010" cy="4058285"/>
            <wp:effectExtent l="0" t="0" r="889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medewerker toevoegen.png"/>
                    <pic:cNvPicPr/>
                  </pic:nvPicPr>
                  <pic:blipFill>
                    <a:blip r:embed="rId228">
                      <a:extLst>
                        <a:ext uri="{28A0092B-C50C-407E-A947-70E740481C1C}">
                          <a14:useLocalDpi xmlns:a14="http://schemas.microsoft.com/office/drawing/2010/main" val="0"/>
                        </a:ext>
                      </a:extLst>
                    </a:blip>
                    <a:stretch>
                      <a:fillRect/>
                    </a:stretch>
                  </pic:blipFill>
                  <pic:spPr>
                    <a:xfrm>
                      <a:off x="0" y="0"/>
                      <a:ext cx="6049010" cy="4058285"/>
                    </a:xfrm>
                    <a:prstGeom prst="rect">
                      <a:avLst/>
                    </a:prstGeom>
                  </pic:spPr>
                </pic:pic>
              </a:graphicData>
            </a:graphic>
          </wp:inline>
        </w:drawing>
      </w:r>
    </w:p>
    <w:p w14:paraId="6FB441C4" w14:textId="532B9B77" w:rsidR="00577A9B" w:rsidRDefault="00147BC2"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31</w:t>
      </w:r>
      <w:r w:rsidR="004C7FFA">
        <w:fldChar w:fldCharType="end"/>
      </w:r>
      <w:r>
        <w:t>: Gebruiker toevoegen</w:t>
      </w:r>
    </w:p>
    <w:p w14:paraId="714BE7B9" w14:textId="77777777" w:rsidR="00577A9B" w:rsidRDefault="00577A9B" w:rsidP="00577A9B">
      <w:r>
        <w:t>Voor het invoeren van een nieuwe gebruiker worden de volgende gegevens gevraagd:</w:t>
      </w:r>
    </w:p>
    <w:p w14:paraId="0805973A" w14:textId="614E21C2" w:rsidR="00577A9B" w:rsidRDefault="00577A9B" w:rsidP="00762DDB">
      <w:pPr>
        <w:pStyle w:val="Opsomming1"/>
      </w:pPr>
      <w:r w:rsidRPr="0076709F">
        <w:rPr>
          <w:rStyle w:val="Bold"/>
        </w:rPr>
        <w:t>Naam</w:t>
      </w:r>
      <w:r>
        <w:t xml:space="preserve"> (verplicht):</w:t>
      </w:r>
      <w:r>
        <w:br/>
        <w:t>D</w:t>
      </w:r>
      <w:r w:rsidR="000645E3">
        <w:t>it is de naam van de medewerker</w:t>
      </w:r>
      <w:r>
        <w:t>/surveillant die zichtbaar is in het systeem. Hier kan op worden gezocht en gefilt</w:t>
      </w:r>
      <w:r w:rsidR="00E74C7D">
        <w:t>erd. Vul hier bij voorkeur voor</w:t>
      </w:r>
      <w:r>
        <w:t>- en achternaam in.</w:t>
      </w:r>
    </w:p>
    <w:p w14:paraId="598738A7" w14:textId="77777777" w:rsidR="009D04E8" w:rsidRPr="00F85D19" w:rsidRDefault="009D04E8" w:rsidP="00F85D19">
      <w:pPr>
        <w:pStyle w:val="Opsomming1"/>
        <w:rPr>
          <w:rStyle w:val="Bold"/>
          <w:b w:val="0"/>
        </w:rPr>
      </w:pPr>
      <w:r w:rsidRPr="00F85D19">
        <w:rPr>
          <w:rStyle w:val="Bold"/>
          <w:bCs/>
        </w:rPr>
        <w:t>Voorkeursregio</w:t>
      </w:r>
      <w:r w:rsidRPr="00F85D19">
        <w:rPr>
          <w:rStyle w:val="Bold"/>
          <w:b w:val="0"/>
        </w:rPr>
        <w:t>:</w:t>
      </w:r>
      <w:r w:rsidRPr="00F85D19">
        <w:rPr>
          <w:rStyle w:val="Bold"/>
          <w:b w:val="0"/>
        </w:rPr>
        <w:br/>
        <w:t>Optioneel veld waarin aangegeven kan word</w:t>
      </w:r>
      <w:r w:rsidR="004A313C" w:rsidRPr="00F85D19">
        <w:rPr>
          <w:rStyle w:val="Bold"/>
          <w:b w:val="0"/>
        </w:rPr>
        <w:t>en in welke regio de medewerker</w:t>
      </w:r>
      <w:r w:rsidRPr="00F85D19">
        <w:rPr>
          <w:rStyle w:val="Bold"/>
          <w:b w:val="0"/>
        </w:rPr>
        <w:t xml:space="preserve"> werkzaam is. Dit veld wordt met name gebruikt wanneer het een surveillant betreft.</w:t>
      </w:r>
    </w:p>
    <w:p w14:paraId="33953B6E" w14:textId="77777777" w:rsidR="009D04E8" w:rsidRPr="00F85D19" w:rsidRDefault="009D04E8" w:rsidP="00F85D19">
      <w:pPr>
        <w:pStyle w:val="Opsomming1"/>
        <w:rPr>
          <w:rStyle w:val="Bold"/>
          <w:b w:val="0"/>
        </w:rPr>
      </w:pPr>
      <w:r w:rsidRPr="00F85D19">
        <w:rPr>
          <w:rStyle w:val="Bold"/>
          <w:bCs/>
        </w:rPr>
        <w:t>In- en uit dienst</w:t>
      </w:r>
      <w:r w:rsidR="00450DE8" w:rsidRPr="00F85D19">
        <w:rPr>
          <w:rStyle w:val="Bold"/>
          <w:bCs/>
        </w:rPr>
        <w:t xml:space="preserve"> </w:t>
      </w:r>
      <w:r w:rsidR="00A74797" w:rsidRPr="00F85D19">
        <w:drawing>
          <wp:inline distT="0" distB="0" distL="0" distR="0" wp14:anchorId="5FEFF239" wp14:editId="132C6268">
            <wp:extent cx="137795" cy="137795"/>
            <wp:effectExtent l="0" t="0" r="0" b="0"/>
            <wp:docPr id="161"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rsidRPr="00F85D19">
        <w:rPr>
          <w:rStyle w:val="Bold"/>
          <w:b w:val="0"/>
        </w:rPr>
        <w:t xml:space="preserve">: </w:t>
      </w:r>
      <w:r w:rsidRPr="00F85D19">
        <w:rPr>
          <w:rStyle w:val="Bold"/>
          <w:b w:val="0"/>
        </w:rPr>
        <w:br/>
        <w:t xml:space="preserve">Verplicht veld voor invoeren van datum in dienst en optioneel veld voor invoeren datum uit dienst. </w:t>
      </w:r>
    </w:p>
    <w:p w14:paraId="7F15BFDA" w14:textId="77777777" w:rsidR="009D04E8" w:rsidRPr="00F85D19" w:rsidRDefault="009D04E8" w:rsidP="00F85D19">
      <w:pPr>
        <w:pStyle w:val="Opsomming1"/>
        <w:rPr>
          <w:rStyle w:val="Bold"/>
          <w:b w:val="0"/>
        </w:rPr>
      </w:pPr>
      <w:r w:rsidRPr="00F85D19">
        <w:rPr>
          <w:rStyle w:val="Bold"/>
          <w:bCs/>
        </w:rPr>
        <w:t>Telefoonnummer 1 &amp; 2</w:t>
      </w:r>
      <w:r w:rsidRPr="00F85D19">
        <w:rPr>
          <w:rStyle w:val="Bold"/>
          <w:b w:val="0"/>
        </w:rPr>
        <w:t>:</w:t>
      </w:r>
      <w:r w:rsidRPr="00F85D19">
        <w:rPr>
          <w:rStyle w:val="Bold"/>
          <w:b w:val="0"/>
        </w:rPr>
        <w:br/>
        <w:t>Optioneel veld met telefoongegevens van de betreffende medewerkers.</w:t>
      </w:r>
    </w:p>
    <w:p w14:paraId="006E06AF" w14:textId="77777777" w:rsidR="00E1272A" w:rsidRPr="00E1272A" w:rsidRDefault="00577A9B" w:rsidP="00762DDB">
      <w:pPr>
        <w:pStyle w:val="Opsomming1"/>
        <w:rPr>
          <w:rStyle w:val="Bold"/>
          <w:b w:val="0"/>
        </w:rPr>
      </w:pPr>
      <w:r w:rsidRPr="0076709F">
        <w:rPr>
          <w:rStyle w:val="Bold"/>
        </w:rPr>
        <w:t>E-mail</w:t>
      </w:r>
      <w:r>
        <w:rPr>
          <w:rStyle w:val="Bold"/>
        </w:rPr>
        <w:t>:</w:t>
      </w:r>
      <w:r>
        <w:rPr>
          <w:rStyle w:val="Bold"/>
        </w:rPr>
        <w:br/>
      </w:r>
      <w:r w:rsidRPr="00BE4DCD">
        <w:t>Optioneel veld met het e-mailadres van de betreffende medewerker.</w:t>
      </w:r>
      <w:r w:rsidR="00BE4DCD">
        <w:t xml:space="preserve"> Als wordt aangegeven dat deze persoon een backoffice gebruiker is, dan is dit veld verplicht. Het e-mailadres wordt dan namelijk gebruikt als de gebruiker zijn/haar wachtwoord is vergeten.</w:t>
      </w:r>
    </w:p>
    <w:p w14:paraId="18031E0D" w14:textId="77777777" w:rsidR="00E1272A" w:rsidRPr="00F85D19" w:rsidRDefault="00E1272A" w:rsidP="00F85D19">
      <w:pPr>
        <w:pStyle w:val="Opsomming1"/>
        <w:rPr>
          <w:rStyle w:val="Bold"/>
          <w:b w:val="0"/>
        </w:rPr>
      </w:pPr>
      <w:r w:rsidRPr="00F85D19">
        <w:rPr>
          <w:rStyle w:val="Bold"/>
          <w:bCs/>
        </w:rPr>
        <w:t>Gebruiker</w:t>
      </w:r>
      <w:r w:rsidR="000F0784" w:rsidRPr="00F85D19">
        <w:rPr>
          <w:rStyle w:val="Bold"/>
          <w:bCs/>
        </w:rPr>
        <w:t>snaam</w:t>
      </w:r>
      <w:r w:rsidRPr="00F85D19">
        <w:rPr>
          <w:rStyle w:val="Bold"/>
          <w:bCs/>
        </w:rPr>
        <w:t xml:space="preserve"> (verplicht)</w:t>
      </w:r>
      <w:r w:rsidRPr="00F85D19">
        <w:rPr>
          <w:rStyle w:val="Bold"/>
          <w:b w:val="0"/>
        </w:rPr>
        <w:t>:</w:t>
      </w:r>
      <w:r w:rsidRPr="00F85D19">
        <w:rPr>
          <w:rStyle w:val="Bold"/>
          <w:b w:val="0"/>
        </w:rPr>
        <w:br/>
        <w:t xml:space="preserve">Dit is de inlognaam waarmee de gebruiker, afhankelijk van toegekende rechten, toegang heeft </w:t>
      </w:r>
      <w:r w:rsidRPr="00F85D19">
        <w:rPr>
          <w:rStyle w:val="Bold"/>
          <w:b w:val="0"/>
        </w:rPr>
        <w:lastRenderedPageBreak/>
        <w:t>tot SequriX. De naam van de gebruiker is uniek. Indien er</w:t>
      </w:r>
      <w:r w:rsidR="00BE4DCD" w:rsidRPr="00F85D19">
        <w:rPr>
          <w:rStyle w:val="Bold"/>
          <w:b w:val="0"/>
        </w:rPr>
        <w:t xml:space="preserve"> een naam wordt toegevoegd die </w:t>
      </w:r>
      <w:r w:rsidRPr="00F85D19">
        <w:rPr>
          <w:rStyle w:val="Bold"/>
          <w:b w:val="0"/>
        </w:rPr>
        <w:t xml:space="preserve">al bestaat, zal het systeem hier een melding van geven. </w:t>
      </w:r>
    </w:p>
    <w:p w14:paraId="4AA48E39" w14:textId="25765A40" w:rsidR="00E1272A" w:rsidRPr="00F85D19" w:rsidRDefault="00E1272A" w:rsidP="00F85D19">
      <w:pPr>
        <w:pStyle w:val="Opsomming1"/>
        <w:rPr>
          <w:rStyle w:val="Bold"/>
          <w:b w:val="0"/>
        </w:rPr>
      </w:pPr>
      <w:r w:rsidRPr="00F85D19">
        <w:rPr>
          <w:rStyle w:val="Bold"/>
          <w:bCs/>
        </w:rPr>
        <w:t>Rol</w:t>
      </w:r>
      <w:r w:rsidRPr="00F85D19">
        <w:rPr>
          <w:rStyle w:val="Bold"/>
          <w:b w:val="0"/>
        </w:rPr>
        <w:t xml:space="preserve">: </w:t>
      </w:r>
      <w:r w:rsidRPr="00F85D19">
        <w:rPr>
          <w:rStyle w:val="Bold"/>
          <w:b w:val="0"/>
        </w:rPr>
        <w:br/>
      </w:r>
      <w:r w:rsidR="00BE4DCD" w:rsidRPr="00F85D19">
        <w:rPr>
          <w:rStyle w:val="Bold"/>
          <w:b w:val="0"/>
        </w:rPr>
        <w:t>Kies de</w:t>
      </w:r>
      <w:r w:rsidRPr="00F85D19">
        <w:rPr>
          <w:rStyle w:val="Bold"/>
          <w:b w:val="0"/>
        </w:rPr>
        <w:t xml:space="preserve"> gewenste rol/gebruikersprofiel door op het pull down menu te klikken. </w:t>
      </w:r>
      <w:r w:rsidRPr="00F85D19">
        <w:t xml:space="preserve">Indien er nog geen passende rol gedefinieerd is of u wilt een bestaande rol wijzigen dan kunt u dit op voorhand doen in </w:t>
      </w:r>
      <w:r w:rsidRPr="00F85D19">
        <w:rPr>
          <w:b/>
          <w:bCs/>
        </w:rPr>
        <w:t xml:space="preserve">menu Beheer </w:t>
      </w:r>
      <w:r w:rsidR="00225D3E" w:rsidRPr="00F85D19">
        <w:rPr>
          <w:rFonts w:ascii="Arial" w:hAnsi="Arial" w:cs="Arial"/>
          <w:b/>
          <w:bCs/>
        </w:rPr>
        <w:t>→</w:t>
      </w:r>
      <w:r w:rsidRPr="00F85D19">
        <w:rPr>
          <w:b/>
          <w:bCs/>
        </w:rPr>
        <w:t xml:space="preserve"> Algemeen </w:t>
      </w:r>
      <w:r w:rsidR="00225D3E" w:rsidRPr="00F85D19">
        <w:rPr>
          <w:rFonts w:ascii="Arial" w:hAnsi="Arial" w:cs="Arial"/>
          <w:b/>
          <w:bCs/>
        </w:rPr>
        <w:t>→</w:t>
      </w:r>
      <w:r w:rsidRPr="00F85D19">
        <w:rPr>
          <w:b/>
          <w:bCs/>
        </w:rPr>
        <w:t xml:space="preserve"> Rollen</w:t>
      </w:r>
      <w:r w:rsidRPr="00F85D19">
        <w:t xml:space="preserve">. Zie </w:t>
      </w:r>
      <w:r w:rsidR="0039325C" w:rsidRPr="00F85D19">
        <w:t>§</w:t>
      </w:r>
      <w:r w:rsidRPr="00F85D19">
        <w:t xml:space="preserve"> </w:t>
      </w:r>
      <w:r w:rsidRPr="00F85D19">
        <w:fldChar w:fldCharType="begin"/>
      </w:r>
      <w:r w:rsidRPr="00F85D19">
        <w:instrText xml:space="preserve"> REF _Ref413147084 \n \h </w:instrText>
      </w:r>
      <w:r w:rsidR="00F85D19" w:rsidRPr="00F85D19">
        <w:instrText xml:space="preserve"> \* MERGEFORMAT </w:instrText>
      </w:r>
      <w:r w:rsidRPr="00F85D19">
        <w:fldChar w:fldCharType="separate"/>
      </w:r>
      <w:r w:rsidR="00772168">
        <w:t>22.8.3</w:t>
      </w:r>
      <w:r w:rsidRPr="00F85D19">
        <w:fldChar w:fldCharType="end"/>
      </w:r>
      <w:r w:rsidRPr="00F85D19">
        <w:t xml:space="preserve">. </w:t>
      </w:r>
      <w:r w:rsidRPr="00F85D19">
        <w:rPr>
          <w:rStyle w:val="Bold"/>
          <w:b w:val="0"/>
        </w:rPr>
        <w:t xml:space="preserve">Aan iedere rol kunnen verschillende gebruikersrechten worden toegekend. </w:t>
      </w:r>
    </w:p>
    <w:p w14:paraId="25F0FA36" w14:textId="77777777" w:rsidR="00E1272A" w:rsidRDefault="00E1272A" w:rsidP="00E014FB"/>
    <w:p w14:paraId="28BBAF27" w14:textId="77777777" w:rsidR="00936E44" w:rsidRDefault="00936E44" w:rsidP="00E014FB">
      <w:r>
        <w:t>Geef aan welk gebruikersprofiel de gebruiker heeft; Backoffice gebruiker of Mobi</w:t>
      </w:r>
      <w:r w:rsidR="00BE4DCD">
        <w:t>ele apparaat</w:t>
      </w:r>
      <w:r>
        <w:t xml:space="preserve"> gebruiker. Medewerkers (met het profiel Mobile device gebruiker) die toegevoegd zijn aan het systeem kunnen worden gekoppeld aan een dienst.</w:t>
      </w:r>
    </w:p>
    <w:p w14:paraId="433B3439" w14:textId="77777777" w:rsidR="00577A9B" w:rsidRPr="00F85D19" w:rsidRDefault="00577A9B" w:rsidP="00F85D19">
      <w:pPr>
        <w:pStyle w:val="Opsomming1"/>
        <w:rPr>
          <w:rStyle w:val="Bold"/>
          <w:b w:val="0"/>
        </w:rPr>
      </w:pPr>
      <w:r w:rsidRPr="00F85D19">
        <w:rPr>
          <w:rStyle w:val="Bold"/>
          <w:bCs/>
        </w:rPr>
        <w:t>Backoffice-gebruiker</w:t>
      </w:r>
      <w:r w:rsidRPr="00F85D19">
        <w:rPr>
          <w:rStyle w:val="Bold"/>
          <w:b w:val="0"/>
        </w:rPr>
        <w:t>:</w:t>
      </w:r>
      <w:r w:rsidRPr="00F85D19">
        <w:rPr>
          <w:rStyle w:val="Bold"/>
          <w:b w:val="0"/>
        </w:rPr>
        <w:br/>
        <w:t>Als dit boxje aangevinkt staat heeft de gebruiker toegang tot de backoffice applicatie van SequriX.</w:t>
      </w:r>
    </w:p>
    <w:p w14:paraId="514F4C5E" w14:textId="77777777" w:rsidR="00E1272A" w:rsidRPr="00F85D19" w:rsidRDefault="00E1272A" w:rsidP="00F85D19">
      <w:pPr>
        <w:pStyle w:val="Opsomming1"/>
        <w:rPr>
          <w:rStyle w:val="Bold"/>
          <w:b w:val="0"/>
        </w:rPr>
      </w:pPr>
      <w:r w:rsidRPr="00F85D19">
        <w:rPr>
          <w:rStyle w:val="Bold"/>
          <w:bCs/>
        </w:rPr>
        <w:t>Backoffice wachtwoord</w:t>
      </w:r>
      <w:r w:rsidRPr="00F85D19">
        <w:rPr>
          <w:rStyle w:val="Bold"/>
          <w:b w:val="0"/>
        </w:rPr>
        <w:t>: Klik op Wijzigen om automatisch een wachtwoord te genereren of er handmatig een toe te voegen of om het wachtwoord naderhand te wijzigen. Het wachtwoord</w:t>
      </w:r>
      <w:r w:rsidR="007D210A" w:rsidRPr="00F85D19">
        <w:rPr>
          <w:rStyle w:val="Bold"/>
          <w:b w:val="0"/>
        </w:rPr>
        <w:t xml:space="preserve"> voor de backoffice applicatie bestaat uit minstens zes karakters. </w:t>
      </w:r>
    </w:p>
    <w:p w14:paraId="6A318DEF" w14:textId="77777777" w:rsidR="00577A9B" w:rsidRPr="00F85D19" w:rsidRDefault="00577A9B" w:rsidP="00F85D19">
      <w:pPr>
        <w:pStyle w:val="Opsomming1"/>
        <w:rPr>
          <w:rStyle w:val="Bold"/>
          <w:b w:val="0"/>
        </w:rPr>
      </w:pPr>
      <w:r w:rsidRPr="00F85D19">
        <w:rPr>
          <w:rStyle w:val="Bold"/>
          <w:bCs/>
        </w:rPr>
        <w:t>Mobi</w:t>
      </w:r>
      <w:r w:rsidR="00BE4DCD" w:rsidRPr="00F85D19">
        <w:rPr>
          <w:rStyle w:val="Bold"/>
          <w:bCs/>
        </w:rPr>
        <w:t>e</w:t>
      </w:r>
      <w:r w:rsidRPr="00F85D19">
        <w:rPr>
          <w:rStyle w:val="Bold"/>
          <w:bCs/>
        </w:rPr>
        <w:t xml:space="preserve">le </w:t>
      </w:r>
      <w:r w:rsidR="00BE4DCD" w:rsidRPr="00F85D19">
        <w:rPr>
          <w:rStyle w:val="Bold"/>
          <w:bCs/>
        </w:rPr>
        <w:t>apparaat</w:t>
      </w:r>
      <w:r w:rsidRPr="00F85D19">
        <w:rPr>
          <w:rStyle w:val="Bold"/>
          <w:bCs/>
        </w:rPr>
        <w:t>gebruiker</w:t>
      </w:r>
      <w:r w:rsidRPr="00F85D19">
        <w:rPr>
          <w:rStyle w:val="Bold"/>
          <w:b w:val="0"/>
        </w:rPr>
        <w:t>:</w:t>
      </w:r>
      <w:r w:rsidRPr="00F85D19">
        <w:rPr>
          <w:rStyle w:val="Bold"/>
          <w:b w:val="0"/>
        </w:rPr>
        <w:br/>
        <w:t>Als dit boxje aangevinkt staat heeft de gebruiker toegang tot de mobiele applicatie (</w:t>
      </w:r>
      <w:r w:rsidR="00936E44" w:rsidRPr="00F85D19">
        <w:rPr>
          <w:rStyle w:val="Bold"/>
          <w:b w:val="0"/>
        </w:rPr>
        <w:t>via smartphone</w:t>
      </w:r>
      <w:r w:rsidRPr="00F85D19">
        <w:rPr>
          <w:rStyle w:val="Bold"/>
          <w:b w:val="0"/>
        </w:rPr>
        <w:t xml:space="preserve">) van SequriX. </w:t>
      </w:r>
    </w:p>
    <w:p w14:paraId="0A1EF739" w14:textId="77777777" w:rsidR="007D210A" w:rsidRPr="00F85D19" w:rsidRDefault="007D210A" w:rsidP="00F85D19">
      <w:pPr>
        <w:pStyle w:val="Opsomming1"/>
        <w:rPr>
          <w:rStyle w:val="Bold"/>
          <w:b w:val="0"/>
        </w:rPr>
      </w:pPr>
      <w:r w:rsidRPr="00F85D19">
        <w:rPr>
          <w:rStyle w:val="Bold"/>
          <w:bCs/>
        </w:rPr>
        <w:t>Mobi</w:t>
      </w:r>
      <w:r w:rsidR="00BE4DCD" w:rsidRPr="00F85D19">
        <w:rPr>
          <w:rStyle w:val="Bold"/>
          <w:bCs/>
        </w:rPr>
        <w:t>el</w:t>
      </w:r>
      <w:r w:rsidRPr="00F85D19">
        <w:rPr>
          <w:rStyle w:val="Bold"/>
          <w:bCs/>
        </w:rPr>
        <w:t xml:space="preserve"> wachtwoord</w:t>
      </w:r>
      <w:r w:rsidRPr="00F85D19">
        <w:rPr>
          <w:rStyle w:val="Bold"/>
          <w:b w:val="0"/>
        </w:rPr>
        <w:t xml:space="preserve">: Klik op </w:t>
      </w:r>
      <w:r w:rsidR="00BE4DCD" w:rsidRPr="00F85D19">
        <w:rPr>
          <w:rStyle w:val="Bold"/>
          <w:b w:val="0"/>
        </w:rPr>
        <w:t>Geneer wachtwoord</w:t>
      </w:r>
      <w:r w:rsidRPr="00F85D19">
        <w:rPr>
          <w:rStyle w:val="Bold"/>
          <w:b w:val="0"/>
        </w:rPr>
        <w:t xml:space="preserve"> om automatisch een wachtwoord te genereren</w:t>
      </w:r>
      <w:r w:rsidR="00BE4DCD" w:rsidRPr="00F85D19">
        <w:rPr>
          <w:rStyle w:val="Bold"/>
          <w:b w:val="0"/>
        </w:rPr>
        <w:t xml:space="preserve">, </w:t>
      </w:r>
      <w:r w:rsidRPr="00F85D19">
        <w:rPr>
          <w:rStyle w:val="Bold"/>
          <w:b w:val="0"/>
        </w:rPr>
        <w:t xml:space="preserve">of </w:t>
      </w:r>
      <w:r w:rsidR="00BE4DCD" w:rsidRPr="00F85D19">
        <w:rPr>
          <w:rStyle w:val="Bold"/>
          <w:b w:val="0"/>
        </w:rPr>
        <w:t xml:space="preserve">voer </w:t>
      </w:r>
      <w:r w:rsidRPr="00F85D19">
        <w:rPr>
          <w:rStyle w:val="Bold"/>
          <w:b w:val="0"/>
        </w:rPr>
        <w:t xml:space="preserve">handmatig een wachtwoord </w:t>
      </w:r>
      <w:r w:rsidR="00BE4DCD" w:rsidRPr="00F85D19">
        <w:rPr>
          <w:rStyle w:val="Bold"/>
          <w:b w:val="0"/>
        </w:rPr>
        <w:t>in</w:t>
      </w:r>
      <w:r w:rsidRPr="00F85D19">
        <w:rPr>
          <w:rStyle w:val="Bold"/>
          <w:b w:val="0"/>
        </w:rPr>
        <w:t xml:space="preserve">. Het wachtwoord voor de mobiele applicatie bestaat uit vijf cijfers. </w:t>
      </w:r>
    </w:p>
    <w:p w14:paraId="60FF00AD" w14:textId="10A07C7A" w:rsidR="00936E44" w:rsidRDefault="00936E44" w:rsidP="00762DDB">
      <w:pPr>
        <w:pStyle w:val="Opsomming1"/>
      </w:pPr>
      <w:r w:rsidRPr="00F85D19">
        <w:rPr>
          <w:b/>
          <w:bCs/>
        </w:rPr>
        <w:t>Toegewezen regio’s</w:t>
      </w:r>
      <w:r>
        <w:t>:</w:t>
      </w:r>
      <w:r>
        <w:br/>
        <w:t xml:space="preserve">Door met de muis op de regio te gaan staan kunt u deze verslepen van </w:t>
      </w:r>
      <w:r w:rsidR="00BE4DCD">
        <w:t xml:space="preserve">de </w:t>
      </w:r>
      <w:r>
        <w:t xml:space="preserve">ene naar </w:t>
      </w:r>
      <w:r w:rsidR="00BE4DCD">
        <w:t>de</w:t>
      </w:r>
      <w:r>
        <w:t xml:space="preserve"> andere </w:t>
      </w:r>
      <w:r w:rsidR="00BE4DCD">
        <w:t>kant</w:t>
      </w:r>
      <w:r>
        <w:t>. Zo kunt u aangeven voor welke regio(</w:t>
      </w:r>
      <w:r w:rsidR="00BD5095">
        <w:t>'</w:t>
      </w:r>
      <w:r>
        <w:t>s) de medewerker gebruikersrechten heeft.</w:t>
      </w:r>
      <w:r w:rsidR="004822A4">
        <w:t xml:space="preserve"> </w:t>
      </w:r>
    </w:p>
    <w:p w14:paraId="31C9C4D1" w14:textId="77777777" w:rsidR="009D4793" w:rsidRDefault="009D4793" w:rsidP="00E014FB">
      <w:pPr>
        <w:rPr>
          <w:rStyle w:val="Bold"/>
          <w:b w:val="0"/>
        </w:rPr>
      </w:pPr>
    </w:p>
    <w:p w14:paraId="249042D8" w14:textId="77777777" w:rsidR="00577A9B" w:rsidRDefault="00577A9B" w:rsidP="00E014FB">
      <w:pPr>
        <w:rPr>
          <w:rStyle w:val="Bold"/>
          <w:b w:val="0"/>
        </w:rPr>
      </w:pPr>
      <w:r>
        <w:rPr>
          <w:rStyle w:val="Bold"/>
          <w:b w:val="0"/>
        </w:rPr>
        <w:t xml:space="preserve">Klik vervolgens op </w:t>
      </w:r>
      <w:r>
        <w:rPr>
          <w:rStyle w:val="Bold"/>
        </w:rPr>
        <w:t>Opslaan</w:t>
      </w:r>
      <w:r>
        <w:rPr>
          <w:rStyle w:val="Bold"/>
          <w:b w:val="0"/>
        </w:rPr>
        <w:t xml:space="preserve"> om de medewerkergegevens te bewaren. </w:t>
      </w:r>
    </w:p>
    <w:p w14:paraId="4D6125CB" w14:textId="77777777" w:rsidR="00953E9C" w:rsidRDefault="00953E9C" w:rsidP="00F61312">
      <w:pPr>
        <w:pStyle w:val="Heading4"/>
        <w:rPr>
          <w:rStyle w:val="Bold"/>
          <w:b w:val="0"/>
        </w:rPr>
      </w:pPr>
      <w:r>
        <w:rPr>
          <w:rStyle w:val="Bold"/>
          <w:b w:val="0"/>
        </w:rPr>
        <w:t>Two factor authenticatie</w:t>
      </w:r>
    </w:p>
    <w:p w14:paraId="22F3C7F8" w14:textId="77777777" w:rsidR="00953E9C" w:rsidRDefault="00953E9C" w:rsidP="00953E9C">
      <w:r>
        <w:t xml:space="preserve">Wanneer een gebruikersprofiel is aangemaakt bestaat de optie om een extra inlogverificatie toe te voegen door middel van two factor authenticatie. Two factor authenticatie is een extra stap tijdens het login </w:t>
      </w:r>
      <w:r w:rsidR="00B672BE">
        <w:t>proces</w:t>
      </w:r>
      <w:r>
        <w:t xml:space="preserve">. Deze extra verificatie is alleen van toepassing voor gebruikers van de backoffice applicatie. Het </w:t>
      </w:r>
      <w:r w:rsidR="001A16BB">
        <w:t>instellen werkt als volgt</w:t>
      </w:r>
      <w:r>
        <w:t xml:space="preserve">: </w:t>
      </w:r>
    </w:p>
    <w:p w14:paraId="7D4B4C28" w14:textId="77777777" w:rsidR="0076796F" w:rsidRDefault="0076796F" w:rsidP="00A21C8B">
      <w:pPr>
        <w:pStyle w:val="ListParagraph"/>
        <w:numPr>
          <w:ilvl w:val="0"/>
          <w:numId w:val="10"/>
        </w:numPr>
        <w:ind w:left="567" w:hanging="567"/>
      </w:pPr>
      <w:r>
        <w:t>Selecteer de naam van de medewerker</w:t>
      </w:r>
    </w:p>
    <w:p w14:paraId="4CB59D48" w14:textId="585413FC" w:rsidR="0076796F" w:rsidRDefault="0076796F" w:rsidP="00A21C8B">
      <w:pPr>
        <w:pStyle w:val="ListParagraph"/>
        <w:numPr>
          <w:ilvl w:val="0"/>
          <w:numId w:val="10"/>
        </w:numPr>
        <w:ind w:left="567" w:hanging="567"/>
      </w:pPr>
      <w:r>
        <w:t xml:space="preserve">Klik op </w:t>
      </w:r>
      <w:r w:rsidRPr="0076796F">
        <w:rPr>
          <w:b/>
        </w:rPr>
        <w:t>Activeren</w:t>
      </w:r>
      <w:r>
        <w:t xml:space="preserve"> bij Two factor authenticatie</w:t>
      </w:r>
      <w:r w:rsidR="004A313C">
        <w:t>.</w:t>
      </w:r>
      <w:r w:rsidR="00B672BE">
        <w:t xml:space="preserve"> U ziet vervolgens</w:t>
      </w:r>
      <w:r w:rsidR="00FC21D2">
        <w:t xml:space="preserve"> </w:t>
      </w:r>
      <w:r w:rsidR="00541ADE">
        <w:fldChar w:fldCharType="begin"/>
      </w:r>
      <w:r w:rsidR="00541ADE">
        <w:instrText xml:space="preserve"> REF _Ref459386375 \h </w:instrText>
      </w:r>
      <w:r w:rsidR="00541ADE">
        <w:fldChar w:fldCharType="separate"/>
      </w:r>
      <w:r w:rsidR="00772168" w:rsidRPr="006D48D4">
        <w:rPr>
          <w:lang w:val="en-GB"/>
        </w:rPr>
        <w:t xml:space="preserve">Figuur </w:t>
      </w:r>
      <w:r w:rsidR="00772168">
        <w:rPr>
          <w:lang w:val="en-GB"/>
        </w:rPr>
        <w:t>22</w:t>
      </w:r>
      <w:r w:rsidR="00772168">
        <w:rPr>
          <w:lang w:val="en-GB"/>
        </w:rPr>
        <w:noBreakHyphen/>
        <w:t>32</w:t>
      </w:r>
      <w:r w:rsidR="00541ADE">
        <w:fldChar w:fldCharType="end"/>
      </w:r>
    </w:p>
    <w:p w14:paraId="6E5FABA5" w14:textId="77777777" w:rsidR="0076796F" w:rsidRDefault="004A313C" w:rsidP="001A16BB">
      <w:pPr>
        <w:ind w:left="567"/>
      </w:pPr>
      <w:r>
        <w:t xml:space="preserve">U kunt </w:t>
      </w:r>
      <w:r w:rsidR="001A16BB">
        <w:t>de getoonde</w:t>
      </w:r>
      <w:r>
        <w:t xml:space="preserve"> QR code</w:t>
      </w:r>
      <w:r w:rsidR="001A16BB">
        <w:t xml:space="preserve"> laten scannen door de betreffende medewerker.</w:t>
      </w:r>
      <w:r w:rsidR="001A16BB">
        <w:br/>
      </w:r>
      <w:r w:rsidR="0076796F" w:rsidRPr="001A16BB">
        <w:rPr>
          <w:i/>
        </w:rPr>
        <w:t>Let op</w:t>
      </w:r>
      <w:r w:rsidRPr="001A16BB">
        <w:rPr>
          <w:i/>
        </w:rPr>
        <w:t>:</w:t>
      </w:r>
      <w:r w:rsidR="0076796F" w:rsidRPr="001A16BB">
        <w:rPr>
          <w:i/>
        </w:rPr>
        <w:t xml:space="preserve"> hiervoor is het noodzakelijk om </w:t>
      </w:r>
      <w:r w:rsidR="009528C6" w:rsidRPr="001A16BB">
        <w:rPr>
          <w:i/>
        </w:rPr>
        <w:t>Google Authenticator te</w:t>
      </w:r>
      <w:r w:rsidR="001A16BB">
        <w:rPr>
          <w:i/>
        </w:rPr>
        <w:t xml:space="preserve"> downloaden vanuit de playstore</w:t>
      </w:r>
      <w:r w:rsidR="00200322">
        <w:rPr>
          <w:i/>
        </w:rPr>
        <w:t xml:space="preserve"> of appstore</w:t>
      </w:r>
      <w:r w:rsidR="009528C6" w:rsidRPr="001A16BB">
        <w:rPr>
          <w:i/>
        </w:rPr>
        <w:t>.</w:t>
      </w:r>
      <w:r w:rsidR="007A0684" w:rsidRPr="001A16BB">
        <w:rPr>
          <w:i/>
        </w:rPr>
        <w:t xml:space="preserve"> </w:t>
      </w:r>
    </w:p>
    <w:p w14:paraId="6748C6A2" w14:textId="77777777" w:rsidR="007A0684" w:rsidRDefault="001A16BB" w:rsidP="001A16BB">
      <w:pPr>
        <w:pStyle w:val="ListParagraph"/>
        <w:ind w:left="567"/>
      </w:pPr>
      <w:r>
        <w:lastRenderedPageBreak/>
        <w:t>Zodra deze code is ingesteld in google authenticator dient u eventuele prints van deze code te vernietigen.</w:t>
      </w:r>
    </w:p>
    <w:p w14:paraId="6DF9320E" w14:textId="77777777" w:rsidR="007A0684" w:rsidRDefault="00B672BE" w:rsidP="00A21C8B">
      <w:pPr>
        <w:pStyle w:val="ListParagraph"/>
        <w:numPr>
          <w:ilvl w:val="0"/>
          <w:numId w:val="10"/>
        </w:numPr>
        <w:ind w:left="567" w:hanging="567"/>
      </w:pPr>
      <w:r>
        <w:t>De code kan eventueel ook handmatig ingevoerd of verstuur</w:t>
      </w:r>
      <w:r w:rsidR="00BE4DCD">
        <w:t>d</w:t>
      </w:r>
      <w:r>
        <w:t xml:space="preserve"> worden</w:t>
      </w:r>
    </w:p>
    <w:p w14:paraId="0C0230EF" w14:textId="77777777" w:rsidR="00B672BE" w:rsidRDefault="00B672BE" w:rsidP="00A21C8B">
      <w:pPr>
        <w:pStyle w:val="ListParagraph"/>
        <w:numPr>
          <w:ilvl w:val="0"/>
          <w:numId w:val="10"/>
        </w:numPr>
        <w:ind w:left="567" w:hanging="567"/>
      </w:pPr>
      <w:r>
        <w:t xml:space="preserve">De extra verificatiecode kan weer worden opgeheven door te klikken op </w:t>
      </w:r>
      <w:r w:rsidRPr="00B672BE">
        <w:rPr>
          <w:b/>
        </w:rPr>
        <w:t>Deactiveren</w:t>
      </w:r>
      <w:r>
        <w:t xml:space="preserve">. </w:t>
      </w:r>
    </w:p>
    <w:p w14:paraId="4B1BFF64" w14:textId="77777777" w:rsidR="00B672BE" w:rsidRDefault="00B672BE" w:rsidP="00B672BE">
      <w:pPr>
        <w:pStyle w:val="ListParagraph"/>
        <w:ind w:left="720"/>
      </w:pPr>
    </w:p>
    <w:p w14:paraId="0C216C82" w14:textId="77777777" w:rsidR="00541ADE" w:rsidRDefault="00A74797" w:rsidP="00541ADE">
      <w:pPr>
        <w:keepNext/>
      </w:pPr>
      <w:r>
        <w:rPr>
          <w:lang w:eastAsia="nl-NL"/>
        </w:rPr>
        <w:drawing>
          <wp:inline distT="0" distB="0" distL="0" distR="0" wp14:anchorId="28C7E043" wp14:editId="16F331D3">
            <wp:extent cx="3924935" cy="2233930"/>
            <wp:effectExtent l="0" t="0" r="0" b="0"/>
            <wp:docPr id="162"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24935" cy="2233930"/>
                    </a:xfrm>
                    <a:prstGeom prst="rect">
                      <a:avLst/>
                    </a:prstGeom>
                    <a:noFill/>
                    <a:ln>
                      <a:noFill/>
                    </a:ln>
                  </pic:spPr>
                </pic:pic>
              </a:graphicData>
            </a:graphic>
          </wp:inline>
        </w:drawing>
      </w:r>
    </w:p>
    <w:p w14:paraId="794C6E25" w14:textId="1717D06C" w:rsidR="00B672BE" w:rsidRDefault="00541ADE" w:rsidP="003B02B2">
      <w:pPr>
        <w:pStyle w:val="Caption"/>
        <w:rPr>
          <w:lang w:val="en-GB"/>
        </w:rPr>
      </w:pPr>
      <w:bookmarkStart w:id="729" w:name="_Ref459386375"/>
      <w:bookmarkStart w:id="730" w:name="_Ref459386365"/>
      <w:r w:rsidRPr="006D48D4">
        <w:rPr>
          <w:lang w:val="en-GB"/>
        </w:rPr>
        <w:t xml:space="preserve">Figuur </w:t>
      </w:r>
      <w:r w:rsidR="004C7FFA">
        <w:rPr>
          <w:lang w:val="en-GB"/>
        </w:rPr>
        <w:fldChar w:fldCharType="begin"/>
      </w:r>
      <w:r w:rsidR="004C7FFA">
        <w:rPr>
          <w:lang w:val="en-GB"/>
        </w:rPr>
        <w:instrText xml:space="preserve"> STYLEREF 1 \s </w:instrText>
      </w:r>
      <w:r w:rsidR="004C7FFA">
        <w:rPr>
          <w:lang w:val="en-GB"/>
        </w:rPr>
        <w:fldChar w:fldCharType="separate"/>
      </w:r>
      <w:r w:rsidR="00772168">
        <w:rPr>
          <w:lang w:val="en-GB"/>
        </w:rPr>
        <w:t>22</w:t>
      </w:r>
      <w:r w:rsidR="004C7FFA">
        <w:rPr>
          <w:lang w:val="en-GB"/>
        </w:rPr>
        <w:fldChar w:fldCharType="end"/>
      </w:r>
      <w:r w:rsidR="004C7FFA">
        <w:rPr>
          <w:lang w:val="en-GB"/>
        </w:rPr>
        <w:noBreakHyphen/>
      </w:r>
      <w:r w:rsidR="004C7FFA">
        <w:rPr>
          <w:lang w:val="en-GB"/>
        </w:rPr>
        <w:fldChar w:fldCharType="begin"/>
      </w:r>
      <w:r w:rsidR="004C7FFA">
        <w:rPr>
          <w:lang w:val="en-GB"/>
        </w:rPr>
        <w:instrText xml:space="preserve"> SEQ Figuur \* ARABIC \s 1 </w:instrText>
      </w:r>
      <w:r w:rsidR="004C7FFA">
        <w:rPr>
          <w:lang w:val="en-GB"/>
        </w:rPr>
        <w:fldChar w:fldCharType="separate"/>
      </w:r>
      <w:r w:rsidR="00772168">
        <w:rPr>
          <w:lang w:val="en-GB"/>
        </w:rPr>
        <w:t>32</w:t>
      </w:r>
      <w:r w:rsidR="004C7FFA">
        <w:rPr>
          <w:lang w:val="en-GB"/>
        </w:rPr>
        <w:fldChar w:fldCharType="end"/>
      </w:r>
      <w:bookmarkEnd w:id="729"/>
      <w:r w:rsidRPr="00541ADE">
        <w:rPr>
          <w:lang w:val="en-GB"/>
        </w:rPr>
        <w:t xml:space="preserve"> </w:t>
      </w:r>
      <w:r w:rsidRPr="00B672BE">
        <w:rPr>
          <w:lang w:val="en-GB"/>
        </w:rPr>
        <w:t>Two factor authenticatie, QR code</w:t>
      </w:r>
      <w:bookmarkEnd w:id="730"/>
    </w:p>
    <w:p w14:paraId="042A871E" w14:textId="52446669" w:rsidR="001A16BB" w:rsidRDefault="001A16BB" w:rsidP="001A16BB">
      <w:r w:rsidRPr="009D4793">
        <w:t xml:space="preserve">Het menu </w:t>
      </w:r>
      <w:r w:rsidRPr="009D4793">
        <w:rPr>
          <w:b/>
        </w:rPr>
        <w:t>Medewerkers</w:t>
      </w:r>
      <w:r w:rsidRPr="009D4793">
        <w:t xml:space="preserve"> geeft </w:t>
      </w:r>
      <w:r>
        <w:t xml:space="preserve">met een vinkje </w:t>
      </w:r>
      <w:r w:rsidRPr="009D4793">
        <w:t xml:space="preserve">aan welke van de medewerkers over een two factor </w:t>
      </w:r>
      <w:r>
        <w:t xml:space="preserve">authenticatie code beschikken. Zie </w:t>
      </w:r>
      <w:r w:rsidR="00DC13DD">
        <w:fldChar w:fldCharType="begin"/>
      </w:r>
      <w:r w:rsidR="00DC13DD">
        <w:instrText xml:space="preserve"> REF _Ref468264396 \h </w:instrText>
      </w:r>
      <w:r w:rsidR="00DC13DD">
        <w:fldChar w:fldCharType="separate"/>
      </w:r>
      <w:r w:rsidR="00772168">
        <w:t>Figuur 22</w:t>
      </w:r>
      <w:r w:rsidR="00772168">
        <w:noBreakHyphen/>
        <w:t>33</w:t>
      </w:r>
      <w:r w:rsidR="00DC13DD">
        <w:fldChar w:fldCharType="end"/>
      </w:r>
      <w:r w:rsidR="00DC13DD">
        <w:t>.</w:t>
      </w:r>
    </w:p>
    <w:p w14:paraId="6E8E3F2C" w14:textId="77777777" w:rsidR="001A16BB" w:rsidRDefault="001A16BB" w:rsidP="001A16BB"/>
    <w:p w14:paraId="621A5A71" w14:textId="77777777" w:rsidR="00200322" w:rsidRDefault="001A16BB" w:rsidP="00200322">
      <w:pPr>
        <w:keepNext/>
      </w:pPr>
      <w:r>
        <w:rPr>
          <w:lang w:eastAsia="nl-NL"/>
        </w:rPr>
        <w:drawing>
          <wp:inline distT="0" distB="0" distL="0" distR="0" wp14:anchorId="0ACB2A12" wp14:editId="2F19B3C8">
            <wp:extent cx="1647825" cy="3510915"/>
            <wp:effectExtent l="0" t="0" r="9525" b="0"/>
            <wp:docPr id="163"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47825" cy="3510915"/>
                    </a:xfrm>
                    <a:prstGeom prst="rect">
                      <a:avLst/>
                    </a:prstGeom>
                    <a:noFill/>
                    <a:ln>
                      <a:noFill/>
                    </a:ln>
                  </pic:spPr>
                </pic:pic>
              </a:graphicData>
            </a:graphic>
          </wp:inline>
        </w:drawing>
      </w:r>
    </w:p>
    <w:p w14:paraId="280C8AC7" w14:textId="1F950F26" w:rsidR="001A16BB" w:rsidRDefault="00200322" w:rsidP="003B02B2">
      <w:pPr>
        <w:pStyle w:val="Caption"/>
      </w:pPr>
      <w:bookmarkStart w:id="731" w:name="_Ref468264396"/>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33</w:t>
      </w:r>
      <w:r w:rsidR="004C7FFA">
        <w:fldChar w:fldCharType="end"/>
      </w:r>
      <w:bookmarkEnd w:id="731"/>
      <w:r>
        <w:t>: Medewerkers met Two factor authenticatie</w:t>
      </w:r>
    </w:p>
    <w:p w14:paraId="0434B316" w14:textId="788D7A30" w:rsidR="00200322" w:rsidRPr="00F63B74" w:rsidRDefault="00200322" w:rsidP="00200322">
      <w:pPr>
        <w:rPr>
          <w:rStyle w:val="A3"/>
          <w:rFonts w:cs="Times New Roman"/>
          <w:color w:val="auto"/>
        </w:rPr>
      </w:pPr>
      <w:r>
        <w:lastRenderedPageBreak/>
        <w:t xml:space="preserve">Het is mogelijk om two factor authenticatie voor iedere backofficemedewerker verplicht te stellen. Dit verplicht stellen kan gedaan worden in menu </w:t>
      </w:r>
      <w:r w:rsidRPr="008C4181">
        <w:rPr>
          <w:b/>
        </w:rPr>
        <w:t>Beheer</w:t>
      </w:r>
      <w:r w:rsidR="00225D3E">
        <w:rPr>
          <w:rFonts w:ascii="Arial" w:hAnsi="Arial" w:cs="Arial"/>
        </w:rPr>
        <w:t>→</w:t>
      </w:r>
      <w:r>
        <w:t xml:space="preserve"> </w:t>
      </w:r>
      <w:r w:rsidRPr="008C4181">
        <w:rPr>
          <w:b/>
        </w:rPr>
        <w:t>Algemeen</w:t>
      </w:r>
      <w:r>
        <w:t xml:space="preserve"> </w:t>
      </w:r>
      <w:r w:rsidR="00225D3E">
        <w:rPr>
          <w:rFonts w:ascii="Arial" w:hAnsi="Arial" w:cs="Arial"/>
        </w:rPr>
        <w:t>→</w:t>
      </w:r>
      <w:r>
        <w:t xml:space="preserve"> </w:t>
      </w:r>
      <w:r w:rsidRPr="008C4181">
        <w:rPr>
          <w:b/>
        </w:rPr>
        <w:t>Organisatie instellingen</w:t>
      </w:r>
      <w:r>
        <w:t xml:space="preserve">. </w:t>
      </w:r>
    </w:p>
    <w:p w14:paraId="74C70EB5" w14:textId="77777777" w:rsidR="00200322" w:rsidRPr="006D48D4" w:rsidRDefault="00200322" w:rsidP="00200322"/>
    <w:p w14:paraId="138C2D0B" w14:textId="77777777" w:rsidR="001A16BB" w:rsidRDefault="001A16BB" w:rsidP="00F61312">
      <w:pPr>
        <w:pStyle w:val="Heading4"/>
      </w:pPr>
      <w:r>
        <w:t>Inloggen op de backoffice met two factor authenticatie</w:t>
      </w:r>
    </w:p>
    <w:p w14:paraId="03A8B912" w14:textId="77777777" w:rsidR="001A16BB" w:rsidRDefault="001A16BB" w:rsidP="00B672BE">
      <w:r>
        <w:t xml:space="preserve">Om in te kunnen loggen op de backoffice moet een medewerker met two factor authenticatie eerst de Google Authenticator opstarten op zijn/haar smartphone. Deze toont een verificatiecode die in het veld </w:t>
      </w:r>
      <w:r w:rsidRPr="001A16BB">
        <w:rPr>
          <w:b/>
        </w:rPr>
        <w:t>Verificatie</w:t>
      </w:r>
      <w:r>
        <w:t xml:space="preserve"> moet worden ingevuld. Deze code verandert iedere 30 seconden. Naast deze verificatiecode moet de medewerker ook de velden </w:t>
      </w:r>
      <w:r w:rsidRPr="001A16BB">
        <w:rPr>
          <w:rStyle w:val="Bold"/>
        </w:rPr>
        <w:t>Organisatie</w:t>
      </w:r>
      <w:r>
        <w:t xml:space="preserve">, </w:t>
      </w:r>
      <w:r w:rsidRPr="001A16BB">
        <w:rPr>
          <w:rStyle w:val="Bold"/>
        </w:rPr>
        <w:t>Gebruikersnaam</w:t>
      </w:r>
      <w:r>
        <w:t xml:space="preserve"> en </w:t>
      </w:r>
      <w:r w:rsidRPr="001A16BB">
        <w:rPr>
          <w:rStyle w:val="Bold"/>
        </w:rPr>
        <w:t>Wachtwoord</w:t>
      </w:r>
      <w:r>
        <w:t xml:space="preserve"> invullen.</w:t>
      </w:r>
    </w:p>
    <w:p w14:paraId="7AD0923F" w14:textId="77777777" w:rsidR="00200322" w:rsidRDefault="00200322" w:rsidP="00B672BE">
      <w:pPr>
        <w:rPr>
          <w:rStyle w:val="Cursief"/>
        </w:rPr>
      </w:pPr>
      <w:r w:rsidRPr="00200322">
        <w:rPr>
          <w:rStyle w:val="Cursief"/>
        </w:rPr>
        <w:t>Let op: Als het inloggen met two factor authenticatie niet lukt, controleer dan of de tijd op de telefoon wel goed ingesteld is. Als het tijdsverschil tussen mobiel en SequriX server te groot is, dan is de Verificatiecode niet geldig.</w:t>
      </w:r>
    </w:p>
    <w:p w14:paraId="1E15AD05" w14:textId="409B6984" w:rsidR="002F42CF" w:rsidRDefault="002F42CF" w:rsidP="006F6E29">
      <w:pPr>
        <w:pStyle w:val="Heading3"/>
      </w:pPr>
      <w:bookmarkStart w:id="732" w:name="_Ref486865077"/>
      <w:bookmarkStart w:id="733" w:name="_Toc41561893"/>
      <w:bookmarkStart w:id="734" w:name="_Toc64307040"/>
      <w:r>
        <w:t>E-mailtekst geplande diensten</w:t>
      </w:r>
      <w:bookmarkEnd w:id="732"/>
      <w:bookmarkEnd w:id="733"/>
      <w:bookmarkEnd w:id="734"/>
    </w:p>
    <w:p w14:paraId="590EF337" w14:textId="251010A7" w:rsidR="002F42CF" w:rsidRDefault="002F42CF" w:rsidP="002F42CF">
      <w:r>
        <w:t>Het is mogelijk om medewerkers een e-mail te sturen met een overzicht van de diensten waarvoor ze zijn ingepland</w:t>
      </w:r>
      <w:r w:rsidR="003D41C3">
        <w:t xml:space="preserve">, zie </w:t>
      </w:r>
      <w:r w:rsidR="003D41C3" w:rsidRPr="002C2D52">
        <w:t>§ </w:t>
      </w:r>
      <w:r w:rsidR="003D41C3">
        <w:fldChar w:fldCharType="begin"/>
      </w:r>
      <w:r w:rsidR="003D41C3">
        <w:instrText xml:space="preserve"> REF _Ref486864506 \r \h </w:instrText>
      </w:r>
      <w:r w:rsidR="003D41C3">
        <w:fldChar w:fldCharType="separate"/>
      </w:r>
      <w:r w:rsidR="00772168">
        <w:t>12.6</w:t>
      </w:r>
      <w:r w:rsidR="003D41C3">
        <w:fldChar w:fldCharType="end"/>
      </w:r>
      <w:r w:rsidR="003D41C3">
        <w:t xml:space="preserve"> </w:t>
      </w:r>
      <w:r>
        <w:t xml:space="preserve">. De tekst voor deze e-mail kunt u configureren onder </w:t>
      </w:r>
      <w:r w:rsidRPr="002F42CF">
        <w:rPr>
          <w:rStyle w:val="Bold"/>
        </w:rPr>
        <w:t>E-mailtekst geplande diensten</w:t>
      </w:r>
      <w:r>
        <w:t>.</w:t>
      </w:r>
    </w:p>
    <w:p w14:paraId="55B3B845" w14:textId="77777777" w:rsidR="003D41C3" w:rsidRDefault="003D41C3" w:rsidP="002F42CF"/>
    <w:p w14:paraId="27AEF789" w14:textId="77777777" w:rsidR="003D41C3" w:rsidRDefault="003D41C3" w:rsidP="003D41C3">
      <w:pPr>
        <w:keepNext/>
      </w:pPr>
      <w:r>
        <w:rPr>
          <w:lang w:eastAsia="nl-NL"/>
        </w:rPr>
        <w:drawing>
          <wp:inline distT="0" distB="0" distL="0" distR="0" wp14:anchorId="4939D04A" wp14:editId="7861BBDB">
            <wp:extent cx="6049010" cy="2206625"/>
            <wp:effectExtent l="0" t="0" r="8890" b="3175"/>
            <wp:docPr id="311" name="Afbeelding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mailtekst.png"/>
                    <pic:cNvPicPr/>
                  </pic:nvPicPr>
                  <pic:blipFill>
                    <a:blip r:embed="rId231">
                      <a:extLst>
                        <a:ext uri="{28A0092B-C50C-407E-A947-70E740481C1C}">
                          <a14:useLocalDpi xmlns:a14="http://schemas.microsoft.com/office/drawing/2010/main" val="0"/>
                        </a:ext>
                      </a:extLst>
                    </a:blip>
                    <a:stretch>
                      <a:fillRect/>
                    </a:stretch>
                  </pic:blipFill>
                  <pic:spPr>
                    <a:xfrm>
                      <a:off x="0" y="0"/>
                      <a:ext cx="6049010" cy="2206625"/>
                    </a:xfrm>
                    <a:prstGeom prst="rect">
                      <a:avLst/>
                    </a:prstGeom>
                  </pic:spPr>
                </pic:pic>
              </a:graphicData>
            </a:graphic>
          </wp:inline>
        </w:drawing>
      </w:r>
    </w:p>
    <w:p w14:paraId="3A74EADC" w14:textId="3565FCDE" w:rsidR="003D41C3" w:rsidRDefault="003D41C3"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34</w:t>
      </w:r>
      <w:r w:rsidR="004C7FFA">
        <w:fldChar w:fldCharType="end"/>
      </w:r>
      <w:r>
        <w:t>: E-mailtekst dienstoverzicht</w:t>
      </w:r>
    </w:p>
    <w:p w14:paraId="6AB10F0C" w14:textId="19B0DD7A" w:rsidR="003D41C3" w:rsidRDefault="003D41C3" w:rsidP="003D41C3">
      <w:r>
        <w:t>De volgende gegevens moeten worden ingevuld:</w:t>
      </w:r>
    </w:p>
    <w:p w14:paraId="65F6E85C" w14:textId="22BED3F8" w:rsidR="003D41C3" w:rsidRDefault="003D41C3" w:rsidP="00762DDB">
      <w:pPr>
        <w:pStyle w:val="Opsomming1"/>
      </w:pPr>
      <w:r w:rsidRPr="003D41C3">
        <w:rPr>
          <w:rStyle w:val="Bold"/>
        </w:rPr>
        <w:t>E-mail onderwerp</w:t>
      </w:r>
      <w:r>
        <w:t>: Vul hier het onderwerp van de e-mail in.</w:t>
      </w:r>
    </w:p>
    <w:p w14:paraId="5B8701F4" w14:textId="181CF342" w:rsidR="003D41C3" w:rsidRPr="003D41C3" w:rsidRDefault="003D41C3" w:rsidP="00762DDB">
      <w:pPr>
        <w:pStyle w:val="Opsomming1"/>
      </w:pPr>
      <w:r w:rsidRPr="003D41C3">
        <w:rPr>
          <w:rStyle w:val="Bold"/>
        </w:rPr>
        <w:t>E-mail inhoud</w:t>
      </w:r>
      <w:r>
        <w:t xml:space="preserve">: Vul hier de tekst in van de e-mail zoals u die naar de medewerkers wilt sturen. Via de knop </w:t>
      </w:r>
      <w:r w:rsidRPr="003D41C3">
        <w:rPr>
          <w:rStyle w:val="Bold"/>
        </w:rPr>
        <w:t>Parameter toevoegen</w:t>
      </w:r>
      <w:r>
        <w:t xml:space="preserve"> kunt u een tweetal dynamische teksten toevoegen: De naam van de medewerker en de lijst met geplande diensten.</w:t>
      </w:r>
    </w:p>
    <w:p w14:paraId="2E876942" w14:textId="1B323BEA" w:rsidR="00F67324" w:rsidRDefault="00F67324" w:rsidP="006F6E29">
      <w:pPr>
        <w:pStyle w:val="Heading3"/>
      </w:pPr>
      <w:bookmarkStart w:id="735" w:name="_Toc460250723"/>
      <w:bookmarkStart w:id="736" w:name="_Toc41561894"/>
      <w:bookmarkStart w:id="737" w:name="_Toc64307041"/>
      <w:r>
        <w:t>Mob</w:t>
      </w:r>
      <w:r w:rsidR="000F0784">
        <w:t>iele apparaten</w:t>
      </w:r>
      <w:bookmarkEnd w:id="735"/>
      <w:bookmarkEnd w:id="736"/>
      <w:bookmarkEnd w:id="737"/>
    </w:p>
    <w:p w14:paraId="5DEE9BE0" w14:textId="5B98D5D6" w:rsidR="007A3304" w:rsidRDefault="007A3304" w:rsidP="00E014FB">
      <w:r>
        <w:t>Om met SequriX op een mobiel te kunnen werken</w:t>
      </w:r>
      <w:r w:rsidR="0085796B">
        <w:t xml:space="preserve"> moet </w:t>
      </w:r>
      <w:r w:rsidR="00F15AD4">
        <w:t>eerst</w:t>
      </w:r>
      <w:r w:rsidR="0085796B">
        <w:t xml:space="preserve"> </w:t>
      </w:r>
      <w:r w:rsidR="00F15AD4">
        <w:t xml:space="preserve">de </w:t>
      </w:r>
      <w:r w:rsidR="0085796B">
        <w:t>applicatie op de telefoon worden geinstalleerd</w:t>
      </w:r>
      <w:r w:rsidR="00F15AD4">
        <w:t xml:space="preserve">. U kunt deze downloaden vanaf </w:t>
      </w:r>
      <w:hyperlink r:id="rId232" w:history="1">
        <w:r w:rsidR="00F15AD4" w:rsidRPr="009F41D6">
          <w:rPr>
            <w:rStyle w:val="Hyperlink"/>
          </w:rPr>
          <w:t>https://sequrix.com/apk</w:t>
        </w:r>
      </w:hyperlink>
      <w:r w:rsidR="00F15AD4">
        <w:t xml:space="preserve">. Nadat u de applicatie hebt geinstalleerd </w:t>
      </w:r>
      <w:r w:rsidR="0085796B">
        <w:t xml:space="preserve">moet het toestel </w:t>
      </w:r>
      <w:r w:rsidR="00F15AD4">
        <w:t>eerst nog geactiveerd worden.</w:t>
      </w:r>
    </w:p>
    <w:p w14:paraId="1BDDD1E2" w14:textId="03F80BF0" w:rsidR="00B03D01" w:rsidRDefault="00A5425C" w:rsidP="00E014FB">
      <w:r>
        <w:lastRenderedPageBreak/>
        <w:t xml:space="preserve">Met de knop </w:t>
      </w:r>
      <w:r w:rsidRPr="00A5425C">
        <w:rPr>
          <w:rStyle w:val="Bold"/>
        </w:rPr>
        <w:t>Mobiel apparaat toevoegen</w:t>
      </w:r>
      <w:r>
        <w:t xml:space="preserve"> kunt u een toestel koppelen aan uw omgeving. Hiervoor moeten de volgende gegevens worden geregistreerd</w:t>
      </w:r>
      <w:r w:rsidR="00DC4ADD">
        <w:t xml:space="preserve">: </w:t>
      </w:r>
      <w:r w:rsidR="00DC4ADD" w:rsidRPr="00DC4ADD">
        <w:rPr>
          <w:rStyle w:val="Bold"/>
        </w:rPr>
        <w:t>Naam</w:t>
      </w:r>
      <w:r w:rsidR="00DC4ADD">
        <w:t xml:space="preserve">, </w:t>
      </w:r>
      <w:r w:rsidR="00DC4ADD" w:rsidRPr="00DC4ADD">
        <w:rPr>
          <w:rStyle w:val="Bold"/>
        </w:rPr>
        <w:t>Mobiel nummer</w:t>
      </w:r>
      <w:r w:rsidR="00DC4ADD">
        <w:t xml:space="preserve"> en </w:t>
      </w:r>
      <w:r w:rsidR="00DC4ADD" w:rsidRPr="00DC4ADD">
        <w:rPr>
          <w:rStyle w:val="Bold"/>
        </w:rPr>
        <w:t>Vervaldatum</w:t>
      </w:r>
      <w:r w:rsidR="00DC4ADD">
        <w:t xml:space="preserve">. </w:t>
      </w:r>
    </w:p>
    <w:p w14:paraId="27C99AD4" w14:textId="3D8810B9" w:rsidR="00DC4ADD" w:rsidRDefault="00DC4ADD" w:rsidP="00762DDB">
      <w:pPr>
        <w:pStyle w:val="Opsomming1"/>
        <w:numPr>
          <w:ilvl w:val="0"/>
          <w:numId w:val="12"/>
        </w:numPr>
      </w:pPr>
      <w:r w:rsidRPr="00F85D19">
        <w:rPr>
          <w:b/>
          <w:bCs/>
        </w:rPr>
        <w:t>Naam</w:t>
      </w:r>
      <w:r>
        <w:t>: Vul hier de naam van het toestel in</w:t>
      </w:r>
    </w:p>
    <w:p w14:paraId="7C4574AE" w14:textId="6C55CEE2" w:rsidR="00DC4ADD" w:rsidRDefault="00DC4ADD" w:rsidP="00762DDB">
      <w:pPr>
        <w:pStyle w:val="Opsomming1"/>
        <w:numPr>
          <w:ilvl w:val="0"/>
          <w:numId w:val="12"/>
        </w:numPr>
      </w:pPr>
      <w:r w:rsidRPr="00F85D19">
        <w:rPr>
          <w:b/>
          <w:bCs/>
        </w:rPr>
        <w:t>Mobiel nummer</w:t>
      </w:r>
      <w:r>
        <w:t xml:space="preserve">: </w:t>
      </w:r>
      <w:r w:rsidR="00E0352D">
        <w:t>Vul hier het mobiele nummer in, gebruik het volgende formaat</w:t>
      </w:r>
      <w:r>
        <w:t xml:space="preserve"> +31622102203</w:t>
      </w:r>
    </w:p>
    <w:p w14:paraId="0F9A23DC" w14:textId="77777777" w:rsidR="00DC4ADD" w:rsidRDefault="00DC4ADD" w:rsidP="00762DDB">
      <w:pPr>
        <w:pStyle w:val="Opsomming1"/>
        <w:numPr>
          <w:ilvl w:val="0"/>
          <w:numId w:val="12"/>
        </w:numPr>
      </w:pPr>
      <w:r w:rsidRPr="00F85D19">
        <w:rPr>
          <w:b/>
          <w:bCs/>
        </w:rPr>
        <w:t>Vervaldatum</w:t>
      </w:r>
      <w:r>
        <w:t xml:space="preserve">: Geeft aan hoe lang de gebruiker van het toestel tijd heeft om de SequriX app te activeren. </w:t>
      </w:r>
    </w:p>
    <w:p w14:paraId="2692B221" w14:textId="77777777" w:rsidR="00E0352D" w:rsidRDefault="00DC4ADD" w:rsidP="00E014FB">
      <w:r>
        <w:t>Wanneer deze gegevens zijn ingevoerd ontvangt de gebruiker van het mobiele toestel een sms met een activatiecode welke gebruik</w:t>
      </w:r>
      <w:r w:rsidR="008877A1">
        <w:t>t</w:t>
      </w:r>
      <w:r>
        <w:t xml:space="preserve"> kan worden om de SequriX app op te starten. </w:t>
      </w:r>
    </w:p>
    <w:p w14:paraId="3AA2DD85" w14:textId="2135061A" w:rsidR="00E0352D" w:rsidRDefault="00E0352D" w:rsidP="00E014FB">
      <w:r>
        <w:t>Alle geactiveerde toestellen worden getoond in de lijst aan de linkerkant. Als het toestel eenmaal is geactiveerd krijgt u extra gegevens te zien</w:t>
      </w:r>
      <w:r w:rsidR="002C2D52">
        <w:t>:</w:t>
      </w:r>
    </w:p>
    <w:p w14:paraId="7A3045AE" w14:textId="3BB8A07A" w:rsidR="00E0352D" w:rsidRPr="002C2D52" w:rsidRDefault="00E0352D" w:rsidP="00A21C8B">
      <w:pPr>
        <w:pStyle w:val="Opsomming3"/>
        <w:numPr>
          <w:ilvl w:val="0"/>
          <w:numId w:val="4"/>
        </w:numPr>
      </w:pPr>
      <w:r w:rsidRPr="002C2D52">
        <w:rPr>
          <w:rStyle w:val="Bold"/>
        </w:rPr>
        <w:t>In dienst</w:t>
      </w:r>
      <w:r w:rsidRPr="002C2D52">
        <w:t>: Datum vanaf wanneer het toestel actief is</w:t>
      </w:r>
    </w:p>
    <w:p w14:paraId="5E674B17" w14:textId="22E93A15" w:rsidR="00E0352D" w:rsidRPr="002C2D52" w:rsidRDefault="00E0352D" w:rsidP="00A21C8B">
      <w:pPr>
        <w:pStyle w:val="Opsomming3"/>
        <w:numPr>
          <w:ilvl w:val="0"/>
          <w:numId w:val="4"/>
        </w:numPr>
      </w:pPr>
      <w:r w:rsidRPr="002C2D52">
        <w:rPr>
          <w:rStyle w:val="Bold"/>
        </w:rPr>
        <w:t>Uit dienst</w:t>
      </w:r>
      <w:r w:rsidRPr="002C2D52">
        <w:t>: Datum tot wanneer het toestel actief is</w:t>
      </w:r>
    </w:p>
    <w:p w14:paraId="410DED99" w14:textId="0FE929C8" w:rsidR="00460295" w:rsidRPr="002C2D52" w:rsidRDefault="00460295" w:rsidP="00A21C8B">
      <w:pPr>
        <w:pStyle w:val="Opsomming3"/>
        <w:numPr>
          <w:ilvl w:val="0"/>
          <w:numId w:val="4"/>
        </w:numPr>
      </w:pPr>
      <w:r w:rsidRPr="002C2D52">
        <w:rPr>
          <w:rStyle w:val="Bold"/>
        </w:rPr>
        <w:t>Paniekknop</w:t>
      </w:r>
      <w:r w:rsidRPr="002C2D52">
        <w:t xml:space="preserve">: Geef hier aan hoe een noodoproep op het apparaat kan worden </w:t>
      </w:r>
      <w:r w:rsidR="00E74C7D" w:rsidRPr="002C2D52">
        <w:t>getriggerd</w:t>
      </w:r>
      <w:r w:rsidRPr="002C2D52">
        <w:t xml:space="preserve">. </w:t>
      </w:r>
      <w:r w:rsidR="00BA40BA" w:rsidRPr="002C2D52">
        <w:t>De m</w:t>
      </w:r>
      <w:r w:rsidRPr="002C2D52">
        <w:t>ogelijke opties staan uitgeleg</w:t>
      </w:r>
      <w:r w:rsidR="00BA40BA" w:rsidRPr="002C2D52">
        <w:t>d in § </w:t>
      </w:r>
      <w:r w:rsidR="00BA40BA" w:rsidRPr="002C2D52">
        <w:fldChar w:fldCharType="begin"/>
      </w:r>
      <w:r w:rsidR="00BA40BA" w:rsidRPr="002C2D52">
        <w:instrText xml:space="preserve"> REF _Ref482695085 \r \h </w:instrText>
      </w:r>
      <w:r w:rsidR="002C2D52" w:rsidRPr="002C2D52">
        <w:instrText xml:space="preserve"> \* MERGEFORMAT </w:instrText>
      </w:r>
      <w:r w:rsidR="00BA40BA" w:rsidRPr="002C2D52">
        <w:fldChar w:fldCharType="separate"/>
      </w:r>
      <w:r w:rsidR="00772168">
        <w:t>22.6.4.1</w:t>
      </w:r>
      <w:r w:rsidR="00BA40BA" w:rsidRPr="002C2D52">
        <w:fldChar w:fldCharType="end"/>
      </w:r>
      <w:r w:rsidR="00BA40BA" w:rsidRPr="002C2D52">
        <w:t xml:space="preserve">. </w:t>
      </w:r>
      <w:r w:rsidR="008B5AB0">
        <w:br/>
      </w:r>
      <w:r w:rsidR="008B5AB0" w:rsidRPr="008B5AB0">
        <w:rPr>
          <w:rStyle w:val="Bold"/>
          <w:i/>
        </w:rPr>
        <w:t>Let op</w:t>
      </w:r>
      <w:r w:rsidR="008B5AB0" w:rsidRPr="008B5AB0">
        <w:rPr>
          <w:i/>
        </w:rPr>
        <w:t xml:space="preserve">: </w:t>
      </w:r>
      <w:r w:rsidR="00BA40BA" w:rsidRPr="008B5AB0">
        <w:rPr>
          <w:i/>
        </w:rPr>
        <w:t>Wijzigingen in deze instelling zullen pas actief worden op de mobiel nadat de surveillant opnieuw heeft in</w:t>
      </w:r>
      <w:r w:rsidR="002C2D52" w:rsidRPr="008B5AB0">
        <w:rPr>
          <w:i/>
        </w:rPr>
        <w:t>ge</w:t>
      </w:r>
      <w:r w:rsidR="00BA40BA" w:rsidRPr="008B5AB0">
        <w:rPr>
          <w:i/>
        </w:rPr>
        <w:t>logd.</w:t>
      </w:r>
      <w:r w:rsidR="002C2D52" w:rsidRPr="008B5AB0">
        <w:rPr>
          <w:i/>
        </w:rPr>
        <w:t xml:space="preserve"> Zorg dat de surveillant weet hoe hij de paniekknop moet gebruiken en laat deze functie testen. Zodra de paniekknop is geactiveerd kan de surveillant het noodsignaal annuleren.</w:t>
      </w:r>
    </w:p>
    <w:p w14:paraId="0D495FAC" w14:textId="77777777" w:rsidR="002C2D52" w:rsidRDefault="002C2D52" w:rsidP="00C924DF"/>
    <w:p w14:paraId="5200B0A5" w14:textId="6DE461FF" w:rsidR="00460295" w:rsidRDefault="002C2D52" w:rsidP="002C2D52">
      <w:r>
        <w:t>In het blok Medewerker geschiedenis vindt u een overzicht van de medewerkers die hebben ingelogd op het mobiele apparaat.</w:t>
      </w:r>
    </w:p>
    <w:p w14:paraId="4250C7FB" w14:textId="3014BFA0" w:rsidR="00460295" w:rsidRDefault="00460295" w:rsidP="00F61312">
      <w:pPr>
        <w:pStyle w:val="Heading4"/>
      </w:pPr>
      <w:bookmarkStart w:id="738" w:name="_Ref482695085"/>
      <w:r w:rsidRPr="00460295">
        <w:t>Paniekknop</w:t>
      </w:r>
      <w:bookmarkEnd w:id="738"/>
    </w:p>
    <w:p w14:paraId="0BE33B5A" w14:textId="7FE9B54E" w:rsidR="001B6F94" w:rsidRDefault="001B6F94" w:rsidP="001B6F94">
      <w:r>
        <w:t xml:space="preserve">Er zijn diverse manier om een panieksignaal te versturen vanaf een mobiel apparaat. </w:t>
      </w:r>
    </w:p>
    <w:p w14:paraId="1F44D67C" w14:textId="4FEC8A9E" w:rsidR="00F27E16" w:rsidRDefault="001B6F94" w:rsidP="00BA50B7">
      <w:pPr>
        <w:pStyle w:val="ListParagraph"/>
        <w:numPr>
          <w:ilvl w:val="0"/>
          <w:numId w:val="33"/>
        </w:numPr>
      </w:pPr>
      <w:r w:rsidRPr="00FF7A41">
        <w:rPr>
          <w:rStyle w:val="Bold"/>
        </w:rPr>
        <w:t>Aan- / uitknop</w:t>
      </w:r>
      <w:r w:rsidR="00D72F62">
        <w:t>: Dit is de standaard</w:t>
      </w:r>
      <w:r w:rsidR="00F27E16">
        <w:t>instelling</w:t>
      </w:r>
      <w:r>
        <w:t xml:space="preserve">. </w:t>
      </w:r>
      <w:r w:rsidR="00F27E16">
        <w:t>Als de gebruiker</w:t>
      </w:r>
      <w:r>
        <w:t xml:space="preserve"> </w:t>
      </w:r>
      <w:r w:rsidR="00714F9D">
        <w:t>4</w:t>
      </w:r>
      <w:r>
        <w:t xml:space="preserve"> keer </w:t>
      </w:r>
      <w:r w:rsidR="00EC64B4">
        <w:t xml:space="preserve">kort </w:t>
      </w:r>
      <w:r w:rsidR="00F27E16">
        <w:t xml:space="preserve">achter elkaar </w:t>
      </w:r>
      <w:r>
        <w:t>de aan/uit knop van het toestel indruk</w:t>
      </w:r>
      <w:r w:rsidR="00F27E16">
        <w:t>t wordt de noodoproep getriggerd.</w:t>
      </w:r>
    </w:p>
    <w:p w14:paraId="1571D9E4" w14:textId="4EAD7FD6" w:rsidR="008B5AB0" w:rsidRDefault="008B5AB0" w:rsidP="00BA50B7">
      <w:pPr>
        <w:pStyle w:val="ListParagraph"/>
        <w:numPr>
          <w:ilvl w:val="0"/>
          <w:numId w:val="33"/>
        </w:numPr>
      </w:pPr>
      <w:r w:rsidRPr="00FF7A41">
        <w:rPr>
          <w:rStyle w:val="Bold"/>
        </w:rPr>
        <w:t>Headset-knop</w:t>
      </w:r>
      <w:r>
        <w:t>:</w:t>
      </w:r>
      <w:r w:rsidR="00DB48AE">
        <w:t xml:space="preserve"> Dit is een klein pinnetje dat u in de aan</w:t>
      </w:r>
      <w:r w:rsidR="00137FAB">
        <w:t>sluiting van de hoofdtelefoon</w:t>
      </w:r>
      <w:r w:rsidR="00D72F62">
        <w:t>aansluiting</w:t>
      </w:r>
      <w:r w:rsidR="00137FAB">
        <w:t xml:space="preserve"> ku</w:t>
      </w:r>
      <w:r w:rsidR="00DB48AE">
        <w:t>n</w:t>
      </w:r>
      <w:r w:rsidR="00137FAB">
        <w:t>t</w:t>
      </w:r>
      <w:r w:rsidR="00DB48AE">
        <w:t xml:space="preserve"> steken. Houd het knopje </w:t>
      </w:r>
      <w:r w:rsidR="00774775">
        <w:t xml:space="preserve">3 seconden </w:t>
      </w:r>
      <w:r w:rsidR="00DB48AE">
        <w:t>ingedrukt om de noodoproep te activeren.</w:t>
      </w:r>
      <w:r w:rsidR="00774775">
        <w:t xml:space="preserve"> Om deze paniekknop te kunnen gebruiken moet deze eerst worden geconfigureerd op de mobiel. Volg hiervoor de aanwijzingen binnen de applicatie.</w:t>
      </w:r>
    </w:p>
    <w:p w14:paraId="20984888" w14:textId="0B104F75" w:rsidR="008B5AB0" w:rsidRDefault="008B5AB0" w:rsidP="00BA50B7">
      <w:pPr>
        <w:pStyle w:val="ListParagraph"/>
        <w:numPr>
          <w:ilvl w:val="0"/>
          <w:numId w:val="33"/>
        </w:numPr>
      </w:pPr>
      <w:r w:rsidRPr="00FF7A41">
        <w:rPr>
          <w:rStyle w:val="Bold"/>
        </w:rPr>
        <w:t>Push-To-Talk knop</w:t>
      </w:r>
      <w:r>
        <w:t>:</w:t>
      </w:r>
      <w:r w:rsidR="00D3467F">
        <w:t xml:space="preserve"> Als</w:t>
      </w:r>
      <w:r w:rsidR="00A54D3E">
        <w:t xml:space="preserve"> het toestel beschikt over een Push-To-Talk knop dan kunt u instellen dat deze gebruikt moet worden als paniekknop.</w:t>
      </w:r>
    </w:p>
    <w:p w14:paraId="1EEE78BA" w14:textId="00B49B1D" w:rsidR="008B5AB0" w:rsidRDefault="008B5AB0" w:rsidP="00BA50B7">
      <w:pPr>
        <w:pStyle w:val="ListParagraph"/>
        <w:numPr>
          <w:ilvl w:val="0"/>
          <w:numId w:val="33"/>
        </w:numPr>
      </w:pPr>
      <w:r w:rsidRPr="00FF7A41">
        <w:rPr>
          <w:rStyle w:val="Bold"/>
        </w:rPr>
        <w:t>Ui</w:t>
      </w:r>
      <w:r w:rsidR="00A54D3E" w:rsidRPr="00FF7A41">
        <w:rPr>
          <w:rStyle w:val="Bold"/>
        </w:rPr>
        <w:t>t</w:t>
      </w:r>
      <w:r w:rsidRPr="00FF7A41">
        <w:rPr>
          <w:rStyle w:val="Bold"/>
        </w:rPr>
        <w:t>geschakeld</w:t>
      </w:r>
      <w:r>
        <w:t>:</w:t>
      </w:r>
      <w:r w:rsidR="00A54D3E">
        <w:t xml:space="preserve"> Kies deze optie als er geen nooduitroepen vanuit SequriX hoeven te worden vestuurd.</w:t>
      </w:r>
    </w:p>
    <w:p w14:paraId="3D210CB0" w14:textId="77777777" w:rsidR="008B5AB0" w:rsidRDefault="008B5AB0" w:rsidP="001B6F94"/>
    <w:p w14:paraId="4BE3D1F7" w14:textId="751FE1B0" w:rsidR="00804892" w:rsidRDefault="00F27E16" w:rsidP="001B6F94">
      <w:r>
        <w:t>Onafhankelijk van</w:t>
      </w:r>
      <w:r w:rsidR="00EF17E3">
        <w:t xml:space="preserve"> hoe</w:t>
      </w:r>
      <w:r>
        <w:t xml:space="preserve"> de paniekknop </w:t>
      </w:r>
      <w:r w:rsidR="00EF17E3">
        <w:t>is geconfigureerd</w:t>
      </w:r>
      <w:r w:rsidR="00137FAB">
        <w:t xml:space="preserve"> voor het </w:t>
      </w:r>
      <w:r>
        <w:t>mobiel</w:t>
      </w:r>
      <w:r w:rsidR="00137FAB">
        <w:t>e apparaat</w:t>
      </w:r>
      <w:r>
        <w:t xml:space="preserve"> is het gedrag na het triggeren van de knop hetzelfde. </w:t>
      </w:r>
      <w:r w:rsidR="00EF17E3">
        <w:t xml:space="preserve">Er verschijnt </w:t>
      </w:r>
      <w:r w:rsidR="00BA40BA">
        <w:t>een pop-up bericht op het scherm</w:t>
      </w:r>
      <w:r w:rsidR="00FF7A41">
        <w:t xml:space="preserve"> (zie </w:t>
      </w:r>
      <w:r w:rsidR="00FF7A41">
        <w:fldChar w:fldCharType="begin"/>
      </w:r>
      <w:r w:rsidR="00FF7A41">
        <w:instrText xml:space="preserve"> REF _Ref482700982 \h </w:instrText>
      </w:r>
      <w:r w:rsidR="00FF7A41">
        <w:fldChar w:fldCharType="separate"/>
      </w:r>
      <w:r w:rsidR="00772168">
        <w:t>Figuur 22</w:t>
      </w:r>
      <w:r w:rsidR="00772168">
        <w:noBreakHyphen/>
        <w:t>35</w:t>
      </w:r>
      <w:r w:rsidR="00FF7A41">
        <w:fldChar w:fldCharType="end"/>
      </w:r>
      <w:r w:rsidR="00FF7A41">
        <w:t xml:space="preserve">) </w:t>
      </w:r>
      <w:r w:rsidR="00BA40BA">
        <w:t xml:space="preserve">die de medewerker de mogelijkheid geeft om het noodsignaal te annuleren. Als de gebruiker niet binnen </w:t>
      </w:r>
      <w:r w:rsidR="00BA40BA">
        <w:lastRenderedPageBreak/>
        <w:t>enkele seconden het noodsignaal annuleert, dan wordt het noodsignaal verstuur</w:t>
      </w:r>
      <w:r w:rsidR="00137FAB">
        <w:t>d</w:t>
      </w:r>
      <w:r w:rsidR="00BA40BA">
        <w:t xml:space="preserve"> naar de server en deze stuurt het vervolgens door naar alle dienstdoende collega’s binnen dezelfde regio. Zelfs als deze de dienst heeft gepauzeerd.</w:t>
      </w:r>
    </w:p>
    <w:p w14:paraId="50BEEAD9" w14:textId="77777777" w:rsidR="00FF7A41" w:rsidRDefault="00FF7A41" w:rsidP="001B6F94"/>
    <w:p w14:paraId="5BA48A44" w14:textId="77777777" w:rsidR="00FF7A41" w:rsidRDefault="00FF7A41" w:rsidP="00FF7A41">
      <w:pPr>
        <w:keepNext/>
      </w:pPr>
      <w:r>
        <w:rPr>
          <w:lang w:eastAsia="nl-NL"/>
        </w:rPr>
        <w:drawing>
          <wp:inline distT="0" distB="0" distL="0" distR="0" wp14:anchorId="5D7755D0" wp14:editId="5461EE61">
            <wp:extent cx="1670858" cy="822960"/>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odsignaal.jpg"/>
                    <pic:cNvPicPr/>
                  </pic:nvPicPr>
                  <pic:blipFill>
                    <a:blip r:embed="rId233">
                      <a:extLst>
                        <a:ext uri="{28A0092B-C50C-407E-A947-70E740481C1C}">
                          <a14:useLocalDpi xmlns:a14="http://schemas.microsoft.com/office/drawing/2010/main" val="0"/>
                        </a:ext>
                      </a:extLst>
                    </a:blip>
                    <a:stretch>
                      <a:fillRect/>
                    </a:stretch>
                  </pic:blipFill>
                  <pic:spPr>
                    <a:xfrm>
                      <a:off x="0" y="0"/>
                      <a:ext cx="1670858" cy="822960"/>
                    </a:xfrm>
                    <a:prstGeom prst="rect">
                      <a:avLst/>
                    </a:prstGeom>
                  </pic:spPr>
                </pic:pic>
              </a:graphicData>
            </a:graphic>
          </wp:inline>
        </w:drawing>
      </w:r>
    </w:p>
    <w:p w14:paraId="38548148" w14:textId="5A33BEC9" w:rsidR="00FF7A41" w:rsidRDefault="00FF7A41" w:rsidP="003B02B2">
      <w:pPr>
        <w:pStyle w:val="Caption"/>
      </w:pPr>
      <w:bookmarkStart w:id="739" w:name="_Ref482700982"/>
      <w:bookmarkStart w:id="740" w:name="_Ref482700930"/>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35</w:t>
      </w:r>
      <w:r w:rsidR="004C7FFA">
        <w:fldChar w:fldCharType="end"/>
      </w:r>
      <w:bookmarkEnd w:id="739"/>
      <w:r>
        <w:t>: Noodsignaal geactiveerd</w:t>
      </w:r>
      <w:bookmarkEnd w:id="740"/>
    </w:p>
    <w:p w14:paraId="0A978488" w14:textId="77777777" w:rsidR="00FF7A41" w:rsidRDefault="00FF7A41" w:rsidP="001B6F94"/>
    <w:p w14:paraId="5CBFC9D6" w14:textId="2525F441" w:rsidR="00FF7A41" w:rsidRDefault="00FF7A41" w:rsidP="001B6F94">
      <w:r w:rsidRPr="008B5AB0">
        <w:rPr>
          <w:rStyle w:val="Bold"/>
          <w:i/>
        </w:rPr>
        <w:t>Let op</w:t>
      </w:r>
      <w:r w:rsidRPr="008B5AB0">
        <w:rPr>
          <w:i/>
        </w:rPr>
        <w:t xml:space="preserve">: </w:t>
      </w:r>
      <w:r w:rsidR="00EB686A" w:rsidRPr="008B5AB0">
        <w:rPr>
          <w:i/>
        </w:rPr>
        <w:t xml:space="preserve">Wijzigingen in deze instelling zullen pas actief worden op de mobiel nadat de surveillant opnieuw heeft ingelogd. </w:t>
      </w:r>
      <w:r w:rsidRPr="008B5AB0">
        <w:rPr>
          <w:i/>
        </w:rPr>
        <w:t xml:space="preserve">Zorg dat de surveillant weet hoe hij de paniekknop moet gebruiken en laat deze </w:t>
      </w:r>
      <w:r w:rsidR="00137FAB">
        <w:rPr>
          <w:i/>
        </w:rPr>
        <w:t>knop</w:t>
      </w:r>
      <w:r w:rsidRPr="008B5AB0">
        <w:rPr>
          <w:i/>
        </w:rPr>
        <w:t xml:space="preserve"> testen.</w:t>
      </w:r>
      <w:r>
        <w:rPr>
          <w:i/>
        </w:rPr>
        <w:t xml:space="preserve"> Als het scherm </w:t>
      </w:r>
      <w:r w:rsidRPr="00FF7A41">
        <w:rPr>
          <w:i/>
        </w:rPr>
        <w:t>uit</w:t>
      </w:r>
      <w:r w:rsidRPr="00FF7A41">
        <w:t xml:space="preserve"> </w:t>
      </w:r>
      <w:r w:rsidRPr="00FF7A41">
        <w:rPr>
          <w:i/>
        </w:rPr>
        <w:fldChar w:fldCharType="begin"/>
      </w:r>
      <w:r w:rsidRPr="00FF7A41">
        <w:rPr>
          <w:i/>
        </w:rPr>
        <w:instrText xml:space="preserve"> REF _Ref482700982 \h  \* MERGEFORMAT </w:instrText>
      </w:r>
      <w:r w:rsidRPr="00FF7A41">
        <w:rPr>
          <w:i/>
        </w:rPr>
      </w:r>
      <w:r w:rsidRPr="00FF7A41">
        <w:rPr>
          <w:i/>
        </w:rPr>
        <w:fldChar w:fldCharType="separate"/>
      </w:r>
      <w:r w:rsidR="00772168" w:rsidRPr="00772168">
        <w:rPr>
          <w:i/>
        </w:rPr>
        <w:t>Figuur 22</w:t>
      </w:r>
      <w:r w:rsidR="00772168" w:rsidRPr="00772168">
        <w:rPr>
          <w:i/>
        </w:rPr>
        <w:noBreakHyphen/>
        <w:t>35</w:t>
      </w:r>
      <w:r w:rsidRPr="00FF7A41">
        <w:rPr>
          <w:i/>
        </w:rPr>
        <w:fldChar w:fldCharType="end"/>
      </w:r>
      <w:r w:rsidRPr="00FF7A41">
        <w:rPr>
          <w:i/>
        </w:rPr>
        <w:t xml:space="preserve"> verschijnt</w:t>
      </w:r>
      <w:r>
        <w:rPr>
          <w:i/>
        </w:rPr>
        <w:t xml:space="preserve">, dan weet u dat de </w:t>
      </w:r>
      <w:r w:rsidR="00F02F7B">
        <w:rPr>
          <w:i/>
        </w:rPr>
        <w:t>paniekknop</w:t>
      </w:r>
      <w:r>
        <w:rPr>
          <w:i/>
        </w:rPr>
        <w:t xml:space="preserve"> werkt. U kun</w:t>
      </w:r>
      <w:r w:rsidR="00F02F7B">
        <w:rPr>
          <w:i/>
        </w:rPr>
        <w:t>t</w:t>
      </w:r>
      <w:r>
        <w:rPr>
          <w:i/>
        </w:rPr>
        <w:t xml:space="preserve"> dan het noodsignaal annuleren.</w:t>
      </w:r>
    </w:p>
    <w:p w14:paraId="43982F88" w14:textId="1A72606F" w:rsidR="00F67324" w:rsidRDefault="000F0784" w:rsidP="006F6E29">
      <w:pPr>
        <w:pStyle w:val="Heading3"/>
      </w:pPr>
      <w:bookmarkStart w:id="741" w:name="_Ref459648816"/>
      <w:bookmarkStart w:id="742" w:name="_Toc460250724"/>
      <w:bookmarkStart w:id="743" w:name="_Toc41561895"/>
      <w:bookmarkStart w:id="744" w:name="_Toc64307042"/>
      <w:r>
        <w:t>Klant</w:t>
      </w:r>
      <w:r w:rsidR="00CC34F7">
        <w:t>en</w:t>
      </w:r>
      <w:r>
        <w:t>porta</w:t>
      </w:r>
      <w:r w:rsidR="00CC34F7">
        <w:t>a</w:t>
      </w:r>
      <w:r>
        <w:t>l</w:t>
      </w:r>
      <w:r w:rsidR="005E50EA">
        <w:t xml:space="preserve"> </w:t>
      </w:r>
      <w:r w:rsidR="00F67324">
        <w:t>gebruikers</w:t>
      </w:r>
      <w:bookmarkEnd w:id="741"/>
      <w:bookmarkEnd w:id="742"/>
      <w:bookmarkEnd w:id="743"/>
      <w:bookmarkEnd w:id="744"/>
    </w:p>
    <w:p w14:paraId="10020F54" w14:textId="70FFDC35" w:rsidR="00D3176E" w:rsidRDefault="005C7329" w:rsidP="00084AF9">
      <w:r>
        <w:t>Met de online klant</w:t>
      </w:r>
      <w:r w:rsidR="00CC34F7">
        <w:t>en</w:t>
      </w:r>
      <w:r>
        <w:t>port</w:t>
      </w:r>
      <w:r w:rsidR="00CC34F7">
        <w:t>a</w:t>
      </w:r>
      <w:r>
        <w:t xml:space="preserve">al </w:t>
      </w:r>
      <w:r w:rsidR="0047523A">
        <w:t>(</w:t>
      </w:r>
      <w:hyperlink r:id="rId234" w:history="1">
        <w:r w:rsidR="0047523A" w:rsidRPr="0047523A">
          <w:rPr>
            <w:rStyle w:val="Hyperlink"/>
            <w:color w:val="000000" w:themeColor="text1"/>
          </w:rPr>
          <w:t>https://portal.sequrix.com</w:t>
        </w:r>
      </w:hyperlink>
      <w:r w:rsidR="0047523A">
        <w:t xml:space="preserve">) </w:t>
      </w:r>
      <w:r>
        <w:t xml:space="preserve">geeft u </w:t>
      </w:r>
      <w:r w:rsidRPr="005C7329">
        <w:t>uw klanten 24/7 toegang tot alle informatie over de door u</w:t>
      </w:r>
      <w:r w:rsidR="002D1BA8">
        <w:t xml:space="preserve"> geplande en</w:t>
      </w:r>
      <w:r w:rsidRPr="005C7329">
        <w:t xml:space="preserve"> uitgevoerde beveiligingswerkzaamheden; van alarmopvolging, taakrapportages, </w:t>
      </w:r>
      <w:r w:rsidR="00D3176E">
        <w:t>geplande taken tot de verzonden facturen</w:t>
      </w:r>
      <w:r w:rsidRPr="005C7329">
        <w:t>.</w:t>
      </w:r>
      <w:r>
        <w:t xml:space="preserve"> </w:t>
      </w:r>
    </w:p>
    <w:p w14:paraId="096C9FC1" w14:textId="4E19BFBA" w:rsidR="00CE3899" w:rsidRDefault="00C35900" w:rsidP="00084AF9">
      <w:r>
        <w:t>Wat de klant te zien krijgt</w:t>
      </w:r>
      <w:r w:rsidR="00D3176E">
        <w:t xml:space="preserve"> bij de uitgevoerde taken</w:t>
      </w:r>
      <w:r>
        <w:t xml:space="preserve"> kunt u instellen via de rapportage instellingen die ook voor de taakrapporten worden gebruikt. Informatie over deze instellingen vindt u in §</w:t>
      </w:r>
      <w:r>
        <w:fldChar w:fldCharType="begin"/>
      </w:r>
      <w:r>
        <w:instrText xml:space="preserve"> REF _Ref459629646 \r \h </w:instrText>
      </w:r>
      <w:r>
        <w:fldChar w:fldCharType="separate"/>
      </w:r>
      <w:r w:rsidR="00772168">
        <w:t>22.7.1</w:t>
      </w:r>
      <w:r>
        <w:fldChar w:fldCharType="end"/>
      </w:r>
      <w:r>
        <w:t xml:space="preserve"> (</w:t>
      </w:r>
      <w:r>
        <w:fldChar w:fldCharType="begin"/>
      </w:r>
      <w:r>
        <w:instrText xml:space="preserve"> REF _Ref459629646 \h </w:instrText>
      </w:r>
      <w:r>
        <w:fldChar w:fldCharType="separate"/>
      </w:r>
      <w:r w:rsidR="00772168">
        <w:t>Basis alarm/taakrapportage</w:t>
      </w:r>
      <w:r>
        <w:fldChar w:fldCharType="end"/>
      </w:r>
      <w:r>
        <w:t>) en §</w:t>
      </w:r>
      <w:r>
        <w:fldChar w:fldCharType="begin"/>
      </w:r>
      <w:r>
        <w:instrText xml:space="preserve"> REF _Ref535571863 \r \h </w:instrText>
      </w:r>
      <w:r>
        <w:fldChar w:fldCharType="separate"/>
      </w:r>
      <w:r w:rsidR="00772168">
        <w:t>22.7.2</w:t>
      </w:r>
      <w:r>
        <w:fldChar w:fldCharType="end"/>
      </w:r>
      <w:r>
        <w:t xml:space="preserve"> (</w:t>
      </w:r>
      <w:r>
        <w:fldChar w:fldCharType="begin"/>
      </w:r>
      <w:r>
        <w:instrText xml:space="preserve"> REF _Ref535572008 \h </w:instrText>
      </w:r>
      <w:r>
        <w:fldChar w:fldCharType="separate"/>
      </w:r>
      <w:r w:rsidR="00772168">
        <w:t>Alarm/taakrapportage profielen</w:t>
      </w:r>
      <w:r>
        <w:fldChar w:fldCharType="end"/>
      </w:r>
      <w:r>
        <w:t xml:space="preserve">). Als u een login voor de klantenportaal aan wilt maken, </w:t>
      </w:r>
      <w:r w:rsidR="005C7329">
        <w:t>klik</w:t>
      </w:r>
      <w:r>
        <w:t xml:space="preserve"> dan</w:t>
      </w:r>
      <w:r w:rsidR="005C7329">
        <w:t xml:space="preserve"> </w:t>
      </w:r>
      <w:r w:rsidR="00CE3899">
        <w:t xml:space="preserve">in het klantenportaalgebruikersscherm </w:t>
      </w:r>
      <w:r w:rsidR="005C7329">
        <w:t>op</w:t>
      </w:r>
      <w:r w:rsidR="00E67314">
        <w:t xml:space="preserve"> de knop</w:t>
      </w:r>
      <w:r w:rsidR="005C7329">
        <w:t xml:space="preserve"> </w:t>
      </w:r>
      <w:r w:rsidR="005C7329" w:rsidRPr="002C094A">
        <w:rPr>
          <w:b/>
        </w:rPr>
        <w:t>Gebruiker toevoegen</w:t>
      </w:r>
      <w:r w:rsidR="005C7329">
        <w:t>.</w:t>
      </w:r>
    </w:p>
    <w:p w14:paraId="4DFD106D" w14:textId="77777777" w:rsidR="00CE3899" w:rsidRDefault="00CE3899" w:rsidP="00084AF9"/>
    <w:p w14:paraId="5FF8277B" w14:textId="55D95E81" w:rsidR="00CE3899" w:rsidRDefault="004F02F1" w:rsidP="00084AF9">
      <w:r>
        <w:drawing>
          <wp:inline distT="0" distB="0" distL="0" distR="0" wp14:anchorId="5BCCC562" wp14:editId="2D017360">
            <wp:extent cx="6049010" cy="269017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6049010" cy="2690176"/>
                    </a:xfrm>
                    <a:prstGeom prst="rect">
                      <a:avLst/>
                    </a:prstGeom>
                  </pic:spPr>
                </pic:pic>
              </a:graphicData>
            </a:graphic>
          </wp:inline>
        </w:drawing>
      </w:r>
    </w:p>
    <w:p w14:paraId="35DBABE7" w14:textId="467586C9" w:rsidR="00CE3899" w:rsidRDefault="00CE3899"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36</w:t>
      </w:r>
      <w:r w:rsidR="004C7FFA">
        <w:fldChar w:fldCharType="end"/>
      </w:r>
      <w:r>
        <w:t>: Klantenportaalgebruiker toevoegen</w:t>
      </w:r>
    </w:p>
    <w:p w14:paraId="54A153BF" w14:textId="11DCEDF0" w:rsidR="00CE3899" w:rsidRDefault="0047523A" w:rsidP="00762DDB">
      <w:pPr>
        <w:pStyle w:val="Opsomming1"/>
      </w:pPr>
      <w:r w:rsidRPr="0047523A">
        <w:rPr>
          <w:rStyle w:val="Bold"/>
        </w:rPr>
        <w:lastRenderedPageBreak/>
        <w:t>Klantnaam:</w:t>
      </w:r>
      <w:r>
        <w:t xml:space="preserve"> Ki</w:t>
      </w:r>
      <w:r w:rsidR="00CE3899">
        <w:t>es</w:t>
      </w:r>
      <w:r>
        <w:t xml:space="preserve"> </w:t>
      </w:r>
      <w:r w:rsidR="00CE3899">
        <w:t>de klant waarvoor de gebruiker toegang moet krijgen. Als er sprake is van een moeder-dochter constructie, dan z</w:t>
      </w:r>
      <w:r w:rsidR="00624C87">
        <w:t>ullen ook alle gegevens van dochterbedrijven in de klantenportaal zichtbaar zijn.</w:t>
      </w:r>
    </w:p>
    <w:p w14:paraId="5C6E36F0" w14:textId="73C38C3D" w:rsidR="0047523A" w:rsidRDefault="0047523A" w:rsidP="00762DDB">
      <w:pPr>
        <w:pStyle w:val="Opsomming1"/>
      </w:pPr>
      <w:r w:rsidRPr="0047523A">
        <w:rPr>
          <w:rStyle w:val="Bold"/>
        </w:rPr>
        <w:t>E-mail:</w:t>
      </w:r>
      <w:r>
        <w:t xml:space="preserve"> Vul het e-mailadres in van de gebruiker. Let op dat dit een werkend e-mailadres moet zijn, want deze wordt ook gebruikt als de gebruiker zijn wachtwoord wil herstellen.</w:t>
      </w:r>
    </w:p>
    <w:p w14:paraId="21890E5F" w14:textId="77777777" w:rsidR="0047523A" w:rsidRDefault="0047523A" w:rsidP="00762DDB">
      <w:pPr>
        <w:pStyle w:val="Opsomming1"/>
      </w:pPr>
      <w:r>
        <w:rPr>
          <w:rStyle w:val="Bold"/>
        </w:rPr>
        <w:t>Wachtwoord:</w:t>
      </w:r>
      <w:r>
        <w:t xml:space="preserve"> Maak een wachtwoord aan (handma</w:t>
      </w:r>
      <w:r w:rsidR="00C84923">
        <w:t xml:space="preserve">tig of met knop </w:t>
      </w:r>
      <w:r w:rsidR="00C84923" w:rsidRPr="00C84923">
        <w:t>Genereer nieuw wachtwoord</w:t>
      </w:r>
      <w:r w:rsidR="00200322">
        <w:t>)</w:t>
      </w:r>
      <w:r w:rsidR="00C84923">
        <w:t>.</w:t>
      </w:r>
    </w:p>
    <w:p w14:paraId="4FE50D7E" w14:textId="4DA31D69" w:rsidR="0064383E" w:rsidRDefault="0064383E" w:rsidP="00762DDB">
      <w:pPr>
        <w:pStyle w:val="Opsomming1"/>
      </w:pPr>
      <w:r>
        <w:rPr>
          <w:rStyle w:val="Bold"/>
        </w:rPr>
        <w:t>Indienen/wijzigen waarschuwingsadressen toegestaan?</w:t>
      </w:r>
      <w:r>
        <w:t xml:space="preserve"> U kunt hier aangeven of de gebruiker de eigen waarschuwingsadressen </w:t>
      </w:r>
      <w:r w:rsidR="004F02F1">
        <w:t xml:space="preserve">in de klantenportaal </w:t>
      </w:r>
      <w:r>
        <w:t>mag inzien en beheren.</w:t>
      </w:r>
    </w:p>
    <w:p w14:paraId="05AC1D1D" w14:textId="6AE5168F" w:rsidR="00D3176E" w:rsidRDefault="00D3176E" w:rsidP="00762DDB">
      <w:pPr>
        <w:pStyle w:val="Opsomming1"/>
      </w:pPr>
      <w:r>
        <w:rPr>
          <w:rStyle w:val="Bold"/>
        </w:rPr>
        <w:t>Inzien facturen toegestaan?</w:t>
      </w:r>
      <w:r>
        <w:t xml:space="preserve"> U kunt hier aangeven of de gebruiker de facturen mag inzien. Indien u eerst een tijdje proefgedraaid hebt met de facturatie, dan kunt u eenmalig onder </w:t>
      </w:r>
      <w:r w:rsidRPr="00D3176E">
        <w:t xml:space="preserve">Beheer </w:t>
      </w:r>
      <w:r w:rsidRPr="00D3176E">
        <w:rPr>
          <w:rFonts w:ascii="Arial" w:hAnsi="Arial" w:cs="Arial" w:hint="eastAsia"/>
          <w:lang w:eastAsia="ja-JP"/>
        </w:rPr>
        <w:t>→</w:t>
      </w:r>
      <w:r w:rsidRPr="00D3176E">
        <w:t xml:space="preserve"> Organisatie-instellingen </w:t>
      </w:r>
      <w:r w:rsidRPr="00D3176E">
        <w:rPr>
          <w:rFonts w:ascii="Arial" w:hAnsi="Arial" w:cs="Arial" w:hint="eastAsia"/>
          <w:lang w:eastAsia="ja-JP"/>
        </w:rPr>
        <w:t>→</w:t>
      </w:r>
      <w:r w:rsidRPr="00D3176E">
        <w:rPr>
          <w:rFonts w:ascii="Arial" w:hAnsi="Arial" w:cs="Arial" w:hint="eastAsia"/>
          <w:lang w:eastAsia="ja-JP"/>
        </w:rPr>
        <w:t xml:space="preserve"> </w:t>
      </w:r>
      <w:r w:rsidRPr="00D3176E">
        <w:t>Facturatie</w:t>
      </w:r>
      <w:r>
        <w:t xml:space="preserve"> (zie §</w:t>
      </w:r>
      <w:r>
        <w:fldChar w:fldCharType="begin"/>
      </w:r>
      <w:r>
        <w:instrText xml:space="preserve"> REF _Ref475087755 \r \h </w:instrText>
      </w:r>
      <w:r>
        <w:fldChar w:fldCharType="separate"/>
      </w:r>
      <w:r w:rsidR="00772168">
        <w:t>22.8.4.5</w:t>
      </w:r>
      <w:r>
        <w:fldChar w:fldCharType="end"/>
      </w:r>
      <w:r>
        <w:t>) aangeven vanaf welke datum de facturen getoond mogen worden.</w:t>
      </w:r>
    </w:p>
    <w:p w14:paraId="0F134B29" w14:textId="77777777" w:rsidR="00D3176E" w:rsidRDefault="00D3176E" w:rsidP="00762DDB">
      <w:pPr>
        <w:pStyle w:val="Opsomming1"/>
      </w:pPr>
      <w:r>
        <w:rPr>
          <w:rStyle w:val="Bold"/>
        </w:rPr>
        <w:t>Startdatum:</w:t>
      </w:r>
      <w:r>
        <w:t xml:space="preserve"> Dit is een optioneel veld. Als u hier niets invult, dan zal de klant alle taken in kunnen zien die ooit voor die klant door uw organisatie zijn uitgevoerd. Als u hier een datum invult, dan zullen alleen taken vanaf deze startdatum zichtbaar zijn in de klantenportaal.</w:t>
      </w:r>
    </w:p>
    <w:p w14:paraId="5A7F60D3" w14:textId="77777777" w:rsidR="00A60193" w:rsidRDefault="00A60193" w:rsidP="00084AF9"/>
    <w:p w14:paraId="3902133C" w14:textId="11BB22C2" w:rsidR="0047523A" w:rsidRDefault="0047523A" w:rsidP="00084AF9">
      <w:r>
        <w:t>Na het aanmaken van het account, moet u zelf de communicatie naar de klant verzorgen. Er wordt geen automatische mail naar de nieuwe klantenportaalgebruiker verstuurd.</w:t>
      </w:r>
      <w:r w:rsidR="00A60193">
        <w:t xml:space="preserve"> Ook kunt u achteraf het wachtwoord van de klant niet meer wijzigen. Als de klant zijn wachtwoord is vergeten, zal hij zelf een nieuw wachtwoord moeten aanvragen via de Wachtwoord-vergeten-link in de klantenportaal.</w:t>
      </w:r>
    </w:p>
    <w:p w14:paraId="79A534DD" w14:textId="445FE792" w:rsidR="006F29B1" w:rsidRDefault="006F29B1" w:rsidP="00084AF9">
      <w:pPr>
        <w:rPr>
          <w:rStyle w:val="Onderlijn"/>
          <w:u w:val="none"/>
        </w:rPr>
      </w:pPr>
      <w:r>
        <w:t>De klantenporta</w:t>
      </w:r>
      <w:r w:rsidR="0047523A">
        <w:t>a</w:t>
      </w:r>
      <w:r>
        <w:t xml:space="preserve">l </w:t>
      </w:r>
      <w:r w:rsidR="008B7BF8">
        <w:t>is te vinden op</w:t>
      </w:r>
      <w:r>
        <w:t xml:space="preserve">: </w:t>
      </w:r>
      <w:hyperlink r:id="rId236" w:history="1">
        <w:r w:rsidR="0047523A" w:rsidRPr="0047523A">
          <w:rPr>
            <w:rStyle w:val="Hyperlink"/>
            <w:color w:val="000000" w:themeColor="text1"/>
          </w:rPr>
          <w:t>https://portal.sequrix.com</w:t>
        </w:r>
      </w:hyperlink>
      <w:r w:rsidR="0047523A" w:rsidRPr="0047523A">
        <w:rPr>
          <w:rStyle w:val="Onderlijn"/>
          <w:u w:val="none"/>
        </w:rPr>
        <w:t>. De gebruiker moet hier inloggen met het opgegeven e-mailadres en wachtwoord.</w:t>
      </w:r>
    </w:p>
    <w:p w14:paraId="2D2482AE" w14:textId="0702DF99" w:rsidR="005B67ED" w:rsidRDefault="005B67ED" w:rsidP="00084AF9">
      <w:pPr>
        <w:rPr>
          <w:rStyle w:val="Onderlijn"/>
          <w:u w:val="none"/>
        </w:rPr>
      </w:pPr>
      <w:r>
        <w:rPr>
          <w:rStyle w:val="Onderlijn"/>
          <w:u w:val="none"/>
        </w:rPr>
        <w:t xml:space="preserve">Onder </w:t>
      </w:r>
      <w:r w:rsidRPr="008B7BF8">
        <w:rPr>
          <w:rStyle w:val="Bold"/>
        </w:rPr>
        <w:t xml:space="preserve">Beheer </w:t>
      </w:r>
      <w:r w:rsidR="00E140BB">
        <w:rPr>
          <w:rFonts w:ascii="Arial" w:hAnsi="Arial" w:cs="Arial" w:hint="eastAsia"/>
          <w:b/>
          <w:lang w:eastAsia="ja-JP"/>
        </w:rPr>
        <w:t>→</w:t>
      </w:r>
      <w:r w:rsidR="00E140BB">
        <w:t xml:space="preserve"> </w:t>
      </w:r>
      <w:r w:rsidRPr="008B7BF8">
        <w:rPr>
          <w:rStyle w:val="Bold"/>
        </w:rPr>
        <w:t>Organisatie</w:t>
      </w:r>
      <w:r w:rsidR="008B7BF8" w:rsidRPr="008B7BF8">
        <w:rPr>
          <w:rStyle w:val="Bold"/>
        </w:rPr>
        <w:t>-</w:t>
      </w:r>
      <w:r w:rsidRPr="008B7BF8">
        <w:rPr>
          <w:rStyle w:val="Bold"/>
        </w:rPr>
        <w:t>instellingen</w:t>
      </w:r>
      <w:r>
        <w:rPr>
          <w:rStyle w:val="Onderlijn"/>
          <w:u w:val="none"/>
        </w:rPr>
        <w:t xml:space="preserve"> (zie §</w:t>
      </w:r>
      <w:r w:rsidR="008B7BF8">
        <w:rPr>
          <w:rStyle w:val="Onderlijn"/>
          <w:u w:val="none"/>
        </w:rPr>
        <w:fldChar w:fldCharType="begin"/>
      </w:r>
      <w:r w:rsidR="008B7BF8">
        <w:rPr>
          <w:rStyle w:val="Onderlijn"/>
          <w:u w:val="none"/>
        </w:rPr>
        <w:instrText xml:space="preserve"> REF _Ref413748049 \r \h </w:instrText>
      </w:r>
      <w:r w:rsidR="008B7BF8">
        <w:rPr>
          <w:rStyle w:val="Onderlijn"/>
          <w:u w:val="none"/>
        </w:rPr>
      </w:r>
      <w:r w:rsidR="008B7BF8">
        <w:rPr>
          <w:rStyle w:val="Onderlijn"/>
          <w:u w:val="none"/>
        </w:rPr>
        <w:fldChar w:fldCharType="separate"/>
      </w:r>
      <w:r w:rsidR="00772168">
        <w:rPr>
          <w:rStyle w:val="Onderlijn"/>
          <w:u w:val="none"/>
        </w:rPr>
        <w:t>22.8.4</w:t>
      </w:r>
      <w:r w:rsidR="008B7BF8">
        <w:rPr>
          <w:rStyle w:val="Onderlijn"/>
          <w:u w:val="none"/>
        </w:rPr>
        <w:fldChar w:fldCharType="end"/>
      </w:r>
      <w:r>
        <w:rPr>
          <w:rStyle w:val="Onderlijn"/>
          <w:u w:val="none"/>
        </w:rPr>
        <w:t xml:space="preserve">) kunt u </w:t>
      </w:r>
      <w:r w:rsidR="008B7BF8">
        <w:rPr>
          <w:rStyle w:val="Onderlijn"/>
          <w:u w:val="none"/>
        </w:rPr>
        <w:t xml:space="preserve">onder het kopje </w:t>
      </w:r>
      <w:r w:rsidR="008B7BF8" w:rsidRPr="008B7BF8">
        <w:rPr>
          <w:rStyle w:val="Bold"/>
        </w:rPr>
        <w:t>Basisinstellingen</w:t>
      </w:r>
      <w:r w:rsidR="008B7BF8">
        <w:rPr>
          <w:rStyle w:val="Onderlijn"/>
          <w:u w:val="none"/>
        </w:rPr>
        <w:t xml:space="preserve"> het Klantenportaalthema aanpassen. Het </w:t>
      </w:r>
      <w:r w:rsidR="008B7BF8" w:rsidRPr="008B7BF8">
        <w:rPr>
          <w:rStyle w:val="Bold"/>
          <w:b w:val="0"/>
        </w:rPr>
        <w:t>logo</w:t>
      </w:r>
      <w:r w:rsidR="008B7BF8">
        <w:rPr>
          <w:rStyle w:val="Onderlijn"/>
          <w:u w:val="none"/>
        </w:rPr>
        <w:t xml:space="preserve"> dat bovenaan de klantenportaal wordt getoond kan onderder </w:t>
      </w:r>
      <w:r w:rsidR="008B7BF8" w:rsidRPr="008B7BF8">
        <w:rPr>
          <w:rStyle w:val="Bold"/>
        </w:rPr>
        <w:t>Info</w:t>
      </w:r>
      <w:r w:rsidR="008B7BF8">
        <w:rPr>
          <w:rStyle w:val="Onderlijn"/>
          <w:u w:val="none"/>
        </w:rPr>
        <w:t xml:space="preserve"> worden ingesteld, maar houd er rekening mee dat ditzelfde logo ook wordt gebruikt in de andere rapportagens die vanuit uw omgeving worden gegenereerd (zoals alarm-/taakrapporten en facturen).</w:t>
      </w:r>
    </w:p>
    <w:p w14:paraId="3CACF612" w14:textId="77777777" w:rsidR="00E7315C" w:rsidRDefault="00E7315C" w:rsidP="006F6E29">
      <w:pPr>
        <w:pStyle w:val="Heading3"/>
      </w:pPr>
      <w:bookmarkStart w:id="745" w:name="_Ref462645781"/>
      <w:bookmarkStart w:id="746" w:name="_Toc41561896"/>
      <w:bookmarkStart w:id="747" w:name="_Toc64307043"/>
      <w:r>
        <w:t>Onderaannemers</w:t>
      </w:r>
      <w:bookmarkEnd w:id="745"/>
      <w:bookmarkEnd w:id="746"/>
      <w:bookmarkEnd w:id="747"/>
    </w:p>
    <w:p w14:paraId="5268E9DA" w14:textId="42435FB1" w:rsidR="00E7315C" w:rsidRDefault="00E7315C" w:rsidP="00E7315C">
      <w:r>
        <w:t xml:space="preserve">Voor bepaalde objecten wordt de alarmopvolging uitbesteed aan een ander beveiligingsbedrijf, een onderaannemer. Deze zal alarmmeldingen voor de betreffende objecten opvolgen. De onderaannemer rapporteert de uitgevoerde werkzaamheden. U kunt in het </w:t>
      </w:r>
      <w:r w:rsidR="00AE0A9D">
        <w:t>Taakc</w:t>
      </w:r>
      <w:r>
        <w:t xml:space="preserve">ontrole </w:t>
      </w:r>
      <w:r w:rsidR="00AE0A9D">
        <w:t xml:space="preserve">scherm </w:t>
      </w:r>
      <w:r w:rsidR="00EA352B">
        <w:t xml:space="preserve">(beschreven in hoofdstuk </w:t>
      </w:r>
      <w:r w:rsidR="00EA352B">
        <w:fldChar w:fldCharType="begin"/>
      </w:r>
      <w:r w:rsidR="00EA352B">
        <w:instrText xml:space="preserve"> REF _Ref415492209 \r \h </w:instrText>
      </w:r>
      <w:r w:rsidR="00EA352B">
        <w:fldChar w:fldCharType="separate"/>
      </w:r>
      <w:r w:rsidR="00772168">
        <w:t>14</w:t>
      </w:r>
      <w:r w:rsidR="00EA352B">
        <w:fldChar w:fldCharType="end"/>
      </w:r>
      <w:r w:rsidR="00EA352B">
        <w:t>)</w:t>
      </w:r>
      <w:r>
        <w:t xml:space="preserve"> de door een onderaannemer opgevolgde en afgesloten alarmmeldingen toevoegen.</w:t>
      </w:r>
      <w:r w:rsidR="00767AFA">
        <w:t xml:space="preserve"> Bij het toevoegen van een dergelijke melding moet u een onderaannemer kiezen. Onderaannemers worden geregistreerd in deze sectie.</w:t>
      </w:r>
    </w:p>
    <w:p w14:paraId="1DE03DD1" w14:textId="77777777" w:rsidR="001F736D" w:rsidRDefault="001F736D" w:rsidP="00E7315C"/>
    <w:p w14:paraId="3EB04ACD" w14:textId="77777777" w:rsidR="001F736D" w:rsidRDefault="001F736D" w:rsidP="00E7315C">
      <w:r>
        <w:t>De mogelijkheid om onderaannemers te beheren is al</w:t>
      </w:r>
      <w:r w:rsidR="00EE4193">
        <w:t>l</w:t>
      </w:r>
      <w:r>
        <w:t xml:space="preserve">een beschikbaar indien u de onderaannemers licentie </w:t>
      </w:r>
      <w:r w:rsidR="00AE0A9D">
        <w:t xml:space="preserve">heeft geactiveerd </w:t>
      </w:r>
      <w:r>
        <w:t xml:space="preserve">en </w:t>
      </w:r>
      <w:r w:rsidR="00AE0A9D">
        <w:t xml:space="preserve">u rechten heeft </w:t>
      </w:r>
      <w:r>
        <w:t>om onderaannemers te bekijken/wijzigen.</w:t>
      </w:r>
    </w:p>
    <w:p w14:paraId="0C326614" w14:textId="77777777" w:rsidR="00767AFA" w:rsidRDefault="003C59BB" w:rsidP="003C59BB">
      <w:r>
        <w:rPr>
          <w:lang w:eastAsia="nl-NL"/>
        </w:rPr>
        <w:lastRenderedPageBreak/>
        <w:drawing>
          <wp:inline distT="0" distB="0" distL="0" distR="0" wp14:anchorId="7E09D382" wp14:editId="5A042AE5">
            <wp:extent cx="6049010" cy="2570480"/>
            <wp:effectExtent l="0" t="0" r="8890" b="127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nderaannemers.png"/>
                    <pic:cNvPicPr/>
                  </pic:nvPicPr>
                  <pic:blipFill>
                    <a:blip r:embed="rId237">
                      <a:extLst>
                        <a:ext uri="{28A0092B-C50C-407E-A947-70E740481C1C}">
                          <a14:useLocalDpi xmlns:a14="http://schemas.microsoft.com/office/drawing/2010/main" val="0"/>
                        </a:ext>
                      </a:extLst>
                    </a:blip>
                    <a:stretch>
                      <a:fillRect/>
                    </a:stretch>
                  </pic:blipFill>
                  <pic:spPr>
                    <a:xfrm>
                      <a:off x="0" y="0"/>
                      <a:ext cx="6049010" cy="2570480"/>
                    </a:xfrm>
                    <a:prstGeom prst="rect">
                      <a:avLst/>
                    </a:prstGeom>
                  </pic:spPr>
                </pic:pic>
              </a:graphicData>
            </a:graphic>
          </wp:inline>
        </w:drawing>
      </w:r>
    </w:p>
    <w:p w14:paraId="0482CB4F" w14:textId="1BE1EC2C" w:rsidR="00E7315C" w:rsidRDefault="00767AFA"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37</w:t>
      </w:r>
      <w:r w:rsidR="004C7FFA">
        <w:fldChar w:fldCharType="end"/>
      </w:r>
      <w:r>
        <w:t>: Onderaannemers beheren</w:t>
      </w:r>
    </w:p>
    <w:p w14:paraId="28BE5876" w14:textId="77777777" w:rsidR="00E7315C" w:rsidRDefault="00767AFA" w:rsidP="00E7315C">
      <w:r>
        <w:t>Om een onderaannemer toe te voegen klikt u op de knop Onderaannemer toevoegen. Hierdoor wordt e</w:t>
      </w:r>
      <w:r w:rsidR="001832E8">
        <w:t>e</w:t>
      </w:r>
      <w:r>
        <w:t xml:space="preserve">n nieuw </w:t>
      </w:r>
      <w:r w:rsidR="00102AF6">
        <w:t xml:space="preserve">scherm </w:t>
      </w:r>
      <w:r>
        <w:t>geopend, waarin u de details van de nieuwe onderaannemer kunt opgeven</w:t>
      </w:r>
      <w:r w:rsidR="001832E8">
        <w:t>.</w:t>
      </w:r>
    </w:p>
    <w:p w14:paraId="29547AA4" w14:textId="77777777" w:rsidR="00EA352B" w:rsidRDefault="00EA352B" w:rsidP="00E7315C"/>
    <w:p w14:paraId="28F19BE7" w14:textId="77777777" w:rsidR="005F13AB" w:rsidRDefault="005F13AB" w:rsidP="001832E8">
      <w:pPr>
        <w:keepNext/>
      </w:pPr>
      <w:r>
        <w:rPr>
          <w:lang w:eastAsia="nl-NL"/>
        </w:rPr>
        <w:drawing>
          <wp:inline distT="0" distB="0" distL="0" distR="0" wp14:anchorId="6CEE7904" wp14:editId="13A588E4">
            <wp:extent cx="6049010" cy="3429000"/>
            <wp:effectExtent l="0" t="0" r="8890" b="0"/>
            <wp:docPr id="265" name="Afbeelding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nderaannemertoevoegen.png"/>
                    <pic:cNvPicPr/>
                  </pic:nvPicPr>
                  <pic:blipFill>
                    <a:blip r:embed="rId238">
                      <a:extLst>
                        <a:ext uri="{28A0092B-C50C-407E-A947-70E740481C1C}">
                          <a14:useLocalDpi xmlns:a14="http://schemas.microsoft.com/office/drawing/2010/main" val="0"/>
                        </a:ext>
                      </a:extLst>
                    </a:blip>
                    <a:stretch>
                      <a:fillRect/>
                    </a:stretch>
                  </pic:blipFill>
                  <pic:spPr>
                    <a:xfrm>
                      <a:off x="0" y="0"/>
                      <a:ext cx="6049010" cy="3429000"/>
                    </a:xfrm>
                    <a:prstGeom prst="rect">
                      <a:avLst/>
                    </a:prstGeom>
                  </pic:spPr>
                </pic:pic>
              </a:graphicData>
            </a:graphic>
          </wp:inline>
        </w:drawing>
      </w:r>
    </w:p>
    <w:p w14:paraId="57F6BAD8" w14:textId="3EA790B6" w:rsidR="001832E8" w:rsidRDefault="001832E8"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38</w:t>
      </w:r>
      <w:r w:rsidR="004C7FFA">
        <w:fldChar w:fldCharType="end"/>
      </w:r>
      <w:r>
        <w:t>: Onderaannemer toevoegen</w:t>
      </w:r>
    </w:p>
    <w:p w14:paraId="2F6AC6B6" w14:textId="77777777" w:rsidR="001832E8" w:rsidRDefault="00EA352B" w:rsidP="00E7315C">
      <w:r>
        <w:t>Zodra u op opslaan klikt, wordt de onderaannemer aangemaakt. U kunt een reeds ingevoerde onderaannemer bekijken, wijzigen o</w:t>
      </w:r>
      <w:r w:rsidR="00EE4193">
        <w:t>f</w:t>
      </w:r>
      <w:r>
        <w:t xml:space="preserve"> verwijderen door deze in het </w:t>
      </w:r>
      <w:r w:rsidR="00102AF6">
        <w:t>onderaannemers beheer</w:t>
      </w:r>
      <w:r>
        <w:t>scherm te zoeken en vervolgens op de onderaannemer te klikken.</w:t>
      </w:r>
    </w:p>
    <w:p w14:paraId="381D8B3A" w14:textId="77777777" w:rsidR="006243B2" w:rsidRDefault="006243B2" w:rsidP="00E7315C"/>
    <w:p w14:paraId="2E561095" w14:textId="77777777" w:rsidR="00EA352B" w:rsidRDefault="005F13AB" w:rsidP="005F13AB">
      <w:r>
        <w:rPr>
          <w:lang w:eastAsia="nl-NL"/>
        </w:rPr>
        <w:lastRenderedPageBreak/>
        <w:drawing>
          <wp:inline distT="0" distB="0" distL="0" distR="0" wp14:anchorId="50813ECF" wp14:editId="09537CF2">
            <wp:extent cx="6049010" cy="1938655"/>
            <wp:effectExtent l="0" t="0" r="8890" b="4445"/>
            <wp:docPr id="266" name="Afbeelding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nderaannemer_view.png"/>
                    <pic:cNvPicPr/>
                  </pic:nvPicPr>
                  <pic:blipFill>
                    <a:blip r:embed="rId239">
                      <a:extLst>
                        <a:ext uri="{28A0092B-C50C-407E-A947-70E740481C1C}">
                          <a14:useLocalDpi xmlns:a14="http://schemas.microsoft.com/office/drawing/2010/main" val="0"/>
                        </a:ext>
                      </a:extLst>
                    </a:blip>
                    <a:stretch>
                      <a:fillRect/>
                    </a:stretch>
                  </pic:blipFill>
                  <pic:spPr>
                    <a:xfrm>
                      <a:off x="0" y="0"/>
                      <a:ext cx="6049010" cy="1938655"/>
                    </a:xfrm>
                    <a:prstGeom prst="rect">
                      <a:avLst/>
                    </a:prstGeom>
                  </pic:spPr>
                </pic:pic>
              </a:graphicData>
            </a:graphic>
          </wp:inline>
        </w:drawing>
      </w:r>
    </w:p>
    <w:p w14:paraId="36C6DD26" w14:textId="4CAB2130" w:rsidR="00EA352B" w:rsidRDefault="00EA352B"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39</w:t>
      </w:r>
      <w:r w:rsidR="004C7FFA">
        <w:fldChar w:fldCharType="end"/>
      </w:r>
      <w:r>
        <w:t>: Reeds ingevoerde onderaannemer</w:t>
      </w:r>
    </w:p>
    <w:p w14:paraId="061EDD6A" w14:textId="6CFEF45E" w:rsidR="000F0784" w:rsidRDefault="000F0784" w:rsidP="003F1F0B">
      <w:pPr>
        <w:pStyle w:val="Heading2"/>
      </w:pPr>
      <w:bookmarkStart w:id="748" w:name="_Ref459627642"/>
      <w:bookmarkStart w:id="749" w:name="_Ref459630529"/>
      <w:bookmarkStart w:id="750" w:name="_Ref459636365"/>
      <w:bookmarkStart w:id="751" w:name="_Ref459642212"/>
      <w:bookmarkStart w:id="752" w:name="_Ref459642240"/>
      <w:bookmarkStart w:id="753" w:name="_Toc460250725"/>
      <w:bookmarkStart w:id="754" w:name="_Toc41561897"/>
      <w:bookmarkStart w:id="755" w:name="_Toc64307044"/>
      <w:r>
        <w:t>Rapporten</w:t>
      </w:r>
      <w:bookmarkEnd w:id="748"/>
      <w:bookmarkEnd w:id="749"/>
      <w:bookmarkEnd w:id="750"/>
      <w:bookmarkEnd w:id="751"/>
      <w:bookmarkEnd w:id="752"/>
      <w:bookmarkEnd w:id="753"/>
      <w:bookmarkEnd w:id="754"/>
      <w:bookmarkEnd w:id="755"/>
    </w:p>
    <w:p w14:paraId="6920E07B" w14:textId="77777777" w:rsidR="000F0784" w:rsidRDefault="000F0784" w:rsidP="000F0784">
      <w:r>
        <w:t xml:space="preserve">In de sectie rapporten, kan alles worden vastgelegd qua instellingen over het </w:t>
      </w:r>
      <w:r w:rsidR="00D165D4">
        <w:t xml:space="preserve">(automatisch) e-mailen </w:t>
      </w:r>
      <w:r>
        <w:t xml:space="preserve">van informatie naar de klant. </w:t>
      </w:r>
      <w:r w:rsidR="00D165D4">
        <w:t>Ook kan hier worden aangegeven welke velden al dan niet in een alarm-of taakrapport moeten worden opgenomen.</w:t>
      </w:r>
    </w:p>
    <w:p w14:paraId="2D50B8A2" w14:textId="096586A0" w:rsidR="00D165D4" w:rsidRDefault="005E4011" w:rsidP="00C94144">
      <w:pPr>
        <w:keepNext/>
      </w:pPr>
      <w:r>
        <w:rPr>
          <w:lang w:eastAsia="nl-NL"/>
        </w:rPr>
        <w:drawing>
          <wp:inline distT="0" distB="0" distL="0" distR="0" wp14:anchorId="16EA6B43" wp14:editId="09EFE6A9">
            <wp:extent cx="2423980" cy="1447152"/>
            <wp:effectExtent l="0" t="0" r="0" b="127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apporten.png"/>
                    <pic:cNvPicPr/>
                  </pic:nvPicPr>
                  <pic:blipFill>
                    <a:blip r:embed="rId240">
                      <a:extLst>
                        <a:ext uri="{28A0092B-C50C-407E-A947-70E740481C1C}">
                          <a14:useLocalDpi xmlns:a14="http://schemas.microsoft.com/office/drawing/2010/main" val="0"/>
                        </a:ext>
                      </a:extLst>
                    </a:blip>
                    <a:stretch>
                      <a:fillRect/>
                    </a:stretch>
                  </pic:blipFill>
                  <pic:spPr>
                    <a:xfrm>
                      <a:off x="0" y="0"/>
                      <a:ext cx="2423980" cy="1447152"/>
                    </a:xfrm>
                    <a:prstGeom prst="rect">
                      <a:avLst/>
                    </a:prstGeom>
                  </pic:spPr>
                </pic:pic>
              </a:graphicData>
            </a:graphic>
          </wp:inline>
        </w:drawing>
      </w:r>
    </w:p>
    <w:p w14:paraId="0CC7F28D" w14:textId="136742DB" w:rsidR="00663A5A" w:rsidRDefault="00C94144"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40</w:t>
      </w:r>
      <w:r w:rsidR="004C7FFA">
        <w:fldChar w:fldCharType="end"/>
      </w:r>
      <w:r>
        <w:t>: Be</w:t>
      </w:r>
      <w:r w:rsidR="00102AF6">
        <w:t>h</w:t>
      </w:r>
      <w:r>
        <w:t>eer sectie rapporten</w:t>
      </w:r>
    </w:p>
    <w:p w14:paraId="6DB0BA93" w14:textId="6BCB405A" w:rsidR="00D165D4" w:rsidRDefault="00D165D4" w:rsidP="006F6E29">
      <w:pPr>
        <w:pStyle w:val="Heading3"/>
      </w:pPr>
      <w:bookmarkStart w:id="756" w:name="_Ref459629646"/>
      <w:bookmarkStart w:id="757" w:name="_Ref459630454"/>
      <w:bookmarkStart w:id="758" w:name="_Toc460250726"/>
      <w:bookmarkStart w:id="759" w:name="_Toc41561898"/>
      <w:bookmarkStart w:id="760" w:name="_Toc64307045"/>
      <w:r>
        <w:t>Basis alarm/taakrapportage</w:t>
      </w:r>
      <w:bookmarkEnd w:id="756"/>
      <w:bookmarkEnd w:id="757"/>
      <w:bookmarkEnd w:id="758"/>
      <w:bookmarkEnd w:id="759"/>
      <w:bookmarkEnd w:id="760"/>
    </w:p>
    <w:p w14:paraId="2FF291D0" w14:textId="711297CD" w:rsidR="00D165D4" w:rsidRDefault="00D165D4" w:rsidP="00D165D4">
      <w:r>
        <w:t xml:space="preserve">Als u niets instelt, dan zal SequriX geen automatische e-mails versturen over afgehandelde taken/alarmen. Rapporten die u downloadt vanuit het taakcontrolescherm zullen </w:t>
      </w:r>
      <w:r w:rsidR="009D4C5D">
        <w:t xml:space="preserve">in dat geval </w:t>
      </w:r>
      <w:r>
        <w:t>standaard alle beschikbare informatie tonen.</w:t>
      </w:r>
    </w:p>
    <w:p w14:paraId="07D0AE82" w14:textId="77777777" w:rsidR="00BD0717" w:rsidRDefault="00BD0717" w:rsidP="00D165D4">
      <w:r>
        <w:t>Onder het menu “Basis alarm/taakrapportage” kunt u:</w:t>
      </w:r>
    </w:p>
    <w:p w14:paraId="6BC371D0" w14:textId="77777777" w:rsidR="00BD0717" w:rsidRDefault="00BD0717" w:rsidP="00BA50B7">
      <w:pPr>
        <w:pStyle w:val="ListParagraph"/>
        <w:numPr>
          <w:ilvl w:val="0"/>
          <w:numId w:val="19"/>
        </w:numPr>
      </w:pPr>
      <w:r>
        <w:t>Voor elk taaktype aangeven welke velden er wel/niet opgenomen moeten worden in de gegenereerde alarm/taakrapporten.</w:t>
      </w:r>
    </w:p>
    <w:p w14:paraId="43F2286E" w14:textId="77777777" w:rsidR="00BD0717" w:rsidRDefault="00BD0717" w:rsidP="00BA50B7">
      <w:pPr>
        <w:pStyle w:val="ListParagraph"/>
        <w:numPr>
          <w:ilvl w:val="0"/>
          <w:numId w:val="19"/>
        </w:numPr>
        <w:rPr>
          <w:rStyle w:val="Bold"/>
          <w:b w:val="0"/>
        </w:rPr>
      </w:pPr>
      <w:r>
        <w:t xml:space="preserve">Voor de taaktypes </w:t>
      </w:r>
      <w:r w:rsidRPr="00BD0717">
        <w:rPr>
          <w:rStyle w:val="Bold"/>
        </w:rPr>
        <w:t>Alarm</w:t>
      </w:r>
      <w:r w:rsidR="00CA76D0">
        <w:t xml:space="preserve">, </w:t>
      </w:r>
      <w:r w:rsidRPr="00BD0717">
        <w:rPr>
          <w:rStyle w:val="Bold"/>
        </w:rPr>
        <w:t>Standaard met object</w:t>
      </w:r>
      <w:r w:rsidRPr="00BD0717">
        <w:rPr>
          <w:rStyle w:val="Bold"/>
          <w:b w:val="0"/>
        </w:rPr>
        <w:t xml:space="preserve"> </w:t>
      </w:r>
      <w:r w:rsidR="00CA76D0">
        <w:rPr>
          <w:rStyle w:val="Bold"/>
          <w:b w:val="0"/>
        </w:rPr>
        <w:t xml:space="preserve">en </w:t>
      </w:r>
      <w:r w:rsidR="00CA76D0" w:rsidRPr="00CA76D0">
        <w:rPr>
          <w:rStyle w:val="Bold"/>
        </w:rPr>
        <w:t>Receptie</w:t>
      </w:r>
      <w:r w:rsidR="00CA76D0">
        <w:rPr>
          <w:rStyle w:val="Bold"/>
          <w:b w:val="0"/>
        </w:rPr>
        <w:t xml:space="preserve"> </w:t>
      </w:r>
      <w:r w:rsidRPr="00BD0717">
        <w:rPr>
          <w:rStyle w:val="Bold"/>
          <w:b w:val="0"/>
        </w:rPr>
        <w:t>kan ook nog ingesteld worden of er automatisch e-mails verstuurd moeten worden bij het afronden van de taak en/of na het operationeel gereed melden van een taak.</w:t>
      </w:r>
    </w:p>
    <w:p w14:paraId="3C05E525" w14:textId="77777777" w:rsidR="003219F9" w:rsidRPr="003219F9" w:rsidRDefault="003219F9" w:rsidP="003219F9">
      <w:pPr>
        <w:rPr>
          <w:rStyle w:val="Bold"/>
          <w:b w:val="0"/>
        </w:rPr>
      </w:pPr>
    </w:p>
    <w:p w14:paraId="49348678" w14:textId="605B5954" w:rsidR="00BD0717" w:rsidRDefault="003219F9" w:rsidP="00BD0717">
      <w:pPr>
        <w:rPr>
          <w:rStyle w:val="Bold"/>
          <w:b w:val="0"/>
        </w:rPr>
      </w:pPr>
      <w:r>
        <w:rPr>
          <w:rStyle w:val="Bold"/>
          <w:b w:val="0"/>
        </w:rPr>
        <w:t xml:space="preserve">Klik op de knop </w:t>
      </w:r>
      <w:r w:rsidRPr="003219F9">
        <w:rPr>
          <w:rStyle w:val="Bold"/>
        </w:rPr>
        <w:t>Nieuw</w:t>
      </w:r>
      <w:r>
        <w:rPr>
          <w:rStyle w:val="Bold"/>
          <w:b w:val="0"/>
        </w:rPr>
        <w:t xml:space="preserve"> om instellingen voor een taaktype toe te voegen en selecteer vervolgens het gewenste taaktype. Afhankelijk van het gekozen taaktype zal het scherm er iets anders uitzien. Een voorbeeld van zo’n scherm </w:t>
      </w:r>
      <w:r w:rsidR="00005211">
        <w:rPr>
          <w:rStyle w:val="Bold"/>
          <w:b w:val="0"/>
        </w:rPr>
        <w:t xml:space="preserve">voor </w:t>
      </w:r>
      <w:r w:rsidR="00320864">
        <w:rPr>
          <w:rStyle w:val="Bold"/>
          <w:b w:val="0"/>
        </w:rPr>
        <w:t>het taaktype Standaar met object</w:t>
      </w:r>
      <w:r w:rsidR="00005211">
        <w:rPr>
          <w:rStyle w:val="Bold"/>
          <w:b w:val="0"/>
        </w:rPr>
        <w:t xml:space="preserve"> staat in </w:t>
      </w:r>
      <w:r w:rsidR="00005211">
        <w:rPr>
          <w:rStyle w:val="Bold"/>
          <w:b w:val="0"/>
        </w:rPr>
        <w:fldChar w:fldCharType="begin"/>
      </w:r>
      <w:r w:rsidR="00005211">
        <w:rPr>
          <w:rStyle w:val="Bold"/>
          <w:b w:val="0"/>
        </w:rPr>
        <w:instrText xml:space="preserve"> REF _Ref459390719 \h </w:instrText>
      </w:r>
      <w:r w:rsidR="00005211">
        <w:rPr>
          <w:rStyle w:val="Bold"/>
          <w:b w:val="0"/>
        </w:rPr>
      </w:r>
      <w:r w:rsidR="00005211">
        <w:rPr>
          <w:rStyle w:val="Bold"/>
          <w:b w:val="0"/>
        </w:rPr>
        <w:fldChar w:fldCharType="separate"/>
      </w:r>
      <w:r w:rsidR="00772168">
        <w:t>Figuur 22</w:t>
      </w:r>
      <w:r w:rsidR="00772168">
        <w:noBreakHyphen/>
        <w:t>41</w:t>
      </w:r>
      <w:r w:rsidR="00005211">
        <w:rPr>
          <w:rStyle w:val="Bold"/>
          <w:b w:val="0"/>
        </w:rPr>
        <w:fldChar w:fldCharType="end"/>
      </w:r>
      <w:r w:rsidR="00005211">
        <w:rPr>
          <w:rStyle w:val="Bold"/>
          <w:b w:val="0"/>
        </w:rPr>
        <w:t>.</w:t>
      </w:r>
    </w:p>
    <w:p w14:paraId="7F17951D" w14:textId="77777777" w:rsidR="00535C61" w:rsidRDefault="00535C61" w:rsidP="00BD0717">
      <w:pPr>
        <w:rPr>
          <w:rStyle w:val="Bold"/>
          <w:b w:val="0"/>
        </w:rPr>
      </w:pPr>
    </w:p>
    <w:p w14:paraId="46C06C7A" w14:textId="1A1D9BB8" w:rsidR="00005211" w:rsidRDefault="00CC74ED" w:rsidP="00005211">
      <w:pPr>
        <w:keepNext/>
      </w:pPr>
      <w:r>
        <w:rPr>
          <w:lang w:eastAsia="nl-NL"/>
        </w:rPr>
        <w:lastRenderedPageBreak/>
        <w:drawing>
          <wp:inline distT="0" distB="0" distL="0" distR="0" wp14:anchorId="7CEBB310" wp14:editId="4E79F67F">
            <wp:extent cx="6049010" cy="3736537"/>
            <wp:effectExtent l="0" t="0" r="8890" b="0"/>
            <wp:docPr id="301" name="Afbeelding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askreportsettings.png"/>
                    <pic:cNvPicPr/>
                  </pic:nvPicPr>
                  <pic:blipFill>
                    <a:blip r:embed="rId241">
                      <a:extLst>
                        <a:ext uri="{28A0092B-C50C-407E-A947-70E740481C1C}">
                          <a14:useLocalDpi xmlns:a14="http://schemas.microsoft.com/office/drawing/2010/main" val="0"/>
                        </a:ext>
                      </a:extLst>
                    </a:blip>
                    <a:stretch>
                      <a:fillRect/>
                    </a:stretch>
                  </pic:blipFill>
                  <pic:spPr>
                    <a:xfrm>
                      <a:off x="0" y="0"/>
                      <a:ext cx="6049010" cy="3736537"/>
                    </a:xfrm>
                    <a:prstGeom prst="rect">
                      <a:avLst/>
                    </a:prstGeom>
                  </pic:spPr>
                </pic:pic>
              </a:graphicData>
            </a:graphic>
          </wp:inline>
        </w:drawing>
      </w:r>
    </w:p>
    <w:p w14:paraId="5F0E505F" w14:textId="5AE270C3" w:rsidR="00005211" w:rsidRDefault="00005211" w:rsidP="003B02B2">
      <w:pPr>
        <w:pStyle w:val="Caption"/>
      </w:pPr>
      <w:bookmarkStart w:id="761" w:name="_Ref459390719"/>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41</w:t>
      </w:r>
      <w:r w:rsidR="004C7FFA">
        <w:fldChar w:fldCharType="end"/>
      </w:r>
      <w:bookmarkEnd w:id="761"/>
      <w:r>
        <w:t>: Rapportage instellingen per taaktype</w:t>
      </w:r>
    </w:p>
    <w:p w14:paraId="432E345D" w14:textId="046B9A8C" w:rsidR="00005211" w:rsidRDefault="00005211" w:rsidP="00005211">
      <w:r>
        <w:t xml:space="preserve">In het bovenste deel van het scherm kan aangegeven worden welke informatie wel/niet opgenomen moet </w:t>
      </w:r>
      <w:r w:rsidR="00636B24">
        <w:t>worden in het gegenereerde taak</w:t>
      </w:r>
      <w:r>
        <w:t>rapport.</w:t>
      </w:r>
      <w:r w:rsidR="004453FE">
        <w:t xml:space="preserve"> Deze informatie wordt tevens gebruikt om te bepalen welke informatie wel/niet moet worden getoond in de klantenportaal.</w:t>
      </w:r>
    </w:p>
    <w:p w14:paraId="5E9BA42F" w14:textId="77777777" w:rsidR="007B5FF2" w:rsidRDefault="007B5FF2" w:rsidP="00005211"/>
    <w:p w14:paraId="1DF0940D" w14:textId="559DB5F9" w:rsidR="00483339" w:rsidRDefault="00005211" w:rsidP="00005211">
      <w:r>
        <w:t xml:space="preserve">In het onderste deel van het scherm </w:t>
      </w:r>
      <w:r w:rsidR="00245EDA">
        <w:t xml:space="preserve">(alleen aanwezig bij de taaktypes </w:t>
      </w:r>
      <w:r w:rsidR="00245EDA" w:rsidRPr="00245EDA">
        <w:rPr>
          <w:rStyle w:val="Bold"/>
        </w:rPr>
        <w:t>Alarm</w:t>
      </w:r>
      <w:r w:rsidR="00CA76D0">
        <w:t xml:space="preserve">, </w:t>
      </w:r>
      <w:r w:rsidR="00245EDA" w:rsidRPr="00245EDA">
        <w:rPr>
          <w:rStyle w:val="Bold"/>
        </w:rPr>
        <w:t>Standaard met object</w:t>
      </w:r>
      <w:r w:rsidR="00CA76D0">
        <w:rPr>
          <w:rStyle w:val="Bold"/>
        </w:rPr>
        <w:t xml:space="preserve"> </w:t>
      </w:r>
      <w:r w:rsidR="00CA76D0">
        <w:rPr>
          <w:rStyle w:val="Bold"/>
          <w:b w:val="0"/>
        </w:rPr>
        <w:t xml:space="preserve">en </w:t>
      </w:r>
      <w:r w:rsidR="00CA76D0" w:rsidRPr="00CA76D0">
        <w:rPr>
          <w:rStyle w:val="Bold"/>
        </w:rPr>
        <w:t>Receptie</w:t>
      </w:r>
      <w:r w:rsidR="00245EDA">
        <w:t xml:space="preserve">) </w:t>
      </w:r>
      <w:r>
        <w:t xml:space="preserve">kan aangegeven worden of </w:t>
      </w:r>
      <w:r w:rsidR="00483339">
        <w:t>en wanneer er taakrapporten moeten worden verstuurd</w:t>
      </w:r>
      <w:r w:rsidR="00320864">
        <w:t>.</w:t>
      </w:r>
    </w:p>
    <w:p w14:paraId="2AE79BE9" w14:textId="14235CC6" w:rsidR="00483339" w:rsidRDefault="00483339" w:rsidP="00005211">
      <w:r>
        <w:t>Op het moment dat de taak gereed wordt gemeld door de surveillant zijn er 4 opties:</w:t>
      </w:r>
    </w:p>
    <w:p w14:paraId="2BAADAC4" w14:textId="0F730574" w:rsidR="00483339" w:rsidRDefault="00483339" w:rsidP="00762DDB">
      <w:pPr>
        <w:pStyle w:val="Opsomming1"/>
      </w:pPr>
      <w:r w:rsidRPr="00F85D19">
        <w:rPr>
          <w:b/>
          <w:bCs/>
        </w:rPr>
        <w:t>Geen e-mail versturen</w:t>
      </w:r>
      <w:r>
        <w:t>: Er gebeurt niets op het moment dat de taak is afgerond.</w:t>
      </w:r>
    </w:p>
    <w:p w14:paraId="4AA4EF02" w14:textId="501F8C86" w:rsidR="00483339" w:rsidRDefault="00483339" w:rsidP="00762DDB">
      <w:pPr>
        <w:pStyle w:val="Opsomming1"/>
      </w:pPr>
      <w:r w:rsidRPr="00F85D19">
        <w:rPr>
          <w:b/>
          <w:bCs/>
        </w:rPr>
        <w:t>E-mail versturen zonder taakrapport</w:t>
      </w:r>
      <w:r>
        <w:t>: U kunt deze optie gebruiken</w:t>
      </w:r>
      <w:r w:rsidR="00BD5F89">
        <w:t xml:space="preserve"> om alvast een mail naar de klant te sturen dat er een surveillant langs is geweest en dat er later een volledig rapport zal worden </w:t>
      </w:r>
      <w:r w:rsidR="00F56666">
        <w:t>verstuurd.</w:t>
      </w:r>
    </w:p>
    <w:p w14:paraId="655EC965" w14:textId="23A16B10" w:rsidR="00F56666" w:rsidRDefault="00F56666" w:rsidP="00762DDB">
      <w:pPr>
        <w:pStyle w:val="Opsomming1"/>
      </w:pPr>
      <w:r w:rsidRPr="00F85D19">
        <w:rPr>
          <w:b/>
          <w:bCs/>
        </w:rPr>
        <w:t>E-mail versturen met taakrapport als de beveiliger dat aangeeft</w:t>
      </w:r>
      <w:r>
        <w:t>: In dit geval krijgt de beveiliger bij het afronden van de taak de vraag of het taakrapport direct moet worden verstuurd. U kunt deze optie gebruiken als de klant alleen een taakrapport wil ontvangen als er bijzonderheden zijn en u het niet nodig vindt om eerst de tekst te controleren voordat deze naar de klant wordt gestuurd. Onafhankelijk van de keuze van de surveillant zullen de taakdetails direct na afronden van de taak zichtbaar zijn in de klantenportaal.</w:t>
      </w:r>
    </w:p>
    <w:p w14:paraId="4DDC4B96" w14:textId="7EEF3C8D" w:rsidR="00F56666" w:rsidRDefault="00F56666" w:rsidP="00762DDB">
      <w:pPr>
        <w:pStyle w:val="Opsomming1"/>
      </w:pPr>
      <w:r w:rsidRPr="00F85D19">
        <w:rPr>
          <w:b/>
          <w:bCs/>
        </w:rPr>
        <w:t>E-mail versturen met taakrapport</w:t>
      </w:r>
      <w:r>
        <w:t>: In dit geval wordt het taakrapport direct na afronden van de taak per mail verstuurd. De taakdetails zullen ook in dit geval direct zichtbaar zijn in de klantenportaal.</w:t>
      </w:r>
    </w:p>
    <w:p w14:paraId="13F67518" w14:textId="319C6023" w:rsidR="00005211" w:rsidRDefault="00F56666" w:rsidP="00005211">
      <w:r>
        <w:lastRenderedPageBreak/>
        <w:t xml:space="preserve">Als u ervoor kiest om bij het afronden van de taak geen taakrapport te versturen, dan </w:t>
      </w:r>
      <w:r w:rsidR="00AC3A43">
        <w:t xml:space="preserve">krijgt u de vraag </w:t>
      </w:r>
      <w:r>
        <w:t xml:space="preserve">of het taakrapport </w:t>
      </w:r>
      <w:r w:rsidR="00AC3A43">
        <w:t xml:space="preserve">automatisch </w:t>
      </w:r>
      <w:r>
        <w:t>verstuurd moet worden bij het operationeel gereed melden van de taak. U hebt d</w:t>
      </w:r>
      <w:r w:rsidR="00766836">
        <w:t>an de</w:t>
      </w:r>
      <w:r>
        <w:t xml:space="preserve"> mogelijkheid</w:t>
      </w:r>
      <w:r w:rsidR="00766836">
        <w:t xml:space="preserve"> om de bevindingen van de beveiliger te controleren/corrigeren voordat u de taak operationeel gereed meldt.</w:t>
      </w:r>
      <w:r w:rsidR="00AC3A43">
        <w:t xml:space="preserve"> U kunt er ook voor kiezen om in dit geval niet automatisch een taakrapport te versturen, maar alleen als er bijzonderheden zijn het rapport handmatig te versturen met de knop </w:t>
      </w:r>
      <w:r w:rsidR="00AC3A43" w:rsidRPr="00AC3A43">
        <w:rPr>
          <w:rStyle w:val="Bold"/>
        </w:rPr>
        <w:t>E-mail rapport</w:t>
      </w:r>
      <w:r w:rsidR="00AC3A43">
        <w:t xml:space="preserve"> in het taakcontrolescherm. Als u de taakrapporten niet direct na het afronden van de taak verstuurd </w:t>
      </w:r>
      <w:r w:rsidR="00320864">
        <w:t xml:space="preserve">mogen </w:t>
      </w:r>
      <w:r w:rsidR="00AC3A43">
        <w:t>worden, dan zullen de taakdetails pas na het operationeel gereed melden van de taak zichtbaar zijn in de klantenportaal.</w:t>
      </w:r>
    </w:p>
    <w:p w14:paraId="16F17FF9" w14:textId="4ED16AE9" w:rsidR="00AC3A43" w:rsidRDefault="00AC3A43" w:rsidP="00005211"/>
    <w:p w14:paraId="52FF3DDE" w14:textId="2BC5BF08" w:rsidR="00AC3A43" w:rsidRDefault="00AC3A43" w:rsidP="00005211">
      <w:r>
        <w:t>In dit scherm moet u ook het onderwerp en de inhoud van de e-mails invoeren. Als er bij het afronden van de taak een e-mail moet worden verstuurd, dan zult u dus 2 verschillende mailteksten moeten invoeren.</w:t>
      </w:r>
    </w:p>
    <w:p w14:paraId="70F6E146" w14:textId="77777777" w:rsidR="00005211" w:rsidRDefault="00005211" w:rsidP="00005211">
      <w:r>
        <w:t xml:space="preserve">Gebruik de knop </w:t>
      </w:r>
      <w:r w:rsidRPr="00375E19">
        <w:rPr>
          <w:b/>
        </w:rPr>
        <w:t>Parameter toevoegen</w:t>
      </w:r>
      <w:r>
        <w:t xml:space="preserve"> om parameters toe te voegen. Klik op de omschrijving van de parameter om deze toe te voegen aan de tekst. Deze parameters worden automatisch vervangen door de correcte inhoud bij het generen van de e-mail.</w:t>
      </w:r>
    </w:p>
    <w:p w14:paraId="4A2D262D" w14:textId="21A7BA16" w:rsidR="00005211" w:rsidRDefault="00245EDA" w:rsidP="00005211">
      <w:r>
        <w:t>Ook als u aangeeft dat er n</w:t>
      </w:r>
      <w:r w:rsidR="00AC3A43">
        <w:t>ooit</w:t>
      </w:r>
      <w:r w:rsidR="00005211">
        <w:t xml:space="preserve"> automatisch rapporten moeten worden verstuurd door het systeem, </w:t>
      </w:r>
      <w:r w:rsidR="00AC3A43">
        <w:t xml:space="preserve">dan </w:t>
      </w:r>
      <w:r w:rsidR="00005211">
        <w:t>moet u nog steeds de inhoud van de e-mail met rapport invullen. Deze wordt namelijk ook gebruikt voor het handmatig versturen van rapporten vanuit het taakcontrole scherm</w:t>
      </w:r>
      <w:r w:rsidR="00DD0E6F">
        <w:t xml:space="preserve"> (zie §</w:t>
      </w:r>
      <w:r w:rsidR="00DD0E6F">
        <w:fldChar w:fldCharType="begin"/>
      </w:r>
      <w:r w:rsidR="00DD0E6F">
        <w:instrText xml:space="preserve"> REF _Ref453595946 \r \h </w:instrText>
      </w:r>
      <w:r w:rsidR="00DD0E6F">
        <w:fldChar w:fldCharType="separate"/>
      </w:r>
      <w:r w:rsidR="00772168">
        <w:t>14.4.3</w:t>
      </w:r>
      <w:r w:rsidR="00DD0E6F">
        <w:fldChar w:fldCharType="end"/>
      </w:r>
      <w:r w:rsidR="00DD0E6F">
        <w:t>)</w:t>
      </w:r>
      <w:r w:rsidR="00005211">
        <w:t>.</w:t>
      </w:r>
    </w:p>
    <w:p w14:paraId="411E6DFB" w14:textId="581EAB01" w:rsidR="00245EDA" w:rsidRDefault="00245EDA" w:rsidP="00005211">
      <w:r>
        <w:t>De e-mails worden verstuurd naar de e-mailadressen die bij het object staan geconfigureerd</w:t>
      </w:r>
      <w:r w:rsidR="00E31EA7">
        <w:t xml:space="preserve"> (zie §</w:t>
      </w:r>
      <w:r w:rsidR="009D4C5D">
        <w:t> </w:t>
      </w:r>
      <w:r w:rsidR="004F1D5B">
        <w:fldChar w:fldCharType="begin"/>
      </w:r>
      <w:r w:rsidR="004F1D5B">
        <w:instrText xml:space="preserve"> REF _Ref415494268 \n \h </w:instrText>
      </w:r>
      <w:r w:rsidR="004F1D5B">
        <w:fldChar w:fldCharType="separate"/>
      </w:r>
      <w:r w:rsidR="00772168">
        <w:t>9.5.7</w:t>
      </w:r>
      <w:r w:rsidR="004F1D5B">
        <w:fldChar w:fldCharType="end"/>
      </w:r>
      <w:r w:rsidR="004F1D5B">
        <w:t>)</w:t>
      </w:r>
      <w:r>
        <w:t>. Als er bij een object geen e-mailadres is ingevuld, dan zal er dus ook geen automatische rapportage worden verstuurd voor dat object.</w:t>
      </w:r>
    </w:p>
    <w:p w14:paraId="268E9D16" w14:textId="1634C995" w:rsidR="00636B24" w:rsidRDefault="00636B24" w:rsidP="00F61312">
      <w:pPr>
        <w:pStyle w:val="Heading4"/>
      </w:pPr>
      <w:r>
        <w:t xml:space="preserve">Rapportage in </w:t>
      </w:r>
      <w:r w:rsidR="002E7B14">
        <w:t>het</w:t>
      </w:r>
      <w:r>
        <w:t xml:space="preserve"> klantenportaal</w:t>
      </w:r>
    </w:p>
    <w:p w14:paraId="6F5A6D36" w14:textId="34C4ADE5" w:rsidR="00636B24" w:rsidRPr="00636B24" w:rsidRDefault="00636B24" w:rsidP="00636B24">
      <w:r>
        <w:t xml:space="preserve">In de klantenportaal zal dezelfde informatie getoond worden als er in de gemailde alarm/taakrapporten staat vermeld. Daarnaast wordt er ook gekeken of direct na </w:t>
      </w:r>
      <w:r w:rsidR="00AC3A43">
        <w:t xml:space="preserve">het </w:t>
      </w:r>
      <w:r>
        <w:t>afronden al een alarm-/taakrapport m</w:t>
      </w:r>
      <w:r w:rsidR="00AC3A43">
        <w:t>oet</w:t>
      </w:r>
      <w:r>
        <w:t xml:space="preserve"> worden verstuurd</w:t>
      </w:r>
      <w:r w:rsidR="00AC3A43">
        <w:t>, of dat de surveillant mag beslissen om het rapport direct te versturen</w:t>
      </w:r>
      <w:r>
        <w:t xml:space="preserve">. Als dit het geval is, dan zal in de klantenportaal ook al direct na afronden van de taak alle aangevinkte informatie zichtbaar zijn voor de klant. Als er niet direct na afronding van de taak een rapport mag worden verstuurd, dan zullen de details over de uitvoering pas in de klantenportaal zichtbaar worden na het </w:t>
      </w:r>
      <w:r w:rsidRPr="00636B24">
        <w:rPr>
          <w:rStyle w:val="Bold"/>
        </w:rPr>
        <w:t>Operationeel gereed</w:t>
      </w:r>
      <w:r>
        <w:t xml:space="preserve"> melden van de taak in het taakcontrolescherm.</w:t>
      </w:r>
    </w:p>
    <w:p w14:paraId="476E03A9" w14:textId="77777777" w:rsidR="00663A5A" w:rsidRDefault="00DD0E6F" w:rsidP="006F6E29">
      <w:pPr>
        <w:pStyle w:val="Heading3"/>
      </w:pPr>
      <w:bookmarkStart w:id="762" w:name="_Toc460250727"/>
      <w:bookmarkStart w:id="763" w:name="_Ref535571863"/>
      <w:bookmarkStart w:id="764" w:name="_Ref535572008"/>
      <w:bookmarkStart w:id="765" w:name="_Toc41561899"/>
      <w:bookmarkStart w:id="766" w:name="_Toc64307046"/>
      <w:r>
        <w:t>Alarm/taakrapportage profielen</w:t>
      </w:r>
      <w:bookmarkEnd w:id="762"/>
      <w:bookmarkEnd w:id="763"/>
      <w:bookmarkEnd w:id="764"/>
      <w:bookmarkEnd w:id="765"/>
      <w:bookmarkEnd w:id="766"/>
    </w:p>
    <w:p w14:paraId="628F3D30" w14:textId="18B7D47D" w:rsidR="00663A5A" w:rsidRDefault="00DD0E6F" w:rsidP="00663A5A">
      <w:r>
        <w:t xml:space="preserve">Soms biedt de basis alarm/taakrapportage zoals beschreven in de vorige paragraaf niet voldoende mogelijkheden. Bijvoorbeeld omdat u voor één of meer klanten graag afwijkende instellingen wilt gebruiken. In dit geval kunt u gebruik maken van profielen. Voor het beheer van deze profielen gaat u naar </w:t>
      </w:r>
      <w:r w:rsidRPr="00DD0E6F">
        <w:rPr>
          <w:rStyle w:val="Bold"/>
        </w:rPr>
        <w:t>Beheer</w:t>
      </w:r>
      <w:r w:rsidR="00225D3E">
        <w:rPr>
          <w:rStyle w:val="Bold"/>
          <w:rFonts w:ascii="Arial" w:hAnsi="Arial" w:cs="Arial"/>
        </w:rPr>
        <w:t>→</w:t>
      </w:r>
      <w:r w:rsidRPr="00DD0E6F">
        <w:rPr>
          <w:rStyle w:val="Bold"/>
        </w:rPr>
        <w:t>Rapporten</w:t>
      </w:r>
      <w:r w:rsidR="00225D3E">
        <w:rPr>
          <w:rStyle w:val="Bold"/>
          <w:rFonts w:ascii="Arial" w:hAnsi="Arial" w:cs="Arial"/>
        </w:rPr>
        <w:t>→</w:t>
      </w:r>
      <w:r w:rsidRPr="00DD0E6F">
        <w:rPr>
          <w:rStyle w:val="Bold"/>
        </w:rPr>
        <w:t>Alarm/taakrapportage profielen</w:t>
      </w:r>
      <w:r>
        <w:t>.</w:t>
      </w:r>
    </w:p>
    <w:p w14:paraId="2EE4B4E3" w14:textId="77777777" w:rsidR="005F636F" w:rsidRDefault="00DD0E6F" w:rsidP="00663A5A">
      <w:r>
        <w:t xml:space="preserve">Klik op de knop </w:t>
      </w:r>
      <w:r w:rsidRPr="00DD0E6F">
        <w:rPr>
          <w:rStyle w:val="Bold"/>
        </w:rPr>
        <w:t>Nieuw</w:t>
      </w:r>
      <w:r>
        <w:t xml:space="preserve"> om een nieuw profiel aan te maken. Vul de naam </w:t>
      </w:r>
      <w:r w:rsidR="00E31EA7">
        <w:t>van het gewenste profiel</w:t>
      </w:r>
      <w:r w:rsidR="005F636F">
        <w:t xml:space="preserve">. Indien gewenst kunt u eventueel nog een ander logo selecteren dat voor deze rapportages gebruikt moet worden, bijvoorbeeld omdat u alarmopvolging uit naam van een ander bedrijf uitvoerd. </w:t>
      </w:r>
    </w:p>
    <w:p w14:paraId="2C2B4FA0" w14:textId="2146429A" w:rsidR="00DD0E6F" w:rsidRDefault="005F636F" w:rsidP="00663A5A">
      <w:r>
        <w:lastRenderedPageBreak/>
        <w:t>K</w:t>
      </w:r>
      <w:r w:rsidR="00E31EA7">
        <w:t>lik op Opslaan. Hierna kan de inhoud van het profiel worden ingesteld.</w:t>
      </w:r>
    </w:p>
    <w:p w14:paraId="149A8A44" w14:textId="77777777" w:rsidR="00E31EA7" w:rsidRDefault="00E31EA7" w:rsidP="00663A5A"/>
    <w:p w14:paraId="07B6FDB7" w14:textId="7D5AB603" w:rsidR="00E31EA7" w:rsidRDefault="00465699" w:rsidP="00E31EA7">
      <w:pPr>
        <w:keepNext/>
      </w:pPr>
      <w:r>
        <w:drawing>
          <wp:inline distT="0" distB="0" distL="0" distR="0" wp14:anchorId="567178C2" wp14:editId="022916C2">
            <wp:extent cx="6049010" cy="4523105"/>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049010" cy="4523105"/>
                    </a:xfrm>
                    <a:prstGeom prst="rect">
                      <a:avLst/>
                    </a:prstGeom>
                  </pic:spPr>
                </pic:pic>
              </a:graphicData>
            </a:graphic>
          </wp:inline>
        </w:drawing>
      </w:r>
    </w:p>
    <w:p w14:paraId="12301300" w14:textId="68BBD92C" w:rsidR="00E31EA7" w:rsidRDefault="00E31EA7"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42</w:t>
      </w:r>
      <w:r w:rsidR="004C7FFA">
        <w:fldChar w:fldCharType="end"/>
      </w:r>
      <w:r>
        <w:t>: Aanmaken van een rapportage profiel</w:t>
      </w:r>
    </w:p>
    <w:p w14:paraId="59559F58" w14:textId="0B173D23" w:rsidR="00E31EA7" w:rsidRDefault="00E31EA7" w:rsidP="00E31EA7">
      <w:r>
        <w:t xml:space="preserve">Klik vervolgens op de knop </w:t>
      </w:r>
      <w:r w:rsidRPr="00E31EA7">
        <w:rPr>
          <w:rStyle w:val="Bold"/>
        </w:rPr>
        <w:t>Toevoegen</w:t>
      </w:r>
      <w:r>
        <w:t xml:space="preserve"> in het blok </w:t>
      </w:r>
      <w:r w:rsidRPr="00E31EA7">
        <w:rPr>
          <w:rStyle w:val="Bold"/>
        </w:rPr>
        <w:t>Taaktypes</w:t>
      </w:r>
      <w:r>
        <w:t xml:space="preserve"> om afwijkingen </w:t>
      </w:r>
      <w:r w:rsidR="00214D80">
        <w:t xml:space="preserve">binnen dit profiel in te </w:t>
      </w:r>
      <w:r>
        <w:t xml:space="preserve">stellen. </w:t>
      </w:r>
      <w:r w:rsidR="00214D80">
        <w:t>De configuratie werkt op dezelfde manier als voor de basis configuratie zoals beschreven in §</w:t>
      </w:r>
      <w:r w:rsidR="002E7B14">
        <w:t> </w:t>
      </w:r>
      <w:r w:rsidR="00214D80">
        <w:fldChar w:fldCharType="begin"/>
      </w:r>
      <w:r w:rsidR="00214D80">
        <w:instrText xml:space="preserve"> REF _Ref459629646 \r \h </w:instrText>
      </w:r>
      <w:r w:rsidR="00214D80">
        <w:fldChar w:fldCharType="separate"/>
      </w:r>
      <w:r w:rsidR="00772168">
        <w:t>22.7.1</w:t>
      </w:r>
      <w:r w:rsidR="00214D80">
        <w:fldChar w:fldCharType="end"/>
      </w:r>
      <w:r w:rsidR="00214D80">
        <w:t xml:space="preserve">. U hoeft alleen de taaktypes toe te voegen waarvoor u afwijkingen wilt instellen. Taaktypes die niet aan dit profiel zijn toegevoegd zullen gebruik maken van de basisinstellingen zoals </w:t>
      </w:r>
      <w:r>
        <w:t>beschreven in §</w:t>
      </w:r>
      <w:r w:rsidR="002E7B14">
        <w:t> </w:t>
      </w:r>
      <w:r w:rsidR="00214D80">
        <w:fldChar w:fldCharType="begin"/>
      </w:r>
      <w:r w:rsidR="00214D80">
        <w:instrText xml:space="preserve"> REF _Ref459629646 \r \h </w:instrText>
      </w:r>
      <w:r w:rsidR="00214D80">
        <w:fldChar w:fldCharType="separate"/>
      </w:r>
      <w:r w:rsidR="00772168">
        <w:t>22.7.1</w:t>
      </w:r>
      <w:r w:rsidR="00214D80">
        <w:fldChar w:fldCharType="end"/>
      </w:r>
      <w:r w:rsidR="00214D80">
        <w:t>.</w:t>
      </w:r>
      <w:r w:rsidR="005F636F">
        <w:t xml:space="preserve"> Als u in het rapportage profiel een afwijkend logo hebt ingesteld, dan zal dit logo alleen worden gebruikt als de instellingen uit dit profiel worden gebruikt. Als het systeem terugvalt op de basisinstellingen, dan zal ook weer het standaard logo behorende bij de basisinstellingen worden gebruikt in het rapport.</w:t>
      </w:r>
    </w:p>
    <w:p w14:paraId="44CEE396" w14:textId="77777777" w:rsidR="00214D80" w:rsidRDefault="00214D80" w:rsidP="00E31EA7"/>
    <w:p w14:paraId="4FFDCB8E" w14:textId="79BEC4A0" w:rsidR="00214D80" w:rsidRDefault="00214D80" w:rsidP="00E31EA7">
      <w:r>
        <w:t xml:space="preserve">Na het aanmaken van het profiel moet bij de </w:t>
      </w:r>
      <w:r w:rsidR="00070CE6">
        <w:t xml:space="preserve">betreffende </w:t>
      </w:r>
      <w:r>
        <w:t xml:space="preserve">klant(en) aangegeven worden dat dit nieuwe profiel gebruikt moet gaan worden. Zie hiervoor </w:t>
      </w:r>
      <w:r w:rsidR="00070CE6">
        <w:t>§</w:t>
      </w:r>
      <w:r w:rsidR="002E7B14">
        <w:t> </w:t>
      </w:r>
      <w:r w:rsidR="00070CE6">
        <w:fldChar w:fldCharType="begin"/>
      </w:r>
      <w:r w:rsidR="00070CE6">
        <w:instrText xml:space="preserve"> REF _Ref411248537 \r \h </w:instrText>
      </w:r>
      <w:r w:rsidR="00070CE6">
        <w:fldChar w:fldCharType="separate"/>
      </w:r>
      <w:r w:rsidR="00772168">
        <w:t>8.2</w:t>
      </w:r>
      <w:r w:rsidR="00070CE6">
        <w:fldChar w:fldCharType="end"/>
      </w:r>
      <w:r w:rsidR="00070CE6">
        <w:t>.</w:t>
      </w:r>
    </w:p>
    <w:p w14:paraId="5ED91FED" w14:textId="77777777" w:rsidR="00636B24" w:rsidRDefault="00636B24" w:rsidP="00E31EA7"/>
    <w:p w14:paraId="5E511FB0" w14:textId="53708D00" w:rsidR="00636B24" w:rsidRDefault="00636B24" w:rsidP="00E31EA7">
      <w:r>
        <w:t>Net als bij de basis rapportage instellingen worden ook deze rapportage profielen gebruikt om te bepalen welke gegevens er in de klantenportaal getoond moeten worden.</w:t>
      </w:r>
    </w:p>
    <w:p w14:paraId="1FDE2E44" w14:textId="7DDF3122" w:rsidR="00421F0F" w:rsidRDefault="00421F0F" w:rsidP="006F6E29">
      <w:pPr>
        <w:pStyle w:val="Heading3"/>
      </w:pPr>
      <w:bookmarkStart w:id="767" w:name="_Ref531688805"/>
      <w:bookmarkStart w:id="768" w:name="_Toc41561900"/>
      <w:bookmarkStart w:id="769" w:name="_Toc64307047"/>
      <w:r>
        <w:lastRenderedPageBreak/>
        <w:t>Receptielog rapportage</w:t>
      </w:r>
      <w:bookmarkEnd w:id="767"/>
      <w:bookmarkEnd w:id="768"/>
      <w:bookmarkEnd w:id="769"/>
    </w:p>
    <w:p w14:paraId="766CDE48" w14:textId="1B4AECD3" w:rsidR="00D12C6D" w:rsidRDefault="00F65D29" w:rsidP="00D12C6D">
      <w:r>
        <w:t>Vanuit het</w:t>
      </w:r>
      <w:r w:rsidR="00D173E0">
        <w:t xml:space="preserve"> receptielogboek </w:t>
      </w:r>
      <w:r w:rsidR="00881902">
        <w:t>kunnen er ook specifieke rapporten worden opgesteld en verstuurd. Alle benodigde instellingen vindt u in dit scherm.</w:t>
      </w:r>
    </w:p>
    <w:p w14:paraId="246C2176" w14:textId="77777777" w:rsidR="00881902" w:rsidRDefault="00881902" w:rsidP="00D12C6D"/>
    <w:p w14:paraId="2C2D16CD" w14:textId="77777777" w:rsidR="00881902" w:rsidRDefault="00881902" w:rsidP="00881902">
      <w:pPr>
        <w:keepNext/>
      </w:pPr>
      <w:r>
        <w:rPr>
          <w:lang w:eastAsia="nl-NL"/>
        </w:rPr>
        <w:drawing>
          <wp:inline distT="0" distB="0" distL="0" distR="0" wp14:anchorId="55A67D3A" wp14:editId="4A863FD0">
            <wp:extent cx="5755414" cy="2352675"/>
            <wp:effectExtent l="0" t="0" r="0" b="0"/>
            <wp:docPr id="305" name="Afbeelding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creenshot_2018-12-04 Receptielog rapportage - SequriX.png"/>
                    <pic:cNvPicPr/>
                  </pic:nvPicPr>
                  <pic:blipFill>
                    <a:blip r:embed="rId243">
                      <a:extLst>
                        <a:ext uri="{28A0092B-C50C-407E-A947-70E740481C1C}">
                          <a14:useLocalDpi xmlns:a14="http://schemas.microsoft.com/office/drawing/2010/main" val="0"/>
                        </a:ext>
                      </a:extLst>
                    </a:blip>
                    <a:stretch>
                      <a:fillRect/>
                    </a:stretch>
                  </pic:blipFill>
                  <pic:spPr>
                    <a:xfrm>
                      <a:off x="0" y="0"/>
                      <a:ext cx="5766512" cy="2357212"/>
                    </a:xfrm>
                    <a:prstGeom prst="rect">
                      <a:avLst/>
                    </a:prstGeom>
                  </pic:spPr>
                </pic:pic>
              </a:graphicData>
            </a:graphic>
          </wp:inline>
        </w:drawing>
      </w:r>
    </w:p>
    <w:p w14:paraId="028C4627" w14:textId="4E9AE006" w:rsidR="00881902" w:rsidRDefault="00881902"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43</w:t>
      </w:r>
      <w:r w:rsidR="004C7FFA">
        <w:fldChar w:fldCharType="end"/>
      </w:r>
      <w:r>
        <w:t>: Configuratiescherm specifieke rapporten</w:t>
      </w:r>
    </w:p>
    <w:p w14:paraId="2FE3F7BB" w14:textId="76C0CF0B" w:rsidR="00D90490" w:rsidRDefault="00881902" w:rsidP="00D90490">
      <w:r>
        <w:t xml:space="preserve">In de linkerhelft van het scherm kan de standaard inhoud (onderwerp en rapportagetekst) van het specifiek rapport worden ingesteld. </w:t>
      </w:r>
      <w:r w:rsidR="00D90490">
        <w:t xml:space="preserve">Gebruik de knop </w:t>
      </w:r>
      <w:r w:rsidR="00D90490" w:rsidRPr="00375E19">
        <w:rPr>
          <w:b/>
        </w:rPr>
        <w:t>Parameter toevoegen</w:t>
      </w:r>
      <w:r w:rsidR="00D90490">
        <w:t xml:space="preserve"> om parameters toe te voegen. Klik op de omschrijving van de parameter om deze toe te voegen aan de tekst. Deze parameters worden automatisch vervangen door de correcte inhoud op het moment dat een medewerker een specifiek rapport wil gaan opstellen. Vervolgens kan </w:t>
      </w:r>
      <w:r w:rsidR="00FC3944">
        <w:t xml:space="preserve">hij </w:t>
      </w:r>
      <w:r w:rsidR="00D90490">
        <w:t>deze tekst handmatig aan</w:t>
      </w:r>
      <w:r w:rsidR="00FC3944">
        <w:t>vullen</w:t>
      </w:r>
      <w:r w:rsidR="00D90490">
        <w:t>/aanpas</w:t>
      </w:r>
      <w:r w:rsidR="00FC3944">
        <w:t>sen.</w:t>
      </w:r>
    </w:p>
    <w:p w14:paraId="5DD3D886" w14:textId="23266C84" w:rsidR="00FC3944" w:rsidRDefault="00FC3944" w:rsidP="00D90490"/>
    <w:p w14:paraId="50ED04F4" w14:textId="492410F5" w:rsidR="00D90490" w:rsidRDefault="00FC3944" w:rsidP="00881902">
      <w:r>
        <w:t xml:space="preserve">In de rechterhelft van het scherm kunt u de mail (onderwerp en inhoud) configureren waarmee het specifiek rapport zal worden verstuurd. Ook in deze teksten kunt u met de knop </w:t>
      </w:r>
      <w:r w:rsidRPr="00C61E10">
        <w:rPr>
          <w:rStyle w:val="Bold"/>
        </w:rPr>
        <w:t>Parameter toevoegen</w:t>
      </w:r>
      <w:r>
        <w:t xml:space="preserve"> parameters toevoegen. Op het moment dat het rapport wordt verstuur</w:t>
      </w:r>
      <w:r w:rsidR="00C61E10">
        <w:t>d zullen de parameters automatisch worden ingevuld.</w:t>
      </w:r>
    </w:p>
    <w:p w14:paraId="07AB6F88" w14:textId="56E276CB" w:rsidR="00C61E10" w:rsidRDefault="00C61E10" w:rsidP="00881902"/>
    <w:p w14:paraId="425C1456" w14:textId="43DFBC2C" w:rsidR="00C61E10" w:rsidRDefault="00C61E10" w:rsidP="00881902">
      <w:r w:rsidRPr="00C61E10">
        <w:rPr>
          <w:rStyle w:val="Bold"/>
        </w:rPr>
        <w:t>Let op:</w:t>
      </w:r>
      <w:r>
        <w:t xml:space="preserve"> </w:t>
      </w:r>
      <w:r w:rsidR="00E30C01">
        <w:t>M</w:t>
      </w:r>
      <w:r>
        <w:t>edewerkers die een specifiek rapport moeten kunnen versturen vanuit het receptie logboek moeten een van de volgende rechten hebben:</w:t>
      </w:r>
    </w:p>
    <w:p w14:paraId="26413E25" w14:textId="3DA192E6" w:rsidR="00C61E10" w:rsidRPr="00C61E10" w:rsidRDefault="00C61E10" w:rsidP="00BA50B7">
      <w:pPr>
        <w:pStyle w:val="ListParagraph"/>
        <w:numPr>
          <w:ilvl w:val="0"/>
          <w:numId w:val="40"/>
        </w:numPr>
        <w:rPr>
          <w:b/>
        </w:rPr>
      </w:pPr>
      <w:r w:rsidRPr="00C61E10">
        <w:rPr>
          <w:b/>
        </w:rPr>
        <w:t>Receptie – E-mail specifieke rapporte</w:t>
      </w:r>
      <w:r w:rsidR="00E30C01">
        <w:rPr>
          <w:b/>
        </w:rPr>
        <w:t>n</w:t>
      </w:r>
    </w:p>
    <w:p w14:paraId="48F4210A" w14:textId="6E2AF2EC" w:rsidR="00C61E10" w:rsidRPr="00C61E10" w:rsidRDefault="00C61E10" w:rsidP="00BA50B7">
      <w:pPr>
        <w:pStyle w:val="ListParagraph"/>
        <w:numPr>
          <w:ilvl w:val="0"/>
          <w:numId w:val="40"/>
        </w:numPr>
        <w:rPr>
          <w:b/>
        </w:rPr>
      </w:pPr>
      <w:r w:rsidRPr="00C61E10">
        <w:rPr>
          <w:b/>
        </w:rPr>
        <w:t>Taken – Operationele controlestatus wijzigen</w:t>
      </w:r>
    </w:p>
    <w:p w14:paraId="577E9D97" w14:textId="1AF0ADE0" w:rsidR="005E4011" w:rsidRDefault="005E4011" w:rsidP="006F6E29">
      <w:pPr>
        <w:pStyle w:val="Heading3"/>
      </w:pPr>
      <w:bookmarkStart w:id="770" w:name="_Toc41561901"/>
      <w:bookmarkStart w:id="771" w:name="_Toc64307048"/>
      <w:r>
        <w:t>Objectkaarten downloaden</w:t>
      </w:r>
      <w:bookmarkEnd w:id="770"/>
      <w:bookmarkEnd w:id="771"/>
    </w:p>
    <w:p w14:paraId="6A148707" w14:textId="02262184" w:rsidR="005E4011" w:rsidRDefault="005E4011" w:rsidP="005E4011">
      <w:r>
        <w:t>Om ervoor te zorgen dat u altijd bij uw objectgegevens kunt, is het mogelijk om een backup van alle objectkaarten te downloaden. Deze backup kunt u dan bewaren in de kluis zodat de belangrijkste gegevens van de objecten altijd beschikbaar zijn.</w:t>
      </w:r>
    </w:p>
    <w:p w14:paraId="739AB18D" w14:textId="4CEEF7CA" w:rsidR="005E4011" w:rsidRDefault="005E4011" w:rsidP="005E4011">
      <w:r>
        <w:lastRenderedPageBreak/>
        <w:t xml:space="preserve">Klik op de knop </w:t>
      </w:r>
      <w:r w:rsidRPr="00784CCB">
        <w:rPr>
          <w:rStyle w:val="Bold"/>
        </w:rPr>
        <w:t>Genereer nieuw bestand</w:t>
      </w:r>
      <w:r>
        <w:t xml:space="preserve"> om een exportbestand met alle objectkaarten te laten genereren.</w:t>
      </w:r>
      <w:r w:rsidR="00784CCB">
        <w:t xml:space="preserve"> Het genereren van deze export kan enige tijd duren. Zodra het bestand klaar staat ontvangt u een e-mail en kunt het downloaden.</w:t>
      </w:r>
    </w:p>
    <w:p w14:paraId="06A4CD90" w14:textId="63C6EDC0" w:rsidR="00784CCB" w:rsidRDefault="00784CCB" w:rsidP="005E4011">
      <w:r w:rsidRPr="00784CCB">
        <w:rPr>
          <w:rStyle w:val="Bold"/>
        </w:rPr>
        <w:t>Let op:</w:t>
      </w:r>
      <w:r>
        <w:t xml:space="preserve"> Deze optie is alleen beschikbaar voor gebruikers met het recht </w:t>
      </w:r>
      <w:r w:rsidRPr="00784CCB">
        <w:rPr>
          <w:rStyle w:val="Bold"/>
        </w:rPr>
        <w:t>Exporteren/downloaden</w:t>
      </w:r>
      <w:r>
        <w:t>. De download bevat altijd alle objectkaarten uit alle regio’s.</w:t>
      </w:r>
    </w:p>
    <w:p w14:paraId="2B753149" w14:textId="77777777" w:rsidR="00084AF9" w:rsidRDefault="00084AF9" w:rsidP="003F1F0B">
      <w:pPr>
        <w:pStyle w:val="Heading2"/>
      </w:pPr>
      <w:bookmarkStart w:id="772" w:name="_Toc460250728"/>
      <w:bookmarkStart w:id="773" w:name="_Toc41561902"/>
      <w:bookmarkStart w:id="774" w:name="_Toc64307049"/>
      <w:r>
        <w:t>Algemeen</w:t>
      </w:r>
      <w:bookmarkEnd w:id="772"/>
      <w:bookmarkEnd w:id="773"/>
      <w:bookmarkEnd w:id="774"/>
    </w:p>
    <w:p w14:paraId="49F08CDE" w14:textId="1AABB125" w:rsidR="00E020B0" w:rsidRDefault="00E020B0" w:rsidP="00E020B0">
      <w:r>
        <w:t xml:space="preserve">In de sectie </w:t>
      </w:r>
      <w:r>
        <w:rPr>
          <w:b/>
        </w:rPr>
        <w:t>Algemeen</w:t>
      </w:r>
      <w:r>
        <w:t xml:space="preserve"> worden elementen vastgelegd die van invloed op de gebruiker van SequriX voor zowel de backoffice applicatie als de mobiele applicatie.</w:t>
      </w:r>
    </w:p>
    <w:p w14:paraId="47B79DC0" w14:textId="5F28B8B0" w:rsidR="00B731AC" w:rsidRDefault="00B731AC" w:rsidP="00E020B0"/>
    <w:p w14:paraId="38421DD7" w14:textId="1390620E" w:rsidR="00B731AC" w:rsidRDefault="00606184" w:rsidP="00E020B0">
      <w:r w:rsidRPr="00606184">
        <w:rPr>
          <w:lang w:eastAsia="nl-NL"/>
        </w:rPr>
        <w:t xml:space="preserve"> </w:t>
      </w:r>
      <w:r>
        <w:rPr>
          <w:lang w:eastAsia="nl-NL"/>
        </w:rPr>
        <w:drawing>
          <wp:inline distT="0" distB="0" distL="0" distR="0" wp14:anchorId="04B94B98" wp14:editId="195768FC">
            <wp:extent cx="2704465" cy="2971572"/>
            <wp:effectExtent l="0" t="0" r="635" b="63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bwMode="auto">
                    <a:xfrm>
                      <a:off x="0" y="0"/>
                      <a:ext cx="2704465" cy="2971572"/>
                    </a:xfrm>
                    <a:prstGeom prst="rect">
                      <a:avLst/>
                    </a:prstGeom>
                    <a:ln>
                      <a:noFill/>
                    </a:ln>
                    <a:extLst>
                      <a:ext uri="{53640926-AAD7-44D8-BBD7-CCE9431645EC}">
                        <a14:shadowObscured xmlns:a14="http://schemas.microsoft.com/office/drawing/2010/main"/>
                      </a:ext>
                    </a:extLst>
                  </pic:spPr>
                </pic:pic>
              </a:graphicData>
            </a:graphic>
          </wp:inline>
        </w:drawing>
      </w:r>
    </w:p>
    <w:p w14:paraId="01383404" w14:textId="7BAED474" w:rsidR="00E020B0" w:rsidRDefault="00C94144"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44</w:t>
      </w:r>
      <w:r w:rsidR="004C7FFA">
        <w:fldChar w:fldCharType="end"/>
      </w:r>
      <w:r>
        <w:t>: Sectie Algemeen</w:t>
      </w:r>
    </w:p>
    <w:p w14:paraId="64301D25" w14:textId="7AFF506C" w:rsidR="00084AF9" w:rsidRDefault="00084AF9" w:rsidP="006F6E29">
      <w:pPr>
        <w:pStyle w:val="Heading3"/>
      </w:pPr>
      <w:bookmarkStart w:id="775" w:name="_Toc460250729"/>
      <w:bookmarkStart w:id="776" w:name="_Toc41561903"/>
      <w:bookmarkStart w:id="777" w:name="_Toc64307050"/>
      <w:r>
        <w:t>Regio’s</w:t>
      </w:r>
      <w:bookmarkEnd w:id="775"/>
      <w:bookmarkEnd w:id="776"/>
      <w:bookmarkEnd w:id="777"/>
    </w:p>
    <w:p w14:paraId="24DB0E47" w14:textId="77777777" w:rsidR="002D7EE8" w:rsidRDefault="006C4E71" w:rsidP="006C4E71">
      <w:r>
        <w:t>Is het werkgebied van uw organisatie verspreid over meerdere regio’s, dan kunt u klanten en objecten koppelen aan verschillende regio’s.</w:t>
      </w:r>
      <w:r w:rsidR="002D7EE8">
        <w:t xml:space="preserve"> U kunt op regio’s filteren en zoeken. In deze sectie kunt u regio’s aanmaken en eventueel koppelen aan een kostenplaats, welke gebruikt kan worden voor de facturatie. </w:t>
      </w:r>
    </w:p>
    <w:p w14:paraId="02BF8613" w14:textId="77777777" w:rsidR="006C4E71" w:rsidRPr="006C4E71" w:rsidRDefault="002D7EE8" w:rsidP="006C4E71">
      <w:r>
        <w:t>Vo</w:t>
      </w:r>
      <w:r w:rsidR="00200322">
        <w:t>e</w:t>
      </w:r>
      <w:r>
        <w:t xml:space="preserve">r de regio in met de knop </w:t>
      </w:r>
      <w:r w:rsidRPr="002D7EE8">
        <w:rPr>
          <w:b/>
        </w:rPr>
        <w:t>Regio toevoegen</w:t>
      </w:r>
      <w:r>
        <w:t xml:space="preserve"> en klik vervolgens op </w:t>
      </w:r>
      <w:r w:rsidRPr="002D7EE8">
        <w:rPr>
          <w:b/>
        </w:rPr>
        <w:t>Opslaan</w:t>
      </w:r>
      <w:r>
        <w:t xml:space="preserve">. </w:t>
      </w:r>
    </w:p>
    <w:p w14:paraId="088736EF" w14:textId="77777777" w:rsidR="00084AF9" w:rsidRDefault="00084AF9" w:rsidP="006F6E29">
      <w:pPr>
        <w:pStyle w:val="Heading3"/>
      </w:pPr>
      <w:bookmarkStart w:id="778" w:name="_Toc460250730"/>
      <w:bookmarkStart w:id="779" w:name="_Toc41561904"/>
      <w:bookmarkStart w:id="780" w:name="_Toc64307051"/>
      <w:r>
        <w:t>Mededelingen</w:t>
      </w:r>
      <w:r w:rsidR="00AA31CF">
        <w:t xml:space="preserve"> </w:t>
      </w:r>
      <w:r w:rsidR="00AA31CF">
        <w:rPr>
          <w:noProof/>
          <w:lang w:eastAsia="nl-NL"/>
        </w:rPr>
        <w:drawing>
          <wp:inline distT="0" distB="0" distL="0" distR="0" wp14:anchorId="47A66637" wp14:editId="55AC2E5C">
            <wp:extent cx="241539" cy="241539"/>
            <wp:effectExtent l="0" t="0" r="6350" b="6350"/>
            <wp:docPr id="182" name="Afbeeld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94" cy="240994"/>
                    </a:xfrm>
                    <a:prstGeom prst="rect">
                      <a:avLst/>
                    </a:prstGeom>
                  </pic:spPr>
                </pic:pic>
              </a:graphicData>
            </a:graphic>
          </wp:inline>
        </w:drawing>
      </w:r>
      <w:bookmarkEnd w:id="778"/>
      <w:bookmarkEnd w:id="779"/>
      <w:bookmarkEnd w:id="780"/>
    </w:p>
    <w:p w14:paraId="3A559017" w14:textId="61D4E381" w:rsidR="00E15653" w:rsidRDefault="00EC3A30" w:rsidP="00EB0ABB">
      <w:r>
        <w:t>Via deze sectie kunt u een mededeling</w:t>
      </w:r>
      <w:r w:rsidR="00E15653">
        <w:t>en richting surveillanten toevoegen.</w:t>
      </w:r>
      <w:r>
        <w:t xml:space="preserve"> </w:t>
      </w:r>
      <w:r w:rsidR="00E15653">
        <w:t xml:space="preserve">Hierbij kunt u denken aan extra instructies i.v.m. bijvoorbeeld wegwerkzaamheden. </w:t>
      </w:r>
      <w:r w:rsidR="00974B05">
        <w:t xml:space="preserve">Om een mededeling te plaatsen klikt u op de knop </w:t>
      </w:r>
      <w:r w:rsidR="00974B05" w:rsidRPr="00974B05">
        <w:rPr>
          <w:rStyle w:val="Bold"/>
        </w:rPr>
        <w:t>Mededeling toevoegen</w:t>
      </w:r>
      <w:r w:rsidR="00974B05">
        <w:t xml:space="preserve">.In het veld </w:t>
      </w:r>
      <w:r w:rsidR="00974B05" w:rsidRPr="00974B05">
        <w:rPr>
          <w:rStyle w:val="Bold"/>
        </w:rPr>
        <w:t>Inhoud mededeling</w:t>
      </w:r>
      <w:r w:rsidR="00974B05">
        <w:t xml:space="preserve"> formuleert u de boodschap. In het veld er onder kunt u aangeven voor wie de medeling bestemd is. U</w:t>
      </w:r>
      <w:r>
        <w:t xml:space="preserve"> kunt een mededeling plaatsen voor</w:t>
      </w:r>
      <w:r w:rsidR="00E15653">
        <w:t>:</w:t>
      </w:r>
    </w:p>
    <w:p w14:paraId="4FABD0C5" w14:textId="7AAC1A03" w:rsidR="00E15653" w:rsidRDefault="00E15653" w:rsidP="00762DDB">
      <w:pPr>
        <w:pStyle w:val="Opsomming1"/>
      </w:pPr>
      <w:r>
        <w:t>Iedereen</w:t>
      </w:r>
    </w:p>
    <w:p w14:paraId="4070423F" w14:textId="77B6C10A" w:rsidR="00E15653" w:rsidRDefault="00E15653" w:rsidP="00762DDB">
      <w:pPr>
        <w:pStyle w:val="Opsomming1"/>
      </w:pPr>
      <w:r>
        <w:t>Een specifieke regio</w:t>
      </w:r>
    </w:p>
    <w:p w14:paraId="391892A5" w14:textId="2B627C7E" w:rsidR="00E15653" w:rsidRDefault="00E15653" w:rsidP="00762DDB">
      <w:pPr>
        <w:pStyle w:val="Opsomming1"/>
      </w:pPr>
      <w:r>
        <w:t>Een specifieke medewerker</w:t>
      </w:r>
    </w:p>
    <w:p w14:paraId="4FE2D47C" w14:textId="1CC27127" w:rsidR="00E15653" w:rsidRDefault="00E15653" w:rsidP="00762DDB">
      <w:pPr>
        <w:pStyle w:val="Opsomming1"/>
      </w:pPr>
      <w:r>
        <w:lastRenderedPageBreak/>
        <w:t>Een taaktype en eventueel alarmtype</w:t>
      </w:r>
    </w:p>
    <w:p w14:paraId="6702B8EE" w14:textId="75083D55" w:rsidR="00E15653" w:rsidRDefault="00E15653" w:rsidP="00762DDB">
      <w:pPr>
        <w:pStyle w:val="Opsomming1"/>
      </w:pPr>
      <w:r>
        <w:t>Een object, eventueel in combinatie met een taaktype/alarmtype</w:t>
      </w:r>
    </w:p>
    <w:p w14:paraId="5825D1B3" w14:textId="0FC8A477" w:rsidR="004D6696" w:rsidRDefault="004D6696" w:rsidP="00762DDB">
      <w:pPr>
        <w:pStyle w:val="Opsomming1"/>
      </w:pPr>
      <w:r>
        <w:t>Een collectief</w:t>
      </w:r>
    </w:p>
    <w:p w14:paraId="465332DD" w14:textId="713B0D4D" w:rsidR="00D8227C" w:rsidRDefault="00D8227C" w:rsidP="00EB0ABB">
      <w:r>
        <w:t>Verder geeft u</w:t>
      </w:r>
      <w:r w:rsidR="00200322">
        <w:t xml:space="preserve"> de periode aan waarin deze mede</w:t>
      </w:r>
      <w:r w:rsidR="000071E0">
        <w:t>de</w:t>
      </w:r>
      <w:r w:rsidR="00200322">
        <w:t>ling getoond moet worden.</w:t>
      </w:r>
      <w:r w:rsidR="00974B05">
        <w:t xml:space="preserve"> U kunt hier kiezen voor </w:t>
      </w:r>
      <w:r w:rsidR="00974B05" w:rsidRPr="00974B05">
        <w:rPr>
          <w:rStyle w:val="Bold"/>
        </w:rPr>
        <w:t>Altijd</w:t>
      </w:r>
      <w:r w:rsidR="00974B05">
        <w:t xml:space="preserve">, </w:t>
      </w:r>
      <w:r w:rsidR="00974B05" w:rsidRPr="00974B05">
        <w:rPr>
          <w:rStyle w:val="Bold"/>
        </w:rPr>
        <w:t>Specifieke periode</w:t>
      </w:r>
      <w:r w:rsidR="00974B05">
        <w:t xml:space="preserve"> of </w:t>
      </w:r>
      <w:r w:rsidR="00974B05" w:rsidRPr="00974B05">
        <w:rPr>
          <w:rStyle w:val="Bold"/>
        </w:rPr>
        <w:t>Wekelijks herhalend</w:t>
      </w:r>
      <w:r w:rsidR="00974B05">
        <w:rPr>
          <w:rStyle w:val="Bold"/>
          <w:b w:val="0"/>
        </w:rPr>
        <w:t>. Als u kiest voor een specifieke periode of wekelijks herhalend krijgt u extra velden te zien waarin u meer details zoals data en tijden in kunt vullen.</w:t>
      </w:r>
      <w:r w:rsidR="00974B05">
        <w:t xml:space="preserve"> </w:t>
      </w:r>
      <w:r w:rsidR="00322F39">
        <w:t>Indien de med</w:t>
      </w:r>
      <w:r w:rsidR="000071E0">
        <w:t>ed</w:t>
      </w:r>
      <w:r w:rsidR="00322F39">
        <w:t xml:space="preserve">eling voor de surveillant is zal deze verschijnen op de smartphone. </w:t>
      </w:r>
    </w:p>
    <w:p w14:paraId="00D31010" w14:textId="77777777" w:rsidR="00D8227C" w:rsidRDefault="00D8227C" w:rsidP="00EB0ABB"/>
    <w:p w14:paraId="3C1BDA74" w14:textId="77777777" w:rsidR="008877A1" w:rsidRPr="00B64835" w:rsidRDefault="008877A1" w:rsidP="008877A1">
      <w:pPr>
        <w:rPr>
          <w:b/>
        </w:rPr>
      </w:pPr>
      <w:r>
        <w:t xml:space="preserve">Wanneer u de mededeling heeft aangemaakt of gewijzigd klikt u op </w:t>
      </w:r>
      <w:r w:rsidRPr="001918F6">
        <w:rPr>
          <w:b/>
        </w:rPr>
        <w:t>Opslaan</w:t>
      </w:r>
      <w:r>
        <w:t>.</w:t>
      </w:r>
    </w:p>
    <w:p w14:paraId="1398672A" w14:textId="77777777" w:rsidR="008877A1" w:rsidRDefault="008877A1" w:rsidP="00EB0ABB"/>
    <w:p w14:paraId="58BA7F16" w14:textId="51F5865E" w:rsidR="00D8227C" w:rsidRPr="008877A1" w:rsidRDefault="00D8227C" w:rsidP="00EB0ABB">
      <w:pPr>
        <w:rPr>
          <w:i/>
        </w:rPr>
      </w:pPr>
      <w:r w:rsidRPr="008877A1">
        <w:rPr>
          <w:i/>
        </w:rPr>
        <w:t xml:space="preserve">Let op: Een mededeling voor een </w:t>
      </w:r>
      <w:r w:rsidR="008738AA">
        <w:rPr>
          <w:i/>
        </w:rPr>
        <w:t>d</w:t>
      </w:r>
      <w:r w:rsidRPr="008877A1">
        <w:rPr>
          <w:i/>
        </w:rPr>
        <w:t xml:space="preserve">ienst </w:t>
      </w:r>
      <w:r w:rsidR="00200322">
        <w:rPr>
          <w:i/>
        </w:rPr>
        <w:t xml:space="preserve">kan </w:t>
      </w:r>
      <w:r w:rsidRPr="008877A1">
        <w:rPr>
          <w:i/>
        </w:rPr>
        <w:t xml:space="preserve">worden aangemaakt in het menu </w:t>
      </w:r>
      <w:r w:rsidR="00200322">
        <w:rPr>
          <w:i/>
        </w:rPr>
        <w:t>Diensten. Deze mededeling wordt</w:t>
      </w:r>
      <w:r w:rsidRPr="008877A1">
        <w:rPr>
          <w:i/>
        </w:rPr>
        <w:t xml:space="preserve"> vervolgens wel zi</w:t>
      </w:r>
      <w:r w:rsidR="00200322">
        <w:rPr>
          <w:i/>
        </w:rPr>
        <w:t>chtbaar in deze sectie en kan,</w:t>
      </w:r>
      <w:r w:rsidRPr="008877A1">
        <w:rPr>
          <w:i/>
        </w:rPr>
        <w:t xml:space="preserve"> indien gewenst</w:t>
      </w:r>
      <w:r w:rsidR="00200322">
        <w:rPr>
          <w:i/>
        </w:rPr>
        <w:t>,</w:t>
      </w:r>
      <w:r w:rsidRPr="008877A1">
        <w:rPr>
          <w:i/>
        </w:rPr>
        <w:t xml:space="preserve"> worden aangepast. </w:t>
      </w:r>
      <w:r w:rsidR="008738AA">
        <w:rPr>
          <w:i/>
        </w:rPr>
        <w:t>Mededelingen voor objecten kunnen ook vanuit het object</w:t>
      </w:r>
    </w:p>
    <w:p w14:paraId="05AA5E1D" w14:textId="77777777" w:rsidR="00C94144" w:rsidRDefault="00A74797" w:rsidP="00C94144">
      <w:pPr>
        <w:keepNext/>
      </w:pPr>
      <w:r>
        <w:rPr>
          <w:lang w:eastAsia="nl-NL"/>
        </w:rPr>
        <w:drawing>
          <wp:inline distT="0" distB="0" distL="0" distR="0" wp14:anchorId="497B6C38" wp14:editId="5DB0E396">
            <wp:extent cx="5878264" cy="2167758"/>
            <wp:effectExtent l="0" t="0" r="0" b="4445"/>
            <wp:docPr id="166"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5"/>
                    <pic:cNvPicPr>
                      <a:picLocks noChangeAspect="1" noChangeArrowheads="1"/>
                    </pic:cNvPicPr>
                  </pic:nvPicPr>
                  <pic:blipFill>
                    <a:blip r:embed="rId245" cstate="print">
                      <a:extLst>
                        <a:ext uri="{28A0092B-C50C-407E-A947-70E740481C1C}">
                          <a14:useLocalDpi xmlns:a14="http://schemas.microsoft.com/office/drawing/2010/main" val="0"/>
                        </a:ext>
                      </a:extLst>
                    </a:blip>
                    <a:stretch>
                      <a:fillRect/>
                    </a:stretch>
                  </pic:blipFill>
                  <pic:spPr bwMode="auto">
                    <a:xfrm>
                      <a:off x="0" y="0"/>
                      <a:ext cx="5902935" cy="2176856"/>
                    </a:xfrm>
                    <a:prstGeom prst="rect">
                      <a:avLst/>
                    </a:prstGeom>
                    <a:noFill/>
                    <a:ln>
                      <a:noFill/>
                    </a:ln>
                  </pic:spPr>
                </pic:pic>
              </a:graphicData>
            </a:graphic>
          </wp:inline>
        </w:drawing>
      </w:r>
    </w:p>
    <w:p w14:paraId="73E94052" w14:textId="73BA3909" w:rsidR="00D8227C" w:rsidRDefault="00C94144"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45</w:t>
      </w:r>
      <w:r w:rsidR="004C7FFA">
        <w:fldChar w:fldCharType="end"/>
      </w:r>
      <w:r>
        <w:t xml:space="preserve">: Mededeling </w:t>
      </w:r>
      <w:r w:rsidR="00163992">
        <w:t>toevoeg</w:t>
      </w:r>
      <w:r>
        <w:t>en</w:t>
      </w:r>
    </w:p>
    <w:p w14:paraId="5655760F" w14:textId="049DC72E" w:rsidR="00084AF9" w:rsidRDefault="006C4E71" w:rsidP="006F6E29">
      <w:pPr>
        <w:pStyle w:val="Heading3"/>
      </w:pPr>
      <w:bookmarkStart w:id="781" w:name="_Ref413147084"/>
      <w:bookmarkStart w:id="782" w:name="_Toc460250731"/>
      <w:bookmarkStart w:id="783" w:name="_Toc41561905"/>
      <w:bookmarkStart w:id="784" w:name="_Toc64307052"/>
      <w:r>
        <w:t>Rollen</w:t>
      </w:r>
      <w:bookmarkEnd w:id="781"/>
      <w:bookmarkEnd w:id="782"/>
      <w:bookmarkEnd w:id="783"/>
      <w:bookmarkEnd w:id="784"/>
    </w:p>
    <w:p w14:paraId="279F096C" w14:textId="77777777" w:rsidR="006F76D1" w:rsidRDefault="00335DB6" w:rsidP="00D06A3A">
      <w:r>
        <w:t xml:space="preserve">In SequriX kunnen verschillende gebruikersprofielen oftewel rollen worden aangemaakt. </w:t>
      </w:r>
      <w:r w:rsidR="00D06A3A">
        <w:t>Een rol binnen SequriX</w:t>
      </w:r>
      <w:r w:rsidR="006F76D1" w:rsidRPr="006F76D1">
        <w:t xml:space="preserve"> is een </w:t>
      </w:r>
      <w:r w:rsidR="006F76D1">
        <w:t>set</w:t>
      </w:r>
      <w:r w:rsidR="00D06A3A">
        <w:t xml:space="preserve"> van </w:t>
      </w:r>
      <w:r w:rsidR="006F76D1" w:rsidRPr="006F76D1">
        <w:t>gebruiker-specifieke gegevens die de w</w:t>
      </w:r>
      <w:r w:rsidR="00D06A3A">
        <w:t xml:space="preserve">erkomgeving van de gebruiker </w:t>
      </w:r>
      <w:r w:rsidR="006F76D1" w:rsidRPr="006F76D1">
        <w:t>definiëren.</w:t>
      </w:r>
      <w:r w:rsidR="00D06A3A">
        <w:t xml:space="preserve"> Een gebruikersprofiel bevat instellingen voor modules en module items</w:t>
      </w:r>
      <w:r w:rsidR="006F76D1">
        <w:t xml:space="preserve"> waar een gebruiker toegang tot heeft. Hiermee kunt u voor iedere gebruiker SequriX</w:t>
      </w:r>
      <w:r w:rsidR="00D06A3A">
        <w:t xml:space="preserve"> inrichten zoals u wenst</w:t>
      </w:r>
      <w:r w:rsidR="006F76D1">
        <w:t xml:space="preserve">. Een gebruikersprofiel garandeert dat voor iedere rol </w:t>
      </w:r>
      <w:r w:rsidR="00D06A3A">
        <w:t xml:space="preserve">de juiste rechten op het systeem worden verleend. </w:t>
      </w:r>
    </w:p>
    <w:p w14:paraId="1B394443" w14:textId="77777777" w:rsidR="00D06A3A" w:rsidRDefault="00D06A3A" w:rsidP="00D06A3A"/>
    <w:p w14:paraId="2B8050F6" w14:textId="77777777" w:rsidR="00AE7ABE" w:rsidRDefault="00D06A3A" w:rsidP="00D06A3A">
      <w:r>
        <w:t xml:space="preserve">U kunt een rol aanmaken door de klikken op de knop </w:t>
      </w:r>
      <w:r w:rsidRPr="00D06A3A">
        <w:rPr>
          <w:b/>
        </w:rPr>
        <w:t>Rol toevoegen</w:t>
      </w:r>
      <w:r>
        <w:t xml:space="preserve">. </w:t>
      </w:r>
      <w:r w:rsidR="00322F39">
        <w:t xml:space="preserve">Geef </w:t>
      </w:r>
      <w:r w:rsidR="001918F6">
        <w:t>vervolgens een naam v</w:t>
      </w:r>
      <w:r w:rsidR="004648D3">
        <w:t xml:space="preserve">oor de rol die u wilt aanmaken. </w:t>
      </w:r>
    </w:p>
    <w:p w14:paraId="6E11E576" w14:textId="77777777" w:rsidR="00AE7ABE" w:rsidRDefault="00AE7ABE" w:rsidP="00D06A3A"/>
    <w:p w14:paraId="608023ED" w14:textId="3F9CCE63" w:rsidR="004648D3" w:rsidRDefault="004648D3" w:rsidP="00D06A3A">
      <w:r w:rsidRPr="00AE7ABE">
        <w:rPr>
          <w:rStyle w:val="Bold"/>
        </w:rPr>
        <w:t>Sessi</w:t>
      </w:r>
      <w:r w:rsidR="00F1321D" w:rsidRPr="00AE7ABE">
        <w:rPr>
          <w:rStyle w:val="Bold"/>
        </w:rPr>
        <w:t>e</w:t>
      </w:r>
      <w:r w:rsidRPr="00AE7ABE">
        <w:rPr>
          <w:rStyle w:val="Bold"/>
        </w:rPr>
        <w:t xml:space="preserve"> timeout</w:t>
      </w:r>
      <w:r>
        <w:t xml:space="preserve"> is een optioneel veld waarin u kunt invu</w:t>
      </w:r>
      <w:r w:rsidR="00BB3924">
        <w:t xml:space="preserve">llen na hoeveel minuten </w:t>
      </w:r>
      <w:r w:rsidR="00AE7ABE">
        <w:t xml:space="preserve">van </w:t>
      </w:r>
      <w:r w:rsidR="00BB3924">
        <w:t>inactiviteit</w:t>
      </w:r>
      <w:r>
        <w:t xml:space="preserve"> de ingelogde gebruiker automatisch wordt ui</w:t>
      </w:r>
      <w:r w:rsidR="005740EB">
        <w:t>tg</w:t>
      </w:r>
      <w:r>
        <w:t>elogd.</w:t>
      </w:r>
    </w:p>
    <w:p w14:paraId="25B2A8DE" w14:textId="77777777" w:rsidR="004648D3" w:rsidRDefault="004648D3" w:rsidP="00D06A3A"/>
    <w:p w14:paraId="5B64B2F9" w14:textId="5FB1B2C1" w:rsidR="00D250A8" w:rsidRDefault="004648D3" w:rsidP="00D06A3A">
      <w:r>
        <w:lastRenderedPageBreak/>
        <w:t xml:space="preserve">Bij het veld </w:t>
      </w:r>
      <w:r w:rsidR="00AE7ABE" w:rsidRPr="00AE7ABE">
        <w:rPr>
          <w:rStyle w:val="Bold"/>
        </w:rPr>
        <w:t>Alarm notificaties in backoffice</w:t>
      </w:r>
      <w:r>
        <w:t xml:space="preserve"> kunt u instellen </w:t>
      </w:r>
      <w:r w:rsidR="00AE7ABE">
        <w:t>of en hoe de gebruiker geinformeerd moet worden als er een nieuwe alarmmelding binnekomt in het systeem.</w:t>
      </w:r>
    </w:p>
    <w:p w14:paraId="52051627" w14:textId="6BE6FEA1" w:rsidR="004648D3" w:rsidRDefault="00D250A8" w:rsidP="00BA50B7">
      <w:pPr>
        <w:pStyle w:val="ListParagraph"/>
        <w:numPr>
          <w:ilvl w:val="0"/>
          <w:numId w:val="34"/>
        </w:numPr>
      </w:pPr>
      <w:r>
        <w:t xml:space="preserve">De keuze </w:t>
      </w:r>
      <w:r w:rsidRPr="00AE7ABE">
        <w:rPr>
          <w:rStyle w:val="Bold"/>
        </w:rPr>
        <w:t>Blijvend totdat weggeklikt wordt</w:t>
      </w:r>
      <w:r>
        <w:t xml:space="preserve"> (zie </w:t>
      </w:r>
      <w:r>
        <w:fldChar w:fldCharType="begin"/>
      </w:r>
      <w:r>
        <w:instrText xml:space="preserve"> REF _Ref486251398 \h </w:instrText>
      </w:r>
      <w:r>
        <w:fldChar w:fldCharType="separate"/>
      </w:r>
      <w:r w:rsidR="00772168" w:rsidRPr="00835CE1">
        <w:t xml:space="preserve">Figuur </w:t>
      </w:r>
      <w:r w:rsidR="00772168">
        <w:t>22</w:t>
      </w:r>
      <w:r w:rsidR="00772168">
        <w:noBreakHyphen/>
        <w:t>46</w:t>
      </w:r>
      <w:r>
        <w:fldChar w:fldCharType="end"/>
      </w:r>
      <w:r>
        <w:t>) zorgt ervoor dat de hele pagina verduisterd wordt waarbij de melding bovenaan getoond wordt, in combinatie m</w:t>
      </w:r>
      <w:r w:rsidR="00AE7ABE">
        <w:t>et een alarmgeluid dat herhaald</w:t>
      </w:r>
      <w:r>
        <w:t xml:space="preserve"> wordt todat de melding weggeklikt wordt.</w:t>
      </w:r>
    </w:p>
    <w:p w14:paraId="234B55CB" w14:textId="06030D27" w:rsidR="00D250A8" w:rsidRDefault="00D250A8" w:rsidP="00BA50B7">
      <w:pPr>
        <w:pStyle w:val="ListParagraph"/>
        <w:numPr>
          <w:ilvl w:val="0"/>
          <w:numId w:val="34"/>
        </w:numPr>
      </w:pPr>
      <w:r>
        <w:t xml:space="preserve">Keuze </w:t>
      </w:r>
      <w:r w:rsidR="00AE7ABE" w:rsidRPr="00AE7ABE">
        <w:rPr>
          <w:rStyle w:val="Bold"/>
        </w:rPr>
        <w:t>Korte notificatie</w:t>
      </w:r>
      <w:r>
        <w:t xml:space="preserve"> (zie </w:t>
      </w:r>
      <w:r>
        <w:fldChar w:fldCharType="begin"/>
      </w:r>
      <w:r>
        <w:instrText xml:space="preserve"> REF _Ref486251900 \h </w:instrText>
      </w:r>
      <w:r>
        <w:fldChar w:fldCharType="separate"/>
      </w:r>
      <w:r w:rsidR="00772168" w:rsidRPr="00835CE1">
        <w:t xml:space="preserve">Figuur </w:t>
      </w:r>
      <w:r w:rsidR="00772168">
        <w:t>22</w:t>
      </w:r>
      <w:r w:rsidR="00772168">
        <w:noBreakHyphen/>
        <w:t>47</w:t>
      </w:r>
      <w:r>
        <w:fldChar w:fldCharType="end"/>
      </w:r>
      <w:r>
        <w:t xml:space="preserve">) laat alleen een melding bovenaan het scherm </w:t>
      </w:r>
      <w:r w:rsidR="00AE7ABE">
        <w:t xml:space="preserve">zien </w:t>
      </w:r>
      <w:r>
        <w:t xml:space="preserve">met een </w:t>
      </w:r>
      <w:r w:rsidR="00AE7ABE">
        <w:t xml:space="preserve">korte geluidsnotificatie. Deze melding </w:t>
      </w:r>
      <w:r>
        <w:t>verdwijnt na 15 seconden.</w:t>
      </w:r>
    </w:p>
    <w:p w14:paraId="22BA277C" w14:textId="77777777" w:rsidR="00D250A8" w:rsidRDefault="00D250A8" w:rsidP="00D06A3A"/>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4"/>
        <w:gridCol w:w="4732"/>
      </w:tblGrid>
      <w:tr w:rsidR="00D250A8" w14:paraId="3D6FC159" w14:textId="77777777" w:rsidTr="00D250A8">
        <w:trPr>
          <w:jc w:val="center"/>
        </w:trPr>
        <w:tc>
          <w:tcPr>
            <w:tcW w:w="4758" w:type="dxa"/>
          </w:tcPr>
          <w:p w14:paraId="5D64755A" w14:textId="77777777" w:rsidR="00D250A8" w:rsidRDefault="00D250A8" w:rsidP="00D250A8">
            <w:pPr>
              <w:keepNext/>
            </w:pPr>
            <w:r w:rsidRPr="000D5F34">
              <w:rPr>
                <w:lang w:eastAsia="nl-NL"/>
              </w:rPr>
              <w:drawing>
                <wp:inline distT="0" distB="0" distL="0" distR="0" wp14:anchorId="289FF2F3" wp14:editId="428FEE43">
                  <wp:extent cx="2971991" cy="568204"/>
                  <wp:effectExtent l="0" t="0" r="0" b="3810"/>
                  <wp:docPr id="306" name="Afbeelding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971991" cy="568204"/>
                          </a:xfrm>
                          <a:prstGeom prst="rect">
                            <a:avLst/>
                          </a:prstGeom>
                        </pic:spPr>
                      </pic:pic>
                    </a:graphicData>
                  </a:graphic>
                </wp:inline>
              </w:drawing>
            </w:r>
          </w:p>
          <w:p w14:paraId="594BD6B8" w14:textId="1A207CD5" w:rsidR="00D250A8" w:rsidRPr="00835CE1" w:rsidRDefault="00D250A8" w:rsidP="003B02B2">
            <w:pPr>
              <w:pStyle w:val="Caption"/>
              <w:rPr>
                <w:lang w:val="nl-NL"/>
              </w:rPr>
            </w:pPr>
            <w:bookmarkStart w:id="785" w:name="_Ref486251398"/>
            <w:r w:rsidRPr="00835CE1">
              <w:rPr>
                <w:lang w:val="nl-NL"/>
              </w:rPr>
              <w:t xml:space="preserve">Figuur </w:t>
            </w:r>
            <w:r w:rsidR="004C7FFA">
              <w:fldChar w:fldCharType="begin"/>
            </w:r>
            <w:r w:rsidR="004C7FFA">
              <w:rPr>
                <w:lang w:val="nl-NL"/>
              </w:rPr>
              <w:instrText xml:space="preserve"> STYLEREF 1 \s </w:instrText>
            </w:r>
            <w:r w:rsidR="004C7FFA">
              <w:fldChar w:fldCharType="separate"/>
            </w:r>
            <w:r w:rsidR="00772168">
              <w:rPr>
                <w:lang w:val="nl-NL"/>
              </w:rPr>
              <w:t>22</w:t>
            </w:r>
            <w:r w:rsidR="004C7FFA">
              <w:fldChar w:fldCharType="end"/>
            </w:r>
            <w:r w:rsidR="004C7FFA">
              <w:rPr>
                <w:lang w:val="nl-NL"/>
              </w:rPr>
              <w:noBreakHyphen/>
            </w:r>
            <w:r w:rsidR="004C7FFA">
              <w:fldChar w:fldCharType="begin"/>
            </w:r>
            <w:r w:rsidR="004C7FFA">
              <w:rPr>
                <w:lang w:val="nl-NL"/>
              </w:rPr>
              <w:instrText xml:space="preserve"> SEQ Figuur \* ARABIC \s 1 </w:instrText>
            </w:r>
            <w:r w:rsidR="004C7FFA">
              <w:fldChar w:fldCharType="separate"/>
            </w:r>
            <w:r w:rsidR="00772168">
              <w:rPr>
                <w:lang w:val="nl-NL"/>
              </w:rPr>
              <w:t>46</w:t>
            </w:r>
            <w:r w:rsidR="004C7FFA">
              <w:fldChar w:fldCharType="end"/>
            </w:r>
            <w:bookmarkEnd w:id="785"/>
            <w:r w:rsidRPr="00835CE1">
              <w:rPr>
                <w:lang w:val="nl-NL"/>
              </w:rPr>
              <w:t>: Type melding ‘Bl</w:t>
            </w:r>
            <w:r w:rsidR="00D43BA8" w:rsidRPr="00835CE1">
              <w:rPr>
                <w:lang w:val="nl-NL"/>
              </w:rPr>
              <w:t>ijvend totdat weggeklikt wordt’</w:t>
            </w:r>
          </w:p>
        </w:tc>
        <w:tc>
          <w:tcPr>
            <w:tcW w:w="4758" w:type="dxa"/>
          </w:tcPr>
          <w:p w14:paraId="5244E6AC" w14:textId="77777777" w:rsidR="00D250A8" w:rsidRDefault="00D250A8" w:rsidP="00D250A8">
            <w:pPr>
              <w:keepNext/>
            </w:pPr>
            <w:r w:rsidRPr="00D250A8">
              <w:rPr>
                <w:lang w:eastAsia="nl-NL"/>
              </w:rPr>
              <w:drawing>
                <wp:inline distT="0" distB="0" distL="0" distR="0" wp14:anchorId="42AB237B" wp14:editId="379C4682">
                  <wp:extent cx="2873302" cy="536323"/>
                  <wp:effectExtent l="0" t="0" r="3810" b="0"/>
                  <wp:docPr id="307" name="Afbeelding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873302" cy="536323"/>
                          </a:xfrm>
                          <a:prstGeom prst="rect">
                            <a:avLst/>
                          </a:prstGeom>
                        </pic:spPr>
                      </pic:pic>
                    </a:graphicData>
                  </a:graphic>
                </wp:inline>
              </w:drawing>
            </w:r>
          </w:p>
          <w:p w14:paraId="4D793193" w14:textId="25C3F88C" w:rsidR="00D250A8" w:rsidRPr="00835CE1" w:rsidRDefault="00D250A8" w:rsidP="003B02B2">
            <w:pPr>
              <w:pStyle w:val="Caption"/>
              <w:rPr>
                <w:lang w:val="nl-NL"/>
              </w:rPr>
            </w:pPr>
            <w:bookmarkStart w:id="786" w:name="_Ref486251900"/>
            <w:r w:rsidRPr="00835CE1">
              <w:rPr>
                <w:lang w:val="nl-NL"/>
              </w:rPr>
              <w:t xml:space="preserve">Figuur </w:t>
            </w:r>
            <w:r w:rsidR="004C7FFA">
              <w:fldChar w:fldCharType="begin"/>
            </w:r>
            <w:r w:rsidR="004C7FFA">
              <w:rPr>
                <w:lang w:val="nl-NL"/>
              </w:rPr>
              <w:instrText xml:space="preserve"> STYLEREF 1 \s </w:instrText>
            </w:r>
            <w:r w:rsidR="004C7FFA">
              <w:fldChar w:fldCharType="separate"/>
            </w:r>
            <w:r w:rsidR="00772168">
              <w:rPr>
                <w:lang w:val="nl-NL"/>
              </w:rPr>
              <w:t>22</w:t>
            </w:r>
            <w:r w:rsidR="004C7FFA">
              <w:fldChar w:fldCharType="end"/>
            </w:r>
            <w:r w:rsidR="004C7FFA">
              <w:rPr>
                <w:lang w:val="nl-NL"/>
              </w:rPr>
              <w:noBreakHyphen/>
            </w:r>
            <w:r w:rsidR="004C7FFA">
              <w:fldChar w:fldCharType="begin"/>
            </w:r>
            <w:r w:rsidR="004C7FFA">
              <w:rPr>
                <w:lang w:val="nl-NL"/>
              </w:rPr>
              <w:instrText xml:space="preserve"> SEQ Figuur \* ARABIC \s 1 </w:instrText>
            </w:r>
            <w:r w:rsidR="004C7FFA">
              <w:fldChar w:fldCharType="separate"/>
            </w:r>
            <w:r w:rsidR="00772168">
              <w:rPr>
                <w:lang w:val="nl-NL"/>
              </w:rPr>
              <w:t>47</w:t>
            </w:r>
            <w:r w:rsidR="004C7FFA">
              <w:fldChar w:fldCharType="end"/>
            </w:r>
            <w:bookmarkEnd w:id="786"/>
            <w:r w:rsidRPr="00835CE1">
              <w:rPr>
                <w:lang w:val="nl-NL"/>
              </w:rPr>
              <w:t>: Type melding 'Enkele melding'</w:t>
            </w:r>
          </w:p>
        </w:tc>
      </w:tr>
    </w:tbl>
    <w:p w14:paraId="7EFC7183" w14:textId="02C76A3A" w:rsidR="00D06A3A" w:rsidRDefault="004F0827" w:rsidP="00D06A3A">
      <w:r>
        <w:t xml:space="preserve">Onderaan het scherm </w:t>
      </w:r>
      <w:r w:rsidR="001918F6">
        <w:t xml:space="preserve">ziet u zowel links als rechts twee velden met </w:t>
      </w:r>
      <w:r w:rsidR="001918F6" w:rsidRPr="001918F6">
        <w:rPr>
          <w:b/>
        </w:rPr>
        <w:t>Rechten voor deze rol</w:t>
      </w:r>
      <w:r w:rsidR="001918F6">
        <w:t xml:space="preserve"> en </w:t>
      </w:r>
      <w:r w:rsidR="001918F6" w:rsidRPr="001918F6">
        <w:rPr>
          <w:b/>
        </w:rPr>
        <w:t>Niet toegewezen rechten</w:t>
      </w:r>
      <w:r w:rsidR="001918F6">
        <w:t xml:space="preserve">. U kunt nu vervolgens de verschillende menu items slepen van de ene kant naar de andere kant. Zo creëert u een gebruikersprofiel en kunt u de rechten voor een specifieke rol vastleggen en waar nodig aanpassen. Wanneer u de rol heeft aangemaakt klikt u op </w:t>
      </w:r>
      <w:r w:rsidR="001918F6" w:rsidRPr="001918F6">
        <w:rPr>
          <w:b/>
        </w:rPr>
        <w:t>Opslaan</w:t>
      </w:r>
      <w:r w:rsidR="001918F6">
        <w:t xml:space="preserve">. </w:t>
      </w:r>
    </w:p>
    <w:p w14:paraId="130324E9" w14:textId="77777777" w:rsidR="00A70D86" w:rsidRDefault="00A70D86" w:rsidP="00D06A3A"/>
    <w:p w14:paraId="359BB11E" w14:textId="77777777" w:rsidR="00C94144" w:rsidRDefault="00AF33BC" w:rsidP="00C94144">
      <w:pPr>
        <w:keepNext/>
      </w:pPr>
      <w:r>
        <w:rPr>
          <w:lang w:eastAsia="nl-NL"/>
        </w:rPr>
        <w:drawing>
          <wp:inline distT="0" distB="0" distL="0" distR="0" wp14:anchorId="7C27BFD0" wp14:editId="7C1E11B8">
            <wp:extent cx="5461759" cy="2997835"/>
            <wp:effectExtent l="0" t="0" r="5715"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rollen toevoegen.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461759" cy="2997835"/>
                    </a:xfrm>
                    <a:prstGeom prst="rect">
                      <a:avLst/>
                    </a:prstGeom>
                  </pic:spPr>
                </pic:pic>
              </a:graphicData>
            </a:graphic>
          </wp:inline>
        </w:drawing>
      </w:r>
    </w:p>
    <w:p w14:paraId="30E68F8F" w14:textId="0CF22504" w:rsidR="00D06A3A" w:rsidRDefault="00C94144"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48</w:t>
      </w:r>
      <w:r w:rsidR="004C7FFA">
        <w:fldChar w:fldCharType="end"/>
      </w:r>
      <w:r>
        <w:t>: Rol toevoegen</w:t>
      </w:r>
    </w:p>
    <w:p w14:paraId="181E3B9D" w14:textId="0CB60578" w:rsidR="00084AF9" w:rsidRDefault="001A40B5" w:rsidP="006F6E29">
      <w:pPr>
        <w:pStyle w:val="Heading3"/>
      </w:pPr>
      <w:bookmarkStart w:id="787" w:name="_Ref413748049"/>
      <w:bookmarkStart w:id="788" w:name="_Toc460250732"/>
      <w:bookmarkStart w:id="789" w:name="_Toc41561906"/>
      <w:bookmarkStart w:id="790" w:name="_Toc64307053"/>
      <w:r>
        <w:t>Organisatie-</w:t>
      </w:r>
      <w:r w:rsidR="00084AF9">
        <w:t>instellingen</w:t>
      </w:r>
      <w:bookmarkEnd w:id="787"/>
      <w:bookmarkEnd w:id="788"/>
      <w:bookmarkEnd w:id="789"/>
      <w:bookmarkEnd w:id="790"/>
    </w:p>
    <w:p w14:paraId="5AE1C7A1" w14:textId="77777777" w:rsidR="00AF33BC" w:rsidRDefault="008C4181" w:rsidP="00084AF9">
      <w:r>
        <w:t xml:space="preserve">Via deze sectie kunt u algemene en specifieke organisatie instellingen vastleggen. </w:t>
      </w:r>
      <w:r w:rsidR="00D8331A">
        <w:t xml:space="preserve">Klik op </w:t>
      </w:r>
      <w:r w:rsidR="00CF2C87">
        <w:t xml:space="preserve">het </w:t>
      </w:r>
      <w:r w:rsidR="00D8331A">
        <w:rPr>
          <w:lang w:eastAsia="nl-NL"/>
        </w:rPr>
        <w:drawing>
          <wp:inline distT="0" distB="0" distL="0" distR="0" wp14:anchorId="5DC6FBD4" wp14:editId="35B7CB3C">
            <wp:extent cx="190800" cy="198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fo.png"/>
                    <pic:cNvPicPr/>
                  </pic:nvPicPr>
                  <pic:blipFill>
                    <a:blip r:embed="rId22">
                      <a:extLst>
                        <a:ext uri="{28A0092B-C50C-407E-A947-70E740481C1C}">
                          <a14:useLocalDpi xmlns:a14="http://schemas.microsoft.com/office/drawing/2010/main" val="0"/>
                        </a:ext>
                      </a:extLst>
                    </a:blip>
                    <a:stretch>
                      <a:fillRect/>
                    </a:stretch>
                  </pic:blipFill>
                  <pic:spPr>
                    <a:xfrm>
                      <a:off x="0" y="0"/>
                      <a:ext cx="190800" cy="198000"/>
                    </a:xfrm>
                    <a:prstGeom prst="rect">
                      <a:avLst/>
                    </a:prstGeom>
                  </pic:spPr>
                </pic:pic>
              </a:graphicData>
            </a:graphic>
          </wp:inline>
        </w:drawing>
      </w:r>
      <w:r w:rsidR="00CF2C87">
        <w:t>-icoontje voor meer informatie over een veld.</w:t>
      </w:r>
    </w:p>
    <w:p w14:paraId="22B46446" w14:textId="77777777" w:rsidR="00AF33BC" w:rsidRDefault="00AF33BC" w:rsidP="00F61312">
      <w:pPr>
        <w:pStyle w:val="Heading4"/>
      </w:pPr>
      <w:r>
        <w:lastRenderedPageBreak/>
        <w:t>Basisinstellingen</w:t>
      </w:r>
    </w:p>
    <w:p w14:paraId="7D77A3C6" w14:textId="05286809" w:rsidR="00AF33BC" w:rsidRDefault="00AF33BC" w:rsidP="00AF33BC">
      <w:r>
        <w:t>Bij de basisinstellingen kunnen zoals gezegd de basisinstellingen ingesteld worden. Denk hierbij aan de organisatienaam, de taal, valuta en de kleur van het klantenportaal.</w:t>
      </w:r>
    </w:p>
    <w:p w14:paraId="0136B66A" w14:textId="77777777" w:rsidR="00736A0B" w:rsidRDefault="00736A0B" w:rsidP="00736A0B">
      <w:r>
        <w:t xml:space="preserve">Het veld </w:t>
      </w:r>
      <w:r w:rsidRPr="00736A0B">
        <w:rPr>
          <w:b/>
          <w:bCs/>
        </w:rPr>
        <w:t xml:space="preserve">Afzender </w:t>
      </w:r>
      <w:r>
        <w:rPr>
          <w:b/>
          <w:bCs/>
        </w:rPr>
        <w:t>e</w:t>
      </w:r>
      <w:r w:rsidRPr="00A5168D">
        <w:rPr>
          <w:rStyle w:val="Bold"/>
        </w:rPr>
        <w:t>-mailadres</w:t>
      </w:r>
      <w:r>
        <w:t xml:space="preserve"> wordt gebruikt voor het versturen van taak/alarm rapportages, standaard wordt deze ook gebruikt voor het versturen van facturen. Indien u voor het verzenden van facturen een ander adres wilt gebruiken, dan kunt u dit invullen bij </w:t>
      </w:r>
      <w:r w:rsidRPr="00736A0B">
        <w:rPr>
          <w:b/>
          <w:bCs/>
        </w:rPr>
        <w:t>Afzender factuur e</w:t>
      </w:r>
      <w:r w:rsidRPr="00736A0B">
        <w:rPr>
          <w:rStyle w:val="Bold"/>
        </w:rPr>
        <w:t>-mailadres</w:t>
      </w:r>
      <w:r w:rsidRPr="00736A0B">
        <w:rPr>
          <w:rStyle w:val="Bold"/>
          <w:b w:val="0"/>
          <w:bCs/>
        </w:rPr>
        <w:t xml:space="preserve"> voor facturatie</w:t>
      </w:r>
      <w:r w:rsidRPr="00736A0B">
        <w:rPr>
          <w:b/>
          <w:bCs/>
        </w:rPr>
        <w:t>.</w:t>
      </w:r>
    </w:p>
    <w:p w14:paraId="2B00A201" w14:textId="65E2699D" w:rsidR="00736A0B" w:rsidRDefault="00736A0B" w:rsidP="00736A0B">
      <w:r>
        <w:t xml:space="preserve">Bij </w:t>
      </w:r>
      <w:r w:rsidRPr="00736A0B">
        <w:rPr>
          <w:b/>
          <w:bCs/>
        </w:rPr>
        <w:t>Ontvangende notificatie e-mailadres</w:t>
      </w:r>
      <w:r w:rsidR="00624616">
        <w:rPr>
          <w:b/>
          <w:bCs/>
        </w:rPr>
        <w:t>sen</w:t>
      </w:r>
      <w:r>
        <w:t xml:space="preserve"> moet u een</w:t>
      </w:r>
      <w:r w:rsidR="00624616">
        <w:t xml:space="preserve"> of meerdere</w:t>
      </w:r>
      <w:r>
        <w:t xml:space="preserve"> e-mailadres</w:t>
      </w:r>
      <w:r w:rsidR="00624616">
        <w:t>sen</w:t>
      </w:r>
      <w:r>
        <w:t xml:space="preserve"> instellen waarop u systeemnotificaties vanuit SequriX wilt ontvangen. </w:t>
      </w:r>
      <w:r w:rsidR="00624616">
        <w:t>Als u meerdere adressen in wilt stellen, dan moet u ze scheiden door een ;.</w:t>
      </w:r>
    </w:p>
    <w:p w14:paraId="054823B5" w14:textId="3C3A5525" w:rsidR="00736A0B" w:rsidRDefault="00736A0B" w:rsidP="00F61312">
      <w:pPr>
        <w:pStyle w:val="Heading4"/>
      </w:pPr>
      <w:bookmarkStart w:id="791" w:name="_Ref39658914"/>
      <w:r>
        <w:t>Adresinformatie</w:t>
      </w:r>
      <w:bookmarkEnd w:id="791"/>
    </w:p>
    <w:p w14:paraId="24E13340" w14:textId="4DA5148F" w:rsidR="00736A0B" w:rsidRDefault="00736A0B" w:rsidP="00736A0B">
      <w:r>
        <w:t>Vul hier de adresinformatie in van uw eigen organisatie</w:t>
      </w:r>
      <w:r w:rsidR="003B02B2">
        <w:t>, deze wordt gebruikt in de SequriX Hub voor de koppeling met hoofdaannemers/onderaannemers:</w:t>
      </w:r>
    </w:p>
    <w:p w14:paraId="2C9826E3" w14:textId="71A840AD" w:rsidR="003B02B2" w:rsidRDefault="003B02B2" w:rsidP="00736A0B">
      <w:r>
        <w:rPr>
          <w:lang w:eastAsia="nl-NL"/>
        </w:rPr>
        <w:drawing>
          <wp:inline distT="0" distB="0" distL="0" distR="0" wp14:anchorId="39343671" wp14:editId="6ED40A91">
            <wp:extent cx="4679950" cy="238950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r="22062" b="2265"/>
                    <a:stretch/>
                  </pic:blipFill>
                  <pic:spPr bwMode="auto">
                    <a:xfrm>
                      <a:off x="0" y="0"/>
                      <a:ext cx="4679950" cy="2389505"/>
                    </a:xfrm>
                    <a:prstGeom prst="rect">
                      <a:avLst/>
                    </a:prstGeom>
                    <a:ln>
                      <a:noFill/>
                    </a:ln>
                    <a:extLst>
                      <a:ext uri="{53640926-AAD7-44D8-BBD7-CCE9431645EC}">
                        <a14:shadowObscured xmlns:a14="http://schemas.microsoft.com/office/drawing/2010/main"/>
                      </a:ext>
                    </a:extLst>
                  </pic:spPr>
                </pic:pic>
              </a:graphicData>
            </a:graphic>
          </wp:inline>
        </w:drawing>
      </w:r>
    </w:p>
    <w:p w14:paraId="5EC62B8D" w14:textId="7F9E4559" w:rsidR="00F61312" w:rsidRDefault="00F61312" w:rsidP="00F61312">
      <w:pPr>
        <w:pStyle w:val="Heading4"/>
      </w:pPr>
      <w:r>
        <w:t>Hub</w:t>
      </w:r>
    </w:p>
    <w:p w14:paraId="75D7752B" w14:textId="016301AD" w:rsidR="00F61312" w:rsidRDefault="00F61312" w:rsidP="00F61312">
      <w:r>
        <w:t xml:space="preserve">Als u door andere beveiligingsbedrijven gevonden wilt kunnen worden binnen SequriX, dan kunt u dat hier aangeven bij </w:t>
      </w:r>
      <w:r w:rsidRPr="00F61312">
        <w:rPr>
          <w:b/>
          <w:bCs/>
        </w:rPr>
        <w:t>Sta toe dat anderen mij zien in de hub</w:t>
      </w:r>
      <w:r>
        <w:t>.</w:t>
      </w:r>
    </w:p>
    <w:p w14:paraId="4E4405B7" w14:textId="13754900" w:rsidR="00F61312" w:rsidRPr="00F61312" w:rsidRDefault="001704CE" w:rsidP="00F61312">
      <w:r>
        <w:t>Andere bedrijven zullen dan uw logo en bedrijfsnaam zien, daarnaast kunt u extra informatie laten to</w:t>
      </w:r>
      <w:r w:rsidR="002B4774">
        <w:t>nen die u in kunt voeren i</w:t>
      </w:r>
      <w:r w:rsidR="00F61312">
        <w:t xml:space="preserve">n de velden </w:t>
      </w:r>
      <w:r w:rsidR="00F61312" w:rsidRPr="002B4774">
        <w:rPr>
          <w:b/>
          <w:bCs/>
        </w:rPr>
        <w:t>Website</w:t>
      </w:r>
      <w:r w:rsidR="00F61312">
        <w:t xml:space="preserve">, </w:t>
      </w:r>
      <w:r w:rsidR="00F61312" w:rsidRPr="002B4774">
        <w:rPr>
          <w:b/>
          <w:bCs/>
        </w:rPr>
        <w:t>Actief in de volgende regio(‘s)</w:t>
      </w:r>
      <w:r w:rsidR="00F61312">
        <w:t xml:space="preserve"> </w:t>
      </w:r>
      <w:r w:rsidR="00F61312" w:rsidRPr="007045BA">
        <w:t>en</w:t>
      </w:r>
      <w:r w:rsidR="00F61312" w:rsidRPr="002B4774">
        <w:rPr>
          <w:b/>
          <w:bCs/>
        </w:rPr>
        <w:t xml:space="preserve"> </w:t>
      </w:r>
      <w:r w:rsidRPr="002B4774">
        <w:rPr>
          <w:b/>
          <w:bCs/>
        </w:rPr>
        <w:t>Tekst zichtbaar in Hub</w:t>
      </w:r>
      <w:r>
        <w:t xml:space="preserve">. </w:t>
      </w:r>
    </w:p>
    <w:p w14:paraId="71D2D4AB" w14:textId="77777777" w:rsidR="008C4181" w:rsidRDefault="008C4181" w:rsidP="00F61312">
      <w:pPr>
        <w:pStyle w:val="Heading4"/>
      </w:pPr>
      <w:r>
        <w:t>Algemeen</w:t>
      </w:r>
    </w:p>
    <w:p w14:paraId="40359A22" w14:textId="1E31CE88" w:rsidR="00CF2C87" w:rsidRDefault="00254EE4" w:rsidP="008C4181">
      <w:r>
        <w:t xml:space="preserve">Het onderdeel </w:t>
      </w:r>
      <w:r w:rsidRPr="00254EE4">
        <w:rPr>
          <w:b/>
        </w:rPr>
        <w:t>Algemeen</w:t>
      </w:r>
      <w:r w:rsidR="00AF33BC">
        <w:t xml:space="preserve"> bevat </w:t>
      </w:r>
      <w:r w:rsidR="00736A0B">
        <w:t>diverse</w:t>
      </w:r>
      <w:r w:rsidR="00AF33BC">
        <w:t xml:space="preserve"> instellingen</w:t>
      </w:r>
      <w:r w:rsidR="00736A0B">
        <w:t>.</w:t>
      </w:r>
    </w:p>
    <w:p w14:paraId="478958C1" w14:textId="11083CDF" w:rsidR="00BC4106" w:rsidRDefault="00CF2C87">
      <w:r w:rsidRPr="00BC4106">
        <w:rPr>
          <w:rStyle w:val="Bold"/>
        </w:rPr>
        <w:t>Gebruik e-mailadres als From ipv ReplyTo:</w:t>
      </w:r>
      <w:r w:rsidR="00BC4106" w:rsidRPr="00A47120">
        <w:t xml:space="preserve"> </w:t>
      </w:r>
      <w:r w:rsidR="00BC4106">
        <w:t>i</w:t>
      </w:r>
      <w:r w:rsidR="00BC4106" w:rsidRPr="00BC4106">
        <w:t>ndien uitgeschakeld (standaard</w:t>
      </w:r>
      <w:r w:rsidR="00BC4106">
        <w:t>instelling</w:t>
      </w:r>
      <w:r w:rsidR="00BC4106" w:rsidRPr="00BC4106">
        <w:t xml:space="preserve">), wordt e-mail verzonden vanaf noreply@sequrix.com, </w:t>
      </w:r>
      <w:r w:rsidR="00BC4106">
        <w:t>en wordt uw adres gebruikt als “</w:t>
      </w:r>
      <w:r w:rsidR="00BC4106" w:rsidRPr="00BC4106">
        <w:t>Reply to</w:t>
      </w:r>
      <w:r w:rsidR="00BC4106">
        <w:t>”</w:t>
      </w:r>
      <w:r w:rsidR="00BC4106" w:rsidRPr="00BC4106">
        <w:t>-adres.</w:t>
      </w:r>
      <w:r w:rsidR="00BC4106">
        <w:t xml:space="preserve"> Indien u deze optie inschakelt,</w:t>
      </w:r>
      <w:r w:rsidR="00BC4106" w:rsidRPr="00BC4106">
        <w:t xml:space="preserve"> bestaat de kans dat e-mail verzonden vanuit SequriX door het e-mailsysteem van uw klanten automatisch als SPAM wordt gema</w:t>
      </w:r>
      <w:r w:rsidR="00550F7C">
        <w:t>r</w:t>
      </w:r>
      <w:r w:rsidR="00BC4106" w:rsidRPr="00BC4106">
        <w:t>keerd. Om dit te voorkomen, zorg</w:t>
      </w:r>
      <w:r w:rsidR="00BC4106">
        <w:t xml:space="preserve"> er dan voor</w:t>
      </w:r>
      <w:r w:rsidR="00BC4106" w:rsidRPr="00BC4106">
        <w:t xml:space="preserve"> dat u </w:t>
      </w:r>
      <w:r w:rsidR="00BC4106" w:rsidRPr="00A47120">
        <w:rPr>
          <w:rFonts w:ascii="Consolas" w:hAnsi="Consolas" w:cs="Consolas"/>
        </w:rPr>
        <w:lastRenderedPageBreak/>
        <w:t>include:_spf.sequrix.com</w:t>
      </w:r>
      <w:r w:rsidR="00BC4106" w:rsidRPr="00BC4106">
        <w:t xml:space="preserve"> aan het spf-record van uw domeinnaam hebt toegevoegd.</w:t>
      </w:r>
      <w:r w:rsidR="00BC4106">
        <w:t xml:space="preserve"> Uw webhoster of ict-leverancier kan u hierbij helpen.</w:t>
      </w:r>
    </w:p>
    <w:p w14:paraId="076C35D0" w14:textId="77CCED5A" w:rsidR="00AF33BC" w:rsidRDefault="00AF33BC" w:rsidP="00254EE4"/>
    <w:p w14:paraId="0BBA8D82" w14:textId="720AED26" w:rsidR="00736A0B" w:rsidRDefault="00736A0B" w:rsidP="00254EE4">
      <w:r>
        <w:t>De velden</w:t>
      </w:r>
      <w:r w:rsidR="00140912">
        <w:t xml:space="preserve"> </w:t>
      </w:r>
      <w:r w:rsidR="00140912" w:rsidRPr="00140912">
        <w:rPr>
          <w:b/>
          <w:bCs/>
        </w:rPr>
        <w:t>Standaard kaart breedtegraad</w:t>
      </w:r>
      <w:r w:rsidR="00140912">
        <w:t xml:space="preserve">, </w:t>
      </w:r>
      <w:r w:rsidR="00140912" w:rsidRPr="00140912">
        <w:rPr>
          <w:b/>
          <w:bCs/>
        </w:rPr>
        <w:t>Standaard kaart lengtegraad</w:t>
      </w:r>
      <w:r w:rsidR="00140912">
        <w:t xml:space="preserve"> en </w:t>
      </w:r>
      <w:r w:rsidR="00140912" w:rsidRPr="00140912">
        <w:rPr>
          <w:b/>
          <w:bCs/>
        </w:rPr>
        <w:t>Standaard kaart zoomlevel</w:t>
      </w:r>
      <w:r w:rsidR="00140912">
        <w:t xml:space="preserve">, worden gebruikt om te bepalen hoe de kaart (zie hoofdstuk </w:t>
      </w:r>
      <w:r w:rsidR="00140912">
        <w:fldChar w:fldCharType="begin"/>
      </w:r>
      <w:r w:rsidR="00140912">
        <w:instrText xml:space="preserve"> REF _Ref32229845 \r \h </w:instrText>
      </w:r>
      <w:r w:rsidR="00140912">
        <w:fldChar w:fldCharType="separate"/>
      </w:r>
      <w:r w:rsidR="00772168">
        <w:t>17</w:t>
      </w:r>
      <w:r w:rsidR="00140912">
        <w:fldChar w:fldCharType="end"/>
      </w:r>
      <w:r w:rsidR="00140912">
        <w:t xml:space="preserve">) standaard ingezoomd moet worden. </w:t>
      </w:r>
    </w:p>
    <w:p w14:paraId="1FED45E6" w14:textId="1F126702" w:rsidR="00A36FC2" w:rsidRDefault="00A36FC2" w:rsidP="00254EE4">
      <w:r>
        <w:t xml:space="preserve">In het veld </w:t>
      </w:r>
      <w:r w:rsidRPr="00A36FC2">
        <w:rPr>
          <w:b/>
          <w:bCs/>
        </w:rPr>
        <w:t>Extra voottekst alarm-/taakrapport</w:t>
      </w:r>
      <w:r>
        <w:t xml:space="preserve"> kunt u een tekst invullen die standaard in de voettekst van de taakrapporten wordt getoond. Bijvoorbeeld een telefoonnummer/mailadres waar ze terecht kunnen met vragen over het betreffende rapport.</w:t>
      </w:r>
    </w:p>
    <w:p w14:paraId="5D593325" w14:textId="23CB74C1" w:rsidR="00254EE4" w:rsidRDefault="00254EE4" w:rsidP="00254EE4">
      <w:r>
        <w:t xml:space="preserve">Door een vinkje te zetten bij </w:t>
      </w:r>
      <w:r w:rsidRPr="00AF33BC">
        <w:rPr>
          <w:b/>
        </w:rPr>
        <w:t>two factor authenticatie</w:t>
      </w:r>
      <w:r w:rsidR="004B085F">
        <w:rPr>
          <w:b/>
        </w:rPr>
        <w:t xml:space="preserve"> verplichten</w:t>
      </w:r>
      <w:r>
        <w:t xml:space="preserve"> geldt voor iedere backofficemedewerker dat hij/zij verplicht is in te loggen met een extra verificatiecode. </w:t>
      </w:r>
      <w:r w:rsidR="004B085F">
        <w:t>Meer informatie over dit onderwerp vindt u in §</w:t>
      </w:r>
      <w:r w:rsidR="002D2458">
        <w:t xml:space="preserve"> </w:t>
      </w:r>
      <w:r w:rsidR="004B085F">
        <w:fldChar w:fldCharType="begin"/>
      </w:r>
      <w:r w:rsidR="004B085F">
        <w:instrText xml:space="preserve"> REF _Ref413671851 \r \h </w:instrText>
      </w:r>
      <w:r w:rsidR="004B085F">
        <w:fldChar w:fldCharType="separate"/>
      </w:r>
      <w:r w:rsidR="00772168">
        <w:t>22.6.2</w:t>
      </w:r>
      <w:r w:rsidR="004B085F">
        <w:fldChar w:fldCharType="end"/>
      </w:r>
      <w:r w:rsidR="004B085F">
        <w:t>.</w:t>
      </w:r>
    </w:p>
    <w:p w14:paraId="57C62EB0" w14:textId="7C0D68A3" w:rsidR="009127F9" w:rsidRPr="004B085F" w:rsidRDefault="009127F9" w:rsidP="00254EE4">
      <w:r w:rsidRPr="009127F9">
        <w:rPr>
          <w:b/>
          <w:bCs/>
        </w:rPr>
        <w:t>Uren voor alarmtaken berekenen vanaf</w:t>
      </w:r>
      <w:r>
        <w:t>. Geef hier vanaf welk moment de tijdteller voor het uurtarief van een alarmtaak moet worden berekenend: Vanaf het moment dat de surveillant op locatie is, of vanaf het moment dat de surveillant de taak heeft gestart.</w:t>
      </w:r>
    </w:p>
    <w:p w14:paraId="420BF054" w14:textId="77777777" w:rsidR="00254EE4" w:rsidRDefault="00254EE4" w:rsidP="00F61312">
      <w:pPr>
        <w:pStyle w:val="Heading4"/>
      </w:pPr>
      <w:bookmarkStart w:id="792" w:name="_Ref475087755"/>
      <w:r>
        <w:t>Facturatie</w:t>
      </w:r>
      <w:bookmarkEnd w:id="792"/>
    </w:p>
    <w:p w14:paraId="5F0F90D8" w14:textId="77777777" w:rsidR="004B085F" w:rsidRDefault="004B085F" w:rsidP="00254EE4">
      <w:r>
        <w:t xml:space="preserve">Onder </w:t>
      </w:r>
      <w:r w:rsidRPr="004B085F">
        <w:rPr>
          <w:rStyle w:val="Bold"/>
        </w:rPr>
        <w:t>Facturatie</w:t>
      </w:r>
      <w:r>
        <w:t xml:space="preserve"> kunnen diverse zaken worden ingesteld:</w:t>
      </w:r>
    </w:p>
    <w:p w14:paraId="73348F80" w14:textId="77777777" w:rsidR="004B085F" w:rsidRDefault="004B085F" w:rsidP="00A21C8B">
      <w:pPr>
        <w:pStyle w:val="ListParagraph"/>
        <w:numPr>
          <w:ilvl w:val="1"/>
          <w:numId w:val="11"/>
        </w:numPr>
      </w:pPr>
      <w:r>
        <w:t>Onderwerp en inhoud van de e-mails voor het versturen van facturen vanuit SequriX.</w:t>
      </w:r>
    </w:p>
    <w:p w14:paraId="427203F5" w14:textId="78A31B2F" w:rsidR="004B085F" w:rsidRDefault="004B085F" w:rsidP="00A21C8B">
      <w:pPr>
        <w:pStyle w:val="ListParagraph"/>
        <w:numPr>
          <w:ilvl w:val="1"/>
          <w:numId w:val="11"/>
        </w:numPr>
      </w:pPr>
      <w:r>
        <w:t>Start factuurnummer: Standaard worden alle facturen doorlopend vanaf 1 genummerd. Indien u hiervan af wilt wijken, kunt u hier aangeven vanaf wel</w:t>
      </w:r>
      <w:r w:rsidR="00AB7695">
        <w:t>k</w:t>
      </w:r>
      <w:r>
        <w:t xml:space="preserve"> nummer u wilt dat het systeem begint met nummeren.</w:t>
      </w:r>
    </w:p>
    <w:p w14:paraId="2B0E9B8E" w14:textId="42756356" w:rsidR="00254EE4" w:rsidRDefault="004B085F" w:rsidP="00A21C8B">
      <w:pPr>
        <w:pStyle w:val="ListParagraph"/>
        <w:numPr>
          <w:ilvl w:val="1"/>
          <w:numId w:val="11"/>
        </w:numPr>
      </w:pPr>
      <w:r>
        <w:t>Standaard gegevens welke</w:t>
      </w:r>
      <w:r w:rsidR="00254EE4">
        <w:t xml:space="preserve"> geprint worden op de factuur. U vult hier zelf uw eigen tekst naar wens en richtlijn van de organisatie in.</w:t>
      </w:r>
    </w:p>
    <w:p w14:paraId="2C70B296" w14:textId="38E8010E" w:rsidR="00951A40" w:rsidRDefault="00951A40" w:rsidP="00A21C8B">
      <w:pPr>
        <w:pStyle w:val="ListParagraph"/>
        <w:numPr>
          <w:ilvl w:val="1"/>
          <w:numId w:val="11"/>
        </w:numPr>
      </w:pPr>
      <w:r>
        <w:t>Als u klanten in de klantenportaal toegang geeft tot het inzien van hun eigen facturen, dan kunt u hier aangeven vanaf welke datum ze de facturen mogen inzien. Op deze manier kunt u voorkomen dat ze facturen uit de testfase te zien krijgen in de klantenportaal.</w:t>
      </w:r>
    </w:p>
    <w:p w14:paraId="17DAFAEF" w14:textId="0526C809" w:rsidR="009F146F" w:rsidRDefault="009F146F" w:rsidP="009F146F">
      <w:r w:rsidRPr="004D2E71">
        <w:rPr>
          <w:rStyle w:val="Bold"/>
        </w:rPr>
        <w:t>Let op</w:t>
      </w:r>
      <w:r>
        <w:t>: Als u een tekst wilt toevoegen die afhankelijk is van de gekozen betaalwijze, dan dient u dit in te stellen bij de betaalwijze (zie § </w:t>
      </w:r>
      <w:r w:rsidR="004D2E71">
        <w:fldChar w:fldCharType="begin"/>
      </w:r>
      <w:r w:rsidR="004D2E71">
        <w:instrText xml:space="preserve"> REF _Ref518991876 \r \h </w:instrText>
      </w:r>
      <w:r w:rsidR="004D2E71">
        <w:fldChar w:fldCharType="separate"/>
      </w:r>
      <w:r w:rsidR="00772168">
        <w:t>22.2.5</w:t>
      </w:r>
      <w:r w:rsidR="004D2E71">
        <w:fldChar w:fldCharType="end"/>
      </w:r>
      <w:r w:rsidR="004D2E71">
        <w:t>).</w:t>
      </w:r>
    </w:p>
    <w:p w14:paraId="6A727059" w14:textId="77777777" w:rsidR="00254EE4" w:rsidRDefault="00254EE4" w:rsidP="00F61312">
      <w:pPr>
        <w:pStyle w:val="Heading4"/>
      </w:pPr>
      <w:r>
        <w:t>Informatie</w:t>
      </w:r>
    </w:p>
    <w:p w14:paraId="434CF766" w14:textId="77777777" w:rsidR="00254EE4" w:rsidRDefault="00206A77" w:rsidP="00254EE4">
      <w:r>
        <w:t xml:space="preserve">U kunt hier uw bedrijfslogo uploaden wat gebruikt wordt voor de rapportages en facturen. </w:t>
      </w:r>
      <w:r w:rsidR="003A1B37">
        <w:t>Het door u opgegeven logo zal linksboven in de documenten worden getoond. Omdat er in horizontale richting meer ruimte is dan verticaal, adviseren we om te kiezen voor een logo dat niet te hoog is. Ontwerpbureau’s leveren vaak meerdere versies van een logo aan. Indien mogelijk adviseren we om dan te kiezen voor het “platste” logo.</w:t>
      </w:r>
    </w:p>
    <w:p w14:paraId="7ABBE190" w14:textId="5EEE8225" w:rsidR="00206A77" w:rsidRDefault="00206A77" w:rsidP="00F61312">
      <w:pPr>
        <w:pStyle w:val="Heading4"/>
      </w:pPr>
      <w:bookmarkStart w:id="793" w:name="_Ref417394141"/>
      <w:r>
        <w:lastRenderedPageBreak/>
        <w:t>Klanten</w:t>
      </w:r>
      <w:bookmarkEnd w:id="793"/>
      <w:r w:rsidR="00E00048">
        <w:t>/objecten</w:t>
      </w:r>
    </w:p>
    <w:p w14:paraId="14C94587" w14:textId="6E3CED96" w:rsidR="009F4E04" w:rsidRDefault="009F4E04" w:rsidP="00762DDB">
      <w:pPr>
        <w:pStyle w:val="Opsomming1"/>
      </w:pPr>
      <w:r w:rsidRPr="00F85D19">
        <w:rPr>
          <w:b/>
          <w:bCs/>
        </w:rPr>
        <w:t>Klantnummers automatisch genereren</w:t>
      </w:r>
      <w:r>
        <w:t>: door dit aan te vinken worden klantnummers automatisch toegek</w:t>
      </w:r>
      <w:r w:rsidR="003A1B37">
        <w:t xml:space="preserve">end wanneer u een </w:t>
      </w:r>
      <w:r w:rsidR="00140912">
        <w:t xml:space="preserve">nieuwe </w:t>
      </w:r>
      <w:r w:rsidR="003A1B37">
        <w:t>klant toevoegt</w:t>
      </w:r>
      <w:r>
        <w:t>.</w:t>
      </w:r>
      <w:r w:rsidR="00140912">
        <w:t xml:space="preserve"> Als u de klantnummers (debiteurnummers) door uw boekhoudpakket wilt laten genereren, dan zet u dit vinkje uit.</w:t>
      </w:r>
    </w:p>
    <w:p w14:paraId="4290B2E1" w14:textId="7F03A858" w:rsidR="009F4E04" w:rsidRDefault="00A301C8" w:rsidP="00762DDB">
      <w:pPr>
        <w:pStyle w:val="Opsomming1"/>
      </w:pPr>
      <w:r w:rsidRPr="00F85D19">
        <w:rPr>
          <w:b/>
          <w:bCs/>
        </w:rPr>
        <w:t>Klant</w:t>
      </w:r>
      <w:r w:rsidR="00B04BFF" w:rsidRPr="00F85D19">
        <w:rPr>
          <w:b/>
          <w:bCs/>
        </w:rPr>
        <w:t>nummer/Objectcode</w:t>
      </w:r>
      <w:r w:rsidRPr="00F85D19">
        <w:rPr>
          <w:b/>
          <w:bCs/>
        </w:rPr>
        <w:t xml:space="preserve"> voorvoegsel</w:t>
      </w:r>
      <w:r>
        <w:t xml:space="preserve">: </w:t>
      </w:r>
      <w:r w:rsidR="00B04BFF">
        <w:t>Als u (bijna) altijd een standaard voorvoegsel voor klantnummers of objectcodes gebruikt, dan kunt u dat hier invullen. Bij het aanmaken van een nieuwe klant of object, wordt dit voorvoegsel dan vast vooringevuld. Als k</w:t>
      </w:r>
      <w:r w:rsidR="00140912">
        <w:t>l</w:t>
      </w:r>
      <w:r w:rsidR="00B04BFF">
        <w:t>antnummers automatisch worden gegenereerd, dan zal dit voorvoegsel ook worden gebruikt.</w:t>
      </w:r>
    </w:p>
    <w:p w14:paraId="4A5E2F2E" w14:textId="612A660D" w:rsidR="00E00048" w:rsidRPr="00E00048" w:rsidRDefault="00E00048" w:rsidP="00762DDB">
      <w:pPr>
        <w:pStyle w:val="Opsomming1"/>
      </w:pPr>
      <w:r w:rsidRPr="00F85D19">
        <w:rPr>
          <w:b/>
          <w:bCs/>
        </w:rPr>
        <w:t>Regio verplicht maken bij objecten</w:t>
      </w:r>
      <w:r>
        <w:t>: Geef hier aan of u wilt dat er altijd standaard een regio moet worden geselecteerd bij het aanmaken van een nieuw object.</w:t>
      </w:r>
    </w:p>
    <w:p w14:paraId="442B3CA0" w14:textId="77777777" w:rsidR="0059731C" w:rsidRDefault="009F4E04" w:rsidP="00F61312">
      <w:pPr>
        <w:pStyle w:val="Heading4"/>
      </w:pPr>
      <w:r>
        <w:t>Mobiel apparaat</w:t>
      </w:r>
    </w:p>
    <w:p w14:paraId="2E9913D0" w14:textId="2B4C2251" w:rsidR="001643B7" w:rsidRDefault="00E00048" w:rsidP="00762DDB">
      <w:pPr>
        <w:pStyle w:val="Opsomming1"/>
      </w:pPr>
      <w:r w:rsidRPr="00F85D19">
        <w:rPr>
          <w:b/>
          <w:bCs/>
        </w:rPr>
        <w:t>Mogelijkheid aanzetten om alarm te accepteren zonder het alarm direct te starten</w:t>
      </w:r>
      <w:r w:rsidR="001643B7">
        <w:t>: Door deze optie aan te vinken krijgt de surveillant een extra keuze bij het binnenkomen van een nieuwe alarmmelding. Het alarm kan dan ook worden geaccepteerd zonder deze direct op te starten. De taak wordt dan toegevoegd aan de lijst met uit te voeren taken, maar de surveillant kan eerst de huidige taak afronden, voordat hij de alarmtaak opstart.</w:t>
      </w:r>
    </w:p>
    <w:p w14:paraId="34023C51" w14:textId="638AFC5C" w:rsidR="004D1BC3" w:rsidRDefault="004D1BC3" w:rsidP="00762DDB">
      <w:pPr>
        <w:pStyle w:val="Opsomming1"/>
      </w:pPr>
      <w:r w:rsidRPr="00F85D19">
        <w:rPr>
          <w:b/>
          <w:bCs/>
          <w:szCs w:val="18"/>
        </w:rPr>
        <w:t>Vervolgmelding notificatie</w:t>
      </w:r>
      <w:r w:rsidRPr="004D1BC3">
        <w:t>:</w:t>
      </w:r>
      <w:r>
        <w:t xml:space="preserve"> </w:t>
      </w:r>
      <w:r w:rsidR="007C3493">
        <w:t>Het is mogelijk dat er via een PAC-koppeling of via de backoffice nieuwe informatie wordt toegevoegd aan een nieuw alarm.</w:t>
      </w:r>
      <w:r w:rsidR="008E5DA7">
        <w:t xml:space="preserve"> Surveillanten kunnen hiervan een Android notificatie krijgen.</w:t>
      </w:r>
      <w:r w:rsidR="007C3493">
        <w:t xml:space="preserve"> U kunt hier aangeven of de surveillanten hiervan altijd een notificatie moeten krijgen,</w:t>
      </w:r>
      <w:r w:rsidR="00764902">
        <w:t xml:space="preserve"> of</w:t>
      </w:r>
      <w:r w:rsidR="007C3493">
        <w:t xml:space="preserve"> alleen als het een nieuwe alarmmelding betreft (bijvoorbeeld omdat er een 2</w:t>
      </w:r>
      <w:r w:rsidR="007C3493" w:rsidRPr="007C3493">
        <w:rPr>
          <w:vertAlign w:val="superscript"/>
        </w:rPr>
        <w:t>e</w:t>
      </w:r>
      <w:r w:rsidR="007C3493">
        <w:t xml:space="preserve"> zone afgaat)</w:t>
      </w:r>
      <w:r w:rsidR="00764902">
        <w:t>.</w:t>
      </w:r>
    </w:p>
    <w:p w14:paraId="36173D14" w14:textId="3C88A247" w:rsidR="001A40B5" w:rsidRDefault="001A40B5" w:rsidP="00762DDB">
      <w:pPr>
        <w:pStyle w:val="Opsomming1"/>
      </w:pPr>
      <w:r w:rsidRPr="00F85D19">
        <w:rPr>
          <w:b/>
          <w:bCs/>
          <w:szCs w:val="18"/>
        </w:rPr>
        <w:t>Automatisch op locatie voor alarmen</w:t>
      </w:r>
      <w:r w:rsidRPr="001A40B5">
        <w:t>:</w:t>
      </w:r>
      <w:r>
        <w:t xml:space="preserve"> Als u hier een vinkje zet, dan zal een surveillant tijdens het opvolgen van een alarmmelding automatisch op locatie worden gemeld als hij zich binnen een straal van 50m van de opgegeven coördinaten van het object bevindt.</w:t>
      </w:r>
    </w:p>
    <w:p w14:paraId="60C64B7E" w14:textId="075D45F9" w:rsidR="00951A40" w:rsidRDefault="00951A40" w:rsidP="00762DDB">
      <w:pPr>
        <w:pStyle w:val="Opsomming1"/>
      </w:pPr>
      <w:r w:rsidRPr="00F85D19">
        <w:rPr>
          <w:b/>
          <w:bCs/>
          <w:szCs w:val="18"/>
        </w:rPr>
        <w:t>Toon object verlaten op mobiel</w:t>
      </w:r>
      <w:r w:rsidRPr="00951A40">
        <w:t>:</w:t>
      </w:r>
      <w:r>
        <w:t xml:space="preserve"> Als dit vinkje aan staat, dan kan de surveillant bij een alarmmelding aangeven wanneer het object wordt verlaten zonder dat het alarm is afgerond. In Nederland zal dit vinkje standaard uit staan. In Duitsland mag een surveillant een alarm vaak pas afronden als hij de sleutels terug heeft gebracht naar kantoor.</w:t>
      </w:r>
    </w:p>
    <w:p w14:paraId="39D3DF5D" w14:textId="075D45F9" w:rsidR="00C01849" w:rsidRDefault="00C01849" w:rsidP="00762DDB">
      <w:pPr>
        <w:pStyle w:val="Opsomming1"/>
      </w:pPr>
      <w:r w:rsidRPr="00F85D19">
        <w:rPr>
          <w:b/>
          <w:bCs/>
          <w:szCs w:val="18"/>
        </w:rPr>
        <w:t>Stembesturing toestaan</w:t>
      </w:r>
      <w:r w:rsidRPr="00C01849">
        <w:t>:</w:t>
      </w:r>
      <w:r>
        <w:t xml:space="preserve"> Sta toe dat surveillanten binne</w:t>
      </w:r>
      <w:r w:rsidR="00446266">
        <w:t>n</w:t>
      </w:r>
      <w:r>
        <w:t>komende alarmmeldingen met hun stem kunnen accepteren. De surveillant kan aangeven of hij gebruik wil maken van deze functionaliteit. Of stembesturing mogelijk is hangt af van de mogelijkheden van de gebruikte telefoon.</w:t>
      </w:r>
    </w:p>
    <w:p w14:paraId="62F4F09D" w14:textId="237CA319" w:rsidR="00F94B7B" w:rsidRDefault="001A40B5" w:rsidP="00762DDB">
      <w:pPr>
        <w:pStyle w:val="Opsomming1"/>
      </w:pPr>
      <w:r>
        <w:rPr>
          <w:rStyle w:val="Bold"/>
        </w:rPr>
        <w:t>Mobiele sessie-</w:t>
      </w:r>
      <w:r w:rsidR="00F94B7B">
        <w:rPr>
          <w:rStyle w:val="Bold"/>
        </w:rPr>
        <w:t>timeout</w:t>
      </w:r>
      <w:r w:rsidR="00F94B7B" w:rsidRPr="00F94B7B">
        <w:t>:</w:t>
      </w:r>
      <w:r w:rsidR="0059731C">
        <w:t xml:space="preserve"> </w:t>
      </w:r>
      <w:r w:rsidR="00F94B7B">
        <w:t xml:space="preserve">Geef aan na </w:t>
      </w:r>
      <w:r w:rsidR="009F4E04">
        <w:t>hoeveel minuten</w:t>
      </w:r>
      <w:r w:rsidR="00F94B7B">
        <w:t xml:space="preserve"> van inactiviteit</w:t>
      </w:r>
      <w:r w:rsidR="009F4E04">
        <w:t xml:space="preserve"> een mobiele gebruiker </w:t>
      </w:r>
      <w:r w:rsidR="00F94B7B">
        <w:t>opnieuw het wachtwoord moet invoeren</w:t>
      </w:r>
      <w:r w:rsidR="00010A7A">
        <w:t xml:space="preserve">. </w:t>
      </w:r>
    </w:p>
    <w:p w14:paraId="49C1ACA0" w14:textId="56C18A69" w:rsidR="009F4E04" w:rsidRDefault="00F94B7B" w:rsidP="00762DDB">
      <w:pPr>
        <w:pStyle w:val="Opsomming1"/>
      </w:pPr>
      <w:r>
        <w:rPr>
          <w:rStyle w:val="Bold"/>
        </w:rPr>
        <w:t>Scantype checkpoint</w:t>
      </w:r>
      <w:r w:rsidRPr="00F94B7B">
        <w:t>:</w:t>
      </w:r>
      <w:r>
        <w:t xml:space="preserve"> Geef aan wat voor type checkpoints gescand moeten kunnen worden: B</w:t>
      </w:r>
      <w:r w:rsidR="0059731C">
        <w:t>arcode</w:t>
      </w:r>
      <w:r>
        <w:t>,</w:t>
      </w:r>
      <w:r w:rsidR="0059731C">
        <w:t xml:space="preserve"> RFID</w:t>
      </w:r>
      <w:r w:rsidR="003858C6">
        <w:t>(NFC)</w:t>
      </w:r>
      <w:r w:rsidR="0059731C">
        <w:t xml:space="preserve"> tag of </w:t>
      </w:r>
      <w:r w:rsidR="001B477C">
        <w:t>beide</w:t>
      </w:r>
      <w:r w:rsidR="0059731C">
        <w:t>.</w:t>
      </w:r>
    </w:p>
    <w:p w14:paraId="59E7BEE0" w14:textId="7F7AE26B" w:rsidR="00F03B7E" w:rsidRDefault="00F03B7E" w:rsidP="00762DDB">
      <w:pPr>
        <w:pStyle w:val="Opsomming1"/>
      </w:pPr>
      <w:r>
        <w:rPr>
          <w:rStyle w:val="Bold"/>
        </w:rPr>
        <w:lastRenderedPageBreak/>
        <w:t>Waarschuwen als taak niet is afgerond</w:t>
      </w:r>
      <w:r w:rsidRPr="00F03B7E">
        <w:t>?</w:t>
      </w:r>
      <w:r>
        <w:t>: Geef een waarschuwing op de mobiel als de geplande duur van de taak met minimaal 20% is overschreden, of als de surveillant zich meer dan 1 km van de opgegeven objectlocatie bevindt.</w:t>
      </w:r>
    </w:p>
    <w:p w14:paraId="284D16B6" w14:textId="13AE9BF4" w:rsidR="00140912" w:rsidRDefault="00140912" w:rsidP="00762DDB">
      <w:pPr>
        <w:pStyle w:val="Opsomming1"/>
      </w:pPr>
      <w:r>
        <w:rPr>
          <w:rStyle w:val="Bold"/>
        </w:rPr>
        <w:t>Toon relaties op mobiel</w:t>
      </w:r>
      <w:r w:rsidRPr="00140912">
        <w:t>:</w:t>
      </w:r>
      <w:r>
        <w:t xml:space="preserve"> Geef aan of de surveillant relaties op de mobiel mag inzien en bellen.</w:t>
      </w:r>
    </w:p>
    <w:p w14:paraId="2CA1A04E" w14:textId="3D3399AC" w:rsidR="00140912" w:rsidRDefault="00140912" w:rsidP="00762DDB">
      <w:pPr>
        <w:pStyle w:val="Opsomming1"/>
      </w:pPr>
      <w:r>
        <w:rPr>
          <w:rStyle w:val="Bold"/>
        </w:rPr>
        <w:t>Toon waarschuwingsadressen op mobiel</w:t>
      </w:r>
      <w:r w:rsidRPr="00140912">
        <w:t>:</w:t>
      </w:r>
      <w:r>
        <w:t xml:space="preserve"> Geef aan of de surveillant waarschuwingsadressen op de mobiel mag inzien en bellen.</w:t>
      </w:r>
    </w:p>
    <w:p w14:paraId="7F9B2848" w14:textId="7A6083A9" w:rsidR="00140912" w:rsidRDefault="00140912" w:rsidP="00762DDB">
      <w:pPr>
        <w:pStyle w:val="Opsomming1"/>
      </w:pPr>
      <w:r>
        <w:rPr>
          <w:rStyle w:val="Bold"/>
        </w:rPr>
        <w:t>Toon telefoonnummer van object op mobiel</w:t>
      </w:r>
      <w:r w:rsidRPr="00140912">
        <w:t>:</w:t>
      </w:r>
      <w:r>
        <w:t xml:space="preserve"> Geen aan of de surveillant het telefo</w:t>
      </w:r>
      <w:r w:rsidR="00B52B8A">
        <w:t>onnummer van het object op de mobiel mag inzien.</w:t>
      </w:r>
    </w:p>
    <w:p w14:paraId="63A7F409" w14:textId="4B547950" w:rsidR="009127F9" w:rsidRDefault="009127F9" w:rsidP="00762DDB">
      <w:pPr>
        <w:pStyle w:val="Opsomming1"/>
      </w:pPr>
      <w:r>
        <w:rPr>
          <w:rStyle w:val="Bold"/>
        </w:rPr>
        <w:t>Objectlogboek op mobiel</w:t>
      </w:r>
      <w:r w:rsidRPr="009127F9">
        <w:t>:</w:t>
      </w:r>
      <w:r>
        <w:t xml:space="preserve"> Moet het objectlogboek op de mobiel zichtbaar worden gemaakt? In dit logboek kunnen alle bijzonderheden bij het object worden gecoummuniceerd naar de klant. Bij de rapportage instellingen kunt u aangeven of dit objectlogboek zichtbaar moet worden in de alarm-/taakrapporten.</w:t>
      </w:r>
    </w:p>
    <w:p w14:paraId="329558B4" w14:textId="5871D9D7" w:rsidR="00E00048" w:rsidRDefault="00E00048" w:rsidP="00F61312">
      <w:pPr>
        <w:pStyle w:val="Heading4"/>
        <w:rPr>
          <w:rStyle w:val="Bold"/>
        </w:rPr>
      </w:pPr>
      <w:r>
        <w:rPr>
          <w:rStyle w:val="Bold"/>
        </w:rPr>
        <w:t>Noodmeldingen</w:t>
      </w:r>
    </w:p>
    <w:p w14:paraId="22BEEE4A" w14:textId="63CE6961" w:rsidR="00E00048" w:rsidRDefault="00E00048" w:rsidP="00E00048">
      <w:r>
        <w:t>Hier kan per type noodmelding worden ingesteld naar wie deze moeten worden verstuurd.</w:t>
      </w:r>
    </w:p>
    <w:p w14:paraId="00AD9BB6" w14:textId="00912B60" w:rsidR="00E00048" w:rsidRPr="00E00048" w:rsidRDefault="00E00048" w:rsidP="00E00048">
      <w:r>
        <w:t>Als u gebruik maakt van de man-down functionaliteit dan moet hier ook aangegeven worden na hoeveel minuten van inactiviteit op het mobiele apparaat een man-down alarm moet worden gegenereerd.</w:t>
      </w:r>
    </w:p>
    <w:p w14:paraId="79D42565" w14:textId="250E7061" w:rsidR="00B731AC" w:rsidRDefault="00606184" w:rsidP="006F6E29">
      <w:pPr>
        <w:pStyle w:val="Heading3"/>
      </w:pPr>
      <w:bookmarkStart w:id="794" w:name="_Ref474238598"/>
      <w:bookmarkStart w:id="795" w:name="_Toc41561907"/>
      <w:bookmarkStart w:id="796" w:name="_Toc64307054"/>
      <w:r>
        <w:t>Algemene d</w:t>
      </w:r>
      <w:r w:rsidR="00B731AC">
        <w:t>ocumenten</w:t>
      </w:r>
      <w:bookmarkEnd w:id="794"/>
      <w:bookmarkEnd w:id="795"/>
      <w:bookmarkEnd w:id="796"/>
    </w:p>
    <w:p w14:paraId="4F76DAED" w14:textId="0A2AB7EF" w:rsidR="001810A8" w:rsidRDefault="001810A8" w:rsidP="00B731AC">
      <w:r>
        <w:t xml:space="preserve">Via </w:t>
      </w:r>
      <w:r w:rsidR="00606184" w:rsidRPr="00D96E46">
        <w:rPr>
          <w:rStyle w:val="Bold"/>
        </w:rPr>
        <w:t>Algemene d</w:t>
      </w:r>
      <w:r w:rsidRPr="00D96E46">
        <w:rPr>
          <w:rStyle w:val="Bold"/>
        </w:rPr>
        <w:t>ocumenten</w:t>
      </w:r>
      <w:r>
        <w:t xml:space="preserve"> k</w:t>
      </w:r>
      <w:r w:rsidR="00A22072">
        <w:t xml:space="preserve">an een </w:t>
      </w:r>
      <w:r>
        <w:t xml:space="preserve"> algeme</w:t>
      </w:r>
      <w:r w:rsidR="00A22072">
        <w:t>e</w:t>
      </w:r>
      <w:r>
        <w:t>n document worden toegevoegd. Deze documenten zijn niet specifiek voor een klant, contract of object</w:t>
      </w:r>
      <w:r w:rsidR="00805C96">
        <w:t xml:space="preserve"> maar voor algemeen gebruik (denk aan een document d</w:t>
      </w:r>
      <w:r w:rsidR="00A22072">
        <w:t>at</w:t>
      </w:r>
      <w:r w:rsidR="00805C96">
        <w:t xml:space="preserve"> beschikbaar moet zijn in een receptiedienst)</w:t>
      </w:r>
      <w:r>
        <w:t xml:space="preserve">. Als u </w:t>
      </w:r>
      <w:r w:rsidR="00606184">
        <w:t>Algemene d</w:t>
      </w:r>
      <w:r>
        <w:t>ocument</w:t>
      </w:r>
      <w:r w:rsidR="00D96E46">
        <w:t>en</w:t>
      </w:r>
      <w:r>
        <w:t xml:space="preserve"> kiest komt u in het zoekscherm voor algemene documenten.</w:t>
      </w:r>
    </w:p>
    <w:p w14:paraId="2EEE8564" w14:textId="2C8A1862" w:rsidR="001810A8" w:rsidRDefault="001810A8" w:rsidP="00B731AC"/>
    <w:p w14:paraId="48D62172" w14:textId="77777777" w:rsidR="00B955C9" w:rsidRDefault="00B955C9" w:rsidP="00B731AC"/>
    <w:p w14:paraId="680B3C78" w14:textId="68AEDA7D" w:rsidR="001810A8" w:rsidRDefault="00606184" w:rsidP="00B731AC">
      <w:r>
        <w:rPr>
          <w:lang w:eastAsia="nl-NL"/>
        </w:rPr>
        <w:drawing>
          <wp:inline distT="0" distB="0" distL="0" distR="0" wp14:anchorId="5D2FB409" wp14:editId="0DA5C4AE">
            <wp:extent cx="6049010" cy="723900"/>
            <wp:effectExtent l="0" t="0" r="889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049010" cy="723900"/>
                    </a:xfrm>
                    <a:prstGeom prst="rect">
                      <a:avLst/>
                    </a:prstGeom>
                  </pic:spPr>
                </pic:pic>
              </a:graphicData>
            </a:graphic>
          </wp:inline>
        </w:drawing>
      </w:r>
    </w:p>
    <w:p w14:paraId="2B5CF438" w14:textId="355698A9" w:rsidR="00F71289" w:rsidRDefault="00F71289"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49</w:t>
      </w:r>
      <w:r w:rsidR="004C7FFA">
        <w:fldChar w:fldCharType="end"/>
      </w:r>
      <w:r>
        <w:t>: Documenten zoeken</w:t>
      </w:r>
    </w:p>
    <w:p w14:paraId="63F41C2B" w14:textId="0E225313" w:rsidR="00536C80" w:rsidRDefault="001810A8" w:rsidP="00B731AC">
      <w:r>
        <w:t xml:space="preserve">Klik op </w:t>
      </w:r>
      <w:r w:rsidR="00606184" w:rsidRPr="00D96E46">
        <w:rPr>
          <w:rStyle w:val="Bold"/>
        </w:rPr>
        <w:t xml:space="preserve">Document </w:t>
      </w:r>
      <w:r w:rsidRPr="00D96E46">
        <w:rPr>
          <w:rStyle w:val="Bold"/>
        </w:rPr>
        <w:t>toevoegen</w:t>
      </w:r>
      <w:r w:rsidR="00340D33">
        <w:t xml:space="preserve"> </w:t>
      </w:r>
      <w:r w:rsidR="00606184">
        <w:t>om een</w:t>
      </w:r>
      <w:r w:rsidR="00536C80">
        <w:t xml:space="preserve"> of meer</w:t>
      </w:r>
      <w:r w:rsidR="00606184">
        <w:t xml:space="preserve"> document</w:t>
      </w:r>
      <w:r w:rsidR="00536C80">
        <w:t>en</w:t>
      </w:r>
      <w:r w:rsidR="00606184">
        <w:t xml:space="preserve"> toe te voegen </w:t>
      </w:r>
      <w:r w:rsidR="00340D33">
        <w:t xml:space="preserve">of </w:t>
      </w:r>
      <w:r w:rsidR="00606184">
        <w:t xml:space="preserve">klik </w:t>
      </w:r>
      <w:r w:rsidR="00340D33">
        <w:t>op een document in de lijst om het document te wijzigen.</w:t>
      </w:r>
      <w:r w:rsidR="00606184">
        <w:t xml:space="preserve"> </w:t>
      </w:r>
      <w:r w:rsidR="00536C80">
        <w:t>In het volgende scherm (</w:t>
      </w:r>
      <w:r w:rsidR="00536C80">
        <w:fldChar w:fldCharType="begin"/>
      </w:r>
      <w:r w:rsidR="00536C80">
        <w:instrText xml:space="preserve"> REF _Ref26950361 \h </w:instrText>
      </w:r>
      <w:r w:rsidR="00536C80">
        <w:fldChar w:fldCharType="separate"/>
      </w:r>
      <w:r w:rsidR="00772168">
        <w:t>Figuur 22</w:t>
      </w:r>
      <w:r w:rsidR="00772168">
        <w:noBreakHyphen/>
        <w:t>50</w:t>
      </w:r>
      <w:r w:rsidR="00536C80">
        <w:fldChar w:fldCharType="end"/>
      </w:r>
      <w:r w:rsidR="00536C80">
        <w:t xml:space="preserve">) kunt u de toe te voegen bestanden selecteren. U kunt dit doen door te klikken op de knop </w:t>
      </w:r>
      <w:r w:rsidR="00536C80" w:rsidRPr="00536C80">
        <w:rPr>
          <w:b/>
          <w:bCs/>
        </w:rPr>
        <w:t>Bestanden uploaden</w:t>
      </w:r>
      <w:r w:rsidR="00536C80">
        <w:t xml:space="preserve"> om te bladeren naar de bestanden die u wilt toevoegen. Of u kunt de bestanden met de muis naar het gekleurde veld  slepen.</w:t>
      </w:r>
    </w:p>
    <w:p w14:paraId="5BA62CE9" w14:textId="77777777" w:rsidR="00536C80" w:rsidRDefault="00536C80" w:rsidP="00536C80">
      <w:pPr>
        <w:keepNext/>
      </w:pPr>
      <w:r w:rsidRPr="00536C80">
        <w:lastRenderedPageBreak/>
        <w:drawing>
          <wp:inline distT="0" distB="0" distL="0" distR="0" wp14:anchorId="2E685365" wp14:editId="220AA256">
            <wp:extent cx="1656272" cy="1105723"/>
            <wp:effectExtent l="0" t="0" r="1270" b="0"/>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4737" cy="1118050"/>
                    </a:xfrm>
                    <a:prstGeom prst="rect">
                      <a:avLst/>
                    </a:prstGeom>
                  </pic:spPr>
                </pic:pic>
              </a:graphicData>
            </a:graphic>
          </wp:inline>
        </w:drawing>
      </w:r>
    </w:p>
    <w:p w14:paraId="661CF597" w14:textId="70703B84" w:rsidR="00536C80" w:rsidRDefault="00536C80" w:rsidP="003B02B2">
      <w:pPr>
        <w:pStyle w:val="Caption"/>
      </w:pPr>
      <w:bookmarkStart w:id="797" w:name="_Ref26950361"/>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50</w:t>
      </w:r>
      <w:r w:rsidR="004C7FFA">
        <w:fldChar w:fldCharType="end"/>
      </w:r>
      <w:bookmarkEnd w:id="797"/>
      <w:r>
        <w:t>: Bestanden selecteren</w:t>
      </w:r>
    </w:p>
    <w:p w14:paraId="5BB651C9" w14:textId="3D836600" w:rsidR="00536C80" w:rsidRDefault="00536C80" w:rsidP="00B731AC">
      <w:r>
        <w:t xml:space="preserve">Nadat u een of meer bestanden hebt geselecteerd </w:t>
      </w:r>
      <w:r w:rsidR="006338AB">
        <w:t xml:space="preserve">komt u in het scherm van </w:t>
      </w:r>
      <w:r w:rsidR="006338AB">
        <w:fldChar w:fldCharType="begin"/>
      </w:r>
      <w:r w:rsidR="006338AB">
        <w:instrText xml:space="preserve"> REF _Ref26960726 \h </w:instrText>
      </w:r>
      <w:r w:rsidR="006338AB">
        <w:fldChar w:fldCharType="separate"/>
      </w:r>
      <w:r w:rsidR="00772168">
        <w:t>Figuur 22</w:t>
      </w:r>
      <w:r w:rsidR="00772168">
        <w:noBreakHyphen/>
        <w:t>51</w:t>
      </w:r>
      <w:r w:rsidR="006338AB">
        <w:fldChar w:fldCharType="end"/>
      </w:r>
      <w:r w:rsidR="006338AB">
        <w:t>.</w:t>
      </w:r>
    </w:p>
    <w:p w14:paraId="65C0865B" w14:textId="25EF36D0" w:rsidR="006338AB" w:rsidRDefault="006338AB" w:rsidP="00B731AC"/>
    <w:p w14:paraId="0DE9466E" w14:textId="77777777" w:rsidR="006338AB" w:rsidRDefault="006338AB" w:rsidP="006338AB">
      <w:pPr>
        <w:keepNext/>
      </w:pPr>
      <w:r w:rsidRPr="006338AB">
        <w:drawing>
          <wp:inline distT="0" distB="0" distL="0" distR="0" wp14:anchorId="6E18D9E8" wp14:editId="24C6DE4D">
            <wp:extent cx="3197525" cy="1499742"/>
            <wp:effectExtent l="0" t="0" r="3175" b="5715"/>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0154" cy="1515046"/>
                    </a:xfrm>
                    <a:prstGeom prst="rect">
                      <a:avLst/>
                    </a:prstGeom>
                  </pic:spPr>
                </pic:pic>
              </a:graphicData>
            </a:graphic>
          </wp:inline>
        </w:drawing>
      </w:r>
    </w:p>
    <w:p w14:paraId="651696A9" w14:textId="5495A4C4" w:rsidR="006338AB" w:rsidRDefault="006338AB" w:rsidP="003B02B2">
      <w:pPr>
        <w:pStyle w:val="Caption"/>
      </w:pPr>
      <w:bookmarkStart w:id="798" w:name="_Ref26960726"/>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51</w:t>
      </w:r>
      <w:r w:rsidR="004C7FFA">
        <w:fldChar w:fldCharType="end"/>
      </w:r>
      <w:bookmarkEnd w:id="798"/>
      <w:r>
        <w:t>: Bestandsnamen invullen</w:t>
      </w:r>
    </w:p>
    <w:p w14:paraId="1B4A9083" w14:textId="494B23C7" w:rsidR="00544423" w:rsidRDefault="006338AB" w:rsidP="00B731AC">
      <w:r>
        <w:t xml:space="preserve">U kunt nu per bestand de naam van het document instellen. Kies hier een naam waardoor het voor de gebruiker direct duidelijk is welk document hij moet openen. Als u documenten toevoegt aan een object </w:t>
      </w:r>
      <w:r w:rsidR="00544423">
        <w:t xml:space="preserve">dan moet </w:t>
      </w:r>
      <w:r>
        <w:t xml:space="preserve">u bij afbeeldingen en pdf-bestanden nog </w:t>
      </w:r>
      <w:r w:rsidR="00544423">
        <w:t>kiezen wat de beschikbaarheid van dit document is</w:t>
      </w:r>
      <w:r>
        <w:t>:</w:t>
      </w:r>
    </w:p>
    <w:p w14:paraId="62A86FF1" w14:textId="77777777" w:rsidR="00DE6A8F" w:rsidRDefault="00DE6A8F" w:rsidP="00B731AC"/>
    <w:p w14:paraId="694AD301" w14:textId="69232451" w:rsidR="00544423" w:rsidRDefault="00544423" w:rsidP="00544423">
      <w:pPr>
        <w:pStyle w:val="ListParagraph"/>
        <w:numPr>
          <w:ilvl w:val="0"/>
          <w:numId w:val="38"/>
        </w:numPr>
      </w:pPr>
      <w:r>
        <w:rPr>
          <w:b/>
        </w:rPr>
        <w:t>Alleen in backoffice</w:t>
      </w:r>
      <w:r w:rsidRPr="003D5D1D">
        <w:t>:</w:t>
      </w:r>
      <w:r>
        <w:t xml:space="preserve"> Dit document zal niet getoond worden in de mobiele app van de surveillant.</w:t>
      </w:r>
    </w:p>
    <w:p w14:paraId="768DBBE1" w14:textId="736F49B7" w:rsidR="00544423" w:rsidRDefault="00544423" w:rsidP="00544423">
      <w:pPr>
        <w:pStyle w:val="ListParagraph"/>
        <w:numPr>
          <w:ilvl w:val="0"/>
          <w:numId w:val="38"/>
        </w:numPr>
      </w:pPr>
      <w:r>
        <w:rPr>
          <w:b/>
        </w:rPr>
        <w:t>Handmatig downloaden op mobiel</w:t>
      </w:r>
      <w:r w:rsidRPr="003D5D1D">
        <w:t>:</w:t>
      </w:r>
      <w:r>
        <w:t xml:space="preserve"> Als de surveillant het document wil raadplegen, dan kan hij deze vanuit de app aanklikken en zal het document op dat moment van de server worden opgehaald. Dit betekent dat hij een werkende internetverbinding nodig heeft als hij het document wil raadplegen.</w:t>
      </w:r>
    </w:p>
    <w:p w14:paraId="366DA3DF" w14:textId="6A30A0EC" w:rsidR="00544423" w:rsidRDefault="00544423" w:rsidP="00544423">
      <w:pPr>
        <w:pStyle w:val="ListParagraph"/>
        <w:numPr>
          <w:ilvl w:val="0"/>
          <w:numId w:val="38"/>
        </w:numPr>
      </w:pPr>
      <w:r>
        <w:rPr>
          <w:b/>
        </w:rPr>
        <w:t>Automatisch downloaden op mobiel</w:t>
      </w:r>
      <w:r w:rsidRPr="006814FD">
        <w:t>:</w:t>
      </w:r>
      <w:r>
        <w:t xml:space="preserve"> </w:t>
      </w:r>
      <w:r w:rsidR="00DE6A8F">
        <w:t>Dit document zal automatich worden gedownload op de mobiel als er voor de betreffende surveillant een taak is ingepland voor dit object. Als de surveillant tijdens zijn dienst een alarmmelding ontvangt voor dit object, dan zal op dat moment direct de download van het document worden gestart (als deze niet reeds aanwezig was)</w:t>
      </w:r>
      <w:r>
        <w:t>.</w:t>
      </w:r>
    </w:p>
    <w:p w14:paraId="69FCFEC5" w14:textId="77777777" w:rsidR="00544423" w:rsidRDefault="00544423" w:rsidP="00B731AC"/>
    <w:p w14:paraId="5F6E76EB" w14:textId="23EF1E19" w:rsidR="00340D33" w:rsidRDefault="006338AB" w:rsidP="00B731AC">
      <w:r>
        <w:t>Mocht u per ongeluk een verkeerd document hebben geselecteerd, dan kunt u deze weer verwijderen via het vuilnisbak icoontje.</w:t>
      </w:r>
      <w:r w:rsidR="00606184">
        <w:t xml:space="preserve"> Door op de knop </w:t>
      </w:r>
      <w:r w:rsidR="00606184" w:rsidRPr="00D96E46">
        <w:rPr>
          <w:rStyle w:val="Bold"/>
        </w:rPr>
        <w:t>Opslaan</w:t>
      </w:r>
      <w:r w:rsidR="00606184">
        <w:t xml:space="preserve"> te klikken word</w:t>
      </w:r>
      <w:r>
        <w:t>en de</w:t>
      </w:r>
      <w:r w:rsidR="00606184">
        <w:t xml:space="preserve"> document</w:t>
      </w:r>
      <w:r>
        <w:t>en</w:t>
      </w:r>
      <w:r w:rsidR="00606184">
        <w:t xml:space="preserve"> opgeslagen.</w:t>
      </w:r>
    </w:p>
    <w:p w14:paraId="3EA2B485" w14:textId="5C3F0C9F" w:rsidR="003C7F2E" w:rsidRDefault="00B731AC" w:rsidP="006F6E29">
      <w:pPr>
        <w:pStyle w:val="Heading3"/>
      </w:pPr>
      <w:bookmarkStart w:id="799" w:name="_Toc475431913"/>
      <w:bookmarkStart w:id="800" w:name="_Ref475019325"/>
      <w:bookmarkStart w:id="801" w:name="_Toc41561908"/>
      <w:bookmarkStart w:id="802" w:name="_Toc64307055"/>
      <w:bookmarkEnd w:id="799"/>
      <w:r>
        <w:t>Kenmerken</w:t>
      </w:r>
      <w:bookmarkEnd w:id="800"/>
      <w:bookmarkEnd w:id="801"/>
      <w:bookmarkEnd w:id="802"/>
    </w:p>
    <w:p w14:paraId="0C3203E4" w14:textId="5F8EED03" w:rsidR="00B731AC" w:rsidRDefault="00737597" w:rsidP="00B731AC">
      <w:r>
        <w:t>Aan</w:t>
      </w:r>
      <w:r w:rsidR="005D04F3">
        <w:t xml:space="preserve"> een </w:t>
      </w:r>
      <w:r w:rsidR="00B731AC">
        <w:t>object kan e</w:t>
      </w:r>
      <w:r w:rsidR="001810A8">
        <w:t>e</w:t>
      </w:r>
      <w:r w:rsidR="00B731AC">
        <w:t>n kenm</w:t>
      </w:r>
      <w:r w:rsidR="001810A8">
        <w:t>e</w:t>
      </w:r>
      <w:r w:rsidR="00B731AC">
        <w:t xml:space="preserve">rk worden gekoppeld. </w:t>
      </w:r>
      <w:r w:rsidR="005D04F3">
        <w:t>Op die manier kunnen objecten gegroepeerd worden op basis van het gekoppelde kenmerk. Wanneer u een kenmerk wilt aanmaken k</w:t>
      </w:r>
      <w:r w:rsidR="00B731AC">
        <w:t>lik op</w:t>
      </w:r>
      <w:r w:rsidR="005D04F3">
        <w:t xml:space="preserve"> de knop</w:t>
      </w:r>
      <w:r w:rsidR="00B731AC">
        <w:t xml:space="preserve"> </w:t>
      </w:r>
      <w:r w:rsidR="00B731AC" w:rsidRPr="007D6B02">
        <w:rPr>
          <w:b/>
        </w:rPr>
        <w:t>Toevoegen</w:t>
      </w:r>
      <w:r w:rsidR="00B731AC">
        <w:t xml:space="preserve"> en vul vervolgens de naam in van het kenmerk</w:t>
      </w:r>
      <w:r w:rsidR="005D04F3">
        <w:t xml:space="preserve">, zie </w:t>
      </w:r>
      <w:r w:rsidR="005D04F3">
        <w:fldChar w:fldCharType="begin"/>
      </w:r>
      <w:r w:rsidR="005D04F3">
        <w:instrText xml:space="preserve"> REF _Ref475019230 \h </w:instrText>
      </w:r>
      <w:r w:rsidR="005D04F3">
        <w:fldChar w:fldCharType="separate"/>
      </w:r>
      <w:r w:rsidR="00772168">
        <w:t>Figuur 22</w:t>
      </w:r>
      <w:r w:rsidR="00772168">
        <w:noBreakHyphen/>
        <w:t>52</w:t>
      </w:r>
      <w:r w:rsidR="005D04F3">
        <w:fldChar w:fldCharType="end"/>
      </w:r>
      <w:r w:rsidR="00B731AC">
        <w:t xml:space="preserve">. Druk vervolgens op </w:t>
      </w:r>
      <w:r w:rsidR="00B731AC" w:rsidRPr="007D6B02">
        <w:rPr>
          <w:b/>
        </w:rPr>
        <w:lastRenderedPageBreak/>
        <w:t>Opslaan</w:t>
      </w:r>
      <w:r w:rsidR="00B731AC">
        <w:t>.</w:t>
      </w:r>
      <w:r w:rsidR="005D04F3">
        <w:t xml:space="preserve"> Om het kenmerk te koppelen aan objecten dient u het objectenscherm te gebruiken, zie §</w:t>
      </w:r>
      <w:r w:rsidR="00BA5A34">
        <w:t> </w:t>
      </w:r>
      <w:r w:rsidR="005D04F3">
        <w:fldChar w:fldCharType="begin"/>
      </w:r>
      <w:r w:rsidR="005D04F3">
        <w:instrText xml:space="preserve"> REF _Ref411330260 \r \h </w:instrText>
      </w:r>
      <w:r w:rsidR="005D04F3">
        <w:fldChar w:fldCharType="separate"/>
      </w:r>
      <w:r w:rsidR="00772168">
        <w:t>9.2</w:t>
      </w:r>
      <w:r w:rsidR="005D04F3">
        <w:fldChar w:fldCharType="end"/>
      </w:r>
      <w:r w:rsidR="005D04F3">
        <w:t>.</w:t>
      </w:r>
    </w:p>
    <w:p w14:paraId="1D47E816" w14:textId="77777777" w:rsidR="005D04F3" w:rsidRDefault="005D04F3" w:rsidP="00B731AC"/>
    <w:p w14:paraId="22B52D0D" w14:textId="45BA3630" w:rsidR="005D04F3" w:rsidRDefault="005D04F3" w:rsidP="00B731AC">
      <w:r>
        <w:rPr>
          <w:lang w:eastAsia="nl-NL"/>
        </w:rPr>
        <w:drawing>
          <wp:inline distT="0" distB="0" distL="0" distR="0" wp14:anchorId="13BDA1B6" wp14:editId="64321A64">
            <wp:extent cx="6049010" cy="801370"/>
            <wp:effectExtent l="0" t="0" r="889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49010" cy="801370"/>
                    </a:xfrm>
                    <a:prstGeom prst="rect">
                      <a:avLst/>
                    </a:prstGeom>
                  </pic:spPr>
                </pic:pic>
              </a:graphicData>
            </a:graphic>
          </wp:inline>
        </w:drawing>
      </w:r>
    </w:p>
    <w:p w14:paraId="703EF99D" w14:textId="762C216E" w:rsidR="005D04F3" w:rsidRDefault="005D04F3" w:rsidP="003B02B2">
      <w:pPr>
        <w:pStyle w:val="Caption"/>
      </w:pPr>
      <w:bookmarkStart w:id="803" w:name="_Ref475019230"/>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52</w:t>
      </w:r>
      <w:r w:rsidR="004C7FFA">
        <w:fldChar w:fldCharType="end"/>
      </w:r>
      <w:bookmarkEnd w:id="803"/>
      <w:r>
        <w:t>: Kenmerken</w:t>
      </w:r>
    </w:p>
    <w:p w14:paraId="2608628C" w14:textId="3021F206" w:rsidR="002D7DD5" w:rsidRDefault="002D7DD5" w:rsidP="006F6E29">
      <w:pPr>
        <w:pStyle w:val="Heading3"/>
      </w:pPr>
      <w:bookmarkStart w:id="804" w:name="_Toc475431915"/>
      <w:bookmarkStart w:id="805" w:name="_Toc460250733"/>
      <w:bookmarkStart w:id="806" w:name="_Toc41561909"/>
      <w:bookmarkStart w:id="807" w:name="_Toc64307056"/>
      <w:bookmarkEnd w:id="804"/>
      <w:r>
        <w:t>Importeren</w:t>
      </w:r>
      <w:bookmarkEnd w:id="805"/>
      <w:bookmarkEnd w:id="806"/>
      <w:bookmarkEnd w:id="807"/>
    </w:p>
    <w:p w14:paraId="2AB96855" w14:textId="77777777" w:rsidR="002D7DD5" w:rsidRDefault="009F4E04" w:rsidP="002D7DD5">
      <w:r>
        <w:t xml:space="preserve">Via </w:t>
      </w:r>
      <w:r w:rsidR="002D7DD5" w:rsidRPr="002D7DD5">
        <w:rPr>
          <w:rStyle w:val="Bold"/>
        </w:rPr>
        <w:t>Importeren</w:t>
      </w:r>
      <w:r w:rsidR="002D7DD5">
        <w:t xml:space="preserve"> komt u bij de Import selfservice functionaliteit. U kunt hier via een CSV bestand nieuwe klanten of obje</w:t>
      </w:r>
      <w:r w:rsidR="00600759">
        <w:t>cten importeren in het systeem.</w:t>
      </w:r>
      <w:r>
        <w:t xml:space="preserve"> Vul eerst in om welke type import het gaat. Vervolgens moet u aangeven door welk scheidingsteken de aantallen zijn gescheiden in het importbestand. Hieronder kunt het betreffende bestand uploaden.</w:t>
      </w:r>
      <w:r w:rsidR="00730D4C">
        <w:t xml:space="preserve"> Klik op het </w:t>
      </w:r>
      <w:r w:rsidR="00730D4C">
        <w:rPr>
          <w:lang w:eastAsia="nl-NL"/>
        </w:rPr>
        <w:drawing>
          <wp:inline distT="0" distB="0" distL="0" distR="0" wp14:anchorId="66FC80C1" wp14:editId="7FE462A5">
            <wp:extent cx="152399" cy="176784"/>
            <wp:effectExtent l="0" t="0" r="635" b="0"/>
            <wp:docPr id="274" name="Afbeelding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helpicon.png"/>
                    <pic:cNvPicPr/>
                  </pic:nvPicPr>
                  <pic:blipFill>
                    <a:blip r:embed="rId254">
                      <a:extLst>
                        <a:ext uri="{28A0092B-C50C-407E-A947-70E740481C1C}">
                          <a14:useLocalDpi xmlns:a14="http://schemas.microsoft.com/office/drawing/2010/main" val="0"/>
                        </a:ext>
                      </a:extLst>
                    </a:blip>
                    <a:stretch>
                      <a:fillRect/>
                    </a:stretch>
                  </pic:blipFill>
                  <pic:spPr>
                    <a:xfrm>
                      <a:off x="0" y="0"/>
                      <a:ext cx="172778" cy="200424"/>
                    </a:xfrm>
                    <a:prstGeom prst="rect">
                      <a:avLst/>
                    </a:prstGeom>
                  </pic:spPr>
                </pic:pic>
              </a:graphicData>
            </a:graphic>
          </wp:inline>
        </w:drawing>
      </w:r>
      <w:r w:rsidR="00730D4C">
        <w:t>-icoontje voor een uitgebreide uitleg over deze functionaliteit en de beschikbare velden.</w:t>
      </w:r>
    </w:p>
    <w:p w14:paraId="4C117AD8" w14:textId="55A27E8B" w:rsidR="0095256F" w:rsidRDefault="0095256F" w:rsidP="006F6E29">
      <w:pPr>
        <w:pStyle w:val="Heading3"/>
      </w:pPr>
      <w:bookmarkStart w:id="808" w:name="_Ref496197659"/>
      <w:bookmarkStart w:id="809" w:name="_Toc41561910"/>
      <w:bookmarkStart w:id="810" w:name="_Toc64307057"/>
      <w:r>
        <w:t>Relaties</w:t>
      </w:r>
      <w:bookmarkEnd w:id="808"/>
      <w:bookmarkEnd w:id="809"/>
      <w:bookmarkEnd w:id="810"/>
    </w:p>
    <w:p w14:paraId="67653875" w14:textId="77777777" w:rsidR="003D5D1D" w:rsidRDefault="0095256F" w:rsidP="0095256F">
      <w:r>
        <w:t xml:space="preserve">Per object kunt u één of meer relaties toevoegen. De lijst met relaties die gekoppeld kunnen worden kunt u aanmaken/onderhouden via </w:t>
      </w:r>
      <w:r w:rsidRPr="0095256F">
        <w:rPr>
          <w:rStyle w:val="Bold"/>
        </w:rPr>
        <w:t>Relaties</w:t>
      </w:r>
      <w:r>
        <w:t xml:space="preserve">. </w:t>
      </w:r>
    </w:p>
    <w:p w14:paraId="7A857E57" w14:textId="77777777" w:rsidR="003D5D1D" w:rsidRDefault="003D5D1D" w:rsidP="0095256F"/>
    <w:p w14:paraId="4963780D" w14:textId="77777777" w:rsidR="003D5D1D" w:rsidRDefault="003D5D1D" w:rsidP="003D5D1D">
      <w:pPr>
        <w:keepNext/>
      </w:pPr>
      <w:r>
        <w:rPr>
          <w:lang w:eastAsia="nl-NL"/>
        </w:rPr>
        <w:drawing>
          <wp:inline distT="0" distB="0" distL="0" distR="0" wp14:anchorId="2A76F606" wp14:editId="4CEDF99B">
            <wp:extent cx="6049010" cy="1690370"/>
            <wp:effectExtent l="0" t="0" r="8890" b="508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latiebeheer.png"/>
                    <pic:cNvPicPr/>
                  </pic:nvPicPr>
                  <pic:blipFill>
                    <a:blip r:embed="rId255">
                      <a:extLst>
                        <a:ext uri="{28A0092B-C50C-407E-A947-70E740481C1C}">
                          <a14:useLocalDpi xmlns:a14="http://schemas.microsoft.com/office/drawing/2010/main" val="0"/>
                        </a:ext>
                      </a:extLst>
                    </a:blip>
                    <a:stretch>
                      <a:fillRect/>
                    </a:stretch>
                  </pic:blipFill>
                  <pic:spPr>
                    <a:xfrm>
                      <a:off x="0" y="0"/>
                      <a:ext cx="6049010" cy="1690370"/>
                    </a:xfrm>
                    <a:prstGeom prst="rect">
                      <a:avLst/>
                    </a:prstGeom>
                  </pic:spPr>
                </pic:pic>
              </a:graphicData>
            </a:graphic>
          </wp:inline>
        </w:drawing>
      </w:r>
    </w:p>
    <w:p w14:paraId="2B40D3F5" w14:textId="429AADDE" w:rsidR="003D5D1D" w:rsidRDefault="003D5D1D"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53</w:t>
      </w:r>
      <w:r w:rsidR="004C7FFA">
        <w:fldChar w:fldCharType="end"/>
      </w:r>
      <w:r>
        <w:t>: Relatie beheer</w:t>
      </w:r>
    </w:p>
    <w:p w14:paraId="0A559493" w14:textId="14595752" w:rsidR="0095256F" w:rsidRDefault="0095256F" w:rsidP="0095256F">
      <w:r>
        <w:t xml:space="preserve">Gebruik de </w:t>
      </w:r>
      <w:r w:rsidRPr="0095256F">
        <w:rPr>
          <w:rStyle w:val="Bold"/>
        </w:rPr>
        <w:t>Zoek</w:t>
      </w:r>
      <w:r>
        <w:t xml:space="preserve"> knop om te controleren of een relatie al in het systeem aanwezig is.  </w:t>
      </w:r>
      <w:r w:rsidR="003D5D1D">
        <w:t xml:space="preserve">Als u een nieuwe relatie wilt toevoegen, dan gebruikt u </w:t>
      </w:r>
      <w:r>
        <w:t xml:space="preserve">de knop </w:t>
      </w:r>
      <w:r w:rsidRPr="0095256F">
        <w:rPr>
          <w:rStyle w:val="Bold"/>
        </w:rPr>
        <w:t>Relatie toevoegen</w:t>
      </w:r>
      <w:r>
        <w:t>.</w:t>
      </w:r>
    </w:p>
    <w:p w14:paraId="427795A4" w14:textId="77777777" w:rsidR="00871EDF" w:rsidRDefault="00871EDF" w:rsidP="0095256F"/>
    <w:p w14:paraId="77DA6007" w14:textId="77777777" w:rsidR="003D5D1D" w:rsidRDefault="003D5D1D" w:rsidP="003D5D1D">
      <w:pPr>
        <w:keepNext/>
      </w:pPr>
      <w:r>
        <w:rPr>
          <w:lang w:eastAsia="nl-NL"/>
        </w:rPr>
        <w:lastRenderedPageBreak/>
        <w:drawing>
          <wp:inline distT="0" distB="0" distL="0" distR="0" wp14:anchorId="30ED2DB5" wp14:editId="7335F2A7">
            <wp:extent cx="6049010" cy="2211603"/>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latietoevoegen.png"/>
                    <pic:cNvPicPr/>
                  </pic:nvPicPr>
                  <pic:blipFill>
                    <a:blip r:embed="rId256">
                      <a:extLst>
                        <a:ext uri="{28A0092B-C50C-407E-A947-70E740481C1C}">
                          <a14:useLocalDpi xmlns:a14="http://schemas.microsoft.com/office/drawing/2010/main" val="0"/>
                        </a:ext>
                      </a:extLst>
                    </a:blip>
                    <a:stretch>
                      <a:fillRect/>
                    </a:stretch>
                  </pic:blipFill>
                  <pic:spPr>
                    <a:xfrm>
                      <a:off x="0" y="0"/>
                      <a:ext cx="6049010" cy="2211603"/>
                    </a:xfrm>
                    <a:prstGeom prst="rect">
                      <a:avLst/>
                    </a:prstGeom>
                  </pic:spPr>
                </pic:pic>
              </a:graphicData>
            </a:graphic>
          </wp:inline>
        </w:drawing>
      </w:r>
    </w:p>
    <w:p w14:paraId="0C931B53" w14:textId="7CCE2AD7" w:rsidR="003D5D1D" w:rsidRDefault="003D5D1D" w:rsidP="003B02B2">
      <w:pPr>
        <w:pStyle w:val="Caption"/>
      </w:pPr>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54</w:t>
      </w:r>
      <w:r w:rsidR="004C7FFA">
        <w:fldChar w:fldCharType="end"/>
      </w:r>
      <w:r>
        <w:t>: Relatie toevoegen</w:t>
      </w:r>
    </w:p>
    <w:p w14:paraId="7B9E9D2D" w14:textId="6DC7C23A" w:rsidR="003D5D1D" w:rsidRDefault="003D5D1D" w:rsidP="00BA50B7">
      <w:pPr>
        <w:pStyle w:val="ListParagraph"/>
        <w:numPr>
          <w:ilvl w:val="0"/>
          <w:numId w:val="38"/>
        </w:numPr>
      </w:pPr>
      <w:r>
        <w:rPr>
          <w:b/>
        </w:rPr>
        <w:t>Naam</w:t>
      </w:r>
      <w:r>
        <w:t>: De naam van de relatie zoals deze zichtbaar wordt op de mobiel.</w:t>
      </w:r>
    </w:p>
    <w:p w14:paraId="65436D3E" w14:textId="3B2CA9A2" w:rsidR="003D5D1D" w:rsidRDefault="003D5D1D" w:rsidP="00BA50B7">
      <w:pPr>
        <w:pStyle w:val="ListParagraph"/>
        <w:numPr>
          <w:ilvl w:val="0"/>
          <w:numId w:val="38"/>
        </w:numPr>
      </w:pPr>
      <w:r>
        <w:rPr>
          <w:b/>
        </w:rPr>
        <w:t>Relatietype</w:t>
      </w:r>
      <w:r w:rsidRPr="003D5D1D">
        <w:t>:</w:t>
      </w:r>
      <w:r>
        <w:t xml:space="preserve"> Het type relatie. Het beheer van deze types is te vinden in § </w:t>
      </w:r>
      <w:r>
        <w:fldChar w:fldCharType="begin"/>
      </w:r>
      <w:r>
        <w:instrText xml:space="preserve"> REF _Ref415476968 \r \h </w:instrText>
      </w:r>
      <w:r>
        <w:fldChar w:fldCharType="separate"/>
      </w:r>
      <w:r w:rsidR="00772168">
        <w:t>22.3.2</w:t>
      </w:r>
      <w:r>
        <w:fldChar w:fldCharType="end"/>
      </w:r>
      <w:r>
        <w:t>.</w:t>
      </w:r>
    </w:p>
    <w:p w14:paraId="23731CF7" w14:textId="11831D5F" w:rsidR="003D5D1D" w:rsidRDefault="003D5D1D" w:rsidP="00BA50B7">
      <w:pPr>
        <w:pStyle w:val="ListParagraph"/>
        <w:numPr>
          <w:ilvl w:val="0"/>
          <w:numId w:val="38"/>
        </w:numPr>
      </w:pPr>
      <w:r>
        <w:rPr>
          <w:b/>
        </w:rPr>
        <w:t>Telefoon</w:t>
      </w:r>
      <w:r w:rsidRPr="003D5D1D">
        <w:t>:</w:t>
      </w:r>
      <w:r>
        <w:t xml:space="preserve"> U kunt maximaal 2 telefoonnummers per relatie invoeren. Deze telefoonnummers kunnen via de mobiele applicatie eenvoudig worden gebeld.</w:t>
      </w:r>
    </w:p>
    <w:p w14:paraId="5070B8AC" w14:textId="506E80E8" w:rsidR="006814FD" w:rsidRDefault="006814FD" w:rsidP="00BA50B7">
      <w:pPr>
        <w:pStyle w:val="ListParagraph"/>
        <w:numPr>
          <w:ilvl w:val="0"/>
          <w:numId w:val="38"/>
        </w:numPr>
      </w:pPr>
      <w:r>
        <w:rPr>
          <w:b/>
        </w:rPr>
        <w:t>Overige velden</w:t>
      </w:r>
      <w:r w:rsidRPr="006814FD">
        <w:t>:</w:t>
      </w:r>
      <w:r>
        <w:t xml:space="preserve"> Deze velden zijn allemaal optioneel en kunnen naar wens ingevuld worden.</w:t>
      </w:r>
    </w:p>
    <w:p w14:paraId="3A542F34" w14:textId="77777777" w:rsidR="006814FD" w:rsidRDefault="006814FD" w:rsidP="006814FD">
      <w:pPr>
        <w:pStyle w:val="ListParagraph"/>
        <w:ind w:left="720"/>
        <w:rPr>
          <w:b/>
        </w:rPr>
      </w:pPr>
    </w:p>
    <w:p w14:paraId="55CFCDC0" w14:textId="6785CF65" w:rsidR="006814FD" w:rsidRDefault="006814FD" w:rsidP="006814FD">
      <w:r>
        <w:t xml:space="preserve">Als alle </w:t>
      </w:r>
      <w:r w:rsidR="00871EDF">
        <w:t xml:space="preserve">benodigde </w:t>
      </w:r>
      <w:r>
        <w:t xml:space="preserve">gegevens zijn ingevuld klikt u op </w:t>
      </w:r>
      <w:r w:rsidRPr="006814FD">
        <w:rPr>
          <w:rStyle w:val="Bold"/>
        </w:rPr>
        <w:t>Opslaan</w:t>
      </w:r>
      <w:r>
        <w:t>.</w:t>
      </w:r>
    </w:p>
    <w:p w14:paraId="486106D3" w14:textId="77777777" w:rsidR="006814FD" w:rsidRDefault="006814FD" w:rsidP="006814FD"/>
    <w:p w14:paraId="3A1AB6D0" w14:textId="52E4D5A8" w:rsidR="006814FD" w:rsidRDefault="006814FD" w:rsidP="006814FD">
      <w:r>
        <w:t xml:space="preserve">Na het toevoegen van een relatie komt u in het scherm zoals getoond in </w:t>
      </w:r>
      <w:r>
        <w:fldChar w:fldCharType="begin"/>
      </w:r>
      <w:r>
        <w:instrText xml:space="preserve"> REF _Ref496196959 \h </w:instrText>
      </w:r>
      <w:r>
        <w:fldChar w:fldCharType="separate"/>
      </w:r>
      <w:r w:rsidR="00772168">
        <w:t>Figuur 22</w:t>
      </w:r>
      <w:r w:rsidR="00772168">
        <w:noBreakHyphen/>
        <w:t>55</w:t>
      </w:r>
      <w:r>
        <w:fldChar w:fldCharType="end"/>
      </w:r>
      <w:r>
        <w:t>.</w:t>
      </w:r>
    </w:p>
    <w:p w14:paraId="0D6E8C63" w14:textId="77777777" w:rsidR="006814FD" w:rsidRDefault="006814FD" w:rsidP="006814FD">
      <w:pPr>
        <w:keepNext/>
      </w:pPr>
      <w:r>
        <w:rPr>
          <w:lang w:eastAsia="nl-NL"/>
        </w:rPr>
        <w:drawing>
          <wp:inline distT="0" distB="0" distL="0" distR="0" wp14:anchorId="637A2A0E" wp14:editId="3BEFEC35">
            <wp:extent cx="6049010" cy="2430780"/>
            <wp:effectExtent l="0" t="0" r="8890" b="762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latiedashboard.png"/>
                    <pic:cNvPicPr/>
                  </pic:nvPicPr>
                  <pic:blipFill>
                    <a:blip r:embed="rId257">
                      <a:extLst>
                        <a:ext uri="{28A0092B-C50C-407E-A947-70E740481C1C}">
                          <a14:useLocalDpi xmlns:a14="http://schemas.microsoft.com/office/drawing/2010/main" val="0"/>
                        </a:ext>
                      </a:extLst>
                    </a:blip>
                    <a:stretch>
                      <a:fillRect/>
                    </a:stretch>
                  </pic:blipFill>
                  <pic:spPr>
                    <a:xfrm>
                      <a:off x="0" y="0"/>
                      <a:ext cx="6049010" cy="2430780"/>
                    </a:xfrm>
                    <a:prstGeom prst="rect">
                      <a:avLst/>
                    </a:prstGeom>
                  </pic:spPr>
                </pic:pic>
              </a:graphicData>
            </a:graphic>
          </wp:inline>
        </w:drawing>
      </w:r>
    </w:p>
    <w:p w14:paraId="7E9B68F9" w14:textId="7D66B2FF" w:rsidR="006814FD" w:rsidRDefault="006814FD" w:rsidP="003B02B2">
      <w:pPr>
        <w:pStyle w:val="Caption"/>
      </w:pPr>
      <w:bookmarkStart w:id="811" w:name="_Ref496196959"/>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55</w:t>
      </w:r>
      <w:r w:rsidR="004C7FFA">
        <w:fldChar w:fldCharType="end"/>
      </w:r>
      <w:bookmarkEnd w:id="811"/>
      <w:r>
        <w:t>: Relatie dashboardscherm</w:t>
      </w:r>
    </w:p>
    <w:p w14:paraId="4AA3BF72" w14:textId="74E3C53B" w:rsidR="006814FD" w:rsidRDefault="006814FD" w:rsidP="006814FD">
      <w:r>
        <w:t xml:space="preserve">Vanuit dit scherm kunt u, indien gewenst, direct objecten koppelen aan deze relatie. Gebruik hiervoor de knop </w:t>
      </w:r>
      <w:r w:rsidRPr="00BA5558">
        <w:rPr>
          <w:rStyle w:val="Bold"/>
        </w:rPr>
        <w:t>Object koppelen</w:t>
      </w:r>
      <w:r>
        <w:t xml:space="preserve">, selecteer vervolgens de gewenste objecten en klik op </w:t>
      </w:r>
      <w:r w:rsidRPr="00BA5558">
        <w:rPr>
          <w:rStyle w:val="Bold"/>
        </w:rPr>
        <w:t>Opslaan</w:t>
      </w:r>
      <w:r>
        <w:t>.</w:t>
      </w:r>
    </w:p>
    <w:p w14:paraId="4C994F75" w14:textId="05EE7D3D" w:rsidR="006814FD" w:rsidRDefault="00BA5558" w:rsidP="006814FD">
      <w:r>
        <w:t xml:space="preserve">De knop </w:t>
      </w:r>
      <w:r w:rsidRPr="00BA5558">
        <w:rPr>
          <w:rStyle w:val="Bold"/>
        </w:rPr>
        <w:t>Verwijderen</w:t>
      </w:r>
      <w:r>
        <w:t xml:space="preserve"> kan gebruikt worden om een relatie weer te verwijdern (bijvoorbeeld omdat deze dubbel is aangemaakt). Dit verwijderen van een relatie is alleen mogelijk als </w:t>
      </w:r>
      <w:r w:rsidR="006814FD">
        <w:t>er geen objecten gekoppeld zijn aan</w:t>
      </w:r>
      <w:r>
        <w:t xml:space="preserve"> de relatie.</w:t>
      </w:r>
    </w:p>
    <w:p w14:paraId="29474F79" w14:textId="4DF3EC46" w:rsidR="00BA5558" w:rsidRDefault="00BA5558" w:rsidP="006814FD">
      <w:pPr>
        <w:rPr>
          <w:lang w:eastAsia="nl-NL"/>
        </w:rPr>
      </w:pPr>
      <w:r>
        <w:t xml:space="preserve">Om objecten te ontkoppelen van een relatie klikt u op </w:t>
      </w:r>
      <w:r>
        <w:rPr>
          <w:lang w:eastAsia="nl-NL"/>
        </w:rPr>
        <w:t xml:space="preserve">kruisje achter het object (zie </w:t>
      </w:r>
      <w:r>
        <w:rPr>
          <w:lang w:eastAsia="nl-NL"/>
        </w:rPr>
        <w:fldChar w:fldCharType="begin"/>
      </w:r>
      <w:r>
        <w:rPr>
          <w:lang w:eastAsia="nl-NL"/>
        </w:rPr>
        <w:instrText xml:space="preserve"> REF _Ref496197500 \h </w:instrText>
      </w:r>
      <w:r>
        <w:rPr>
          <w:lang w:eastAsia="nl-NL"/>
        </w:rPr>
      </w:r>
      <w:r>
        <w:rPr>
          <w:lang w:eastAsia="nl-NL"/>
        </w:rPr>
        <w:fldChar w:fldCharType="separate"/>
      </w:r>
      <w:r w:rsidR="00772168">
        <w:t>Figuur 22</w:t>
      </w:r>
      <w:r w:rsidR="00772168">
        <w:noBreakHyphen/>
        <w:t>56</w:t>
      </w:r>
      <w:r>
        <w:rPr>
          <w:lang w:eastAsia="nl-NL"/>
        </w:rPr>
        <w:fldChar w:fldCharType="end"/>
      </w:r>
      <w:r>
        <w:rPr>
          <w:lang w:eastAsia="nl-NL"/>
        </w:rPr>
        <w:t>).</w:t>
      </w:r>
    </w:p>
    <w:p w14:paraId="49D28F32" w14:textId="77777777" w:rsidR="00BA5558" w:rsidRDefault="00BA5558" w:rsidP="006814FD">
      <w:pPr>
        <w:rPr>
          <w:lang w:eastAsia="nl-NL"/>
        </w:rPr>
      </w:pPr>
    </w:p>
    <w:p w14:paraId="620B1B09" w14:textId="77777777" w:rsidR="00BA5558" w:rsidRDefault="00BA5558" w:rsidP="00BA5558">
      <w:pPr>
        <w:keepNext/>
      </w:pPr>
      <w:r>
        <w:rPr>
          <w:lang w:eastAsia="nl-NL"/>
        </w:rPr>
        <w:drawing>
          <wp:inline distT="0" distB="0" distL="0" distR="0" wp14:anchorId="3495D080" wp14:editId="6AF65CB4">
            <wp:extent cx="3492079" cy="1016000"/>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relatieobject.png"/>
                    <pic:cNvPicPr/>
                  </pic:nvPicPr>
                  <pic:blipFill>
                    <a:blip r:embed="rId258">
                      <a:extLst>
                        <a:ext uri="{28A0092B-C50C-407E-A947-70E740481C1C}">
                          <a14:useLocalDpi xmlns:a14="http://schemas.microsoft.com/office/drawing/2010/main" val="0"/>
                        </a:ext>
                      </a:extLst>
                    </a:blip>
                    <a:stretch>
                      <a:fillRect/>
                    </a:stretch>
                  </pic:blipFill>
                  <pic:spPr>
                    <a:xfrm>
                      <a:off x="0" y="0"/>
                      <a:ext cx="3503769" cy="1019401"/>
                    </a:xfrm>
                    <a:prstGeom prst="rect">
                      <a:avLst/>
                    </a:prstGeom>
                  </pic:spPr>
                </pic:pic>
              </a:graphicData>
            </a:graphic>
          </wp:inline>
        </w:drawing>
      </w:r>
    </w:p>
    <w:p w14:paraId="7453DE87" w14:textId="6C4F60B6" w:rsidR="00BA5558" w:rsidRDefault="00BA5558" w:rsidP="003B02B2">
      <w:pPr>
        <w:pStyle w:val="Caption"/>
      </w:pPr>
      <w:bookmarkStart w:id="812" w:name="_Ref496197500"/>
      <w:r>
        <w:t xml:space="preserve">Figuur </w:t>
      </w:r>
      <w:r w:rsidR="004C7FFA">
        <w:fldChar w:fldCharType="begin"/>
      </w:r>
      <w:r w:rsidR="004C7FFA">
        <w:instrText xml:space="preserve"> STYLEREF 1 \s </w:instrText>
      </w:r>
      <w:r w:rsidR="004C7FFA">
        <w:fldChar w:fldCharType="separate"/>
      </w:r>
      <w:r w:rsidR="00772168">
        <w:t>22</w:t>
      </w:r>
      <w:r w:rsidR="004C7FFA">
        <w:fldChar w:fldCharType="end"/>
      </w:r>
      <w:r w:rsidR="004C7FFA">
        <w:noBreakHyphen/>
      </w:r>
      <w:r w:rsidR="004C7FFA">
        <w:fldChar w:fldCharType="begin"/>
      </w:r>
      <w:r w:rsidR="004C7FFA">
        <w:instrText xml:space="preserve"> SEQ Figuur \* ARABIC \s 1 </w:instrText>
      </w:r>
      <w:r w:rsidR="004C7FFA">
        <w:fldChar w:fldCharType="separate"/>
      </w:r>
      <w:r w:rsidR="00772168">
        <w:t>56</w:t>
      </w:r>
      <w:r w:rsidR="004C7FFA">
        <w:fldChar w:fldCharType="end"/>
      </w:r>
      <w:bookmarkEnd w:id="812"/>
      <w:r>
        <w:t>: Objecten bij relatie</w:t>
      </w:r>
    </w:p>
    <w:p w14:paraId="694C4098" w14:textId="7A358069" w:rsidR="00B34AF9" w:rsidRPr="00B34AF9" w:rsidRDefault="00B34AF9" w:rsidP="00B34AF9">
      <w:pPr>
        <w:rPr>
          <w:i/>
        </w:rPr>
      </w:pPr>
      <w:r w:rsidRPr="008A6560">
        <w:rPr>
          <w:i/>
        </w:rPr>
        <w:t xml:space="preserve">Let op: Een relatie zou naast aannemer, glaszetter of installateur ook een klant kunnen zijn. In dat geval is het noodzakelijk om op twee plekken deze relatie vast te leggen; zowel bij menu </w:t>
      </w:r>
      <w:r w:rsidRPr="008A6560">
        <w:rPr>
          <w:rStyle w:val="Bold"/>
          <w:i/>
        </w:rPr>
        <w:t>Klanten</w:t>
      </w:r>
      <w:r w:rsidRPr="008A6560">
        <w:rPr>
          <w:i/>
        </w:rPr>
        <w:t xml:space="preserve"> als bij </w:t>
      </w:r>
      <w:r w:rsidRPr="008A6560">
        <w:rPr>
          <w:rStyle w:val="Bold"/>
          <w:i/>
        </w:rPr>
        <w:t>Relaties</w:t>
      </w:r>
      <w:r w:rsidRPr="008A6560">
        <w:rPr>
          <w:i/>
        </w:rPr>
        <w:t xml:space="preserve"> in menu </w:t>
      </w:r>
      <w:r w:rsidRPr="008A6560">
        <w:rPr>
          <w:rStyle w:val="Bold"/>
          <w:i/>
        </w:rPr>
        <w:t>Objecten</w:t>
      </w:r>
      <w:r w:rsidRPr="008A6560">
        <w:rPr>
          <w:i/>
        </w:rPr>
        <w:t xml:space="preserve">. </w:t>
      </w:r>
    </w:p>
    <w:p w14:paraId="25E445B2" w14:textId="3F53BB42" w:rsidR="00084AF9" w:rsidRDefault="00084AF9" w:rsidP="003F1F0B">
      <w:pPr>
        <w:pStyle w:val="Heading2"/>
      </w:pPr>
      <w:bookmarkStart w:id="813" w:name="_Toc460250734"/>
      <w:bookmarkStart w:id="814" w:name="_Toc41561911"/>
      <w:bookmarkStart w:id="815" w:name="_Toc64307058"/>
      <w:r>
        <w:t>SequriX</w:t>
      </w:r>
      <w:bookmarkEnd w:id="813"/>
      <w:bookmarkEnd w:id="814"/>
      <w:bookmarkEnd w:id="815"/>
    </w:p>
    <w:p w14:paraId="0A439BD0" w14:textId="71DC44E8" w:rsidR="005A532E" w:rsidRDefault="005A532E" w:rsidP="006F6E29">
      <w:pPr>
        <w:pStyle w:val="Heading3"/>
      </w:pPr>
      <w:bookmarkStart w:id="816" w:name="_Toc41561912"/>
      <w:bookmarkStart w:id="817" w:name="_Toc64307059"/>
      <w:r>
        <w:t>Download handleiding</w:t>
      </w:r>
      <w:bookmarkEnd w:id="816"/>
      <w:bookmarkEnd w:id="817"/>
    </w:p>
    <w:p w14:paraId="2A4C62AE" w14:textId="5B9B0146" w:rsidR="005A532E" w:rsidRDefault="005A532E" w:rsidP="005A532E">
      <w:r>
        <w:t>Hier kunt u altijd de meest recente versie van deze gebruikershandleiding downloaden.</w:t>
      </w:r>
    </w:p>
    <w:p w14:paraId="648CC041" w14:textId="7E6D906A" w:rsidR="005A532E" w:rsidRDefault="005A532E" w:rsidP="006F6E29">
      <w:pPr>
        <w:pStyle w:val="Heading3"/>
      </w:pPr>
      <w:bookmarkStart w:id="818" w:name="_Toc41561913"/>
      <w:bookmarkStart w:id="819" w:name="_Toc64307060"/>
      <w:r>
        <w:t>Download handleiding voor mobiel</w:t>
      </w:r>
      <w:bookmarkEnd w:id="818"/>
      <w:bookmarkEnd w:id="819"/>
    </w:p>
    <w:p w14:paraId="4C4A34BC" w14:textId="08B01FC9" w:rsidR="005A532E" w:rsidRPr="005A532E" w:rsidRDefault="005A532E" w:rsidP="005A532E">
      <w:r>
        <w:t>Hier kunt u de handleiding voor de mobiele applicatie van SequriX downloaden.</w:t>
      </w:r>
    </w:p>
    <w:p w14:paraId="415275B6" w14:textId="77777777" w:rsidR="00084AF9" w:rsidRDefault="00084AF9" w:rsidP="006F6E29">
      <w:pPr>
        <w:pStyle w:val="Heading3"/>
      </w:pPr>
      <w:bookmarkStart w:id="820" w:name="_Toc460250735"/>
      <w:bookmarkStart w:id="821" w:name="_Toc41561914"/>
      <w:bookmarkStart w:id="822" w:name="_Toc64307061"/>
      <w:r>
        <w:t>Licentie</w:t>
      </w:r>
      <w:r w:rsidR="00FF4A54">
        <w:t>s</w:t>
      </w:r>
      <w:bookmarkEnd w:id="820"/>
      <w:bookmarkEnd w:id="821"/>
      <w:bookmarkEnd w:id="822"/>
    </w:p>
    <w:p w14:paraId="137A9BDD" w14:textId="77777777" w:rsidR="00E020B0" w:rsidRPr="00E020B0" w:rsidRDefault="00E020B0" w:rsidP="00E020B0">
      <w:r>
        <w:t xml:space="preserve">Bij het onderdeel </w:t>
      </w:r>
      <w:r w:rsidR="000E1B62" w:rsidRPr="000E1B62">
        <w:rPr>
          <w:b/>
        </w:rPr>
        <w:t>L</w:t>
      </w:r>
      <w:r w:rsidRPr="000E1B62">
        <w:rPr>
          <w:b/>
        </w:rPr>
        <w:t>icenties</w:t>
      </w:r>
      <w:r>
        <w:t xml:space="preserve"> kunt u </w:t>
      </w:r>
      <w:r w:rsidR="00FE5A89">
        <w:t xml:space="preserve">per maand </w:t>
      </w:r>
      <w:r w:rsidR="00971206">
        <w:t>zien</w:t>
      </w:r>
      <w:r w:rsidR="00FE5A89">
        <w:t xml:space="preserve"> hoeveel diensturen er zijn afgesproken en hoeveel diensturen er daadwerkelijk zijn verbuikt. Ook kunt u hier zien welke licenties er actief zijn.</w:t>
      </w:r>
      <w:r w:rsidR="00A87024">
        <w:t xml:space="preserve"> </w:t>
      </w:r>
    </w:p>
    <w:p w14:paraId="61BA3178" w14:textId="77777777" w:rsidR="00084AF9" w:rsidRDefault="00084AF9" w:rsidP="006F6E29">
      <w:pPr>
        <w:pStyle w:val="Heading3"/>
      </w:pPr>
      <w:bookmarkStart w:id="823" w:name="_Toc460250736"/>
      <w:bookmarkStart w:id="824" w:name="_Toc41561915"/>
      <w:bookmarkStart w:id="825" w:name="_Toc64307062"/>
      <w:r>
        <w:t>SequriX website</w:t>
      </w:r>
      <w:bookmarkEnd w:id="823"/>
      <w:bookmarkEnd w:id="824"/>
      <w:bookmarkEnd w:id="825"/>
    </w:p>
    <w:p w14:paraId="3F08ADAC" w14:textId="1A608E06" w:rsidR="000E1B62" w:rsidRDefault="000E1B62" w:rsidP="000E1B62">
      <w:r>
        <w:t xml:space="preserve">Link naar </w:t>
      </w:r>
      <w:hyperlink r:id="rId259" w:history="1">
        <w:r w:rsidRPr="00CA0820">
          <w:rPr>
            <w:rStyle w:val="Hyperlink"/>
          </w:rPr>
          <w:t>https://www.sequrix.com</w:t>
        </w:r>
      </w:hyperlink>
    </w:p>
    <w:p w14:paraId="4AFB7A99" w14:textId="4B04296C" w:rsidR="00084AF9" w:rsidRDefault="005A532E" w:rsidP="006F6E29">
      <w:pPr>
        <w:pStyle w:val="Heading3"/>
      </w:pPr>
      <w:bookmarkStart w:id="826" w:name="_Toc41561916"/>
      <w:bookmarkStart w:id="827" w:name="_Toc64307063"/>
      <w:r>
        <w:t>Download Android app</w:t>
      </w:r>
      <w:bookmarkEnd w:id="826"/>
      <w:bookmarkEnd w:id="827"/>
    </w:p>
    <w:p w14:paraId="2C9B14A1" w14:textId="05353906" w:rsidR="000E1B62" w:rsidRDefault="00A02CB8" w:rsidP="000E1B62">
      <w:r>
        <w:t>De SequriX applicatie kan worden gedownload v</w:t>
      </w:r>
      <w:r w:rsidR="00943C95">
        <w:t>anaf het volgende adres:</w:t>
      </w:r>
      <w:r w:rsidR="005A532E">
        <w:t xml:space="preserve"> </w:t>
      </w:r>
      <w:hyperlink r:id="rId260" w:history="1">
        <w:r w:rsidR="005A532E" w:rsidRPr="00FB6A07">
          <w:rPr>
            <w:rStyle w:val="Hyperlink"/>
          </w:rPr>
          <w:t>https://www.sequrix.com/apk</w:t>
        </w:r>
      </w:hyperlink>
      <w:r w:rsidR="005A532E">
        <w:t>.</w:t>
      </w:r>
    </w:p>
    <w:p w14:paraId="54731E2F" w14:textId="77777777" w:rsidR="00084AF9" w:rsidRPr="00084AF9" w:rsidRDefault="00084AF9" w:rsidP="006F6E29">
      <w:pPr>
        <w:pStyle w:val="Heading3"/>
      </w:pPr>
      <w:bookmarkStart w:id="828" w:name="_Toc460250738"/>
      <w:bookmarkStart w:id="829" w:name="_Toc41561917"/>
      <w:bookmarkStart w:id="830" w:name="_Toc64307064"/>
      <w:r>
        <w:t>Informatie</w:t>
      </w:r>
      <w:bookmarkEnd w:id="828"/>
      <w:bookmarkEnd w:id="829"/>
      <w:bookmarkEnd w:id="830"/>
    </w:p>
    <w:p w14:paraId="315C9797" w14:textId="5A987EFA" w:rsidR="005249C2" w:rsidRPr="00604566" w:rsidRDefault="006F0A87" w:rsidP="00D44246">
      <w:pPr>
        <w:rPr>
          <w:lang w:val="en-GB"/>
        </w:rPr>
      </w:pPr>
      <w:r w:rsidRPr="009E6467">
        <w:rPr>
          <w:lang w:val="en-GB"/>
        </w:rPr>
        <w:t>Informatie over SequriX, third party software en release notes.</w:t>
      </w:r>
    </w:p>
    <w:sectPr w:rsidR="005249C2" w:rsidRPr="00604566" w:rsidSect="000E4465">
      <w:headerReference w:type="first" r:id="rId261"/>
      <w:footerReference w:type="first" r:id="rId262"/>
      <w:pgSz w:w="11907" w:h="16840" w:code="9"/>
      <w:pgMar w:top="1984" w:right="964" w:bottom="1304" w:left="1417" w:header="709" w:footer="119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895B44" w14:textId="77777777" w:rsidR="00AE41E8" w:rsidRDefault="00AE41E8" w:rsidP="00EA4558">
      <w:r>
        <w:separator/>
      </w:r>
    </w:p>
  </w:endnote>
  <w:endnote w:type="continuationSeparator" w:id="0">
    <w:p w14:paraId="121FB7FC" w14:textId="77777777" w:rsidR="00AE41E8" w:rsidRDefault="00AE41E8" w:rsidP="00EA45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Frutiger 45 Light">
    <w:altName w:val="Calibri"/>
    <w:panose1 w:val="00000000000000000000"/>
    <w:charset w:val="00"/>
    <w:family w:val="swiss"/>
    <w:notTrueType/>
    <w:pitch w:val="variable"/>
    <w:sig w:usb0="00000003" w:usb1="00000000" w:usb2="00000000" w:usb3="00000000" w:csb0="00000001" w:csb1="00000000"/>
  </w:font>
  <w:font w:name="Frutiger-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venir LT Std 45 Book">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Vani">
    <w:charset w:val="00"/>
    <w:family w:val="roman"/>
    <w:pitch w:val="variable"/>
    <w:sig w:usb0="002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3FF371" w14:textId="43657698" w:rsidR="00AE41E8" w:rsidRDefault="00AE41E8" w:rsidP="004B3E32">
    <w:pPr>
      <w:pStyle w:val="Footer"/>
      <w:tabs>
        <w:tab w:val="clear" w:pos="4680"/>
        <w:tab w:val="center" w:pos="2977"/>
      </w:tabs>
      <w:jc w:val="right"/>
    </w:pPr>
    <w:r>
      <w:t xml:space="preserve">Gebruikershandleiding SequriX </w:t>
    </w:r>
    <w:r>
      <w:rPr>
        <w:color w:val="016A3A"/>
      </w:rPr>
      <w:t>–</w:t>
    </w:r>
    <w:r>
      <w:fldChar w:fldCharType="begin"/>
    </w:r>
    <w:r w:rsidRPr="00F750FD">
      <w:instrText xml:space="preserve"> TIME \@ "MMMM yyyy" </w:instrText>
    </w:r>
    <w:r>
      <w:fldChar w:fldCharType="separate"/>
    </w:r>
    <w:r w:rsidR="00772168">
      <w:t>februari 2021</w:t>
    </w:r>
    <w:r>
      <w:rPr>
        <w:lang w:val="de-DE"/>
      </w:rPr>
      <w:fldChar w:fldCharType="end"/>
    </w:r>
    <w:r w:rsidRPr="00F55175">
      <w:rPr>
        <w:color w:val="016A3A"/>
      </w:rPr>
      <w:t>-</w:t>
    </w:r>
    <w:r>
      <w:rPr>
        <w:color w:val="C00000"/>
      </w:rPr>
      <w:t xml:space="preserve"> </w:t>
    </w:r>
    <w:r w:rsidRPr="002E5C1C">
      <w:t xml:space="preserve">Pagina </w:t>
    </w:r>
    <w:r>
      <w:fldChar w:fldCharType="begin"/>
    </w:r>
    <w:r>
      <w:instrText>PAGE   \* MERGEFORMAT</w:instrText>
    </w:r>
    <w:r>
      <w:fldChar w:fldCharType="separate"/>
    </w:r>
    <w:r>
      <w:t>121</w:t>
    </w:r>
    <w:r>
      <w:fldChar w:fldCharType="end"/>
    </w:r>
  </w:p>
  <w:p w14:paraId="026B215A" w14:textId="77777777" w:rsidR="00AE41E8" w:rsidRPr="00F55175" w:rsidRDefault="00AE41E8" w:rsidP="00F551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482AD" w14:textId="4948350A" w:rsidR="00AE41E8" w:rsidRDefault="00AE41E8">
    <w:pPr>
      <w:pStyle w:val="Footer"/>
    </w:pPr>
    <w:r>
      <w:rPr>
        <w:lang w:eastAsia="nl-NL"/>
      </w:rPr>
      <mc:AlternateContent>
        <mc:Choice Requires="wps">
          <w:drawing>
            <wp:anchor distT="45720" distB="45720" distL="114300" distR="114300" simplePos="0" relativeHeight="251663360" behindDoc="0" locked="0" layoutInCell="1" allowOverlap="1" wp14:anchorId="795824C2" wp14:editId="5AC54D05">
              <wp:simplePos x="0" y="0"/>
              <wp:positionH relativeFrom="column">
                <wp:posOffset>1814195</wp:posOffset>
              </wp:positionH>
              <wp:positionV relativeFrom="paragraph">
                <wp:posOffset>-1625600</wp:posOffset>
              </wp:positionV>
              <wp:extent cx="472440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404620"/>
                      </a:xfrm>
                      <a:prstGeom prst="rect">
                        <a:avLst/>
                      </a:prstGeom>
                      <a:noFill/>
                      <a:ln w="9525">
                        <a:noFill/>
                        <a:miter lim="800000"/>
                        <a:headEnd/>
                        <a:tailEnd/>
                      </a:ln>
                    </wps:spPr>
                    <wps:txbx>
                      <w:txbxContent>
                        <w:p w14:paraId="5E28AEE7" w14:textId="1F1583F5" w:rsidR="00AE41E8" w:rsidRPr="00051494" w:rsidRDefault="00AE41E8">
                          <w:pPr>
                            <w:rPr>
                              <w:b/>
                              <w:sz w:val="52"/>
                            </w:rPr>
                          </w:pPr>
                          <w:r>
                            <w:rPr>
                              <w:b/>
                              <w:color w:val="FFFFFF" w:themeColor="background1"/>
                              <w:sz w:val="52"/>
                            </w:rPr>
                            <w:fldChar w:fldCharType="begin"/>
                          </w:r>
                          <w:r>
                            <w:rPr>
                              <w:b/>
                              <w:color w:val="FFFFFF" w:themeColor="background1"/>
                              <w:sz w:val="52"/>
                            </w:rPr>
                            <w:instrText xml:space="preserve"> TITLE   \* MERGEFORMAT </w:instrText>
                          </w:r>
                          <w:r>
                            <w:rPr>
                              <w:b/>
                              <w:color w:val="FFFFFF" w:themeColor="background1"/>
                              <w:sz w:val="52"/>
                            </w:rPr>
                            <w:fldChar w:fldCharType="separate"/>
                          </w:r>
                          <w:r w:rsidR="00772168">
                            <w:rPr>
                              <w:b/>
                              <w:color w:val="FFFFFF" w:themeColor="background1"/>
                              <w:sz w:val="52"/>
                            </w:rPr>
                            <w:t>Gebruikershandleiding SequriX</w:t>
                          </w:r>
                          <w:r>
                            <w:rPr>
                              <w:b/>
                              <w:color w:val="FFFFFF" w:themeColor="background1"/>
                              <w:sz w:val="5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5824C2" id="_x0000_t202" coordsize="21600,21600" o:spt="202" path="m,l,21600r21600,l21600,xe">
              <v:stroke joinstyle="miter"/>
              <v:path gradientshapeok="t" o:connecttype="rect"/>
            </v:shapetype>
            <v:shape id="Tekstvak 2" o:spid="_x0000_s1028" type="#_x0000_t202" style="position:absolute;margin-left:142.85pt;margin-top:-128pt;width:372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" filled="f" stroked="f">
              <v:textbox style="mso-fit-shape-to-text:t">
                <w:txbxContent>
                  <w:p w14:paraId="5E28AEE7" w14:textId="1F1583F5" w:rsidR="00AE41E8" w:rsidRPr="00051494" w:rsidRDefault="00AE41E8">
                    <w:pPr>
                      <w:rPr>
                        <w:b/>
                        <w:sz w:val="52"/>
                      </w:rPr>
                    </w:pPr>
                    <w:r>
                      <w:rPr>
                        <w:b/>
                        <w:color w:val="FFFFFF" w:themeColor="background1"/>
                        <w:sz w:val="52"/>
                      </w:rPr>
                      <w:fldChar w:fldCharType="begin"/>
                    </w:r>
                    <w:r>
                      <w:rPr>
                        <w:b/>
                        <w:color w:val="FFFFFF" w:themeColor="background1"/>
                        <w:sz w:val="52"/>
                      </w:rPr>
                      <w:instrText xml:space="preserve"> TITLE   \* MERGEFORMAT </w:instrText>
                    </w:r>
                    <w:r>
                      <w:rPr>
                        <w:b/>
                        <w:color w:val="FFFFFF" w:themeColor="background1"/>
                        <w:sz w:val="52"/>
                      </w:rPr>
                      <w:fldChar w:fldCharType="separate"/>
                    </w:r>
                    <w:r w:rsidR="00772168">
                      <w:rPr>
                        <w:b/>
                        <w:color w:val="FFFFFF" w:themeColor="background1"/>
                        <w:sz w:val="52"/>
                      </w:rPr>
                      <w:t>Gebruikershandleiding SequriX</w:t>
                    </w:r>
                    <w:r>
                      <w:rPr>
                        <w:b/>
                        <w:color w:val="FFFFFF" w:themeColor="background1"/>
                        <w:sz w:val="52"/>
                      </w:rPr>
                      <w:fldChar w:fldCharType="end"/>
                    </w:r>
                  </w:p>
                </w:txbxContent>
              </v:textbox>
              <w10:wrap type="squar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BE7C0" w14:textId="0A104438" w:rsidR="00AE41E8" w:rsidRDefault="00AE41E8" w:rsidP="00F55175">
    <w:pPr>
      <w:pStyle w:val="Footer"/>
      <w:jc w:val="right"/>
    </w:pPr>
    <w:r>
      <w:t>Gebruikershandleiding SequriX</w:t>
    </w:r>
    <w:r w:rsidRPr="002E5C1C">
      <w:t xml:space="preserve"> </w:t>
    </w:r>
    <w:r>
      <w:rPr>
        <w:color w:val="016A3A"/>
      </w:rPr>
      <w:t>–</w:t>
    </w:r>
    <w:r>
      <w:t>januari 2017</w:t>
    </w:r>
    <w:r w:rsidRPr="002E5C1C">
      <w:t xml:space="preserve"> </w:t>
    </w:r>
    <w:r w:rsidRPr="00F55175">
      <w:rPr>
        <w:color w:val="016A3A"/>
      </w:rPr>
      <w:t>-</w:t>
    </w:r>
    <w:r>
      <w:rPr>
        <w:color w:val="C00000"/>
      </w:rPr>
      <w:t xml:space="preserve"> </w:t>
    </w:r>
    <w:r w:rsidRPr="002E5C1C">
      <w:t xml:space="preserve">Pagina </w:t>
    </w:r>
    <w:r>
      <w:fldChar w:fldCharType="begin"/>
    </w:r>
    <w:r>
      <w:instrText>PAGE   \* MERGEFORMAT</w:instrText>
    </w:r>
    <w:r>
      <w:fldChar w:fldCharType="separate"/>
    </w:r>
    <w: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B4BE4D" w14:textId="77777777" w:rsidR="00AE41E8" w:rsidRDefault="00AE41E8" w:rsidP="00EA4558">
      <w:r>
        <w:separator/>
      </w:r>
    </w:p>
  </w:footnote>
  <w:footnote w:type="continuationSeparator" w:id="0">
    <w:p w14:paraId="00B818ED" w14:textId="77777777" w:rsidR="00AE41E8" w:rsidRDefault="00AE41E8" w:rsidP="00EA45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D8DBC" w14:textId="77777777" w:rsidR="00AE41E8" w:rsidRDefault="00AE41E8">
    <w:pPr>
      <w:pStyle w:val="Header"/>
    </w:pPr>
    <w:r>
      <w:rPr>
        <w:lang w:eastAsia="nl-NL"/>
      </w:rPr>
      <w:drawing>
        <wp:anchor distT="0" distB="0" distL="114300" distR="114300" simplePos="0" relativeHeight="251657216" behindDoc="0" locked="0" layoutInCell="1" allowOverlap="1" wp14:anchorId="08900132" wp14:editId="178A9D2E">
          <wp:simplePos x="0" y="0"/>
          <wp:positionH relativeFrom="page">
            <wp:posOffset>5273675</wp:posOffset>
          </wp:positionH>
          <wp:positionV relativeFrom="page">
            <wp:posOffset>287655</wp:posOffset>
          </wp:positionV>
          <wp:extent cx="1979930" cy="320040"/>
          <wp:effectExtent l="0" t="0" r="1270" b="3810"/>
          <wp:wrapNone/>
          <wp:docPr id="289" name="Afbeeld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3200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1BB6A" w14:textId="4B02E641" w:rsidR="00AE41E8" w:rsidRDefault="00AE41E8">
    <w:pPr>
      <w:pStyle w:val="Header"/>
    </w:pPr>
    <w:r>
      <w:rPr>
        <w:lang w:eastAsia="nl-NL"/>
      </w:rPr>
      <w:drawing>
        <wp:anchor distT="0" distB="0" distL="114300" distR="114300" simplePos="0" relativeHeight="251661312" behindDoc="1" locked="0" layoutInCell="1" allowOverlap="1" wp14:anchorId="3BBCA229" wp14:editId="49FFCACB">
          <wp:simplePos x="0" y="0"/>
          <wp:positionH relativeFrom="column">
            <wp:posOffset>-899795</wp:posOffset>
          </wp:positionH>
          <wp:positionV relativeFrom="paragraph">
            <wp:posOffset>-447040</wp:posOffset>
          </wp:positionV>
          <wp:extent cx="7879080" cy="10643870"/>
          <wp:effectExtent l="0" t="0" r="7620" b="5080"/>
          <wp:wrapTight wrapText="bothSides">
            <wp:wrapPolygon edited="0">
              <wp:start x="0" y="0"/>
              <wp:lineTo x="0" y="21572"/>
              <wp:lineTo x="21569" y="21572"/>
              <wp:lineTo x="21569" y="0"/>
              <wp:lineTo x="0" y="0"/>
            </wp:wrapPolygon>
          </wp:wrapTight>
          <wp:docPr id="290" name="Afbeelding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9080" cy="106438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7811D" w14:textId="77777777" w:rsidR="00AE41E8" w:rsidRDefault="00AE41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7" type="#_x0000_t75" style="width:48pt;height:65pt" o:bullet="t">
        <v:imagedata r:id="rId1" o:title="rodestip"/>
      </v:shape>
    </w:pict>
  </w:numPicBullet>
  <w:abstractNum w:abstractNumId="0" w15:restartNumberingAfterBreak="0">
    <w:nsid w:val="09DD122E"/>
    <w:multiLevelType w:val="hybridMultilevel"/>
    <w:tmpl w:val="1FAA2EF8"/>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C6F1FAF"/>
    <w:multiLevelType w:val="multilevel"/>
    <w:tmpl w:val="BC46638A"/>
    <w:lvl w:ilvl="0">
      <w:start w:val="1"/>
      <w:numFmt w:val="decimal"/>
      <w:pStyle w:val="Heading1"/>
      <w:suff w:val="space"/>
      <w:lvlText w:val="%1"/>
      <w:lvlJc w:val="right"/>
      <w:pPr>
        <w:ind w:left="1134" w:hanging="1134"/>
      </w:pPr>
      <w:rPr>
        <w:rFonts w:hint="default"/>
      </w:rPr>
    </w:lvl>
    <w:lvl w:ilvl="1">
      <w:start w:val="1"/>
      <w:numFmt w:val="decimal"/>
      <w:pStyle w:val="Heading2"/>
      <w:lvlText w:val="%1.%2"/>
      <w:lvlJc w:val="left"/>
      <w:pPr>
        <w:ind w:left="180" w:firstLine="0"/>
      </w:pPr>
      <w:rPr>
        <w:rFonts w:hint="default"/>
      </w:rPr>
    </w:lvl>
    <w:lvl w:ilvl="2">
      <w:start w:val="1"/>
      <w:numFmt w:val="decimal"/>
      <w:pStyle w:val="Heading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6805"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0D977EB1"/>
    <w:multiLevelType w:val="hybridMultilevel"/>
    <w:tmpl w:val="3028D896"/>
    <w:lvl w:ilvl="0" w:tplc="6068F896">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2644AAB"/>
    <w:multiLevelType w:val="hybridMultilevel"/>
    <w:tmpl w:val="807EDC18"/>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4733BD4"/>
    <w:multiLevelType w:val="multilevel"/>
    <w:tmpl w:val="F2287606"/>
    <w:lvl w:ilvl="0">
      <w:start w:val="1"/>
      <w:numFmt w:val="bullet"/>
      <w:lvlText w:val=""/>
      <w:lvlPicBulletId w:val="0"/>
      <w:lvlJc w:val="left"/>
      <w:pPr>
        <w:tabs>
          <w:tab w:val="num" w:pos="0"/>
        </w:tabs>
        <w:ind w:left="340" w:hanging="340"/>
      </w:pPr>
      <w:rPr>
        <w:rFonts w:ascii="Symbol" w:hAnsi="Symbol" w:hint="default"/>
        <w:color w:val="auto"/>
        <w:sz w:val="18"/>
      </w:rPr>
    </w:lvl>
    <w:lvl w:ilvl="1">
      <w:start w:val="1"/>
      <w:numFmt w:val="decimal"/>
      <w:lvlText w:val="%2."/>
      <w:lvlJc w:val="left"/>
      <w:pPr>
        <w:tabs>
          <w:tab w:val="num" w:pos="0"/>
        </w:tabs>
        <w:ind w:left="680" w:hanging="340"/>
      </w:pPr>
      <w:rPr>
        <w:rFonts w:hint="default"/>
        <w:b/>
        <w:i w:val="0"/>
        <w:color w:val="C00000"/>
      </w:rPr>
    </w:lvl>
    <w:lvl w:ilvl="2">
      <w:start w:val="1"/>
      <w:numFmt w:val="bullet"/>
      <w:lvlText w:val=""/>
      <w:lvlJc w:val="left"/>
      <w:pPr>
        <w:tabs>
          <w:tab w:val="num" w:pos="0"/>
        </w:tabs>
        <w:ind w:left="1021" w:hanging="341"/>
      </w:pPr>
      <w:rPr>
        <w:rFonts w:ascii="Wingdings" w:hAnsi="Wingdings" w:hint="default"/>
        <w:color w:val="C00000"/>
      </w:rPr>
    </w:lvl>
    <w:lvl w:ilvl="3">
      <w:start w:val="1"/>
      <w:numFmt w:val="bullet"/>
      <w:lvlText w:val=""/>
      <w:lvlJc w:val="left"/>
      <w:pPr>
        <w:tabs>
          <w:tab w:val="num" w:pos="0"/>
        </w:tabs>
        <w:ind w:left="2520" w:hanging="360"/>
      </w:pPr>
      <w:rPr>
        <w:rFonts w:ascii="Symbol" w:hAnsi="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hint="default"/>
      </w:rPr>
    </w:lvl>
    <w:lvl w:ilvl="6">
      <w:start w:val="1"/>
      <w:numFmt w:val="bullet"/>
      <w:lvlText w:val=""/>
      <w:lvlJc w:val="left"/>
      <w:pPr>
        <w:tabs>
          <w:tab w:val="num" w:pos="0"/>
        </w:tabs>
        <w:ind w:left="4680" w:hanging="360"/>
      </w:pPr>
      <w:rPr>
        <w:rFonts w:ascii="Symbol" w:hAnsi="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hint="default"/>
      </w:rPr>
    </w:lvl>
  </w:abstractNum>
  <w:abstractNum w:abstractNumId="5" w15:restartNumberingAfterBreak="0">
    <w:nsid w:val="18C85C6F"/>
    <w:multiLevelType w:val="hybridMultilevel"/>
    <w:tmpl w:val="FD74FE56"/>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4A6875"/>
    <w:multiLevelType w:val="hybridMultilevel"/>
    <w:tmpl w:val="25FC986C"/>
    <w:lvl w:ilvl="0" w:tplc="572CBB88">
      <w:start w:val="1"/>
      <w:numFmt w:val="bullet"/>
      <w:lvlText w:val=""/>
      <w:lvlJc w:val="left"/>
      <w:pPr>
        <w:ind w:left="720" w:hanging="360"/>
      </w:pPr>
      <w:rPr>
        <w:rFonts w:ascii="Symbol" w:hAnsi="Symbol" w:hint="default"/>
        <w:color w:val="DE5A1C"/>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98E141F"/>
    <w:multiLevelType w:val="hybridMultilevel"/>
    <w:tmpl w:val="0DF0118A"/>
    <w:lvl w:ilvl="0" w:tplc="36C2191C">
      <w:start w:val="1"/>
      <w:numFmt w:val="bullet"/>
      <w:pStyle w:val="Opsomming1"/>
      <w:lvlText w:val=""/>
      <w:lvlJc w:val="left"/>
      <w:pPr>
        <w:ind w:left="720" w:hanging="360"/>
      </w:pPr>
      <w:rPr>
        <w:rFonts w:ascii="Symbol" w:hAnsi="Symbol" w:hint="default"/>
        <w:b/>
        <w:i/>
        <w:color w:val="DE5A1C"/>
        <w:position w:val="0"/>
        <w:sz w:val="24"/>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A944EE9"/>
    <w:multiLevelType w:val="hybridMultilevel"/>
    <w:tmpl w:val="0764D3EC"/>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B1367D4"/>
    <w:multiLevelType w:val="multilevel"/>
    <w:tmpl w:val="13C8460A"/>
    <w:styleLink w:val="SigmaxOpsommingen"/>
    <w:lvl w:ilvl="0">
      <w:start w:val="1"/>
      <w:numFmt w:val="bullet"/>
      <w:lvlText w:val=""/>
      <w:lvlPicBulletId w:val="0"/>
      <w:lvlJc w:val="left"/>
      <w:pPr>
        <w:tabs>
          <w:tab w:val="num" w:pos="0"/>
        </w:tabs>
        <w:ind w:left="340" w:hanging="340"/>
      </w:pPr>
      <w:rPr>
        <w:rFonts w:ascii="Symbol" w:hAnsi="Symbol" w:hint="default"/>
        <w:color w:val="auto"/>
        <w:sz w:val="18"/>
      </w:rPr>
    </w:lvl>
    <w:lvl w:ilvl="1">
      <w:start w:val="1"/>
      <w:numFmt w:val="bullet"/>
      <w:lvlText w:val="▬"/>
      <w:lvlJc w:val="left"/>
      <w:pPr>
        <w:tabs>
          <w:tab w:val="num" w:pos="0"/>
        </w:tabs>
        <w:ind w:left="680" w:hanging="340"/>
      </w:pPr>
      <w:rPr>
        <w:rFonts w:ascii="Courier New" w:hAnsi="Courier New" w:hint="default"/>
        <w:b/>
        <w:i w:val="0"/>
        <w:color w:val="C00000"/>
      </w:rPr>
    </w:lvl>
    <w:lvl w:ilvl="2">
      <w:start w:val="1"/>
      <w:numFmt w:val="bullet"/>
      <w:lvlText w:val=""/>
      <w:lvlJc w:val="left"/>
      <w:pPr>
        <w:tabs>
          <w:tab w:val="num" w:pos="0"/>
        </w:tabs>
        <w:ind w:left="1021" w:hanging="341"/>
      </w:pPr>
      <w:rPr>
        <w:rFonts w:ascii="Wingdings" w:hAnsi="Wingdings" w:hint="default"/>
        <w:color w:val="C00000"/>
      </w:rPr>
    </w:lvl>
    <w:lvl w:ilvl="3">
      <w:start w:val="1"/>
      <w:numFmt w:val="bullet"/>
      <w:lvlText w:val=""/>
      <w:lvlJc w:val="left"/>
      <w:pPr>
        <w:tabs>
          <w:tab w:val="num" w:pos="0"/>
        </w:tabs>
        <w:ind w:left="2520" w:hanging="360"/>
      </w:pPr>
      <w:rPr>
        <w:rFonts w:ascii="Symbol" w:hAnsi="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hint="default"/>
      </w:rPr>
    </w:lvl>
    <w:lvl w:ilvl="6">
      <w:start w:val="1"/>
      <w:numFmt w:val="bullet"/>
      <w:lvlText w:val=""/>
      <w:lvlJc w:val="left"/>
      <w:pPr>
        <w:tabs>
          <w:tab w:val="num" w:pos="0"/>
        </w:tabs>
        <w:ind w:left="4680" w:hanging="360"/>
      </w:pPr>
      <w:rPr>
        <w:rFonts w:ascii="Symbol" w:hAnsi="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hint="default"/>
      </w:rPr>
    </w:lvl>
  </w:abstractNum>
  <w:abstractNum w:abstractNumId="10" w15:restartNumberingAfterBreak="0">
    <w:nsid w:val="1DFB622A"/>
    <w:multiLevelType w:val="hybridMultilevel"/>
    <w:tmpl w:val="530C4F48"/>
    <w:lvl w:ilvl="0" w:tplc="3850CA4C">
      <w:start w:val="1"/>
      <w:numFmt w:val="bullet"/>
      <w:lvlText w:val=""/>
      <w:lvlJc w:val="left"/>
      <w:pPr>
        <w:ind w:left="783" w:hanging="360"/>
      </w:pPr>
      <w:rPr>
        <w:rFonts w:ascii="Symbol" w:hAnsi="Symbol" w:hint="default"/>
        <w:b/>
        <w:i/>
        <w:color w:val="DE5A1C"/>
        <w:position w:val="0"/>
        <w:sz w:val="24"/>
      </w:rPr>
    </w:lvl>
    <w:lvl w:ilvl="1" w:tplc="04130003" w:tentative="1">
      <w:start w:val="1"/>
      <w:numFmt w:val="bullet"/>
      <w:lvlText w:val="o"/>
      <w:lvlJc w:val="left"/>
      <w:pPr>
        <w:ind w:left="1503" w:hanging="360"/>
      </w:pPr>
      <w:rPr>
        <w:rFonts w:ascii="Courier New" w:hAnsi="Courier New" w:cs="Courier New" w:hint="default"/>
      </w:rPr>
    </w:lvl>
    <w:lvl w:ilvl="2" w:tplc="04130005" w:tentative="1">
      <w:start w:val="1"/>
      <w:numFmt w:val="bullet"/>
      <w:lvlText w:val=""/>
      <w:lvlJc w:val="left"/>
      <w:pPr>
        <w:ind w:left="2223" w:hanging="360"/>
      </w:pPr>
      <w:rPr>
        <w:rFonts w:ascii="Wingdings" w:hAnsi="Wingdings" w:hint="default"/>
      </w:rPr>
    </w:lvl>
    <w:lvl w:ilvl="3" w:tplc="04130001" w:tentative="1">
      <w:start w:val="1"/>
      <w:numFmt w:val="bullet"/>
      <w:lvlText w:val=""/>
      <w:lvlJc w:val="left"/>
      <w:pPr>
        <w:ind w:left="2943" w:hanging="360"/>
      </w:pPr>
      <w:rPr>
        <w:rFonts w:ascii="Symbol" w:hAnsi="Symbol" w:hint="default"/>
      </w:rPr>
    </w:lvl>
    <w:lvl w:ilvl="4" w:tplc="04130003" w:tentative="1">
      <w:start w:val="1"/>
      <w:numFmt w:val="bullet"/>
      <w:lvlText w:val="o"/>
      <w:lvlJc w:val="left"/>
      <w:pPr>
        <w:ind w:left="3663" w:hanging="360"/>
      </w:pPr>
      <w:rPr>
        <w:rFonts w:ascii="Courier New" w:hAnsi="Courier New" w:cs="Courier New" w:hint="default"/>
      </w:rPr>
    </w:lvl>
    <w:lvl w:ilvl="5" w:tplc="04130005" w:tentative="1">
      <w:start w:val="1"/>
      <w:numFmt w:val="bullet"/>
      <w:lvlText w:val=""/>
      <w:lvlJc w:val="left"/>
      <w:pPr>
        <w:ind w:left="4383" w:hanging="360"/>
      </w:pPr>
      <w:rPr>
        <w:rFonts w:ascii="Wingdings" w:hAnsi="Wingdings" w:hint="default"/>
      </w:rPr>
    </w:lvl>
    <w:lvl w:ilvl="6" w:tplc="04130001" w:tentative="1">
      <w:start w:val="1"/>
      <w:numFmt w:val="bullet"/>
      <w:lvlText w:val=""/>
      <w:lvlJc w:val="left"/>
      <w:pPr>
        <w:ind w:left="5103" w:hanging="360"/>
      </w:pPr>
      <w:rPr>
        <w:rFonts w:ascii="Symbol" w:hAnsi="Symbol" w:hint="default"/>
      </w:rPr>
    </w:lvl>
    <w:lvl w:ilvl="7" w:tplc="04130003" w:tentative="1">
      <w:start w:val="1"/>
      <w:numFmt w:val="bullet"/>
      <w:lvlText w:val="o"/>
      <w:lvlJc w:val="left"/>
      <w:pPr>
        <w:ind w:left="5823" w:hanging="360"/>
      </w:pPr>
      <w:rPr>
        <w:rFonts w:ascii="Courier New" w:hAnsi="Courier New" w:cs="Courier New" w:hint="default"/>
      </w:rPr>
    </w:lvl>
    <w:lvl w:ilvl="8" w:tplc="04130005" w:tentative="1">
      <w:start w:val="1"/>
      <w:numFmt w:val="bullet"/>
      <w:lvlText w:val=""/>
      <w:lvlJc w:val="left"/>
      <w:pPr>
        <w:ind w:left="6543" w:hanging="360"/>
      </w:pPr>
      <w:rPr>
        <w:rFonts w:ascii="Wingdings" w:hAnsi="Wingdings" w:hint="default"/>
      </w:rPr>
    </w:lvl>
  </w:abstractNum>
  <w:abstractNum w:abstractNumId="11" w15:restartNumberingAfterBreak="0">
    <w:nsid w:val="2DE4308C"/>
    <w:multiLevelType w:val="hybridMultilevel"/>
    <w:tmpl w:val="338E5C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FAB6A35"/>
    <w:multiLevelType w:val="multilevel"/>
    <w:tmpl w:val="F2287606"/>
    <w:lvl w:ilvl="0">
      <w:start w:val="1"/>
      <w:numFmt w:val="bullet"/>
      <w:lvlText w:val=""/>
      <w:lvlPicBulletId w:val="0"/>
      <w:lvlJc w:val="left"/>
      <w:pPr>
        <w:tabs>
          <w:tab w:val="num" w:pos="0"/>
        </w:tabs>
        <w:ind w:left="340" w:hanging="340"/>
      </w:pPr>
      <w:rPr>
        <w:rFonts w:ascii="Symbol" w:hAnsi="Symbol" w:hint="default"/>
        <w:color w:val="auto"/>
        <w:sz w:val="18"/>
      </w:rPr>
    </w:lvl>
    <w:lvl w:ilvl="1">
      <w:start w:val="1"/>
      <w:numFmt w:val="decimal"/>
      <w:lvlText w:val="%2."/>
      <w:lvlJc w:val="left"/>
      <w:pPr>
        <w:tabs>
          <w:tab w:val="num" w:pos="0"/>
        </w:tabs>
        <w:ind w:left="680" w:hanging="340"/>
      </w:pPr>
      <w:rPr>
        <w:rFonts w:hint="default"/>
        <w:b/>
        <w:i w:val="0"/>
        <w:color w:val="C00000"/>
      </w:rPr>
    </w:lvl>
    <w:lvl w:ilvl="2">
      <w:start w:val="1"/>
      <w:numFmt w:val="bullet"/>
      <w:lvlText w:val=""/>
      <w:lvlJc w:val="left"/>
      <w:pPr>
        <w:tabs>
          <w:tab w:val="num" w:pos="0"/>
        </w:tabs>
        <w:ind w:left="1021" w:hanging="341"/>
      </w:pPr>
      <w:rPr>
        <w:rFonts w:ascii="Wingdings" w:hAnsi="Wingdings" w:hint="default"/>
        <w:color w:val="C00000"/>
      </w:rPr>
    </w:lvl>
    <w:lvl w:ilvl="3">
      <w:start w:val="1"/>
      <w:numFmt w:val="bullet"/>
      <w:lvlText w:val=""/>
      <w:lvlJc w:val="left"/>
      <w:pPr>
        <w:tabs>
          <w:tab w:val="num" w:pos="0"/>
        </w:tabs>
        <w:ind w:left="2520" w:hanging="360"/>
      </w:pPr>
      <w:rPr>
        <w:rFonts w:ascii="Symbol" w:hAnsi="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hint="default"/>
      </w:rPr>
    </w:lvl>
    <w:lvl w:ilvl="6">
      <w:start w:val="1"/>
      <w:numFmt w:val="bullet"/>
      <w:lvlText w:val=""/>
      <w:lvlJc w:val="left"/>
      <w:pPr>
        <w:tabs>
          <w:tab w:val="num" w:pos="0"/>
        </w:tabs>
        <w:ind w:left="4680" w:hanging="360"/>
      </w:pPr>
      <w:rPr>
        <w:rFonts w:ascii="Symbol" w:hAnsi="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hint="default"/>
      </w:rPr>
    </w:lvl>
  </w:abstractNum>
  <w:abstractNum w:abstractNumId="13" w15:restartNumberingAfterBreak="0">
    <w:nsid w:val="34876874"/>
    <w:multiLevelType w:val="hybridMultilevel"/>
    <w:tmpl w:val="E11802B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34931A5A"/>
    <w:multiLevelType w:val="hybridMultilevel"/>
    <w:tmpl w:val="2C285DBA"/>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4BC5158"/>
    <w:multiLevelType w:val="hybridMultilevel"/>
    <w:tmpl w:val="05F005C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4D04C2A"/>
    <w:multiLevelType w:val="hybridMultilevel"/>
    <w:tmpl w:val="664E34FE"/>
    <w:lvl w:ilvl="0" w:tplc="3850CA4C">
      <w:start w:val="1"/>
      <w:numFmt w:val="bullet"/>
      <w:lvlText w:val=""/>
      <w:lvlJc w:val="left"/>
      <w:pPr>
        <w:ind w:left="4330" w:hanging="360"/>
      </w:pPr>
      <w:rPr>
        <w:rFonts w:ascii="Symbol" w:hAnsi="Symbol" w:hint="default"/>
        <w:b/>
        <w:i/>
        <w:color w:val="DE5A1C"/>
        <w:position w:val="0"/>
        <w:sz w:val="24"/>
      </w:rPr>
    </w:lvl>
    <w:lvl w:ilvl="1" w:tplc="08D8C62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6720F8"/>
    <w:multiLevelType w:val="hybridMultilevel"/>
    <w:tmpl w:val="148456D6"/>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B7E1BA5"/>
    <w:multiLevelType w:val="hybridMultilevel"/>
    <w:tmpl w:val="85440C2A"/>
    <w:lvl w:ilvl="0" w:tplc="3850CA4C">
      <w:start w:val="1"/>
      <w:numFmt w:val="bullet"/>
      <w:lvlText w:val=""/>
      <w:lvlJc w:val="left"/>
      <w:pPr>
        <w:ind w:left="783" w:hanging="360"/>
      </w:pPr>
      <w:rPr>
        <w:rFonts w:ascii="Symbol" w:hAnsi="Symbol" w:hint="default"/>
        <w:b/>
        <w:i/>
        <w:color w:val="DE5A1C"/>
        <w:position w:val="0"/>
        <w:sz w:val="24"/>
      </w:rPr>
    </w:lvl>
    <w:lvl w:ilvl="1" w:tplc="04130003" w:tentative="1">
      <w:start w:val="1"/>
      <w:numFmt w:val="bullet"/>
      <w:lvlText w:val="o"/>
      <w:lvlJc w:val="left"/>
      <w:pPr>
        <w:ind w:left="1503" w:hanging="360"/>
      </w:pPr>
      <w:rPr>
        <w:rFonts w:ascii="Courier New" w:hAnsi="Courier New" w:cs="Courier New" w:hint="default"/>
      </w:rPr>
    </w:lvl>
    <w:lvl w:ilvl="2" w:tplc="04130005" w:tentative="1">
      <w:start w:val="1"/>
      <w:numFmt w:val="bullet"/>
      <w:lvlText w:val=""/>
      <w:lvlJc w:val="left"/>
      <w:pPr>
        <w:ind w:left="2223" w:hanging="360"/>
      </w:pPr>
      <w:rPr>
        <w:rFonts w:ascii="Wingdings" w:hAnsi="Wingdings" w:hint="default"/>
      </w:rPr>
    </w:lvl>
    <w:lvl w:ilvl="3" w:tplc="04130001" w:tentative="1">
      <w:start w:val="1"/>
      <w:numFmt w:val="bullet"/>
      <w:lvlText w:val=""/>
      <w:lvlJc w:val="left"/>
      <w:pPr>
        <w:ind w:left="2943" w:hanging="360"/>
      </w:pPr>
      <w:rPr>
        <w:rFonts w:ascii="Symbol" w:hAnsi="Symbol" w:hint="default"/>
      </w:rPr>
    </w:lvl>
    <w:lvl w:ilvl="4" w:tplc="04130003" w:tentative="1">
      <w:start w:val="1"/>
      <w:numFmt w:val="bullet"/>
      <w:lvlText w:val="o"/>
      <w:lvlJc w:val="left"/>
      <w:pPr>
        <w:ind w:left="3663" w:hanging="360"/>
      </w:pPr>
      <w:rPr>
        <w:rFonts w:ascii="Courier New" w:hAnsi="Courier New" w:cs="Courier New" w:hint="default"/>
      </w:rPr>
    </w:lvl>
    <w:lvl w:ilvl="5" w:tplc="04130005" w:tentative="1">
      <w:start w:val="1"/>
      <w:numFmt w:val="bullet"/>
      <w:lvlText w:val=""/>
      <w:lvlJc w:val="left"/>
      <w:pPr>
        <w:ind w:left="4383" w:hanging="360"/>
      </w:pPr>
      <w:rPr>
        <w:rFonts w:ascii="Wingdings" w:hAnsi="Wingdings" w:hint="default"/>
      </w:rPr>
    </w:lvl>
    <w:lvl w:ilvl="6" w:tplc="04130001" w:tentative="1">
      <w:start w:val="1"/>
      <w:numFmt w:val="bullet"/>
      <w:lvlText w:val=""/>
      <w:lvlJc w:val="left"/>
      <w:pPr>
        <w:ind w:left="5103" w:hanging="360"/>
      </w:pPr>
      <w:rPr>
        <w:rFonts w:ascii="Symbol" w:hAnsi="Symbol" w:hint="default"/>
      </w:rPr>
    </w:lvl>
    <w:lvl w:ilvl="7" w:tplc="04130003" w:tentative="1">
      <w:start w:val="1"/>
      <w:numFmt w:val="bullet"/>
      <w:lvlText w:val="o"/>
      <w:lvlJc w:val="left"/>
      <w:pPr>
        <w:ind w:left="5823" w:hanging="360"/>
      </w:pPr>
      <w:rPr>
        <w:rFonts w:ascii="Courier New" w:hAnsi="Courier New" w:cs="Courier New" w:hint="default"/>
      </w:rPr>
    </w:lvl>
    <w:lvl w:ilvl="8" w:tplc="04130005" w:tentative="1">
      <w:start w:val="1"/>
      <w:numFmt w:val="bullet"/>
      <w:lvlText w:val=""/>
      <w:lvlJc w:val="left"/>
      <w:pPr>
        <w:ind w:left="6543" w:hanging="360"/>
      </w:pPr>
      <w:rPr>
        <w:rFonts w:ascii="Wingdings" w:hAnsi="Wingdings" w:hint="default"/>
      </w:rPr>
    </w:lvl>
  </w:abstractNum>
  <w:abstractNum w:abstractNumId="19" w15:restartNumberingAfterBreak="0">
    <w:nsid w:val="3E371588"/>
    <w:multiLevelType w:val="hybridMultilevel"/>
    <w:tmpl w:val="6CCC5326"/>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49D10D9"/>
    <w:multiLevelType w:val="hybridMultilevel"/>
    <w:tmpl w:val="99502FAC"/>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BE72460"/>
    <w:multiLevelType w:val="hybridMultilevel"/>
    <w:tmpl w:val="7AE8A5B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023B24"/>
    <w:multiLevelType w:val="hybridMultilevel"/>
    <w:tmpl w:val="801C50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573B2D35"/>
    <w:multiLevelType w:val="hybridMultilevel"/>
    <w:tmpl w:val="9CBEC726"/>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94859F0"/>
    <w:multiLevelType w:val="hybridMultilevel"/>
    <w:tmpl w:val="323A3F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0D762FC"/>
    <w:multiLevelType w:val="hybridMultilevel"/>
    <w:tmpl w:val="4CACB68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23C74A8"/>
    <w:multiLevelType w:val="hybridMultilevel"/>
    <w:tmpl w:val="98DCDAE6"/>
    <w:lvl w:ilvl="0" w:tplc="3850CA4C">
      <w:start w:val="1"/>
      <w:numFmt w:val="bullet"/>
      <w:lvlText w:val=""/>
      <w:lvlJc w:val="left"/>
      <w:pPr>
        <w:ind w:left="720" w:hanging="360"/>
      </w:pPr>
      <w:rPr>
        <w:rFonts w:ascii="Symbol" w:hAnsi="Symbol" w:hint="default"/>
        <w:b/>
        <w:i/>
        <w:color w:val="DE5A1C"/>
        <w:position w:val="0"/>
        <w:sz w:val="24"/>
      </w:rPr>
    </w:lvl>
    <w:lvl w:ilvl="1" w:tplc="9648F3AC" w:tentative="1">
      <w:start w:val="1"/>
      <w:numFmt w:val="bullet"/>
      <w:lvlText w:val="o"/>
      <w:lvlJc w:val="left"/>
      <w:pPr>
        <w:ind w:left="1440" w:hanging="360"/>
      </w:pPr>
      <w:rPr>
        <w:rFonts w:ascii="Courier New" w:hAnsi="Courier New" w:cs="Courier New" w:hint="default"/>
        <w:color w:val="DE5A1C"/>
      </w:rPr>
    </w:lvl>
    <w:lvl w:ilvl="2" w:tplc="D8EA3772" w:tentative="1">
      <w:start w:val="1"/>
      <w:numFmt w:val="bullet"/>
      <w:lvlText w:val=""/>
      <w:lvlJc w:val="left"/>
      <w:pPr>
        <w:ind w:left="2160" w:hanging="360"/>
      </w:pPr>
      <w:rPr>
        <w:rFonts w:ascii="Wingdings" w:hAnsi="Wingdings" w:hint="default"/>
        <w:color w:val="DE5A1C"/>
      </w:rPr>
    </w:lvl>
    <w:lvl w:ilvl="3" w:tplc="84669D1A" w:tentative="1">
      <w:start w:val="1"/>
      <w:numFmt w:val="bullet"/>
      <w:lvlText w:val=""/>
      <w:lvlJc w:val="left"/>
      <w:pPr>
        <w:ind w:left="2880" w:hanging="360"/>
      </w:pPr>
      <w:rPr>
        <w:rFonts w:ascii="Symbol" w:hAnsi="Symbol" w:hint="default"/>
        <w:color w:val="DE5A1C"/>
      </w:rPr>
    </w:lvl>
    <w:lvl w:ilvl="4" w:tplc="A00EBAA0" w:tentative="1">
      <w:start w:val="1"/>
      <w:numFmt w:val="bullet"/>
      <w:lvlText w:val="o"/>
      <w:lvlJc w:val="left"/>
      <w:pPr>
        <w:ind w:left="3600" w:hanging="360"/>
      </w:pPr>
      <w:rPr>
        <w:rFonts w:ascii="Courier New" w:hAnsi="Courier New" w:cs="Courier New" w:hint="default"/>
        <w:color w:val="DE5A1C"/>
      </w:rPr>
    </w:lvl>
    <w:lvl w:ilvl="5" w:tplc="B52607D2" w:tentative="1">
      <w:start w:val="1"/>
      <w:numFmt w:val="bullet"/>
      <w:lvlText w:val=""/>
      <w:lvlJc w:val="left"/>
      <w:pPr>
        <w:ind w:left="4320" w:hanging="360"/>
      </w:pPr>
      <w:rPr>
        <w:rFonts w:ascii="Wingdings" w:hAnsi="Wingdings" w:hint="default"/>
        <w:color w:val="DE5A1C"/>
      </w:rPr>
    </w:lvl>
    <w:lvl w:ilvl="6" w:tplc="5DACFCC0" w:tentative="1">
      <w:start w:val="1"/>
      <w:numFmt w:val="bullet"/>
      <w:lvlText w:val=""/>
      <w:lvlJc w:val="left"/>
      <w:pPr>
        <w:ind w:left="5040" w:hanging="360"/>
      </w:pPr>
      <w:rPr>
        <w:rFonts w:ascii="Symbol" w:hAnsi="Symbol" w:hint="default"/>
        <w:color w:val="DE5A1C"/>
      </w:rPr>
    </w:lvl>
    <w:lvl w:ilvl="7" w:tplc="64BE294E" w:tentative="1">
      <w:start w:val="1"/>
      <w:numFmt w:val="bullet"/>
      <w:lvlText w:val="o"/>
      <w:lvlJc w:val="left"/>
      <w:pPr>
        <w:ind w:left="5760" w:hanging="360"/>
      </w:pPr>
      <w:rPr>
        <w:rFonts w:ascii="Courier New" w:hAnsi="Courier New" w:cs="Courier New" w:hint="default"/>
        <w:color w:val="DE5A1C"/>
      </w:rPr>
    </w:lvl>
    <w:lvl w:ilvl="8" w:tplc="C15C605E" w:tentative="1">
      <w:start w:val="1"/>
      <w:numFmt w:val="bullet"/>
      <w:lvlText w:val=""/>
      <w:lvlJc w:val="left"/>
      <w:pPr>
        <w:ind w:left="6480" w:hanging="360"/>
      </w:pPr>
      <w:rPr>
        <w:rFonts w:ascii="Wingdings" w:hAnsi="Wingdings" w:hint="default"/>
        <w:color w:val="DE5A1C"/>
      </w:rPr>
    </w:lvl>
  </w:abstractNum>
  <w:abstractNum w:abstractNumId="27" w15:restartNumberingAfterBreak="0">
    <w:nsid w:val="6772443C"/>
    <w:multiLevelType w:val="hybridMultilevel"/>
    <w:tmpl w:val="D1FC2A6C"/>
    <w:lvl w:ilvl="0" w:tplc="572CBB88">
      <w:start w:val="1"/>
      <w:numFmt w:val="bullet"/>
      <w:lvlText w:val=""/>
      <w:lvlJc w:val="left"/>
      <w:pPr>
        <w:ind w:left="783" w:hanging="360"/>
      </w:pPr>
      <w:rPr>
        <w:rFonts w:ascii="Symbol" w:hAnsi="Symbol" w:hint="default"/>
        <w:color w:val="DE5A1C"/>
      </w:rPr>
    </w:lvl>
    <w:lvl w:ilvl="1" w:tplc="04130003" w:tentative="1">
      <w:start w:val="1"/>
      <w:numFmt w:val="bullet"/>
      <w:lvlText w:val="o"/>
      <w:lvlJc w:val="left"/>
      <w:pPr>
        <w:ind w:left="1503" w:hanging="360"/>
      </w:pPr>
      <w:rPr>
        <w:rFonts w:ascii="Courier New" w:hAnsi="Courier New" w:cs="Courier New" w:hint="default"/>
      </w:rPr>
    </w:lvl>
    <w:lvl w:ilvl="2" w:tplc="04130005" w:tentative="1">
      <w:start w:val="1"/>
      <w:numFmt w:val="bullet"/>
      <w:lvlText w:val=""/>
      <w:lvlJc w:val="left"/>
      <w:pPr>
        <w:ind w:left="2223" w:hanging="360"/>
      </w:pPr>
      <w:rPr>
        <w:rFonts w:ascii="Wingdings" w:hAnsi="Wingdings" w:hint="default"/>
      </w:rPr>
    </w:lvl>
    <w:lvl w:ilvl="3" w:tplc="04130001" w:tentative="1">
      <w:start w:val="1"/>
      <w:numFmt w:val="bullet"/>
      <w:lvlText w:val=""/>
      <w:lvlJc w:val="left"/>
      <w:pPr>
        <w:ind w:left="2943" w:hanging="360"/>
      </w:pPr>
      <w:rPr>
        <w:rFonts w:ascii="Symbol" w:hAnsi="Symbol" w:hint="default"/>
      </w:rPr>
    </w:lvl>
    <w:lvl w:ilvl="4" w:tplc="04130003" w:tentative="1">
      <w:start w:val="1"/>
      <w:numFmt w:val="bullet"/>
      <w:lvlText w:val="o"/>
      <w:lvlJc w:val="left"/>
      <w:pPr>
        <w:ind w:left="3663" w:hanging="360"/>
      </w:pPr>
      <w:rPr>
        <w:rFonts w:ascii="Courier New" w:hAnsi="Courier New" w:cs="Courier New" w:hint="default"/>
      </w:rPr>
    </w:lvl>
    <w:lvl w:ilvl="5" w:tplc="04130005" w:tentative="1">
      <w:start w:val="1"/>
      <w:numFmt w:val="bullet"/>
      <w:lvlText w:val=""/>
      <w:lvlJc w:val="left"/>
      <w:pPr>
        <w:ind w:left="4383" w:hanging="360"/>
      </w:pPr>
      <w:rPr>
        <w:rFonts w:ascii="Wingdings" w:hAnsi="Wingdings" w:hint="default"/>
      </w:rPr>
    </w:lvl>
    <w:lvl w:ilvl="6" w:tplc="04130001" w:tentative="1">
      <w:start w:val="1"/>
      <w:numFmt w:val="bullet"/>
      <w:lvlText w:val=""/>
      <w:lvlJc w:val="left"/>
      <w:pPr>
        <w:ind w:left="5103" w:hanging="360"/>
      </w:pPr>
      <w:rPr>
        <w:rFonts w:ascii="Symbol" w:hAnsi="Symbol" w:hint="default"/>
      </w:rPr>
    </w:lvl>
    <w:lvl w:ilvl="7" w:tplc="04130003" w:tentative="1">
      <w:start w:val="1"/>
      <w:numFmt w:val="bullet"/>
      <w:lvlText w:val="o"/>
      <w:lvlJc w:val="left"/>
      <w:pPr>
        <w:ind w:left="5823" w:hanging="360"/>
      </w:pPr>
      <w:rPr>
        <w:rFonts w:ascii="Courier New" w:hAnsi="Courier New" w:cs="Courier New" w:hint="default"/>
      </w:rPr>
    </w:lvl>
    <w:lvl w:ilvl="8" w:tplc="04130005" w:tentative="1">
      <w:start w:val="1"/>
      <w:numFmt w:val="bullet"/>
      <w:lvlText w:val=""/>
      <w:lvlJc w:val="left"/>
      <w:pPr>
        <w:ind w:left="6543" w:hanging="360"/>
      </w:pPr>
      <w:rPr>
        <w:rFonts w:ascii="Wingdings" w:hAnsi="Wingdings" w:hint="default"/>
      </w:rPr>
    </w:lvl>
  </w:abstractNum>
  <w:abstractNum w:abstractNumId="28" w15:restartNumberingAfterBreak="0">
    <w:nsid w:val="691228B1"/>
    <w:multiLevelType w:val="hybridMultilevel"/>
    <w:tmpl w:val="79F8A73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6CBC2764"/>
    <w:multiLevelType w:val="multilevel"/>
    <w:tmpl w:val="094C055A"/>
    <w:styleLink w:val="OpmaakprofielGenummerd"/>
    <w:lvl w:ilvl="0">
      <w:start w:val="1"/>
      <w:numFmt w:val="decimal"/>
      <w:lvlText w:val="%1   "/>
      <w:lvlJc w:val="right"/>
      <w:pPr>
        <w:ind w:left="360" w:hanging="360"/>
      </w:pPr>
      <w:rPr>
        <w:rFonts w:ascii="Verdana" w:hAnsi="Verdana" w:hint="default"/>
        <w:b/>
        <w:i w:val="0"/>
        <w:color w:val="004068"/>
        <w:sz w:val="26"/>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15:restartNumberingAfterBreak="0">
    <w:nsid w:val="6E515768"/>
    <w:multiLevelType w:val="hybridMultilevel"/>
    <w:tmpl w:val="9000B14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27840AE"/>
    <w:multiLevelType w:val="hybridMultilevel"/>
    <w:tmpl w:val="EAAECC32"/>
    <w:lvl w:ilvl="0" w:tplc="96500A48">
      <w:numFmt w:val="bullet"/>
      <w:lvlText w:val="-"/>
      <w:lvlJc w:val="left"/>
      <w:pPr>
        <w:ind w:left="720" w:hanging="360"/>
      </w:pPr>
      <w:rPr>
        <w:rFonts w:ascii="Verdana" w:eastAsia="Times New Roman" w:hAnsi="Verdana"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4344761"/>
    <w:multiLevelType w:val="hybridMultilevel"/>
    <w:tmpl w:val="3EA21F8C"/>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4757A07"/>
    <w:multiLevelType w:val="hybridMultilevel"/>
    <w:tmpl w:val="682CDAD2"/>
    <w:lvl w:ilvl="0" w:tplc="572CBB88">
      <w:start w:val="1"/>
      <w:numFmt w:val="bullet"/>
      <w:lvlText w:val=""/>
      <w:lvlJc w:val="left"/>
      <w:pPr>
        <w:ind w:left="720" w:hanging="360"/>
      </w:pPr>
      <w:rPr>
        <w:rFonts w:ascii="Symbol" w:hAnsi="Symbol" w:hint="default"/>
        <w:color w:val="DE5A1C"/>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4801851"/>
    <w:multiLevelType w:val="hybridMultilevel"/>
    <w:tmpl w:val="B0A8D406"/>
    <w:lvl w:ilvl="0" w:tplc="2F96E22E">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74E24F0D"/>
    <w:multiLevelType w:val="hybridMultilevel"/>
    <w:tmpl w:val="FBB2981A"/>
    <w:lvl w:ilvl="0" w:tplc="0413000F">
      <w:start w:val="1"/>
      <w:numFmt w:val="decimal"/>
      <w:lvlText w:val="%1."/>
      <w:lvlJc w:val="left"/>
      <w:pPr>
        <w:ind w:left="1080" w:hanging="360"/>
      </w:pPr>
    </w:lvl>
    <w:lvl w:ilvl="1" w:tplc="04130019">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6" w15:restartNumberingAfterBreak="0">
    <w:nsid w:val="75D07420"/>
    <w:multiLevelType w:val="multilevel"/>
    <w:tmpl w:val="F2287606"/>
    <w:lvl w:ilvl="0">
      <w:start w:val="1"/>
      <w:numFmt w:val="bullet"/>
      <w:lvlText w:val=""/>
      <w:lvlPicBulletId w:val="0"/>
      <w:lvlJc w:val="left"/>
      <w:pPr>
        <w:tabs>
          <w:tab w:val="num" w:pos="0"/>
        </w:tabs>
        <w:ind w:left="340" w:hanging="340"/>
      </w:pPr>
      <w:rPr>
        <w:rFonts w:ascii="Symbol" w:hAnsi="Symbol" w:hint="default"/>
        <w:color w:val="auto"/>
        <w:sz w:val="18"/>
      </w:rPr>
    </w:lvl>
    <w:lvl w:ilvl="1">
      <w:start w:val="1"/>
      <w:numFmt w:val="decimal"/>
      <w:lvlText w:val="%2."/>
      <w:lvlJc w:val="left"/>
      <w:pPr>
        <w:tabs>
          <w:tab w:val="num" w:pos="0"/>
        </w:tabs>
        <w:ind w:left="680" w:hanging="340"/>
      </w:pPr>
      <w:rPr>
        <w:rFonts w:hint="default"/>
        <w:b/>
        <w:i w:val="0"/>
        <w:color w:val="C00000"/>
      </w:rPr>
    </w:lvl>
    <w:lvl w:ilvl="2">
      <w:start w:val="1"/>
      <w:numFmt w:val="bullet"/>
      <w:lvlText w:val=""/>
      <w:lvlJc w:val="left"/>
      <w:pPr>
        <w:tabs>
          <w:tab w:val="num" w:pos="0"/>
        </w:tabs>
        <w:ind w:left="1021" w:hanging="341"/>
      </w:pPr>
      <w:rPr>
        <w:rFonts w:ascii="Wingdings" w:hAnsi="Wingdings" w:hint="default"/>
        <w:color w:val="C00000"/>
      </w:rPr>
    </w:lvl>
    <w:lvl w:ilvl="3">
      <w:start w:val="1"/>
      <w:numFmt w:val="bullet"/>
      <w:lvlText w:val=""/>
      <w:lvlJc w:val="left"/>
      <w:pPr>
        <w:tabs>
          <w:tab w:val="num" w:pos="0"/>
        </w:tabs>
        <w:ind w:left="2520" w:hanging="360"/>
      </w:pPr>
      <w:rPr>
        <w:rFonts w:ascii="Symbol" w:hAnsi="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hint="default"/>
      </w:rPr>
    </w:lvl>
    <w:lvl w:ilvl="6">
      <w:start w:val="1"/>
      <w:numFmt w:val="bullet"/>
      <w:lvlText w:val=""/>
      <w:lvlJc w:val="left"/>
      <w:pPr>
        <w:tabs>
          <w:tab w:val="num" w:pos="0"/>
        </w:tabs>
        <w:ind w:left="4680" w:hanging="360"/>
      </w:pPr>
      <w:rPr>
        <w:rFonts w:ascii="Symbol" w:hAnsi="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hint="default"/>
      </w:rPr>
    </w:lvl>
  </w:abstractNum>
  <w:abstractNum w:abstractNumId="37" w15:restartNumberingAfterBreak="0">
    <w:nsid w:val="767C32A3"/>
    <w:multiLevelType w:val="hybridMultilevel"/>
    <w:tmpl w:val="B27CD384"/>
    <w:lvl w:ilvl="0" w:tplc="62F6E1F8">
      <w:start w:val="1"/>
      <w:numFmt w:val="bullet"/>
      <w:pStyle w:val="Opsomming2"/>
      <w:lvlText w:val=""/>
      <w:lvlJc w:val="left"/>
      <w:pPr>
        <w:ind w:left="720" w:hanging="360"/>
      </w:pPr>
      <w:rPr>
        <w:rFonts w:ascii="Symbol" w:hAnsi="Symbol" w:hint="default"/>
        <w:color w:val="DE5A1C"/>
      </w:rPr>
    </w:lvl>
    <w:lvl w:ilvl="1" w:tplc="4E22E4EA" w:tentative="1">
      <w:start w:val="1"/>
      <w:numFmt w:val="bullet"/>
      <w:lvlText w:val="o"/>
      <w:lvlJc w:val="left"/>
      <w:pPr>
        <w:ind w:left="1440" w:hanging="360"/>
      </w:pPr>
      <w:rPr>
        <w:rFonts w:ascii="Courier New" w:hAnsi="Courier New" w:cs="Courier New" w:hint="default"/>
        <w:color w:val="DE5A1C"/>
      </w:rPr>
    </w:lvl>
    <w:lvl w:ilvl="2" w:tplc="BD32B502" w:tentative="1">
      <w:start w:val="1"/>
      <w:numFmt w:val="bullet"/>
      <w:lvlText w:val=""/>
      <w:lvlJc w:val="left"/>
      <w:pPr>
        <w:ind w:left="2160" w:hanging="360"/>
      </w:pPr>
      <w:rPr>
        <w:rFonts w:ascii="Wingdings" w:hAnsi="Wingdings" w:hint="default"/>
        <w:color w:val="DE5A1C"/>
      </w:rPr>
    </w:lvl>
    <w:lvl w:ilvl="3" w:tplc="22CEA9FE" w:tentative="1">
      <w:start w:val="1"/>
      <w:numFmt w:val="bullet"/>
      <w:lvlText w:val=""/>
      <w:lvlJc w:val="left"/>
      <w:pPr>
        <w:ind w:left="2880" w:hanging="360"/>
      </w:pPr>
      <w:rPr>
        <w:rFonts w:ascii="Symbol" w:hAnsi="Symbol" w:hint="default"/>
        <w:color w:val="DE5A1C"/>
      </w:rPr>
    </w:lvl>
    <w:lvl w:ilvl="4" w:tplc="8160D906" w:tentative="1">
      <w:start w:val="1"/>
      <w:numFmt w:val="bullet"/>
      <w:lvlText w:val="o"/>
      <w:lvlJc w:val="left"/>
      <w:pPr>
        <w:ind w:left="3600" w:hanging="360"/>
      </w:pPr>
      <w:rPr>
        <w:rFonts w:ascii="Courier New" w:hAnsi="Courier New" w:cs="Courier New" w:hint="default"/>
        <w:color w:val="DE5A1C"/>
      </w:rPr>
    </w:lvl>
    <w:lvl w:ilvl="5" w:tplc="406CD50C" w:tentative="1">
      <w:start w:val="1"/>
      <w:numFmt w:val="bullet"/>
      <w:lvlText w:val=""/>
      <w:lvlJc w:val="left"/>
      <w:pPr>
        <w:ind w:left="4320" w:hanging="360"/>
      </w:pPr>
      <w:rPr>
        <w:rFonts w:ascii="Wingdings" w:hAnsi="Wingdings" w:hint="default"/>
        <w:color w:val="DE5A1C"/>
      </w:rPr>
    </w:lvl>
    <w:lvl w:ilvl="6" w:tplc="5832D980" w:tentative="1">
      <w:start w:val="1"/>
      <w:numFmt w:val="bullet"/>
      <w:lvlText w:val=""/>
      <w:lvlJc w:val="left"/>
      <w:pPr>
        <w:ind w:left="5040" w:hanging="360"/>
      </w:pPr>
      <w:rPr>
        <w:rFonts w:ascii="Symbol" w:hAnsi="Symbol" w:hint="default"/>
        <w:color w:val="DE5A1C"/>
      </w:rPr>
    </w:lvl>
    <w:lvl w:ilvl="7" w:tplc="C2D4CBC4" w:tentative="1">
      <w:start w:val="1"/>
      <w:numFmt w:val="bullet"/>
      <w:lvlText w:val="o"/>
      <w:lvlJc w:val="left"/>
      <w:pPr>
        <w:ind w:left="5760" w:hanging="360"/>
      </w:pPr>
      <w:rPr>
        <w:rFonts w:ascii="Courier New" w:hAnsi="Courier New" w:cs="Courier New" w:hint="default"/>
        <w:color w:val="DE5A1C"/>
      </w:rPr>
    </w:lvl>
    <w:lvl w:ilvl="8" w:tplc="F11C4A00" w:tentative="1">
      <w:start w:val="1"/>
      <w:numFmt w:val="bullet"/>
      <w:lvlText w:val=""/>
      <w:lvlJc w:val="left"/>
      <w:pPr>
        <w:ind w:left="6480" w:hanging="360"/>
      </w:pPr>
      <w:rPr>
        <w:rFonts w:ascii="Wingdings" w:hAnsi="Wingdings" w:hint="default"/>
        <w:color w:val="DE5A1C"/>
      </w:rPr>
    </w:lvl>
  </w:abstractNum>
  <w:abstractNum w:abstractNumId="38" w15:restartNumberingAfterBreak="0">
    <w:nsid w:val="796B57BE"/>
    <w:multiLevelType w:val="hybridMultilevel"/>
    <w:tmpl w:val="D4820B30"/>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7984077C"/>
    <w:multiLevelType w:val="hybridMultilevel"/>
    <w:tmpl w:val="BFE09C36"/>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B58453B"/>
    <w:multiLevelType w:val="hybridMultilevel"/>
    <w:tmpl w:val="411E8ADC"/>
    <w:lvl w:ilvl="0" w:tplc="3850CA4C">
      <w:start w:val="1"/>
      <w:numFmt w:val="bullet"/>
      <w:lvlText w:val=""/>
      <w:lvlJc w:val="left"/>
      <w:pPr>
        <w:ind w:left="720" w:hanging="360"/>
      </w:pPr>
      <w:rPr>
        <w:rFonts w:ascii="Symbol" w:hAnsi="Symbol" w:hint="default"/>
        <w:b/>
        <w:i/>
        <w:color w:val="DE5A1C"/>
        <w:position w:val="0"/>
        <w:sz w:val="24"/>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C8D71CE"/>
    <w:multiLevelType w:val="hybridMultilevel"/>
    <w:tmpl w:val="6E483C10"/>
    <w:lvl w:ilvl="0" w:tplc="572CBB88">
      <w:start w:val="1"/>
      <w:numFmt w:val="bullet"/>
      <w:lvlText w:val=""/>
      <w:lvlJc w:val="left"/>
      <w:pPr>
        <w:ind w:left="720" w:hanging="360"/>
      </w:pPr>
      <w:rPr>
        <w:rFonts w:ascii="Symbol" w:hAnsi="Symbol" w:hint="default"/>
        <w:color w:val="DE5A1C"/>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9"/>
  </w:num>
  <w:num w:numId="2">
    <w:abstractNumId w:val="29"/>
  </w:num>
  <w:num w:numId="3">
    <w:abstractNumId w:val="37"/>
  </w:num>
  <w:num w:numId="4">
    <w:abstractNumId w:val="26"/>
  </w:num>
  <w:num w:numId="5">
    <w:abstractNumId w:val="1"/>
  </w:num>
  <w:num w:numId="6">
    <w:abstractNumId w:val="22"/>
  </w:num>
  <w:num w:numId="7">
    <w:abstractNumId w:val="35"/>
  </w:num>
  <w:num w:numId="8">
    <w:abstractNumId w:val="30"/>
  </w:num>
  <w:num w:numId="9">
    <w:abstractNumId w:val="28"/>
  </w:num>
  <w:num w:numId="10">
    <w:abstractNumId w:val="34"/>
  </w:num>
  <w:num w:numId="11">
    <w:abstractNumId w:val="16"/>
  </w:num>
  <w:num w:numId="12">
    <w:abstractNumId w:val="3"/>
  </w:num>
  <w:num w:numId="13">
    <w:abstractNumId w:val="17"/>
  </w:num>
  <w:num w:numId="14">
    <w:abstractNumId w:val="40"/>
  </w:num>
  <w:num w:numId="15">
    <w:abstractNumId w:val="23"/>
  </w:num>
  <w:num w:numId="16">
    <w:abstractNumId w:val="32"/>
  </w:num>
  <w:num w:numId="17">
    <w:abstractNumId w:val="6"/>
  </w:num>
  <w:num w:numId="18">
    <w:abstractNumId w:val="27"/>
  </w:num>
  <w:num w:numId="19">
    <w:abstractNumId w:val="11"/>
  </w:num>
  <w:num w:numId="20">
    <w:abstractNumId w:val="13"/>
  </w:num>
  <w:num w:numId="21">
    <w:abstractNumId w:val="18"/>
  </w:num>
  <w:num w:numId="22">
    <w:abstractNumId w:val="14"/>
  </w:num>
  <w:num w:numId="23">
    <w:abstractNumId w:val="10"/>
  </w:num>
  <w:num w:numId="24">
    <w:abstractNumId w:val="0"/>
  </w:num>
  <w:num w:numId="25">
    <w:abstractNumId w:val="19"/>
  </w:num>
  <w:num w:numId="26">
    <w:abstractNumId w:val="15"/>
  </w:num>
  <w:num w:numId="27">
    <w:abstractNumId w:val="25"/>
  </w:num>
  <w:num w:numId="28">
    <w:abstractNumId w:val="41"/>
  </w:num>
  <w:num w:numId="29">
    <w:abstractNumId w:val="33"/>
  </w:num>
  <w:num w:numId="30">
    <w:abstractNumId w:val="38"/>
  </w:num>
  <w:num w:numId="31">
    <w:abstractNumId w:val="20"/>
  </w:num>
  <w:num w:numId="32">
    <w:abstractNumId w:val="31"/>
  </w:num>
  <w:num w:numId="33">
    <w:abstractNumId w:val="8"/>
  </w:num>
  <w:num w:numId="34">
    <w:abstractNumId w:val="24"/>
  </w:num>
  <w:num w:numId="35">
    <w:abstractNumId w:val="36"/>
  </w:num>
  <w:num w:numId="36">
    <w:abstractNumId w:val="4"/>
  </w:num>
  <w:num w:numId="37">
    <w:abstractNumId w:val="12"/>
  </w:num>
  <w:num w:numId="38">
    <w:abstractNumId w:val="5"/>
  </w:num>
  <w:num w:numId="39">
    <w:abstractNumId w:val="39"/>
  </w:num>
  <w:num w:numId="40">
    <w:abstractNumId w:val="21"/>
  </w:num>
  <w:num w:numId="41">
    <w:abstractNumId w:val="2"/>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ttachedTemplate r:id="rId1"/>
  <w:linkStyles/>
  <w:stylePaneSortMethod w:val="0000"/>
  <w:documentProtection w:formatting="1" w:enforcement="0"/>
  <w:styleLockTheme/>
  <w:styleLockQFSet/>
  <w:defaultTabStop w:val="432"/>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797"/>
    <w:rsid w:val="00000591"/>
    <w:rsid w:val="0000099C"/>
    <w:rsid w:val="000011BA"/>
    <w:rsid w:val="000018D7"/>
    <w:rsid w:val="00001989"/>
    <w:rsid w:val="00002BF1"/>
    <w:rsid w:val="00003520"/>
    <w:rsid w:val="0000457E"/>
    <w:rsid w:val="00005211"/>
    <w:rsid w:val="0000595C"/>
    <w:rsid w:val="00005CAA"/>
    <w:rsid w:val="000071E0"/>
    <w:rsid w:val="00010A7A"/>
    <w:rsid w:val="00011784"/>
    <w:rsid w:val="00011849"/>
    <w:rsid w:val="00011F9F"/>
    <w:rsid w:val="00012908"/>
    <w:rsid w:val="00013704"/>
    <w:rsid w:val="0001513A"/>
    <w:rsid w:val="000157A4"/>
    <w:rsid w:val="000161F7"/>
    <w:rsid w:val="00017485"/>
    <w:rsid w:val="0002005B"/>
    <w:rsid w:val="000204CA"/>
    <w:rsid w:val="00020670"/>
    <w:rsid w:val="0002152A"/>
    <w:rsid w:val="00024611"/>
    <w:rsid w:val="000246BF"/>
    <w:rsid w:val="00024F02"/>
    <w:rsid w:val="000264AB"/>
    <w:rsid w:val="0002705C"/>
    <w:rsid w:val="00027E00"/>
    <w:rsid w:val="00030CDC"/>
    <w:rsid w:val="0003179F"/>
    <w:rsid w:val="000323B1"/>
    <w:rsid w:val="0003329F"/>
    <w:rsid w:val="00035796"/>
    <w:rsid w:val="00035BE6"/>
    <w:rsid w:val="000362F2"/>
    <w:rsid w:val="0004033B"/>
    <w:rsid w:val="0004068D"/>
    <w:rsid w:val="00040B19"/>
    <w:rsid w:val="000413F4"/>
    <w:rsid w:val="000423F1"/>
    <w:rsid w:val="00043818"/>
    <w:rsid w:val="00043E07"/>
    <w:rsid w:val="00044233"/>
    <w:rsid w:val="0004471E"/>
    <w:rsid w:val="00045650"/>
    <w:rsid w:val="00045882"/>
    <w:rsid w:val="000507A7"/>
    <w:rsid w:val="00051494"/>
    <w:rsid w:val="000533A1"/>
    <w:rsid w:val="00055146"/>
    <w:rsid w:val="0006079A"/>
    <w:rsid w:val="000609FC"/>
    <w:rsid w:val="00060BD3"/>
    <w:rsid w:val="00061853"/>
    <w:rsid w:val="00061B65"/>
    <w:rsid w:val="00061F49"/>
    <w:rsid w:val="00062784"/>
    <w:rsid w:val="000628C1"/>
    <w:rsid w:val="000645E3"/>
    <w:rsid w:val="00070CE6"/>
    <w:rsid w:val="00070F34"/>
    <w:rsid w:val="00071E85"/>
    <w:rsid w:val="00071FD4"/>
    <w:rsid w:val="00073F6E"/>
    <w:rsid w:val="00074CC5"/>
    <w:rsid w:val="00075767"/>
    <w:rsid w:val="000763C1"/>
    <w:rsid w:val="00076B2A"/>
    <w:rsid w:val="000770BD"/>
    <w:rsid w:val="00077342"/>
    <w:rsid w:val="000775A4"/>
    <w:rsid w:val="00077C11"/>
    <w:rsid w:val="00081C45"/>
    <w:rsid w:val="00084AF9"/>
    <w:rsid w:val="00085B94"/>
    <w:rsid w:val="00085E53"/>
    <w:rsid w:val="00086E23"/>
    <w:rsid w:val="000878C5"/>
    <w:rsid w:val="000901FC"/>
    <w:rsid w:val="000902C9"/>
    <w:rsid w:val="0009076F"/>
    <w:rsid w:val="00091975"/>
    <w:rsid w:val="00093080"/>
    <w:rsid w:val="000956AD"/>
    <w:rsid w:val="00095E9E"/>
    <w:rsid w:val="0009641A"/>
    <w:rsid w:val="000A04C5"/>
    <w:rsid w:val="000A21BE"/>
    <w:rsid w:val="000A357E"/>
    <w:rsid w:val="000A35BF"/>
    <w:rsid w:val="000A3685"/>
    <w:rsid w:val="000A36FB"/>
    <w:rsid w:val="000A4E45"/>
    <w:rsid w:val="000A5125"/>
    <w:rsid w:val="000A53B3"/>
    <w:rsid w:val="000A7177"/>
    <w:rsid w:val="000A7AB2"/>
    <w:rsid w:val="000A7FF5"/>
    <w:rsid w:val="000B0362"/>
    <w:rsid w:val="000B08CF"/>
    <w:rsid w:val="000B1264"/>
    <w:rsid w:val="000B1D5C"/>
    <w:rsid w:val="000B20A0"/>
    <w:rsid w:val="000B2650"/>
    <w:rsid w:val="000B2B1F"/>
    <w:rsid w:val="000B2EE7"/>
    <w:rsid w:val="000B3167"/>
    <w:rsid w:val="000B3AD3"/>
    <w:rsid w:val="000B474A"/>
    <w:rsid w:val="000B4795"/>
    <w:rsid w:val="000B4D06"/>
    <w:rsid w:val="000B535A"/>
    <w:rsid w:val="000B5615"/>
    <w:rsid w:val="000B6180"/>
    <w:rsid w:val="000B6C7F"/>
    <w:rsid w:val="000B6CB6"/>
    <w:rsid w:val="000B71BD"/>
    <w:rsid w:val="000C456A"/>
    <w:rsid w:val="000C462A"/>
    <w:rsid w:val="000C7E4D"/>
    <w:rsid w:val="000C7FAA"/>
    <w:rsid w:val="000C7FCC"/>
    <w:rsid w:val="000D148D"/>
    <w:rsid w:val="000D5502"/>
    <w:rsid w:val="000D5F34"/>
    <w:rsid w:val="000D6457"/>
    <w:rsid w:val="000D6A56"/>
    <w:rsid w:val="000E08A8"/>
    <w:rsid w:val="000E18CD"/>
    <w:rsid w:val="000E190E"/>
    <w:rsid w:val="000E1B62"/>
    <w:rsid w:val="000E1B8B"/>
    <w:rsid w:val="000E1C95"/>
    <w:rsid w:val="000E1EB2"/>
    <w:rsid w:val="000E283E"/>
    <w:rsid w:val="000E2BDD"/>
    <w:rsid w:val="000E2FCF"/>
    <w:rsid w:val="000E3B19"/>
    <w:rsid w:val="000E41B4"/>
    <w:rsid w:val="000E4465"/>
    <w:rsid w:val="000E4FD0"/>
    <w:rsid w:val="000E5195"/>
    <w:rsid w:val="000E6263"/>
    <w:rsid w:val="000F0140"/>
    <w:rsid w:val="000F0249"/>
    <w:rsid w:val="000F0784"/>
    <w:rsid w:val="000F24D1"/>
    <w:rsid w:val="000F257C"/>
    <w:rsid w:val="000F2C4E"/>
    <w:rsid w:val="000F3100"/>
    <w:rsid w:val="000F4F09"/>
    <w:rsid w:val="000F5059"/>
    <w:rsid w:val="000F5227"/>
    <w:rsid w:val="000F7406"/>
    <w:rsid w:val="000F7582"/>
    <w:rsid w:val="00100F51"/>
    <w:rsid w:val="001019BD"/>
    <w:rsid w:val="0010259A"/>
    <w:rsid w:val="00102AF6"/>
    <w:rsid w:val="00103D50"/>
    <w:rsid w:val="00104D81"/>
    <w:rsid w:val="00104EB1"/>
    <w:rsid w:val="00105152"/>
    <w:rsid w:val="001056A8"/>
    <w:rsid w:val="001063FE"/>
    <w:rsid w:val="001064A7"/>
    <w:rsid w:val="00106525"/>
    <w:rsid w:val="00110223"/>
    <w:rsid w:val="00110409"/>
    <w:rsid w:val="00111394"/>
    <w:rsid w:val="00113BD5"/>
    <w:rsid w:val="001165F4"/>
    <w:rsid w:val="00120A3F"/>
    <w:rsid w:val="00121511"/>
    <w:rsid w:val="0012254D"/>
    <w:rsid w:val="00122D6F"/>
    <w:rsid w:val="00123588"/>
    <w:rsid w:val="0012476F"/>
    <w:rsid w:val="001248D5"/>
    <w:rsid w:val="0012491F"/>
    <w:rsid w:val="00124955"/>
    <w:rsid w:val="00124A9F"/>
    <w:rsid w:val="00125039"/>
    <w:rsid w:val="00127398"/>
    <w:rsid w:val="001273D8"/>
    <w:rsid w:val="001274A7"/>
    <w:rsid w:val="0012758D"/>
    <w:rsid w:val="00127F01"/>
    <w:rsid w:val="00130544"/>
    <w:rsid w:val="0013066B"/>
    <w:rsid w:val="001306FD"/>
    <w:rsid w:val="00130CD8"/>
    <w:rsid w:val="0013103E"/>
    <w:rsid w:val="00132042"/>
    <w:rsid w:val="00132797"/>
    <w:rsid w:val="00132C48"/>
    <w:rsid w:val="001331A5"/>
    <w:rsid w:val="001357E9"/>
    <w:rsid w:val="00135853"/>
    <w:rsid w:val="00135D64"/>
    <w:rsid w:val="00135ED6"/>
    <w:rsid w:val="001366EF"/>
    <w:rsid w:val="00136A50"/>
    <w:rsid w:val="00136D5C"/>
    <w:rsid w:val="00137A6E"/>
    <w:rsid w:val="00137FAB"/>
    <w:rsid w:val="00140912"/>
    <w:rsid w:val="00140E5A"/>
    <w:rsid w:val="00140F55"/>
    <w:rsid w:val="001419E9"/>
    <w:rsid w:val="00141E90"/>
    <w:rsid w:val="001429F2"/>
    <w:rsid w:val="00143FB5"/>
    <w:rsid w:val="00145EE6"/>
    <w:rsid w:val="00147799"/>
    <w:rsid w:val="00147BC2"/>
    <w:rsid w:val="00150F5F"/>
    <w:rsid w:val="0015121F"/>
    <w:rsid w:val="0015223F"/>
    <w:rsid w:val="0015315C"/>
    <w:rsid w:val="001531F4"/>
    <w:rsid w:val="00153E2A"/>
    <w:rsid w:val="00155000"/>
    <w:rsid w:val="0015580E"/>
    <w:rsid w:val="00155B0E"/>
    <w:rsid w:val="0015730E"/>
    <w:rsid w:val="00157F5C"/>
    <w:rsid w:val="00160382"/>
    <w:rsid w:val="00160563"/>
    <w:rsid w:val="00161309"/>
    <w:rsid w:val="00161B78"/>
    <w:rsid w:val="001630B3"/>
    <w:rsid w:val="00163992"/>
    <w:rsid w:val="001643B7"/>
    <w:rsid w:val="001665C3"/>
    <w:rsid w:val="00166839"/>
    <w:rsid w:val="001702AB"/>
    <w:rsid w:val="001704CE"/>
    <w:rsid w:val="00170997"/>
    <w:rsid w:val="00171B50"/>
    <w:rsid w:val="00172925"/>
    <w:rsid w:val="00172A28"/>
    <w:rsid w:val="00172CD2"/>
    <w:rsid w:val="00174BB2"/>
    <w:rsid w:val="00174ECC"/>
    <w:rsid w:val="00175F97"/>
    <w:rsid w:val="0018064A"/>
    <w:rsid w:val="00180BD2"/>
    <w:rsid w:val="00180D29"/>
    <w:rsid w:val="00180F47"/>
    <w:rsid w:val="001810A8"/>
    <w:rsid w:val="00181982"/>
    <w:rsid w:val="001819C7"/>
    <w:rsid w:val="00181F12"/>
    <w:rsid w:val="001830F0"/>
    <w:rsid w:val="001832E8"/>
    <w:rsid w:val="00184504"/>
    <w:rsid w:val="00184A3A"/>
    <w:rsid w:val="00185560"/>
    <w:rsid w:val="00186200"/>
    <w:rsid w:val="001901EB"/>
    <w:rsid w:val="001904EB"/>
    <w:rsid w:val="001918F6"/>
    <w:rsid w:val="00191BA2"/>
    <w:rsid w:val="00191D54"/>
    <w:rsid w:val="00192779"/>
    <w:rsid w:val="00192F52"/>
    <w:rsid w:val="00195234"/>
    <w:rsid w:val="00196DAC"/>
    <w:rsid w:val="00197A70"/>
    <w:rsid w:val="001A1091"/>
    <w:rsid w:val="001A153D"/>
    <w:rsid w:val="001A16BB"/>
    <w:rsid w:val="001A35D7"/>
    <w:rsid w:val="001A40B5"/>
    <w:rsid w:val="001A41A3"/>
    <w:rsid w:val="001A438C"/>
    <w:rsid w:val="001A4871"/>
    <w:rsid w:val="001A5417"/>
    <w:rsid w:val="001A5F6F"/>
    <w:rsid w:val="001A6F3E"/>
    <w:rsid w:val="001B0B75"/>
    <w:rsid w:val="001B477C"/>
    <w:rsid w:val="001B4DCD"/>
    <w:rsid w:val="001B6365"/>
    <w:rsid w:val="001B6F94"/>
    <w:rsid w:val="001B7924"/>
    <w:rsid w:val="001C1C24"/>
    <w:rsid w:val="001C2A33"/>
    <w:rsid w:val="001C45AA"/>
    <w:rsid w:val="001C51ED"/>
    <w:rsid w:val="001C66A0"/>
    <w:rsid w:val="001C6AC6"/>
    <w:rsid w:val="001C7AF9"/>
    <w:rsid w:val="001D03CD"/>
    <w:rsid w:val="001D0651"/>
    <w:rsid w:val="001D14E5"/>
    <w:rsid w:val="001D162C"/>
    <w:rsid w:val="001D244B"/>
    <w:rsid w:val="001D506D"/>
    <w:rsid w:val="001D5142"/>
    <w:rsid w:val="001D6691"/>
    <w:rsid w:val="001D67CD"/>
    <w:rsid w:val="001D7521"/>
    <w:rsid w:val="001D75AA"/>
    <w:rsid w:val="001D7A3B"/>
    <w:rsid w:val="001E09BE"/>
    <w:rsid w:val="001E0AE4"/>
    <w:rsid w:val="001E107E"/>
    <w:rsid w:val="001E152E"/>
    <w:rsid w:val="001E1638"/>
    <w:rsid w:val="001E259C"/>
    <w:rsid w:val="001E5552"/>
    <w:rsid w:val="001E5F2D"/>
    <w:rsid w:val="001E6414"/>
    <w:rsid w:val="001E641E"/>
    <w:rsid w:val="001E69DF"/>
    <w:rsid w:val="001E745C"/>
    <w:rsid w:val="001E74F7"/>
    <w:rsid w:val="001E7A34"/>
    <w:rsid w:val="001F128A"/>
    <w:rsid w:val="001F2669"/>
    <w:rsid w:val="001F2E1A"/>
    <w:rsid w:val="001F38B4"/>
    <w:rsid w:val="001F3ACE"/>
    <w:rsid w:val="001F3E63"/>
    <w:rsid w:val="001F3F5C"/>
    <w:rsid w:val="001F4319"/>
    <w:rsid w:val="001F5D0C"/>
    <w:rsid w:val="001F682E"/>
    <w:rsid w:val="001F736D"/>
    <w:rsid w:val="00200322"/>
    <w:rsid w:val="00201A33"/>
    <w:rsid w:val="00201E2F"/>
    <w:rsid w:val="0020246F"/>
    <w:rsid w:val="0020331C"/>
    <w:rsid w:val="002044D2"/>
    <w:rsid w:val="00206A77"/>
    <w:rsid w:val="00207B00"/>
    <w:rsid w:val="00210150"/>
    <w:rsid w:val="00210971"/>
    <w:rsid w:val="00210FD2"/>
    <w:rsid w:val="0021198F"/>
    <w:rsid w:val="00213611"/>
    <w:rsid w:val="00213B45"/>
    <w:rsid w:val="00213F47"/>
    <w:rsid w:val="002141F6"/>
    <w:rsid w:val="00214783"/>
    <w:rsid w:val="00214D80"/>
    <w:rsid w:val="002157AC"/>
    <w:rsid w:val="00217DA2"/>
    <w:rsid w:val="0022114C"/>
    <w:rsid w:val="002213C7"/>
    <w:rsid w:val="00221B56"/>
    <w:rsid w:val="00221DFB"/>
    <w:rsid w:val="00221EB2"/>
    <w:rsid w:val="00224107"/>
    <w:rsid w:val="002241FD"/>
    <w:rsid w:val="0022427A"/>
    <w:rsid w:val="00224CDB"/>
    <w:rsid w:val="00225371"/>
    <w:rsid w:val="0022589C"/>
    <w:rsid w:val="00225D3E"/>
    <w:rsid w:val="002264B0"/>
    <w:rsid w:val="0022757F"/>
    <w:rsid w:val="0022759D"/>
    <w:rsid w:val="00230349"/>
    <w:rsid w:val="00230674"/>
    <w:rsid w:val="002315C7"/>
    <w:rsid w:val="00231D65"/>
    <w:rsid w:val="002346EE"/>
    <w:rsid w:val="00234F52"/>
    <w:rsid w:val="002352B1"/>
    <w:rsid w:val="00235447"/>
    <w:rsid w:val="00235E8C"/>
    <w:rsid w:val="00235F6A"/>
    <w:rsid w:val="00237E53"/>
    <w:rsid w:val="0024172C"/>
    <w:rsid w:val="00241E1C"/>
    <w:rsid w:val="0024262D"/>
    <w:rsid w:val="002426EE"/>
    <w:rsid w:val="002432AC"/>
    <w:rsid w:val="0024568B"/>
    <w:rsid w:val="00245CE1"/>
    <w:rsid w:val="00245EDA"/>
    <w:rsid w:val="00246BE2"/>
    <w:rsid w:val="0025009D"/>
    <w:rsid w:val="002501DC"/>
    <w:rsid w:val="00250DB8"/>
    <w:rsid w:val="00251407"/>
    <w:rsid w:val="00252D49"/>
    <w:rsid w:val="002530F4"/>
    <w:rsid w:val="002531F8"/>
    <w:rsid w:val="002548F1"/>
    <w:rsid w:val="00254EE4"/>
    <w:rsid w:val="002551FC"/>
    <w:rsid w:val="00256319"/>
    <w:rsid w:val="002572F4"/>
    <w:rsid w:val="00261225"/>
    <w:rsid w:val="00262C90"/>
    <w:rsid w:val="00270064"/>
    <w:rsid w:val="00271899"/>
    <w:rsid w:val="00271A9B"/>
    <w:rsid w:val="00271A9D"/>
    <w:rsid w:val="00271B14"/>
    <w:rsid w:val="00272683"/>
    <w:rsid w:val="00273846"/>
    <w:rsid w:val="00275448"/>
    <w:rsid w:val="00275A90"/>
    <w:rsid w:val="002762F0"/>
    <w:rsid w:val="002768F0"/>
    <w:rsid w:val="00277585"/>
    <w:rsid w:val="00277F68"/>
    <w:rsid w:val="00281243"/>
    <w:rsid w:val="00285043"/>
    <w:rsid w:val="00286684"/>
    <w:rsid w:val="00286C54"/>
    <w:rsid w:val="002902EA"/>
    <w:rsid w:val="002910E2"/>
    <w:rsid w:val="0029127D"/>
    <w:rsid w:val="0029198F"/>
    <w:rsid w:val="002932DA"/>
    <w:rsid w:val="002943F8"/>
    <w:rsid w:val="002943FA"/>
    <w:rsid w:val="0029465B"/>
    <w:rsid w:val="00295191"/>
    <w:rsid w:val="002963D5"/>
    <w:rsid w:val="00296E19"/>
    <w:rsid w:val="00297487"/>
    <w:rsid w:val="002A1A03"/>
    <w:rsid w:val="002A2D17"/>
    <w:rsid w:val="002A3F0E"/>
    <w:rsid w:val="002A4920"/>
    <w:rsid w:val="002A594F"/>
    <w:rsid w:val="002A69A0"/>
    <w:rsid w:val="002A6B60"/>
    <w:rsid w:val="002B0FE2"/>
    <w:rsid w:val="002B17EF"/>
    <w:rsid w:val="002B1F81"/>
    <w:rsid w:val="002B1FCE"/>
    <w:rsid w:val="002B240D"/>
    <w:rsid w:val="002B267D"/>
    <w:rsid w:val="002B2C5E"/>
    <w:rsid w:val="002B3712"/>
    <w:rsid w:val="002B382A"/>
    <w:rsid w:val="002B4774"/>
    <w:rsid w:val="002B65F0"/>
    <w:rsid w:val="002B69C1"/>
    <w:rsid w:val="002B6B3F"/>
    <w:rsid w:val="002B74E1"/>
    <w:rsid w:val="002B76B7"/>
    <w:rsid w:val="002C038F"/>
    <w:rsid w:val="002C094A"/>
    <w:rsid w:val="002C0D99"/>
    <w:rsid w:val="002C12FF"/>
    <w:rsid w:val="002C2BC4"/>
    <w:rsid w:val="002C2D52"/>
    <w:rsid w:val="002C4484"/>
    <w:rsid w:val="002C45A3"/>
    <w:rsid w:val="002C4D26"/>
    <w:rsid w:val="002C6640"/>
    <w:rsid w:val="002C6A0C"/>
    <w:rsid w:val="002C7197"/>
    <w:rsid w:val="002C7DF7"/>
    <w:rsid w:val="002D0D90"/>
    <w:rsid w:val="002D1812"/>
    <w:rsid w:val="002D1911"/>
    <w:rsid w:val="002D1B48"/>
    <w:rsid w:val="002D1BA8"/>
    <w:rsid w:val="002D2458"/>
    <w:rsid w:val="002D29FE"/>
    <w:rsid w:val="002D3BBE"/>
    <w:rsid w:val="002D5722"/>
    <w:rsid w:val="002D63DD"/>
    <w:rsid w:val="002D7271"/>
    <w:rsid w:val="002D7C1E"/>
    <w:rsid w:val="002D7DD5"/>
    <w:rsid w:val="002D7EE8"/>
    <w:rsid w:val="002E2284"/>
    <w:rsid w:val="002E3FE5"/>
    <w:rsid w:val="002E6D73"/>
    <w:rsid w:val="002E79D2"/>
    <w:rsid w:val="002E7B14"/>
    <w:rsid w:val="002F193A"/>
    <w:rsid w:val="002F2B16"/>
    <w:rsid w:val="002F3342"/>
    <w:rsid w:val="002F39B4"/>
    <w:rsid w:val="002F3EED"/>
    <w:rsid w:val="002F42CF"/>
    <w:rsid w:val="002F4A65"/>
    <w:rsid w:val="002F5226"/>
    <w:rsid w:val="002F5BDC"/>
    <w:rsid w:val="002F7A81"/>
    <w:rsid w:val="0030042F"/>
    <w:rsid w:val="00300F48"/>
    <w:rsid w:val="003015B8"/>
    <w:rsid w:val="003042E1"/>
    <w:rsid w:val="00305FF0"/>
    <w:rsid w:val="003067CB"/>
    <w:rsid w:val="003070AE"/>
    <w:rsid w:val="00307153"/>
    <w:rsid w:val="0030750B"/>
    <w:rsid w:val="00310DB7"/>
    <w:rsid w:val="00312661"/>
    <w:rsid w:val="00312AF3"/>
    <w:rsid w:val="00314D10"/>
    <w:rsid w:val="00314E92"/>
    <w:rsid w:val="00314F7B"/>
    <w:rsid w:val="00316046"/>
    <w:rsid w:val="00316CAB"/>
    <w:rsid w:val="00317C58"/>
    <w:rsid w:val="00320864"/>
    <w:rsid w:val="00321699"/>
    <w:rsid w:val="003219F9"/>
    <w:rsid w:val="00322F39"/>
    <w:rsid w:val="00323A9D"/>
    <w:rsid w:val="003251DC"/>
    <w:rsid w:val="00325759"/>
    <w:rsid w:val="0032674C"/>
    <w:rsid w:val="0033023D"/>
    <w:rsid w:val="003308DD"/>
    <w:rsid w:val="00330EFF"/>
    <w:rsid w:val="0033131D"/>
    <w:rsid w:val="00333C32"/>
    <w:rsid w:val="003346AF"/>
    <w:rsid w:val="003355AF"/>
    <w:rsid w:val="00335DB6"/>
    <w:rsid w:val="00336AE1"/>
    <w:rsid w:val="00336CE8"/>
    <w:rsid w:val="00337534"/>
    <w:rsid w:val="00337C72"/>
    <w:rsid w:val="00340053"/>
    <w:rsid w:val="00340544"/>
    <w:rsid w:val="003409F7"/>
    <w:rsid w:val="00340CA4"/>
    <w:rsid w:val="00340D33"/>
    <w:rsid w:val="003421BC"/>
    <w:rsid w:val="00342BFC"/>
    <w:rsid w:val="00343BAD"/>
    <w:rsid w:val="00343E14"/>
    <w:rsid w:val="00345CD7"/>
    <w:rsid w:val="00345D1C"/>
    <w:rsid w:val="003466F3"/>
    <w:rsid w:val="00346CA0"/>
    <w:rsid w:val="00346E66"/>
    <w:rsid w:val="00346FD7"/>
    <w:rsid w:val="00350D5E"/>
    <w:rsid w:val="00351224"/>
    <w:rsid w:val="0035160B"/>
    <w:rsid w:val="0035245D"/>
    <w:rsid w:val="00352ADE"/>
    <w:rsid w:val="003532AF"/>
    <w:rsid w:val="00354398"/>
    <w:rsid w:val="00356623"/>
    <w:rsid w:val="0035785F"/>
    <w:rsid w:val="00357985"/>
    <w:rsid w:val="00360AEB"/>
    <w:rsid w:val="00362259"/>
    <w:rsid w:val="00362ADD"/>
    <w:rsid w:val="00362E94"/>
    <w:rsid w:val="00363DEB"/>
    <w:rsid w:val="00363E2A"/>
    <w:rsid w:val="00364ED2"/>
    <w:rsid w:val="00366ED3"/>
    <w:rsid w:val="003678F6"/>
    <w:rsid w:val="0037090A"/>
    <w:rsid w:val="00370C7D"/>
    <w:rsid w:val="00371BDB"/>
    <w:rsid w:val="003738D9"/>
    <w:rsid w:val="00374C23"/>
    <w:rsid w:val="0037563C"/>
    <w:rsid w:val="00375E19"/>
    <w:rsid w:val="00376682"/>
    <w:rsid w:val="00377E98"/>
    <w:rsid w:val="00377F6E"/>
    <w:rsid w:val="00380A02"/>
    <w:rsid w:val="00380C96"/>
    <w:rsid w:val="00381317"/>
    <w:rsid w:val="0038158A"/>
    <w:rsid w:val="00381B7C"/>
    <w:rsid w:val="003830AF"/>
    <w:rsid w:val="003836A0"/>
    <w:rsid w:val="00383A8D"/>
    <w:rsid w:val="00383B37"/>
    <w:rsid w:val="00383B86"/>
    <w:rsid w:val="00383C16"/>
    <w:rsid w:val="0038516A"/>
    <w:rsid w:val="003858C6"/>
    <w:rsid w:val="003865E5"/>
    <w:rsid w:val="003876B0"/>
    <w:rsid w:val="003902CA"/>
    <w:rsid w:val="00390D88"/>
    <w:rsid w:val="00390EC1"/>
    <w:rsid w:val="003914EF"/>
    <w:rsid w:val="00392594"/>
    <w:rsid w:val="0039325C"/>
    <w:rsid w:val="00393734"/>
    <w:rsid w:val="00395FB5"/>
    <w:rsid w:val="00396BF3"/>
    <w:rsid w:val="003970A0"/>
    <w:rsid w:val="003972DE"/>
    <w:rsid w:val="00397A9B"/>
    <w:rsid w:val="003A1B37"/>
    <w:rsid w:val="003A1D58"/>
    <w:rsid w:val="003A1E3F"/>
    <w:rsid w:val="003A27EA"/>
    <w:rsid w:val="003A292D"/>
    <w:rsid w:val="003A2BDF"/>
    <w:rsid w:val="003A4171"/>
    <w:rsid w:val="003A440A"/>
    <w:rsid w:val="003A4C96"/>
    <w:rsid w:val="003A6511"/>
    <w:rsid w:val="003B02B2"/>
    <w:rsid w:val="003B0DAA"/>
    <w:rsid w:val="003B15B3"/>
    <w:rsid w:val="003B195A"/>
    <w:rsid w:val="003B1D38"/>
    <w:rsid w:val="003B1D9A"/>
    <w:rsid w:val="003B2F7D"/>
    <w:rsid w:val="003B4F01"/>
    <w:rsid w:val="003B4F13"/>
    <w:rsid w:val="003B5AC2"/>
    <w:rsid w:val="003B7478"/>
    <w:rsid w:val="003B7D4E"/>
    <w:rsid w:val="003C0C23"/>
    <w:rsid w:val="003C323A"/>
    <w:rsid w:val="003C5813"/>
    <w:rsid w:val="003C59BB"/>
    <w:rsid w:val="003C67D8"/>
    <w:rsid w:val="003C68C1"/>
    <w:rsid w:val="003C6F82"/>
    <w:rsid w:val="003C7F2E"/>
    <w:rsid w:val="003D08BF"/>
    <w:rsid w:val="003D11DA"/>
    <w:rsid w:val="003D1284"/>
    <w:rsid w:val="003D14B5"/>
    <w:rsid w:val="003D1D0C"/>
    <w:rsid w:val="003D41C3"/>
    <w:rsid w:val="003D4CBD"/>
    <w:rsid w:val="003D5B73"/>
    <w:rsid w:val="003D5D1D"/>
    <w:rsid w:val="003D5ED3"/>
    <w:rsid w:val="003D6577"/>
    <w:rsid w:val="003D67E5"/>
    <w:rsid w:val="003D6CAF"/>
    <w:rsid w:val="003D7681"/>
    <w:rsid w:val="003E0E9B"/>
    <w:rsid w:val="003E1A63"/>
    <w:rsid w:val="003E1C83"/>
    <w:rsid w:val="003E2232"/>
    <w:rsid w:val="003E2285"/>
    <w:rsid w:val="003E290D"/>
    <w:rsid w:val="003E48A2"/>
    <w:rsid w:val="003E52C3"/>
    <w:rsid w:val="003E53C6"/>
    <w:rsid w:val="003E6D4F"/>
    <w:rsid w:val="003E75DC"/>
    <w:rsid w:val="003F131E"/>
    <w:rsid w:val="003F1B4F"/>
    <w:rsid w:val="003F1C39"/>
    <w:rsid w:val="003F1F0B"/>
    <w:rsid w:val="003F2E16"/>
    <w:rsid w:val="003F2EC3"/>
    <w:rsid w:val="003F45FB"/>
    <w:rsid w:val="003F4E86"/>
    <w:rsid w:val="003F546E"/>
    <w:rsid w:val="003F662F"/>
    <w:rsid w:val="003F6DBC"/>
    <w:rsid w:val="003F7A0E"/>
    <w:rsid w:val="00400B0F"/>
    <w:rsid w:val="00400BBF"/>
    <w:rsid w:val="004010FD"/>
    <w:rsid w:val="00401A7E"/>
    <w:rsid w:val="00401EF5"/>
    <w:rsid w:val="00402261"/>
    <w:rsid w:val="004049B9"/>
    <w:rsid w:val="00405480"/>
    <w:rsid w:val="004054BE"/>
    <w:rsid w:val="0040553E"/>
    <w:rsid w:val="00406B1A"/>
    <w:rsid w:val="00407096"/>
    <w:rsid w:val="004075BD"/>
    <w:rsid w:val="0040791D"/>
    <w:rsid w:val="00407CBD"/>
    <w:rsid w:val="00410D73"/>
    <w:rsid w:val="00412F15"/>
    <w:rsid w:val="00412F78"/>
    <w:rsid w:val="00413BBE"/>
    <w:rsid w:val="0041492F"/>
    <w:rsid w:val="00415676"/>
    <w:rsid w:val="00416B4D"/>
    <w:rsid w:val="0041701E"/>
    <w:rsid w:val="00420AB5"/>
    <w:rsid w:val="004210DE"/>
    <w:rsid w:val="004213C1"/>
    <w:rsid w:val="00421F0F"/>
    <w:rsid w:val="00422AD0"/>
    <w:rsid w:val="00422ED1"/>
    <w:rsid w:val="00423623"/>
    <w:rsid w:val="00423C70"/>
    <w:rsid w:val="00424D1C"/>
    <w:rsid w:val="00425816"/>
    <w:rsid w:val="0042614E"/>
    <w:rsid w:val="004265B2"/>
    <w:rsid w:val="00426D5C"/>
    <w:rsid w:val="00427B54"/>
    <w:rsid w:val="00427C5D"/>
    <w:rsid w:val="004321D2"/>
    <w:rsid w:val="0043361B"/>
    <w:rsid w:val="0043448D"/>
    <w:rsid w:val="00434517"/>
    <w:rsid w:val="00434D35"/>
    <w:rsid w:val="004356FA"/>
    <w:rsid w:val="004357BA"/>
    <w:rsid w:val="00441F21"/>
    <w:rsid w:val="00442C01"/>
    <w:rsid w:val="00443C7D"/>
    <w:rsid w:val="00444B4F"/>
    <w:rsid w:val="00444E40"/>
    <w:rsid w:val="004453FE"/>
    <w:rsid w:val="00446266"/>
    <w:rsid w:val="00446B42"/>
    <w:rsid w:val="00446D31"/>
    <w:rsid w:val="004472D5"/>
    <w:rsid w:val="00447304"/>
    <w:rsid w:val="00450DE8"/>
    <w:rsid w:val="00452344"/>
    <w:rsid w:val="00454072"/>
    <w:rsid w:val="00454F3C"/>
    <w:rsid w:val="00455779"/>
    <w:rsid w:val="00455B14"/>
    <w:rsid w:val="00456429"/>
    <w:rsid w:val="00456543"/>
    <w:rsid w:val="0046015D"/>
    <w:rsid w:val="00460295"/>
    <w:rsid w:val="00461B94"/>
    <w:rsid w:val="00461CD4"/>
    <w:rsid w:val="00463948"/>
    <w:rsid w:val="0046395F"/>
    <w:rsid w:val="004648D3"/>
    <w:rsid w:val="00464D68"/>
    <w:rsid w:val="00465699"/>
    <w:rsid w:val="00465CC2"/>
    <w:rsid w:val="00467FEB"/>
    <w:rsid w:val="0047043C"/>
    <w:rsid w:val="0047137A"/>
    <w:rsid w:val="004717F3"/>
    <w:rsid w:val="004727BC"/>
    <w:rsid w:val="00472C61"/>
    <w:rsid w:val="00473D1B"/>
    <w:rsid w:val="00474FB9"/>
    <w:rsid w:val="0047523A"/>
    <w:rsid w:val="004758CF"/>
    <w:rsid w:val="004759B8"/>
    <w:rsid w:val="0047651E"/>
    <w:rsid w:val="00476667"/>
    <w:rsid w:val="00477605"/>
    <w:rsid w:val="004801B5"/>
    <w:rsid w:val="004803DF"/>
    <w:rsid w:val="004812B0"/>
    <w:rsid w:val="00481613"/>
    <w:rsid w:val="00481A21"/>
    <w:rsid w:val="004822A4"/>
    <w:rsid w:val="0048298C"/>
    <w:rsid w:val="00482A8A"/>
    <w:rsid w:val="00482ACA"/>
    <w:rsid w:val="00482F3C"/>
    <w:rsid w:val="00483339"/>
    <w:rsid w:val="00484228"/>
    <w:rsid w:val="00484674"/>
    <w:rsid w:val="00485099"/>
    <w:rsid w:val="00485ADA"/>
    <w:rsid w:val="0048683A"/>
    <w:rsid w:val="004877F8"/>
    <w:rsid w:val="00491932"/>
    <w:rsid w:val="00491A8E"/>
    <w:rsid w:val="00493082"/>
    <w:rsid w:val="0049357B"/>
    <w:rsid w:val="00493715"/>
    <w:rsid w:val="00493856"/>
    <w:rsid w:val="004947C0"/>
    <w:rsid w:val="00494A04"/>
    <w:rsid w:val="00495221"/>
    <w:rsid w:val="00495DDA"/>
    <w:rsid w:val="00496ADC"/>
    <w:rsid w:val="004974D9"/>
    <w:rsid w:val="00497953"/>
    <w:rsid w:val="004A07B4"/>
    <w:rsid w:val="004A17B9"/>
    <w:rsid w:val="004A313C"/>
    <w:rsid w:val="004A34DA"/>
    <w:rsid w:val="004A3903"/>
    <w:rsid w:val="004A6955"/>
    <w:rsid w:val="004B0001"/>
    <w:rsid w:val="004B085F"/>
    <w:rsid w:val="004B1D94"/>
    <w:rsid w:val="004B3D89"/>
    <w:rsid w:val="004B3E32"/>
    <w:rsid w:val="004B4328"/>
    <w:rsid w:val="004B47DC"/>
    <w:rsid w:val="004B4FD2"/>
    <w:rsid w:val="004B5C5D"/>
    <w:rsid w:val="004B60A6"/>
    <w:rsid w:val="004B65BD"/>
    <w:rsid w:val="004B73F4"/>
    <w:rsid w:val="004B7A97"/>
    <w:rsid w:val="004C0BD7"/>
    <w:rsid w:val="004C0FF4"/>
    <w:rsid w:val="004C3585"/>
    <w:rsid w:val="004C5597"/>
    <w:rsid w:val="004C612C"/>
    <w:rsid w:val="004C7BFA"/>
    <w:rsid w:val="004C7FFA"/>
    <w:rsid w:val="004D0046"/>
    <w:rsid w:val="004D07BF"/>
    <w:rsid w:val="004D0A61"/>
    <w:rsid w:val="004D0DF5"/>
    <w:rsid w:val="004D128A"/>
    <w:rsid w:val="004D18C9"/>
    <w:rsid w:val="004D1BC3"/>
    <w:rsid w:val="004D2706"/>
    <w:rsid w:val="004D2E71"/>
    <w:rsid w:val="004D35F5"/>
    <w:rsid w:val="004D434D"/>
    <w:rsid w:val="004D6696"/>
    <w:rsid w:val="004D6DDD"/>
    <w:rsid w:val="004E2B85"/>
    <w:rsid w:val="004E5D38"/>
    <w:rsid w:val="004F02F1"/>
    <w:rsid w:val="004F0827"/>
    <w:rsid w:val="004F0A8E"/>
    <w:rsid w:val="004F1B99"/>
    <w:rsid w:val="004F1D5B"/>
    <w:rsid w:val="004F2BC3"/>
    <w:rsid w:val="004F30D8"/>
    <w:rsid w:val="004F3D87"/>
    <w:rsid w:val="004F3EEF"/>
    <w:rsid w:val="004F5BAB"/>
    <w:rsid w:val="004F5C4A"/>
    <w:rsid w:val="004F5F00"/>
    <w:rsid w:val="004F663B"/>
    <w:rsid w:val="004F6D1D"/>
    <w:rsid w:val="005015FE"/>
    <w:rsid w:val="00502FEF"/>
    <w:rsid w:val="005034DE"/>
    <w:rsid w:val="005051AC"/>
    <w:rsid w:val="005055C8"/>
    <w:rsid w:val="00510B40"/>
    <w:rsid w:val="00513056"/>
    <w:rsid w:val="00513112"/>
    <w:rsid w:val="0051364B"/>
    <w:rsid w:val="00513BF4"/>
    <w:rsid w:val="00516BFC"/>
    <w:rsid w:val="00517032"/>
    <w:rsid w:val="005178B8"/>
    <w:rsid w:val="00517D5B"/>
    <w:rsid w:val="00517DED"/>
    <w:rsid w:val="00520741"/>
    <w:rsid w:val="00523276"/>
    <w:rsid w:val="0052491A"/>
    <w:rsid w:val="005249C2"/>
    <w:rsid w:val="00524FAB"/>
    <w:rsid w:val="00525F84"/>
    <w:rsid w:val="0053173A"/>
    <w:rsid w:val="005319FE"/>
    <w:rsid w:val="0053256D"/>
    <w:rsid w:val="005325F6"/>
    <w:rsid w:val="005331CE"/>
    <w:rsid w:val="005334DB"/>
    <w:rsid w:val="005341D8"/>
    <w:rsid w:val="00534329"/>
    <w:rsid w:val="00535AE0"/>
    <w:rsid w:val="00535C61"/>
    <w:rsid w:val="00536C80"/>
    <w:rsid w:val="00537759"/>
    <w:rsid w:val="00537C9E"/>
    <w:rsid w:val="005403A7"/>
    <w:rsid w:val="00541ADE"/>
    <w:rsid w:val="00542492"/>
    <w:rsid w:val="00542534"/>
    <w:rsid w:val="00544423"/>
    <w:rsid w:val="005445C4"/>
    <w:rsid w:val="005456E0"/>
    <w:rsid w:val="005459A3"/>
    <w:rsid w:val="00546295"/>
    <w:rsid w:val="005464C0"/>
    <w:rsid w:val="005468F1"/>
    <w:rsid w:val="00547147"/>
    <w:rsid w:val="00550760"/>
    <w:rsid w:val="005507DC"/>
    <w:rsid w:val="005509D5"/>
    <w:rsid w:val="00550F7C"/>
    <w:rsid w:val="00552A36"/>
    <w:rsid w:val="00552BBD"/>
    <w:rsid w:val="00552DB3"/>
    <w:rsid w:val="00553E07"/>
    <w:rsid w:val="00553ED3"/>
    <w:rsid w:val="005547EA"/>
    <w:rsid w:val="00554824"/>
    <w:rsid w:val="00554FF0"/>
    <w:rsid w:val="00557835"/>
    <w:rsid w:val="005620A8"/>
    <w:rsid w:val="00562158"/>
    <w:rsid w:val="00564AE4"/>
    <w:rsid w:val="00565276"/>
    <w:rsid w:val="0056760C"/>
    <w:rsid w:val="005702EE"/>
    <w:rsid w:val="00571878"/>
    <w:rsid w:val="00573AAB"/>
    <w:rsid w:val="00573BC4"/>
    <w:rsid w:val="005740EB"/>
    <w:rsid w:val="00575E12"/>
    <w:rsid w:val="00576425"/>
    <w:rsid w:val="00577A9B"/>
    <w:rsid w:val="00577D21"/>
    <w:rsid w:val="00580A02"/>
    <w:rsid w:val="0058115E"/>
    <w:rsid w:val="00582CCF"/>
    <w:rsid w:val="0058325E"/>
    <w:rsid w:val="005838FB"/>
    <w:rsid w:val="00583ED1"/>
    <w:rsid w:val="005850E8"/>
    <w:rsid w:val="00585E4B"/>
    <w:rsid w:val="00585F94"/>
    <w:rsid w:val="005864D6"/>
    <w:rsid w:val="005870ED"/>
    <w:rsid w:val="005902FF"/>
    <w:rsid w:val="00590FAD"/>
    <w:rsid w:val="005931A0"/>
    <w:rsid w:val="005940A7"/>
    <w:rsid w:val="0059667B"/>
    <w:rsid w:val="00596DB2"/>
    <w:rsid w:val="0059731C"/>
    <w:rsid w:val="0059760F"/>
    <w:rsid w:val="005A04A1"/>
    <w:rsid w:val="005A0533"/>
    <w:rsid w:val="005A0841"/>
    <w:rsid w:val="005A0E45"/>
    <w:rsid w:val="005A354C"/>
    <w:rsid w:val="005A4296"/>
    <w:rsid w:val="005A436B"/>
    <w:rsid w:val="005A45A6"/>
    <w:rsid w:val="005A532E"/>
    <w:rsid w:val="005A6DFC"/>
    <w:rsid w:val="005A7C00"/>
    <w:rsid w:val="005B08A1"/>
    <w:rsid w:val="005B0E09"/>
    <w:rsid w:val="005B1264"/>
    <w:rsid w:val="005B2C56"/>
    <w:rsid w:val="005B3439"/>
    <w:rsid w:val="005B49F5"/>
    <w:rsid w:val="005B67ED"/>
    <w:rsid w:val="005B7B5B"/>
    <w:rsid w:val="005C07AA"/>
    <w:rsid w:val="005C0D77"/>
    <w:rsid w:val="005C1FAD"/>
    <w:rsid w:val="005C38B4"/>
    <w:rsid w:val="005C3D34"/>
    <w:rsid w:val="005C4E69"/>
    <w:rsid w:val="005C5F4E"/>
    <w:rsid w:val="005C7329"/>
    <w:rsid w:val="005D04F3"/>
    <w:rsid w:val="005D0BB5"/>
    <w:rsid w:val="005D2AAC"/>
    <w:rsid w:val="005D321F"/>
    <w:rsid w:val="005D36F7"/>
    <w:rsid w:val="005D3745"/>
    <w:rsid w:val="005D3EB7"/>
    <w:rsid w:val="005D3FE0"/>
    <w:rsid w:val="005D4961"/>
    <w:rsid w:val="005D5372"/>
    <w:rsid w:val="005D54FB"/>
    <w:rsid w:val="005D5718"/>
    <w:rsid w:val="005D7290"/>
    <w:rsid w:val="005D7B19"/>
    <w:rsid w:val="005E1619"/>
    <w:rsid w:val="005E2F9B"/>
    <w:rsid w:val="005E38FD"/>
    <w:rsid w:val="005E3CF6"/>
    <w:rsid w:val="005E4011"/>
    <w:rsid w:val="005E411B"/>
    <w:rsid w:val="005E50EA"/>
    <w:rsid w:val="005E5458"/>
    <w:rsid w:val="005E7837"/>
    <w:rsid w:val="005E793C"/>
    <w:rsid w:val="005F0FB7"/>
    <w:rsid w:val="005F13AB"/>
    <w:rsid w:val="005F153E"/>
    <w:rsid w:val="005F24EC"/>
    <w:rsid w:val="005F2AD4"/>
    <w:rsid w:val="005F2CA0"/>
    <w:rsid w:val="005F3088"/>
    <w:rsid w:val="005F32F4"/>
    <w:rsid w:val="005F3B71"/>
    <w:rsid w:val="005F5555"/>
    <w:rsid w:val="005F636F"/>
    <w:rsid w:val="005F708A"/>
    <w:rsid w:val="00600597"/>
    <w:rsid w:val="00600759"/>
    <w:rsid w:val="00603049"/>
    <w:rsid w:val="00604566"/>
    <w:rsid w:val="00604EA2"/>
    <w:rsid w:val="00606184"/>
    <w:rsid w:val="00606286"/>
    <w:rsid w:val="0060650A"/>
    <w:rsid w:val="0060752A"/>
    <w:rsid w:val="006105D3"/>
    <w:rsid w:val="00610869"/>
    <w:rsid w:val="00612547"/>
    <w:rsid w:val="00614726"/>
    <w:rsid w:val="00614838"/>
    <w:rsid w:val="006153E4"/>
    <w:rsid w:val="00615A37"/>
    <w:rsid w:val="00616588"/>
    <w:rsid w:val="006169CA"/>
    <w:rsid w:val="00617099"/>
    <w:rsid w:val="00617AA5"/>
    <w:rsid w:val="00620EEC"/>
    <w:rsid w:val="006213B4"/>
    <w:rsid w:val="0062205F"/>
    <w:rsid w:val="006234E6"/>
    <w:rsid w:val="006240BE"/>
    <w:rsid w:val="00624325"/>
    <w:rsid w:val="006243B2"/>
    <w:rsid w:val="00624417"/>
    <w:rsid w:val="00624489"/>
    <w:rsid w:val="00624616"/>
    <w:rsid w:val="00624C87"/>
    <w:rsid w:val="00625092"/>
    <w:rsid w:val="00627733"/>
    <w:rsid w:val="00627B01"/>
    <w:rsid w:val="006302F7"/>
    <w:rsid w:val="006324E9"/>
    <w:rsid w:val="00632B20"/>
    <w:rsid w:val="0063366E"/>
    <w:rsid w:val="006338AB"/>
    <w:rsid w:val="00633CFC"/>
    <w:rsid w:val="00634776"/>
    <w:rsid w:val="00634DF9"/>
    <w:rsid w:val="006364B6"/>
    <w:rsid w:val="00636B24"/>
    <w:rsid w:val="006373F1"/>
    <w:rsid w:val="0064160F"/>
    <w:rsid w:val="00641CD8"/>
    <w:rsid w:val="006428CF"/>
    <w:rsid w:val="0064383E"/>
    <w:rsid w:val="00645F57"/>
    <w:rsid w:val="00646B73"/>
    <w:rsid w:val="00646F86"/>
    <w:rsid w:val="0064730C"/>
    <w:rsid w:val="006511DC"/>
    <w:rsid w:val="0065198D"/>
    <w:rsid w:val="0065390F"/>
    <w:rsid w:val="00653C69"/>
    <w:rsid w:val="0065422A"/>
    <w:rsid w:val="0065490D"/>
    <w:rsid w:val="00661C1A"/>
    <w:rsid w:val="00663A5A"/>
    <w:rsid w:val="00666C4F"/>
    <w:rsid w:val="006677E8"/>
    <w:rsid w:val="00670A1E"/>
    <w:rsid w:val="00670B17"/>
    <w:rsid w:val="00671860"/>
    <w:rsid w:val="00672F44"/>
    <w:rsid w:val="00674919"/>
    <w:rsid w:val="00674FC9"/>
    <w:rsid w:val="0067565A"/>
    <w:rsid w:val="006758EA"/>
    <w:rsid w:val="0067611B"/>
    <w:rsid w:val="00676707"/>
    <w:rsid w:val="00680B73"/>
    <w:rsid w:val="006814FD"/>
    <w:rsid w:val="00681ACD"/>
    <w:rsid w:val="006833BC"/>
    <w:rsid w:val="006854B8"/>
    <w:rsid w:val="00685948"/>
    <w:rsid w:val="00686B06"/>
    <w:rsid w:val="0068782F"/>
    <w:rsid w:val="00687A51"/>
    <w:rsid w:val="00687E7A"/>
    <w:rsid w:val="00690248"/>
    <w:rsid w:val="006909F2"/>
    <w:rsid w:val="006914DF"/>
    <w:rsid w:val="00691E9D"/>
    <w:rsid w:val="006925E9"/>
    <w:rsid w:val="00692F3D"/>
    <w:rsid w:val="006930F8"/>
    <w:rsid w:val="0069338E"/>
    <w:rsid w:val="006934A8"/>
    <w:rsid w:val="00693C2B"/>
    <w:rsid w:val="006945B1"/>
    <w:rsid w:val="00694F34"/>
    <w:rsid w:val="006958FD"/>
    <w:rsid w:val="006964A7"/>
    <w:rsid w:val="00697FBC"/>
    <w:rsid w:val="006A22B8"/>
    <w:rsid w:val="006A25F3"/>
    <w:rsid w:val="006A3E97"/>
    <w:rsid w:val="006A5CFC"/>
    <w:rsid w:val="006A5F81"/>
    <w:rsid w:val="006A6F30"/>
    <w:rsid w:val="006A7A67"/>
    <w:rsid w:val="006A7CFD"/>
    <w:rsid w:val="006A7DB4"/>
    <w:rsid w:val="006A7DF8"/>
    <w:rsid w:val="006B0BA9"/>
    <w:rsid w:val="006B13D1"/>
    <w:rsid w:val="006B23CB"/>
    <w:rsid w:val="006B2E20"/>
    <w:rsid w:val="006B3D54"/>
    <w:rsid w:val="006B44D1"/>
    <w:rsid w:val="006B4C9F"/>
    <w:rsid w:val="006B4ED2"/>
    <w:rsid w:val="006B53EB"/>
    <w:rsid w:val="006B753E"/>
    <w:rsid w:val="006B7C9F"/>
    <w:rsid w:val="006C0D94"/>
    <w:rsid w:val="006C1367"/>
    <w:rsid w:val="006C29BF"/>
    <w:rsid w:val="006C2EC0"/>
    <w:rsid w:val="006C4E71"/>
    <w:rsid w:val="006C674B"/>
    <w:rsid w:val="006C6966"/>
    <w:rsid w:val="006D027C"/>
    <w:rsid w:val="006D43B7"/>
    <w:rsid w:val="006D48D4"/>
    <w:rsid w:val="006D4D97"/>
    <w:rsid w:val="006D4E4A"/>
    <w:rsid w:val="006D6E23"/>
    <w:rsid w:val="006D6F96"/>
    <w:rsid w:val="006D7355"/>
    <w:rsid w:val="006D7681"/>
    <w:rsid w:val="006E27AF"/>
    <w:rsid w:val="006E38C8"/>
    <w:rsid w:val="006E3A1E"/>
    <w:rsid w:val="006E3EE4"/>
    <w:rsid w:val="006E437A"/>
    <w:rsid w:val="006E51DF"/>
    <w:rsid w:val="006E526D"/>
    <w:rsid w:val="006E5EC2"/>
    <w:rsid w:val="006F0619"/>
    <w:rsid w:val="006F0A87"/>
    <w:rsid w:val="006F2194"/>
    <w:rsid w:val="006F29B1"/>
    <w:rsid w:val="006F352E"/>
    <w:rsid w:val="006F3A81"/>
    <w:rsid w:val="006F3BE4"/>
    <w:rsid w:val="006F4DB4"/>
    <w:rsid w:val="006F6E29"/>
    <w:rsid w:val="006F6EE7"/>
    <w:rsid w:val="006F71A7"/>
    <w:rsid w:val="006F76D1"/>
    <w:rsid w:val="007000AC"/>
    <w:rsid w:val="0070085F"/>
    <w:rsid w:val="00700F2D"/>
    <w:rsid w:val="00700FAE"/>
    <w:rsid w:val="00701AA8"/>
    <w:rsid w:val="007025C2"/>
    <w:rsid w:val="00702640"/>
    <w:rsid w:val="00702811"/>
    <w:rsid w:val="00703724"/>
    <w:rsid w:val="00703A0E"/>
    <w:rsid w:val="00704203"/>
    <w:rsid w:val="007045BA"/>
    <w:rsid w:val="007055D3"/>
    <w:rsid w:val="00705EF8"/>
    <w:rsid w:val="00706BD8"/>
    <w:rsid w:val="00707ACA"/>
    <w:rsid w:val="00707E8E"/>
    <w:rsid w:val="00710A6C"/>
    <w:rsid w:val="00710D98"/>
    <w:rsid w:val="00711733"/>
    <w:rsid w:val="00712639"/>
    <w:rsid w:val="00713403"/>
    <w:rsid w:val="0071374F"/>
    <w:rsid w:val="00714F9D"/>
    <w:rsid w:val="007161BD"/>
    <w:rsid w:val="007164C9"/>
    <w:rsid w:val="00716631"/>
    <w:rsid w:val="00720FB6"/>
    <w:rsid w:val="0072165B"/>
    <w:rsid w:val="0072399B"/>
    <w:rsid w:val="00723A0D"/>
    <w:rsid w:val="00724216"/>
    <w:rsid w:val="00724A00"/>
    <w:rsid w:val="00725759"/>
    <w:rsid w:val="007264E2"/>
    <w:rsid w:val="00726B37"/>
    <w:rsid w:val="00730BED"/>
    <w:rsid w:val="00730D4C"/>
    <w:rsid w:val="00732170"/>
    <w:rsid w:val="00733716"/>
    <w:rsid w:val="00735E41"/>
    <w:rsid w:val="00736A0B"/>
    <w:rsid w:val="00737597"/>
    <w:rsid w:val="007402F2"/>
    <w:rsid w:val="0074035A"/>
    <w:rsid w:val="00740ABF"/>
    <w:rsid w:val="00741434"/>
    <w:rsid w:val="00745226"/>
    <w:rsid w:val="00745980"/>
    <w:rsid w:val="00746D85"/>
    <w:rsid w:val="007473D8"/>
    <w:rsid w:val="00747FFB"/>
    <w:rsid w:val="00752622"/>
    <w:rsid w:val="0075292C"/>
    <w:rsid w:val="00752AA5"/>
    <w:rsid w:val="007538C5"/>
    <w:rsid w:val="00753B70"/>
    <w:rsid w:val="0075525B"/>
    <w:rsid w:val="00757189"/>
    <w:rsid w:val="00757A9E"/>
    <w:rsid w:val="0076179F"/>
    <w:rsid w:val="00762DDB"/>
    <w:rsid w:val="00763A16"/>
    <w:rsid w:val="00764902"/>
    <w:rsid w:val="00764D35"/>
    <w:rsid w:val="00764E81"/>
    <w:rsid w:val="0076512D"/>
    <w:rsid w:val="007651AD"/>
    <w:rsid w:val="007652B2"/>
    <w:rsid w:val="00766836"/>
    <w:rsid w:val="0076709F"/>
    <w:rsid w:val="00767829"/>
    <w:rsid w:val="0076796F"/>
    <w:rsid w:val="00767AFA"/>
    <w:rsid w:val="00770995"/>
    <w:rsid w:val="00770C4F"/>
    <w:rsid w:val="007715F1"/>
    <w:rsid w:val="00772168"/>
    <w:rsid w:val="00772D32"/>
    <w:rsid w:val="007733CA"/>
    <w:rsid w:val="00774775"/>
    <w:rsid w:val="0077596B"/>
    <w:rsid w:val="00776CCF"/>
    <w:rsid w:val="00783156"/>
    <w:rsid w:val="00783760"/>
    <w:rsid w:val="007841A5"/>
    <w:rsid w:val="00784CCB"/>
    <w:rsid w:val="0078537C"/>
    <w:rsid w:val="00785FD3"/>
    <w:rsid w:val="007867B2"/>
    <w:rsid w:val="00786C93"/>
    <w:rsid w:val="00787233"/>
    <w:rsid w:val="00790246"/>
    <w:rsid w:val="0079080E"/>
    <w:rsid w:val="007927E8"/>
    <w:rsid w:val="00792FA5"/>
    <w:rsid w:val="007935DC"/>
    <w:rsid w:val="00793618"/>
    <w:rsid w:val="00793BAA"/>
    <w:rsid w:val="00794AE2"/>
    <w:rsid w:val="007961DE"/>
    <w:rsid w:val="00796CD7"/>
    <w:rsid w:val="00797E2E"/>
    <w:rsid w:val="007A0684"/>
    <w:rsid w:val="007A0BB2"/>
    <w:rsid w:val="007A12E3"/>
    <w:rsid w:val="007A324A"/>
    <w:rsid w:val="007A3304"/>
    <w:rsid w:val="007A37A9"/>
    <w:rsid w:val="007A4536"/>
    <w:rsid w:val="007A694E"/>
    <w:rsid w:val="007B0BC6"/>
    <w:rsid w:val="007B19D1"/>
    <w:rsid w:val="007B2A23"/>
    <w:rsid w:val="007B5FF2"/>
    <w:rsid w:val="007B61E1"/>
    <w:rsid w:val="007B6C73"/>
    <w:rsid w:val="007B73E9"/>
    <w:rsid w:val="007B7BDB"/>
    <w:rsid w:val="007B7F5B"/>
    <w:rsid w:val="007C047B"/>
    <w:rsid w:val="007C1EB1"/>
    <w:rsid w:val="007C2553"/>
    <w:rsid w:val="007C3493"/>
    <w:rsid w:val="007C3B8D"/>
    <w:rsid w:val="007C4051"/>
    <w:rsid w:val="007C4AA4"/>
    <w:rsid w:val="007C51A5"/>
    <w:rsid w:val="007C604A"/>
    <w:rsid w:val="007C60E5"/>
    <w:rsid w:val="007C7D2E"/>
    <w:rsid w:val="007D210A"/>
    <w:rsid w:val="007D3195"/>
    <w:rsid w:val="007D330E"/>
    <w:rsid w:val="007D3F69"/>
    <w:rsid w:val="007D440E"/>
    <w:rsid w:val="007D4D0B"/>
    <w:rsid w:val="007D55CE"/>
    <w:rsid w:val="007D6044"/>
    <w:rsid w:val="007D6644"/>
    <w:rsid w:val="007D6B02"/>
    <w:rsid w:val="007E04E6"/>
    <w:rsid w:val="007E2004"/>
    <w:rsid w:val="007E20BA"/>
    <w:rsid w:val="007E25EF"/>
    <w:rsid w:val="007E3381"/>
    <w:rsid w:val="007E3459"/>
    <w:rsid w:val="007E41BE"/>
    <w:rsid w:val="007E6D1B"/>
    <w:rsid w:val="007F22D1"/>
    <w:rsid w:val="007F3548"/>
    <w:rsid w:val="007F486C"/>
    <w:rsid w:val="007F56B8"/>
    <w:rsid w:val="007F5848"/>
    <w:rsid w:val="0080017D"/>
    <w:rsid w:val="0080046E"/>
    <w:rsid w:val="00800A79"/>
    <w:rsid w:val="00801E9F"/>
    <w:rsid w:val="008026F8"/>
    <w:rsid w:val="00802CBD"/>
    <w:rsid w:val="00803095"/>
    <w:rsid w:val="008042C4"/>
    <w:rsid w:val="00804892"/>
    <w:rsid w:val="00804CAC"/>
    <w:rsid w:val="00805C30"/>
    <w:rsid w:val="00805C96"/>
    <w:rsid w:val="00806750"/>
    <w:rsid w:val="00806A12"/>
    <w:rsid w:val="00806CCC"/>
    <w:rsid w:val="00806DB7"/>
    <w:rsid w:val="00807F68"/>
    <w:rsid w:val="008112BB"/>
    <w:rsid w:val="008117A1"/>
    <w:rsid w:val="008120E7"/>
    <w:rsid w:val="0081249F"/>
    <w:rsid w:val="00813364"/>
    <w:rsid w:val="00813DB5"/>
    <w:rsid w:val="00813E36"/>
    <w:rsid w:val="0081542F"/>
    <w:rsid w:val="00816C30"/>
    <w:rsid w:val="00816D74"/>
    <w:rsid w:val="008201A5"/>
    <w:rsid w:val="0082223E"/>
    <w:rsid w:val="008227A0"/>
    <w:rsid w:val="008243AE"/>
    <w:rsid w:val="008249F8"/>
    <w:rsid w:val="00825932"/>
    <w:rsid w:val="00825B43"/>
    <w:rsid w:val="00827418"/>
    <w:rsid w:val="0083044A"/>
    <w:rsid w:val="008318C4"/>
    <w:rsid w:val="00831921"/>
    <w:rsid w:val="00832265"/>
    <w:rsid w:val="00833750"/>
    <w:rsid w:val="00833846"/>
    <w:rsid w:val="0083403A"/>
    <w:rsid w:val="00834A01"/>
    <w:rsid w:val="00835CE1"/>
    <w:rsid w:val="008367CC"/>
    <w:rsid w:val="00836AFC"/>
    <w:rsid w:val="008378E3"/>
    <w:rsid w:val="00840424"/>
    <w:rsid w:val="00841736"/>
    <w:rsid w:val="008417B4"/>
    <w:rsid w:val="00842B6B"/>
    <w:rsid w:val="00842D2C"/>
    <w:rsid w:val="00842F88"/>
    <w:rsid w:val="00843206"/>
    <w:rsid w:val="00843646"/>
    <w:rsid w:val="00844523"/>
    <w:rsid w:val="0084511A"/>
    <w:rsid w:val="0084651B"/>
    <w:rsid w:val="00846677"/>
    <w:rsid w:val="0084669C"/>
    <w:rsid w:val="008467BE"/>
    <w:rsid w:val="00847D41"/>
    <w:rsid w:val="00847DBD"/>
    <w:rsid w:val="00850EB3"/>
    <w:rsid w:val="008512EA"/>
    <w:rsid w:val="00851645"/>
    <w:rsid w:val="0085229B"/>
    <w:rsid w:val="00852EC9"/>
    <w:rsid w:val="008533D0"/>
    <w:rsid w:val="00853665"/>
    <w:rsid w:val="00853BD8"/>
    <w:rsid w:val="00854ECF"/>
    <w:rsid w:val="0085638D"/>
    <w:rsid w:val="00857730"/>
    <w:rsid w:val="0085796B"/>
    <w:rsid w:val="008607C3"/>
    <w:rsid w:val="008619A2"/>
    <w:rsid w:val="00862D31"/>
    <w:rsid w:val="00863110"/>
    <w:rsid w:val="00865EBC"/>
    <w:rsid w:val="008676C1"/>
    <w:rsid w:val="008678BD"/>
    <w:rsid w:val="00870318"/>
    <w:rsid w:val="00870FDA"/>
    <w:rsid w:val="00871EDF"/>
    <w:rsid w:val="008729A3"/>
    <w:rsid w:val="008738AA"/>
    <w:rsid w:val="008742A3"/>
    <w:rsid w:val="00875FBD"/>
    <w:rsid w:val="00876396"/>
    <w:rsid w:val="008766DC"/>
    <w:rsid w:val="008769AE"/>
    <w:rsid w:val="008778A6"/>
    <w:rsid w:val="0088150A"/>
    <w:rsid w:val="00881902"/>
    <w:rsid w:val="008836DC"/>
    <w:rsid w:val="00884069"/>
    <w:rsid w:val="008846A1"/>
    <w:rsid w:val="008847F2"/>
    <w:rsid w:val="008860EB"/>
    <w:rsid w:val="00886F33"/>
    <w:rsid w:val="0088762B"/>
    <w:rsid w:val="008877A1"/>
    <w:rsid w:val="0089020E"/>
    <w:rsid w:val="0089047E"/>
    <w:rsid w:val="008927B0"/>
    <w:rsid w:val="00892CAA"/>
    <w:rsid w:val="0089312A"/>
    <w:rsid w:val="00893414"/>
    <w:rsid w:val="00895BB5"/>
    <w:rsid w:val="00895C1B"/>
    <w:rsid w:val="008961C1"/>
    <w:rsid w:val="008A0073"/>
    <w:rsid w:val="008A3717"/>
    <w:rsid w:val="008A3968"/>
    <w:rsid w:val="008A4CD6"/>
    <w:rsid w:val="008A552A"/>
    <w:rsid w:val="008A6560"/>
    <w:rsid w:val="008A6DEB"/>
    <w:rsid w:val="008B07B4"/>
    <w:rsid w:val="008B15E9"/>
    <w:rsid w:val="008B1FF8"/>
    <w:rsid w:val="008B21FF"/>
    <w:rsid w:val="008B2B43"/>
    <w:rsid w:val="008B3837"/>
    <w:rsid w:val="008B3F8C"/>
    <w:rsid w:val="008B4AC9"/>
    <w:rsid w:val="008B5765"/>
    <w:rsid w:val="008B5AB0"/>
    <w:rsid w:val="008B5CED"/>
    <w:rsid w:val="008B77DB"/>
    <w:rsid w:val="008B7BF8"/>
    <w:rsid w:val="008C0991"/>
    <w:rsid w:val="008C1915"/>
    <w:rsid w:val="008C1AFA"/>
    <w:rsid w:val="008C1B82"/>
    <w:rsid w:val="008C24D1"/>
    <w:rsid w:val="008C3159"/>
    <w:rsid w:val="008C3C81"/>
    <w:rsid w:val="008C4181"/>
    <w:rsid w:val="008C4210"/>
    <w:rsid w:val="008C4263"/>
    <w:rsid w:val="008C5180"/>
    <w:rsid w:val="008C529C"/>
    <w:rsid w:val="008C5811"/>
    <w:rsid w:val="008C5F7E"/>
    <w:rsid w:val="008D0531"/>
    <w:rsid w:val="008D0656"/>
    <w:rsid w:val="008D0818"/>
    <w:rsid w:val="008D09B6"/>
    <w:rsid w:val="008D0EB5"/>
    <w:rsid w:val="008D0F8E"/>
    <w:rsid w:val="008D240D"/>
    <w:rsid w:val="008D531E"/>
    <w:rsid w:val="008D6403"/>
    <w:rsid w:val="008D6D44"/>
    <w:rsid w:val="008D74B1"/>
    <w:rsid w:val="008D7933"/>
    <w:rsid w:val="008E334F"/>
    <w:rsid w:val="008E451A"/>
    <w:rsid w:val="008E4CCC"/>
    <w:rsid w:val="008E53E5"/>
    <w:rsid w:val="008E57E5"/>
    <w:rsid w:val="008E5DA7"/>
    <w:rsid w:val="008E60D3"/>
    <w:rsid w:val="008E7032"/>
    <w:rsid w:val="008F043D"/>
    <w:rsid w:val="008F0C5F"/>
    <w:rsid w:val="008F220E"/>
    <w:rsid w:val="008F2973"/>
    <w:rsid w:val="008F3172"/>
    <w:rsid w:val="008F3983"/>
    <w:rsid w:val="008F45C6"/>
    <w:rsid w:val="008F4726"/>
    <w:rsid w:val="008F62F8"/>
    <w:rsid w:val="00900282"/>
    <w:rsid w:val="009005DE"/>
    <w:rsid w:val="0090588E"/>
    <w:rsid w:val="00906C6A"/>
    <w:rsid w:val="009077FB"/>
    <w:rsid w:val="00911150"/>
    <w:rsid w:val="009113DE"/>
    <w:rsid w:val="009127F9"/>
    <w:rsid w:val="00912821"/>
    <w:rsid w:val="00912DB3"/>
    <w:rsid w:val="009134F6"/>
    <w:rsid w:val="00913739"/>
    <w:rsid w:val="0091421B"/>
    <w:rsid w:val="00914C7D"/>
    <w:rsid w:val="00915499"/>
    <w:rsid w:val="00915BC6"/>
    <w:rsid w:val="00915C23"/>
    <w:rsid w:val="0092000A"/>
    <w:rsid w:val="00920823"/>
    <w:rsid w:val="00921515"/>
    <w:rsid w:val="009216B3"/>
    <w:rsid w:val="00921A74"/>
    <w:rsid w:val="00922AFF"/>
    <w:rsid w:val="00922EC1"/>
    <w:rsid w:val="00926837"/>
    <w:rsid w:val="00926E7C"/>
    <w:rsid w:val="009273F0"/>
    <w:rsid w:val="0092773F"/>
    <w:rsid w:val="00930C48"/>
    <w:rsid w:val="00930DCA"/>
    <w:rsid w:val="00931189"/>
    <w:rsid w:val="009327DA"/>
    <w:rsid w:val="00932C25"/>
    <w:rsid w:val="00932C35"/>
    <w:rsid w:val="0093345E"/>
    <w:rsid w:val="00934DB1"/>
    <w:rsid w:val="00934E6C"/>
    <w:rsid w:val="009356F6"/>
    <w:rsid w:val="00936E44"/>
    <w:rsid w:val="00940022"/>
    <w:rsid w:val="00940EA4"/>
    <w:rsid w:val="00942970"/>
    <w:rsid w:val="0094358E"/>
    <w:rsid w:val="00943670"/>
    <w:rsid w:val="00943B88"/>
    <w:rsid w:val="00943C95"/>
    <w:rsid w:val="009447CD"/>
    <w:rsid w:val="0094488A"/>
    <w:rsid w:val="00945135"/>
    <w:rsid w:val="00945BD3"/>
    <w:rsid w:val="0094760C"/>
    <w:rsid w:val="00951A40"/>
    <w:rsid w:val="0095256F"/>
    <w:rsid w:val="009528C6"/>
    <w:rsid w:val="00952BE5"/>
    <w:rsid w:val="009537BB"/>
    <w:rsid w:val="00953E97"/>
    <w:rsid w:val="00953E9C"/>
    <w:rsid w:val="009544AC"/>
    <w:rsid w:val="0095463B"/>
    <w:rsid w:val="00954695"/>
    <w:rsid w:val="009553BA"/>
    <w:rsid w:val="00955D87"/>
    <w:rsid w:val="00955FEB"/>
    <w:rsid w:val="00960B7E"/>
    <w:rsid w:val="00960BB9"/>
    <w:rsid w:val="009610F9"/>
    <w:rsid w:val="00964B0C"/>
    <w:rsid w:val="00965823"/>
    <w:rsid w:val="00966033"/>
    <w:rsid w:val="00971206"/>
    <w:rsid w:val="00971E55"/>
    <w:rsid w:val="0097237D"/>
    <w:rsid w:val="009732BE"/>
    <w:rsid w:val="009745F6"/>
    <w:rsid w:val="009748C1"/>
    <w:rsid w:val="00974B05"/>
    <w:rsid w:val="00975131"/>
    <w:rsid w:val="00975E03"/>
    <w:rsid w:val="00976352"/>
    <w:rsid w:val="00976E85"/>
    <w:rsid w:val="009820A5"/>
    <w:rsid w:val="00982375"/>
    <w:rsid w:val="00983DCB"/>
    <w:rsid w:val="00983E7A"/>
    <w:rsid w:val="00984254"/>
    <w:rsid w:val="00984DD6"/>
    <w:rsid w:val="00984E5A"/>
    <w:rsid w:val="0098600E"/>
    <w:rsid w:val="00986280"/>
    <w:rsid w:val="00987106"/>
    <w:rsid w:val="00994073"/>
    <w:rsid w:val="00995A7D"/>
    <w:rsid w:val="00995D6D"/>
    <w:rsid w:val="00996540"/>
    <w:rsid w:val="009A3CC9"/>
    <w:rsid w:val="009A469E"/>
    <w:rsid w:val="009A7C40"/>
    <w:rsid w:val="009B1324"/>
    <w:rsid w:val="009B2193"/>
    <w:rsid w:val="009B23F4"/>
    <w:rsid w:val="009B359A"/>
    <w:rsid w:val="009B4AE3"/>
    <w:rsid w:val="009B6B2B"/>
    <w:rsid w:val="009B7BB0"/>
    <w:rsid w:val="009B7D76"/>
    <w:rsid w:val="009C1B0C"/>
    <w:rsid w:val="009C2B27"/>
    <w:rsid w:val="009C2CAC"/>
    <w:rsid w:val="009C30AF"/>
    <w:rsid w:val="009C3234"/>
    <w:rsid w:val="009C326D"/>
    <w:rsid w:val="009C603E"/>
    <w:rsid w:val="009C60D8"/>
    <w:rsid w:val="009C60FE"/>
    <w:rsid w:val="009C69C4"/>
    <w:rsid w:val="009C7423"/>
    <w:rsid w:val="009D04E8"/>
    <w:rsid w:val="009D1F1C"/>
    <w:rsid w:val="009D3063"/>
    <w:rsid w:val="009D3EA6"/>
    <w:rsid w:val="009D4793"/>
    <w:rsid w:val="009D4C5D"/>
    <w:rsid w:val="009D7636"/>
    <w:rsid w:val="009D7758"/>
    <w:rsid w:val="009D7B95"/>
    <w:rsid w:val="009E13F0"/>
    <w:rsid w:val="009E1CF1"/>
    <w:rsid w:val="009E353E"/>
    <w:rsid w:val="009E3645"/>
    <w:rsid w:val="009E3E22"/>
    <w:rsid w:val="009E4504"/>
    <w:rsid w:val="009E4AFD"/>
    <w:rsid w:val="009E4F3D"/>
    <w:rsid w:val="009E5421"/>
    <w:rsid w:val="009E616F"/>
    <w:rsid w:val="009E6467"/>
    <w:rsid w:val="009E6E69"/>
    <w:rsid w:val="009E7F4A"/>
    <w:rsid w:val="009F03B6"/>
    <w:rsid w:val="009F146F"/>
    <w:rsid w:val="009F3891"/>
    <w:rsid w:val="009F412D"/>
    <w:rsid w:val="009F4B6D"/>
    <w:rsid w:val="009F4E04"/>
    <w:rsid w:val="009F5D7B"/>
    <w:rsid w:val="009F5D88"/>
    <w:rsid w:val="009F5FDC"/>
    <w:rsid w:val="009F671B"/>
    <w:rsid w:val="00A02CB8"/>
    <w:rsid w:val="00A02E5D"/>
    <w:rsid w:val="00A034F2"/>
    <w:rsid w:val="00A03871"/>
    <w:rsid w:val="00A03BAD"/>
    <w:rsid w:val="00A03C49"/>
    <w:rsid w:val="00A041BC"/>
    <w:rsid w:val="00A04B12"/>
    <w:rsid w:val="00A04F8B"/>
    <w:rsid w:val="00A07790"/>
    <w:rsid w:val="00A07E45"/>
    <w:rsid w:val="00A10854"/>
    <w:rsid w:val="00A10FF7"/>
    <w:rsid w:val="00A114B9"/>
    <w:rsid w:val="00A12663"/>
    <w:rsid w:val="00A14B78"/>
    <w:rsid w:val="00A159B3"/>
    <w:rsid w:val="00A15B9E"/>
    <w:rsid w:val="00A15D52"/>
    <w:rsid w:val="00A16656"/>
    <w:rsid w:val="00A20316"/>
    <w:rsid w:val="00A21A76"/>
    <w:rsid w:val="00A21C8B"/>
    <w:rsid w:val="00A22072"/>
    <w:rsid w:val="00A222A1"/>
    <w:rsid w:val="00A22816"/>
    <w:rsid w:val="00A22CAF"/>
    <w:rsid w:val="00A2404B"/>
    <w:rsid w:val="00A26E08"/>
    <w:rsid w:val="00A27039"/>
    <w:rsid w:val="00A276E5"/>
    <w:rsid w:val="00A27FE5"/>
    <w:rsid w:val="00A301C8"/>
    <w:rsid w:val="00A32CD8"/>
    <w:rsid w:val="00A335BA"/>
    <w:rsid w:val="00A33AB9"/>
    <w:rsid w:val="00A34690"/>
    <w:rsid w:val="00A34A7F"/>
    <w:rsid w:val="00A36FC2"/>
    <w:rsid w:val="00A370D4"/>
    <w:rsid w:val="00A376B7"/>
    <w:rsid w:val="00A37A43"/>
    <w:rsid w:val="00A41647"/>
    <w:rsid w:val="00A421B1"/>
    <w:rsid w:val="00A4387D"/>
    <w:rsid w:val="00A45362"/>
    <w:rsid w:val="00A46D53"/>
    <w:rsid w:val="00A46FD0"/>
    <w:rsid w:val="00A47120"/>
    <w:rsid w:val="00A472A0"/>
    <w:rsid w:val="00A5015F"/>
    <w:rsid w:val="00A50848"/>
    <w:rsid w:val="00A50D9E"/>
    <w:rsid w:val="00A50DB5"/>
    <w:rsid w:val="00A5168D"/>
    <w:rsid w:val="00A53A47"/>
    <w:rsid w:val="00A540ED"/>
    <w:rsid w:val="00A5425C"/>
    <w:rsid w:val="00A549E6"/>
    <w:rsid w:val="00A54A8B"/>
    <w:rsid w:val="00A54D3E"/>
    <w:rsid w:val="00A54EF2"/>
    <w:rsid w:val="00A553B3"/>
    <w:rsid w:val="00A55DEC"/>
    <w:rsid w:val="00A56EB3"/>
    <w:rsid w:val="00A57F63"/>
    <w:rsid w:val="00A60193"/>
    <w:rsid w:val="00A61863"/>
    <w:rsid w:val="00A619E7"/>
    <w:rsid w:val="00A62B2F"/>
    <w:rsid w:val="00A63750"/>
    <w:rsid w:val="00A6414D"/>
    <w:rsid w:val="00A64827"/>
    <w:rsid w:val="00A660AF"/>
    <w:rsid w:val="00A663EE"/>
    <w:rsid w:val="00A66486"/>
    <w:rsid w:val="00A66D30"/>
    <w:rsid w:val="00A67A12"/>
    <w:rsid w:val="00A70D86"/>
    <w:rsid w:val="00A71A43"/>
    <w:rsid w:val="00A71C23"/>
    <w:rsid w:val="00A72E0E"/>
    <w:rsid w:val="00A7305E"/>
    <w:rsid w:val="00A737A8"/>
    <w:rsid w:val="00A738C7"/>
    <w:rsid w:val="00A73B3B"/>
    <w:rsid w:val="00A73EBE"/>
    <w:rsid w:val="00A73F85"/>
    <w:rsid w:val="00A74797"/>
    <w:rsid w:val="00A7493F"/>
    <w:rsid w:val="00A75E35"/>
    <w:rsid w:val="00A75E57"/>
    <w:rsid w:val="00A76AA5"/>
    <w:rsid w:val="00A779AA"/>
    <w:rsid w:val="00A80642"/>
    <w:rsid w:val="00A80990"/>
    <w:rsid w:val="00A80D0F"/>
    <w:rsid w:val="00A80DF1"/>
    <w:rsid w:val="00A81AA8"/>
    <w:rsid w:val="00A81DE5"/>
    <w:rsid w:val="00A840F1"/>
    <w:rsid w:val="00A85515"/>
    <w:rsid w:val="00A858BB"/>
    <w:rsid w:val="00A865AD"/>
    <w:rsid w:val="00A87024"/>
    <w:rsid w:val="00A87218"/>
    <w:rsid w:val="00A91955"/>
    <w:rsid w:val="00A92AE4"/>
    <w:rsid w:val="00A95101"/>
    <w:rsid w:val="00A95CBA"/>
    <w:rsid w:val="00A976FF"/>
    <w:rsid w:val="00A978C9"/>
    <w:rsid w:val="00AA03C9"/>
    <w:rsid w:val="00AA08C3"/>
    <w:rsid w:val="00AA0E4E"/>
    <w:rsid w:val="00AA31CF"/>
    <w:rsid w:val="00AA4010"/>
    <w:rsid w:val="00AA505B"/>
    <w:rsid w:val="00AA517E"/>
    <w:rsid w:val="00AA5E7E"/>
    <w:rsid w:val="00AA686F"/>
    <w:rsid w:val="00AA69C3"/>
    <w:rsid w:val="00AA73B6"/>
    <w:rsid w:val="00AA78C3"/>
    <w:rsid w:val="00AB1379"/>
    <w:rsid w:val="00AB1C0B"/>
    <w:rsid w:val="00AB27FD"/>
    <w:rsid w:val="00AB28C0"/>
    <w:rsid w:val="00AB28E3"/>
    <w:rsid w:val="00AB2ABB"/>
    <w:rsid w:val="00AB4619"/>
    <w:rsid w:val="00AB5693"/>
    <w:rsid w:val="00AB5B9F"/>
    <w:rsid w:val="00AB5D66"/>
    <w:rsid w:val="00AB6935"/>
    <w:rsid w:val="00AB7695"/>
    <w:rsid w:val="00AB7A96"/>
    <w:rsid w:val="00AC0264"/>
    <w:rsid w:val="00AC0873"/>
    <w:rsid w:val="00AC0A8C"/>
    <w:rsid w:val="00AC1232"/>
    <w:rsid w:val="00AC3032"/>
    <w:rsid w:val="00AC3A43"/>
    <w:rsid w:val="00AC4868"/>
    <w:rsid w:val="00AC4AC6"/>
    <w:rsid w:val="00AC58D7"/>
    <w:rsid w:val="00AC5AC5"/>
    <w:rsid w:val="00AC6206"/>
    <w:rsid w:val="00AC70B5"/>
    <w:rsid w:val="00AC7540"/>
    <w:rsid w:val="00AD2366"/>
    <w:rsid w:val="00AD3614"/>
    <w:rsid w:val="00AD4572"/>
    <w:rsid w:val="00AD50A4"/>
    <w:rsid w:val="00AD5F15"/>
    <w:rsid w:val="00AD6688"/>
    <w:rsid w:val="00AD7AF3"/>
    <w:rsid w:val="00AE0020"/>
    <w:rsid w:val="00AE0169"/>
    <w:rsid w:val="00AE0A9D"/>
    <w:rsid w:val="00AE12BA"/>
    <w:rsid w:val="00AE1487"/>
    <w:rsid w:val="00AE1965"/>
    <w:rsid w:val="00AE1F3F"/>
    <w:rsid w:val="00AE2C7E"/>
    <w:rsid w:val="00AE2F8B"/>
    <w:rsid w:val="00AE41E8"/>
    <w:rsid w:val="00AE60D2"/>
    <w:rsid w:val="00AE6783"/>
    <w:rsid w:val="00AE68EF"/>
    <w:rsid w:val="00AE6CC4"/>
    <w:rsid w:val="00AE72CF"/>
    <w:rsid w:val="00AE79F7"/>
    <w:rsid w:val="00AE7ABE"/>
    <w:rsid w:val="00AE7B09"/>
    <w:rsid w:val="00AF33BC"/>
    <w:rsid w:val="00AF3F26"/>
    <w:rsid w:val="00AF4621"/>
    <w:rsid w:val="00AF4836"/>
    <w:rsid w:val="00AF5B24"/>
    <w:rsid w:val="00AF64E1"/>
    <w:rsid w:val="00AF679D"/>
    <w:rsid w:val="00AF6850"/>
    <w:rsid w:val="00AF73D2"/>
    <w:rsid w:val="00B005CF"/>
    <w:rsid w:val="00B02BC4"/>
    <w:rsid w:val="00B03D01"/>
    <w:rsid w:val="00B03DE6"/>
    <w:rsid w:val="00B04BFF"/>
    <w:rsid w:val="00B056CF"/>
    <w:rsid w:val="00B05A51"/>
    <w:rsid w:val="00B06B61"/>
    <w:rsid w:val="00B07161"/>
    <w:rsid w:val="00B071E1"/>
    <w:rsid w:val="00B07632"/>
    <w:rsid w:val="00B07ED8"/>
    <w:rsid w:val="00B11A5C"/>
    <w:rsid w:val="00B1299E"/>
    <w:rsid w:val="00B12F07"/>
    <w:rsid w:val="00B14141"/>
    <w:rsid w:val="00B15629"/>
    <w:rsid w:val="00B15922"/>
    <w:rsid w:val="00B17631"/>
    <w:rsid w:val="00B17D8F"/>
    <w:rsid w:val="00B208C2"/>
    <w:rsid w:val="00B2116B"/>
    <w:rsid w:val="00B2169D"/>
    <w:rsid w:val="00B22684"/>
    <w:rsid w:val="00B23E0D"/>
    <w:rsid w:val="00B27CD2"/>
    <w:rsid w:val="00B302F1"/>
    <w:rsid w:val="00B32AAE"/>
    <w:rsid w:val="00B32F0C"/>
    <w:rsid w:val="00B34627"/>
    <w:rsid w:val="00B34794"/>
    <w:rsid w:val="00B347A7"/>
    <w:rsid w:val="00B34AF9"/>
    <w:rsid w:val="00B35DC0"/>
    <w:rsid w:val="00B40C5C"/>
    <w:rsid w:val="00B40C91"/>
    <w:rsid w:val="00B4345D"/>
    <w:rsid w:val="00B44FAB"/>
    <w:rsid w:val="00B45014"/>
    <w:rsid w:val="00B45FF3"/>
    <w:rsid w:val="00B503E6"/>
    <w:rsid w:val="00B50A10"/>
    <w:rsid w:val="00B50E03"/>
    <w:rsid w:val="00B52B8A"/>
    <w:rsid w:val="00B5362B"/>
    <w:rsid w:val="00B538C3"/>
    <w:rsid w:val="00B54463"/>
    <w:rsid w:val="00B5517F"/>
    <w:rsid w:val="00B554B1"/>
    <w:rsid w:val="00B56CB5"/>
    <w:rsid w:val="00B60B26"/>
    <w:rsid w:val="00B619EA"/>
    <w:rsid w:val="00B61A00"/>
    <w:rsid w:val="00B61E7F"/>
    <w:rsid w:val="00B622B6"/>
    <w:rsid w:val="00B626AE"/>
    <w:rsid w:val="00B62B7F"/>
    <w:rsid w:val="00B63CB4"/>
    <w:rsid w:val="00B64797"/>
    <w:rsid w:val="00B64835"/>
    <w:rsid w:val="00B64879"/>
    <w:rsid w:val="00B6497C"/>
    <w:rsid w:val="00B64C61"/>
    <w:rsid w:val="00B657D4"/>
    <w:rsid w:val="00B66174"/>
    <w:rsid w:val="00B667D7"/>
    <w:rsid w:val="00B66E04"/>
    <w:rsid w:val="00B672BE"/>
    <w:rsid w:val="00B67939"/>
    <w:rsid w:val="00B7072F"/>
    <w:rsid w:val="00B70986"/>
    <w:rsid w:val="00B70D62"/>
    <w:rsid w:val="00B70E11"/>
    <w:rsid w:val="00B71031"/>
    <w:rsid w:val="00B71176"/>
    <w:rsid w:val="00B731AC"/>
    <w:rsid w:val="00B73797"/>
    <w:rsid w:val="00B750C8"/>
    <w:rsid w:val="00B75967"/>
    <w:rsid w:val="00B75A58"/>
    <w:rsid w:val="00B76569"/>
    <w:rsid w:val="00B76FC5"/>
    <w:rsid w:val="00B7729B"/>
    <w:rsid w:val="00B774B7"/>
    <w:rsid w:val="00B80916"/>
    <w:rsid w:val="00B81679"/>
    <w:rsid w:val="00B81C43"/>
    <w:rsid w:val="00B82487"/>
    <w:rsid w:val="00B82838"/>
    <w:rsid w:val="00B82967"/>
    <w:rsid w:val="00B84594"/>
    <w:rsid w:val="00B84749"/>
    <w:rsid w:val="00B84C81"/>
    <w:rsid w:val="00B85548"/>
    <w:rsid w:val="00B8674E"/>
    <w:rsid w:val="00B90F47"/>
    <w:rsid w:val="00B91123"/>
    <w:rsid w:val="00B926A7"/>
    <w:rsid w:val="00B93240"/>
    <w:rsid w:val="00B93EC6"/>
    <w:rsid w:val="00B955C9"/>
    <w:rsid w:val="00B9561A"/>
    <w:rsid w:val="00B962A7"/>
    <w:rsid w:val="00B96D5C"/>
    <w:rsid w:val="00BA0541"/>
    <w:rsid w:val="00BA1163"/>
    <w:rsid w:val="00BA1F8C"/>
    <w:rsid w:val="00BA40BA"/>
    <w:rsid w:val="00BA4217"/>
    <w:rsid w:val="00BA431A"/>
    <w:rsid w:val="00BA50B7"/>
    <w:rsid w:val="00BA5383"/>
    <w:rsid w:val="00BA5558"/>
    <w:rsid w:val="00BA5A34"/>
    <w:rsid w:val="00BA5CEE"/>
    <w:rsid w:val="00BA63FC"/>
    <w:rsid w:val="00BB0590"/>
    <w:rsid w:val="00BB17FE"/>
    <w:rsid w:val="00BB2B01"/>
    <w:rsid w:val="00BB2CC7"/>
    <w:rsid w:val="00BB3924"/>
    <w:rsid w:val="00BB4AB8"/>
    <w:rsid w:val="00BB62FE"/>
    <w:rsid w:val="00BB6E63"/>
    <w:rsid w:val="00BB74AF"/>
    <w:rsid w:val="00BC106F"/>
    <w:rsid w:val="00BC3C67"/>
    <w:rsid w:val="00BC4106"/>
    <w:rsid w:val="00BC4CBF"/>
    <w:rsid w:val="00BC5EB5"/>
    <w:rsid w:val="00BC7419"/>
    <w:rsid w:val="00BD0142"/>
    <w:rsid w:val="00BD0353"/>
    <w:rsid w:val="00BD0717"/>
    <w:rsid w:val="00BD1FF9"/>
    <w:rsid w:val="00BD2414"/>
    <w:rsid w:val="00BD2DA1"/>
    <w:rsid w:val="00BD2E36"/>
    <w:rsid w:val="00BD389A"/>
    <w:rsid w:val="00BD5095"/>
    <w:rsid w:val="00BD526F"/>
    <w:rsid w:val="00BD53EB"/>
    <w:rsid w:val="00BD55F9"/>
    <w:rsid w:val="00BD5806"/>
    <w:rsid w:val="00BD5F89"/>
    <w:rsid w:val="00BD6E83"/>
    <w:rsid w:val="00BD7619"/>
    <w:rsid w:val="00BE1807"/>
    <w:rsid w:val="00BE1D77"/>
    <w:rsid w:val="00BE31B9"/>
    <w:rsid w:val="00BE3869"/>
    <w:rsid w:val="00BE3A6B"/>
    <w:rsid w:val="00BE4DCD"/>
    <w:rsid w:val="00BE5A91"/>
    <w:rsid w:val="00BE6F2A"/>
    <w:rsid w:val="00BE70BC"/>
    <w:rsid w:val="00BE762F"/>
    <w:rsid w:val="00BE78EC"/>
    <w:rsid w:val="00BE7B76"/>
    <w:rsid w:val="00BF094D"/>
    <w:rsid w:val="00BF126B"/>
    <w:rsid w:val="00BF1543"/>
    <w:rsid w:val="00BF1A7F"/>
    <w:rsid w:val="00BF1DD5"/>
    <w:rsid w:val="00BF1E1E"/>
    <w:rsid w:val="00BF2FB5"/>
    <w:rsid w:val="00BF3805"/>
    <w:rsid w:val="00BF3F2E"/>
    <w:rsid w:val="00BF4775"/>
    <w:rsid w:val="00BF4BD5"/>
    <w:rsid w:val="00BF50F1"/>
    <w:rsid w:val="00BF5309"/>
    <w:rsid w:val="00BF59CB"/>
    <w:rsid w:val="00C0027A"/>
    <w:rsid w:val="00C01849"/>
    <w:rsid w:val="00C01A2C"/>
    <w:rsid w:val="00C01F62"/>
    <w:rsid w:val="00C01FF7"/>
    <w:rsid w:val="00C03008"/>
    <w:rsid w:val="00C036B3"/>
    <w:rsid w:val="00C04818"/>
    <w:rsid w:val="00C06609"/>
    <w:rsid w:val="00C06D6B"/>
    <w:rsid w:val="00C07836"/>
    <w:rsid w:val="00C10DB0"/>
    <w:rsid w:val="00C10E08"/>
    <w:rsid w:val="00C11C47"/>
    <w:rsid w:val="00C12300"/>
    <w:rsid w:val="00C129CD"/>
    <w:rsid w:val="00C13058"/>
    <w:rsid w:val="00C13726"/>
    <w:rsid w:val="00C13C7D"/>
    <w:rsid w:val="00C14530"/>
    <w:rsid w:val="00C15D2A"/>
    <w:rsid w:val="00C1697E"/>
    <w:rsid w:val="00C17803"/>
    <w:rsid w:val="00C20CF4"/>
    <w:rsid w:val="00C21762"/>
    <w:rsid w:val="00C22011"/>
    <w:rsid w:val="00C2357A"/>
    <w:rsid w:val="00C24B8D"/>
    <w:rsid w:val="00C25305"/>
    <w:rsid w:val="00C25E00"/>
    <w:rsid w:val="00C27C56"/>
    <w:rsid w:val="00C30FAD"/>
    <w:rsid w:val="00C33C77"/>
    <w:rsid w:val="00C35900"/>
    <w:rsid w:val="00C36653"/>
    <w:rsid w:val="00C374EB"/>
    <w:rsid w:val="00C379D2"/>
    <w:rsid w:val="00C4098A"/>
    <w:rsid w:val="00C417E2"/>
    <w:rsid w:val="00C41EBE"/>
    <w:rsid w:val="00C423CB"/>
    <w:rsid w:val="00C43FB7"/>
    <w:rsid w:val="00C44BF5"/>
    <w:rsid w:val="00C470C4"/>
    <w:rsid w:val="00C50A02"/>
    <w:rsid w:val="00C50ECE"/>
    <w:rsid w:val="00C5153D"/>
    <w:rsid w:val="00C5210B"/>
    <w:rsid w:val="00C54D81"/>
    <w:rsid w:val="00C56442"/>
    <w:rsid w:val="00C60172"/>
    <w:rsid w:val="00C6022C"/>
    <w:rsid w:val="00C60357"/>
    <w:rsid w:val="00C61205"/>
    <w:rsid w:val="00C616C0"/>
    <w:rsid w:val="00C618F8"/>
    <w:rsid w:val="00C61D07"/>
    <w:rsid w:val="00C61E10"/>
    <w:rsid w:val="00C61E66"/>
    <w:rsid w:val="00C62FCC"/>
    <w:rsid w:val="00C63C44"/>
    <w:rsid w:val="00C662FC"/>
    <w:rsid w:val="00C71426"/>
    <w:rsid w:val="00C714B9"/>
    <w:rsid w:val="00C71990"/>
    <w:rsid w:val="00C73077"/>
    <w:rsid w:val="00C741B4"/>
    <w:rsid w:val="00C746DD"/>
    <w:rsid w:val="00C74DC6"/>
    <w:rsid w:val="00C759B7"/>
    <w:rsid w:val="00C75A6B"/>
    <w:rsid w:val="00C75C75"/>
    <w:rsid w:val="00C75CEA"/>
    <w:rsid w:val="00C76213"/>
    <w:rsid w:val="00C763B3"/>
    <w:rsid w:val="00C764A5"/>
    <w:rsid w:val="00C81B36"/>
    <w:rsid w:val="00C82745"/>
    <w:rsid w:val="00C84923"/>
    <w:rsid w:val="00C860D7"/>
    <w:rsid w:val="00C862C5"/>
    <w:rsid w:val="00C866E7"/>
    <w:rsid w:val="00C86988"/>
    <w:rsid w:val="00C86B68"/>
    <w:rsid w:val="00C875B2"/>
    <w:rsid w:val="00C90F2C"/>
    <w:rsid w:val="00C91066"/>
    <w:rsid w:val="00C924DF"/>
    <w:rsid w:val="00C93818"/>
    <w:rsid w:val="00C94144"/>
    <w:rsid w:val="00C94B7E"/>
    <w:rsid w:val="00C94DC5"/>
    <w:rsid w:val="00C94F88"/>
    <w:rsid w:val="00C954A9"/>
    <w:rsid w:val="00C977F0"/>
    <w:rsid w:val="00C97A7D"/>
    <w:rsid w:val="00CA03F9"/>
    <w:rsid w:val="00CA0B29"/>
    <w:rsid w:val="00CA19CA"/>
    <w:rsid w:val="00CA52D5"/>
    <w:rsid w:val="00CA76D0"/>
    <w:rsid w:val="00CA7AD0"/>
    <w:rsid w:val="00CB2631"/>
    <w:rsid w:val="00CB44C7"/>
    <w:rsid w:val="00CB493F"/>
    <w:rsid w:val="00CB4B67"/>
    <w:rsid w:val="00CB5C7E"/>
    <w:rsid w:val="00CB5DD0"/>
    <w:rsid w:val="00CB6CFC"/>
    <w:rsid w:val="00CC0A16"/>
    <w:rsid w:val="00CC0DE6"/>
    <w:rsid w:val="00CC1000"/>
    <w:rsid w:val="00CC1A6F"/>
    <w:rsid w:val="00CC1DB6"/>
    <w:rsid w:val="00CC2441"/>
    <w:rsid w:val="00CC260E"/>
    <w:rsid w:val="00CC34F7"/>
    <w:rsid w:val="00CC48B3"/>
    <w:rsid w:val="00CC4CBA"/>
    <w:rsid w:val="00CC6D11"/>
    <w:rsid w:val="00CC74ED"/>
    <w:rsid w:val="00CD190D"/>
    <w:rsid w:val="00CD25C5"/>
    <w:rsid w:val="00CD2AD2"/>
    <w:rsid w:val="00CD320F"/>
    <w:rsid w:val="00CD634F"/>
    <w:rsid w:val="00CD6586"/>
    <w:rsid w:val="00CD7871"/>
    <w:rsid w:val="00CD7E4A"/>
    <w:rsid w:val="00CE1081"/>
    <w:rsid w:val="00CE225E"/>
    <w:rsid w:val="00CE355A"/>
    <w:rsid w:val="00CE3899"/>
    <w:rsid w:val="00CE5222"/>
    <w:rsid w:val="00CE6401"/>
    <w:rsid w:val="00CE6FEB"/>
    <w:rsid w:val="00CF0292"/>
    <w:rsid w:val="00CF09AF"/>
    <w:rsid w:val="00CF1066"/>
    <w:rsid w:val="00CF1AE7"/>
    <w:rsid w:val="00CF2228"/>
    <w:rsid w:val="00CF2C87"/>
    <w:rsid w:val="00CF3671"/>
    <w:rsid w:val="00CF4377"/>
    <w:rsid w:val="00CF5431"/>
    <w:rsid w:val="00CF597A"/>
    <w:rsid w:val="00CF5A97"/>
    <w:rsid w:val="00CF60FF"/>
    <w:rsid w:val="00CF6F9B"/>
    <w:rsid w:val="00CF7940"/>
    <w:rsid w:val="00D00052"/>
    <w:rsid w:val="00D005F3"/>
    <w:rsid w:val="00D012F6"/>
    <w:rsid w:val="00D01E5C"/>
    <w:rsid w:val="00D01FC3"/>
    <w:rsid w:val="00D02D6D"/>
    <w:rsid w:val="00D03803"/>
    <w:rsid w:val="00D05A76"/>
    <w:rsid w:val="00D05DA2"/>
    <w:rsid w:val="00D05F97"/>
    <w:rsid w:val="00D06A3A"/>
    <w:rsid w:val="00D071C9"/>
    <w:rsid w:val="00D07238"/>
    <w:rsid w:val="00D07EA5"/>
    <w:rsid w:val="00D1139A"/>
    <w:rsid w:val="00D113AD"/>
    <w:rsid w:val="00D12C6D"/>
    <w:rsid w:val="00D13260"/>
    <w:rsid w:val="00D153F5"/>
    <w:rsid w:val="00D165D4"/>
    <w:rsid w:val="00D168FB"/>
    <w:rsid w:val="00D17236"/>
    <w:rsid w:val="00D173E0"/>
    <w:rsid w:val="00D175AB"/>
    <w:rsid w:val="00D1796D"/>
    <w:rsid w:val="00D20353"/>
    <w:rsid w:val="00D21B4D"/>
    <w:rsid w:val="00D21FB8"/>
    <w:rsid w:val="00D24F9E"/>
    <w:rsid w:val="00D250A8"/>
    <w:rsid w:val="00D256EC"/>
    <w:rsid w:val="00D27F7C"/>
    <w:rsid w:val="00D316E5"/>
    <w:rsid w:val="00D3176E"/>
    <w:rsid w:val="00D32031"/>
    <w:rsid w:val="00D32382"/>
    <w:rsid w:val="00D33869"/>
    <w:rsid w:val="00D33FC6"/>
    <w:rsid w:val="00D34031"/>
    <w:rsid w:val="00D3467F"/>
    <w:rsid w:val="00D35840"/>
    <w:rsid w:val="00D36A7F"/>
    <w:rsid w:val="00D37898"/>
    <w:rsid w:val="00D40802"/>
    <w:rsid w:val="00D40FAC"/>
    <w:rsid w:val="00D41168"/>
    <w:rsid w:val="00D41C33"/>
    <w:rsid w:val="00D42A9B"/>
    <w:rsid w:val="00D43BA8"/>
    <w:rsid w:val="00D43F6E"/>
    <w:rsid w:val="00D440F0"/>
    <w:rsid w:val="00D44187"/>
    <w:rsid w:val="00D44246"/>
    <w:rsid w:val="00D45ED6"/>
    <w:rsid w:val="00D468E6"/>
    <w:rsid w:val="00D47013"/>
    <w:rsid w:val="00D474BC"/>
    <w:rsid w:val="00D506BA"/>
    <w:rsid w:val="00D5186F"/>
    <w:rsid w:val="00D52536"/>
    <w:rsid w:val="00D52E63"/>
    <w:rsid w:val="00D53907"/>
    <w:rsid w:val="00D55C87"/>
    <w:rsid w:val="00D579B3"/>
    <w:rsid w:val="00D6040A"/>
    <w:rsid w:val="00D6087C"/>
    <w:rsid w:val="00D614B9"/>
    <w:rsid w:val="00D63464"/>
    <w:rsid w:val="00D63B5D"/>
    <w:rsid w:val="00D646EC"/>
    <w:rsid w:val="00D66002"/>
    <w:rsid w:val="00D702E7"/>
    <w:rsid w:val="00D70794"/>
    <w:rsid w:val="00D70BE2"/>
    <w:rsid w:val="00D71C6E"/>
    <w:rsid w:val="00D72F62"/>
    <w:rsid w:val="00D73BF3"/>
    <w:rsid w:val="00D74F1B"/>
    <w:rsid w:val="00D75470"/>
    <w:rsid w:val="00D7708E"/>
    <w:rsid w:val="00D80D80"/>
    <w:rsid w:val="00D80EC1"/>
    <w:rsid w:val="00D810C4"/>
    <w:rsid w:val="00D81FBF"/>
    <w:rsid w:val="00D8227C"/>
    <w:rsid w:val="00D82979"/>
    <w:rsid w:val="00D8331A"/>
    <w:rsid w:val="00D8361F"/>
    <w:rsid w:val="00D839AD"/>
    <w:rsid w:val="00D84EC1"/>
    <w:rsid w:val="00D86BB4"/>
    <w:rsid w:val="00D86CFD"/>
    <w:rsid w:val="00D87EF0"/>
    <w:rsid w:val="00D9011D"/>
    <w:rsid w:val="00D901F1"/>
    <w:rsid w:val="00D90490"/>
    <w:rsid w:val="00D912DE"/>
    <w:rsid w:val="00D914EA"/>
    <w:rsid w:val="00D93A8C"/>
    <w:rsid w:val="00D944B2"/>
    <w:rsid w:val="00D947F7"/>
    <w:rsid w:val="00D9631B"/>
    <w:rsid w:val="00D96E46"/>
    <w:rsid w:val="00D96F27"/>
    <w:rsid w:val="00D97070"/>
    <w:rsid w:val="00DA14E6"/>
    <w:rsid w:val="00DA1B21"/>
    <w:rsid w:val="00DA32F7"/>
    <w:rsid w:val="00DA41ED"/>
    <w:rsid w:val="00DA4524"/>
    <w:rsid w:val="00DA4633"/>
    <w:rsid w:val="00DA542D"/>
    <w:rsid w:val="00DA5A69"/>
    <w:rsid w:val="00DA5F68"/>
    <w:rsid w:val="00DA7278"/>
    <w:rsid w:val="00DB19DC"/>
    <w:rsid w:val="00DB1B63"/>
    <w:rsid w:val="00DB380D"/>
    <w:rsid w:val="00DB3C81"/>
    <w:rsid w:val="00DB48AE"/>
    <w:rsid w:val="00DB53F0"/>
    <w:rsid w:val="00DB56FC"/>
    <w:rsid w:val="00DB592F"/>
    <w:rsid w:val="00DB5954"/>
    <w:rsid w:val="00DB6A14"/>
    <w:rsid w:val="00DB79F6"/>
    <w:rsid w:val="00DB7B35"/>
    <w:rsid w:val="00DB7ED7"/>
    <w:rsid w:val="00DC13DD"/>
    <w:rsid w:val="00DC1706"/>
    <w:rsid w:val="00DC29CD"/>
    <w:rsid w:val="00DC38EC"/>
    <w:rsid w:val="00DC44D4"/>
    <w:rsid w:val="00DC4651"/>
    <w:rsid w:val="00DC477F"/>
    <w:rsid w:val="00DC4ADD"/>
    <w:rsid w:val="00DC5FAD"/>
    <w:rsid w:val="00DD0E6F"/>
    <w:rsid w:val="00DD1991"/>
    <w:rsid w:val="00DD3C72"/>
    <w:rsid w:val="00DD5084"/>
    <w:rsid w:val="00DD5A28"/>
    <w:rsid w:val="00DD70DF"/>
    <w:rsid w:val="00DD7D01"/>
    <w:rsid w:val="00DE01BF"/>
    <w:rsid w:val="00DE100F"/>
    <w:rsid w:val="00DE1122"/>
    <w:rsid w:val="00DE1611"/>
    <w:rsid w:val="00DE2881"/>
    <w:rsid w:val="00DE4C6C"/>
    <w:rsid w:val="00DE51AE"/>
    <w:rsid w:val="00DE6A8F"/>
    <w:rsid w:val="00DE7408"/>
    <w:rsid w:val="00DE745A"/>
    <w:rsid w:val="00DF0069"/>
    <w:rsid w:val="00DF085A"/>
    <w:rsid w:val="00DF09DA"/>
    <w:rsid w:val="00DF15BC"/>
    <w:rsid w:val="00DF207E"/>
    <w:rsid w:val="00DF3F16"/>
    <w:rsid w:val="00DF42CA"/>
    <w:rsid w:val="00DF471E"/>
    <w:rsid w:val="00DF4F1C"/>
    <w:rsid w:val="00DF60FC"/>
    <w:rsid w:val="00DF67EE"/>
    <w:rsid w:val="00DF681F"/>
    <w:rsid w:val="00DF6D6E"/>
    <w:rsid w:val="00E00048"/>
    <w:rsid w:val="00E00FFD"/>
    <w:rsid w:val="00E014FB"/>
    <w:rsid w:val="00E020B0"/>
    <w:rsid w:val="00E031CD"/>
    <w:rsid w:val="00E03269"/>
    <w:rsid w:val="00E0352D"/>
    <w:rsid w:val="00E0371F"/>
    <w:rsid w:val="00E0474A"/>
    <w:rsid w:val="00E04EB4"/>
    <w:rsid w:val="00E05BD5"/>
    <w:rsid w:val="00E07152"/>
    <w:rsid w:val="00E071BF"/>
    <w:rsid w:val="00E0756B"/>
    <w:rsid w:val="00E0766F"/>
    <w:rsid w:val="00E07775"/>
    <w:rsid w:val="00E07793"/>
    <w:rsid w:val="00E07A43"/>
    <w:rsid w:val="00E10190"/>
    <w:rsid w:val="00E106B6"/>
    <w:rsid w:val="00E1187F"/>
    <w:rsid w:val="00E1272A"/>
    <w:rsid w:val="00E12CAA"/>
    <w:rsid w:val="00E140BB"/>
    <w:rsid w:val="00E1420A"/>
    <w:rsid w:val="00E15653"/>
    <w:rsid w:val="00E15B73"/>
    <w:rsid w:val="00E166D2"/>
    <w:rsid w:val="00E1789B"/>
    <w:rsid w:val="00E20396"/>
    <w:rsid w:val="00E2376F"/>
    <w:rsid w:val="00E23999"/>
    <w:rsid w:val="00E25FD3"/>
    <w:rsid w:val="00E262E8"/>
    <w:rsid w:val="00E270C6"/>
    <w:rsid w:val="00E27D01"/>
    <w:rsid w:val="00E3001A"/>
    <w:rsid w:val="00E30695"/>
    <w:rsid w:val="00E30C01"/>
    <w:rsid w:val="00E3123E"/>
    <w:rsid w:val="00E31EA7"/>
    <w:rsid w:val="00E3255F"/>
    <w:rsid w:val="00E34B32"/>
    <w:rsid w:val="00E35002"/>
    <w:rsid w:val="00E35491"/>
    <w:rsid w:val="00E35F39"/>
    <w:rsid w:val="00E365FE"/>
    <w:rsid w:val="00E3709B"/>
    <w:rsid w:val="00E43092"/>
    <w:rsid w:val="00E449BA"/>
    <w:rsid w:val="00E453F0"/>
    <w:rsid w:val="00E45495"/>
    <w:rsid w:val="00E4591A"/>
    <w:rsid w:val="00E46561"/>
    <w:rsid w:val="00E50C14"/>
    <w:rsid w:val="00E522CC"/>
    <w:rsid w:val="00E537CE"/>
    <w:rsid w:val="00E55270"/>
    <w:rsid w:val="00E55B84"/>
    <w:rsid w:val="00E55D0B"/>
    <w:rsid w:val="00E564EF"/>
    <w:rsid w:val="00E5798E"/>
    <w:rsid w:val="00E61C66"/>
    <w:rsid w:val="00E620DA"/>
    <w:rsid w:val="00E633CC"/>
    <w:rsid w:val="00E63808"/>
    <w:rsid w:val="00E63ADB"/>
    <w:rsid w:val="00E665D6"/>
    <w:rsid w:val="00E667B2"/>
    <w:rsid w:val="00E669CE"/>
    <w:rsid w:val="00E670CA"/>
    <w:rsid w:val="00E671C3"/>
    <w:rsid w:val="00E67314"/>
    <w:rsid w:val="00E70103"/>
    <w:rsid w:val="00E70D0C"/>
    <w:rsid w:val="00E70D8A"/>
    <w:rsid w:val="00E70F8B"/>
    <w:rsid w:val="00E71CD8"/>
    <w:rsid w:val="00E72155"/>
    <w:rsid w:val="00E7315C"/>
    <w:rsid w:val="00E74C7D"/>
    <w:rsid w:val="00E74CBB"/>
    <w:rsid w:val="00E74E46"/>
    <w:rsid w:val="00E75572"/>
    <w:rsid w:val="00E76542"/>
    <w:rsid w:val="00E76C45"/>
    <w:rsid w:val="00E77065"/>
    <w:rsid w:val="00E77FE2"/>
    <w:rsid w:val="00E806CF"/>
    <w:rsid w:val="00E8162B"/>
    <w:rsid w:val="00E81B51"/>
    <w:rsid w:val="00E82D07"/>
    <w:rsid w:val="00E8333F"/>
    <w:rsid w:val="00E83584"/>
    <w:rsid w:val="00E8452E"/>
    <w:rsid w:val="00E845C7"/>
    <w:rsid w:val="00E84BB2"/>
    <w:rsid w:val="00E85BF3"/>
    <w:rsid w:val="00E90A3D"/>
    <w:rsid w:val="00E90D29"/>
    <w:rsid w:val="00E91596"/>
    <w:rsid w:val="00E93DAD"/>
    <w:rsid w:val="00E947C3"/>
    <w:rsid w:val="00E96198"/>
    <w:rsid w:val="00EA1765"/>
    <w:rsid w:val="00EA2B64"/>
    <w:rsid w:val="00EA31FB"/>
    <w:rsid w:val="00EA352B"/>
    <w:rsid w:val="00EA35C7"/>
    <w:rsid w:val="00EA4558"/>
    <w:rsid w:val="00EA66E7"/>
    <w:rsid w:val="00EA6ADE"/>
    <w:rsid w:val="00EA6F0E"/>
    <w:rsid w:val="00EA733F"/>
    <w:rsid w:val="00EA748F"/>
    <w:rsid w:val="00EA7FEE"/>
    <w:rsid w:val="00EB0A3D"/>
    <w:rsid w:val="00EB0ABB"/>
    <w:rsid w:val="00EB0BC8"/>
    <w:rsid w:val="00EB17F2"/>
    <w:rsid w:val="00EB3D36"/>
    <w:rsid w:val="00EB42E1"/>
    <w:rsid w:val="00EB5253"/>
    <w:rsid w:val="00EB64A0"/>
    <w:rsid w:val="00EB686A"/>
    <w:rsid w:val="00EB6D57"/>
    <w:rsid w:val="00EB74F5"/>
    <w:rsid w:val="00EC0772"/>
    <w:rsid w:val="00EC12F1"/>
    <w:rsid w:val="00EC16DE"/>
    <w:rsid w:val="00EC2804"/>
    <w:rsid w:val="00EC3A30"/>
    <w:rsid w:val="00EC3AC0"/>
    <w:rsid w:val="00EC4326"/>
    <w:rsid w:val="00EC4728"/>
    <w:rsid w:val="00EC4AEF"/>
    <w:rsid w:val="00EC54A3"/>
    <w:rsid w:val="00EC5F51"/>
    <w:rsid w:val="00EC64B4"/>
    <w:rsid w:val="00EC7067"/>
    <w:rsid w:val="00ED0636"/>
    <w:rsid w:val="00ED0B18"/>
    <w:rsid w:val="00ED1D49"/>
    <w:rsid w:val="00ED2C65"/>
    <w:rsid w:val="00ED31B2"/>
    <w:rsid w:val="00ED3216"/>
    <w:rsid w:val="00ED33BF"/>
    <w:rsid w:val="00ED417B"/>
    <w:rsid w:val="00ED514C"/>
    <w:rsid w:val="00ED665D"/>
    <w:rsid w:val="00EE0A6A"/>
    <w:rsid w:val="00EE1C69"/>
    <w:rsid w:val="00EE1F90"/>
    <w:rsid w:val="00EE2BF6"/>
    <w:rsid w:val="00EE4193"/>
    <w:rsid w:val="00EE4255"/>
    <w:rsid w:val="00EE4523"/>
    <w:rsid w:val="00EE4872"/>
    <w:rsid w:val="00EE4DFE"/>
    <w:rsid w:val="00EE5C7C"/>
    <w:rsid w:val="00EE699A"/>
    <w:rsid w:val="00EE6D6B"/>
    <w:rsid w:val="00EE72B4"/>
    <w:rsid w:val="00EE7985"/>
    <w:rsid w:val="00EE7C7A"/>
    <w:rsid w:val="00EF1504"/>
    <w:rsid w:val="00EF17E3"/>
    <w:rsid w:val="00EF209F"/>
    <w:rsid w:val="00EF2692"/>
    <w:rsid w:val="00EF3F80"/>
    <w:rsid w:val="00EF4B28"/>
    <w:rsid w:val="00EF6040"/>
    <w:rsid w:val="00F006EB"/>
    <w:rsid w:val="00F01565"/>
    <w:rsid w:val="00F02F7B"/>
    <w:rsid w:val="00F03B7E"/>
    <w:rsid w:val="00F042EA"/>
    <w:rsid w:val="00F04FF0"/>
    <w:rsid w:val="00F07779"/>
    <w:rsid w:val="00F07FC6"/>
    <w:rsid w:val="00F11238"/>
    <w:rsid w:val="00F117B2"/>
    <w:rsid w:val="00F118D9"/>
    <w:rsid w:val="00F13010"/>
    <w:rsid w:val="00F1321D"/>
    <w:rsid w:val="00F14D3F"/>
    <w:rsid w:val="00F159CF"/>
    <w:rsid w:val="00F15AD4"/>
    <w:rsid w:val="00F17BA7"/>
    <w:rsid w:val="00F2054C"/>
    <w:rsid w:val="00F21F81"/>
    <w:rsid w:val="00F226D4"/>
    <w:rsid w:val="00F26757"/>
    <w:rsid w:val="00F26B53"/>
    <w:rsid w:val="00F276D3"/>
    <w:rsid w:val="00F27DD4"/>
    <w:rsid w:val="00F27E16"/>
    <w:rsid w:val="00F306D1"/>
    <w:rsid w:val="00F31F98"/>
    <w:rsid w:val="00F32233"/>
    <w:rsid w:val="00F33A90"/>
    <w:rsid w:val="00F344DF"/>
    <w:rsid w:val="00F34DBD"/>
    <w:rsid w:val="00F3547D"/>
    <w:rsid w:val="00F365A8"/>
    <w:rsid w:val="00F36BCE"/>
    <w:rsid w:val="00F40393"/>
    <w:rsid w:val="00F40F99"/>
    <w:rsid w:val="00F41064"/>
    <w:rsid w:val="00F4364F"/>
    <w:rsid w:val="00F43A5A"/>
    <w:rsid w:val="00F45474"/>
    <w:rsid w:val="00F4645B"/>
    <w:rsid w:val="00F46523"/>
    <w:rsid w:val="00F50BF6"/>
    <w:rsid w:val="00F50E6F"/>
    <w:rsid w:val="00F51A36"/>
    <w:rsid w:val="00F51FB6"/>
    <w:rsid w:val="00F52AB8"/>
    <w:rsid w:val="00F55175"/>
    <w:rsid w:val="00F56666"/>
    <w:rsid w:val="00F56F02"/>
    <w:rsid w:val="00F601BD"/>
    <w:rsid w:val="00F60BA6"/>
    <w:rsid w:val="00F61312"/>
    <w:rsid w:val="00F6240C"/>
    <w:rsid w:val="00F63005"/>
    <w:rsid w:val="00F63B74"/>
    <w:rsid w:val="00F64403"/>
    <w:rsid w:val="00F64BE1"/>
    <w:rsid w:val="00F64D95"/>
    <w:rsid w:val="00F65CCB"/>
    <w:rsid w:val="00F65D29"/>
    <w:rsid w:val="00F6702C"/>
    <w:rsid w:val="00F67324"/>
    <w:rsid w:val="00F67453"/>
    <w:rsid w:val="00F7057F"/>
    <w:rsid w:val="00F71289"/>
    <w:rsid w:val="00F719FE"/>
    <w:rsid w:val="00F71A3E"/>
    <w:rsid w:val="00F720B6"/>
    <w:rsid w:val="00F72FFB"/>
    <w:rsid w:val="00F750FD"/>
    <w:rsid w:val="00F75958"/>
    <w:rsid w:val="00F75D5E"/>
    <w:rsid w:val="00F76375"/>
    <w:rsid w:val="00F763C3"/>
    <w:rsid w:val="00F76E3F"/>
    <w:rsid w:val="00F76EF4"/>
    <w:rsid w:val="00F7730A"/>
    <w:rsid w:val="00F773EA"/>
    <w:rsid w:val="00F81032"/>
    <w:rsid w:val="00F821D7"/>
    <w:rsid w:val="00F824F5"/>
    <w:rsid w:val="00F83049"/>
    <w:rsid w:val="00F83D0D"/>
    <w:rsid w:val="00F847EB"/>
    <w:rsid w:val="00F85D19"/>
    <w:rsid w:val="00F87253"/>
    <w:rsid w:val="00F93B04"/>
    <w:rsid w:val="00F94399"/>
    <w:rsid w:val="00F94B7B"/>
    <w:rsid w:val="00F9690B"/>
    <w:rsid w:val="00F9692E"/>
    <w:rsid w:val="00F97939"/>
    <w:rsid w:val="00F97E25"/>
    <w:rsid w:val="00F97FFA"/>
    <w:rsid w:val="00FA1248"/>
    <w:rsid w:val="00FA29CA"/>
    <w:rsid w:val="00FA2E67"/>
    <w:rsid w:val="00FA3314"/>
    <w:rsid w:val="00FA4560"/>
    <w:rsid w:val="00FA4590"/>
    <w:rsid w:val="00FA4EE8"/>
    <w:rsid w:val="00FA6049"/>
    <w:rsid w:val="00FA6105"/>
    <w:rsid w:val="00FA74EC"/>
    <w:rsid w:val="00FB1D1C"/>
    <w:rsid w:val="00FB2FF1"/>
    <w:rsid w:val="00FB35FA"/>
    <w:rsid w:val="00FB44C2"/>
    <w:rsid w:val="00FB4B50"/>
    <w:rsid w:val="00FB512A"/>
    <w:rsid w:val="00FB527E"/>
    <w:rsid w:val="00FB63D8"/>
    <w:rsid w:val="00FB6557"/>
    <w:rsid w:val="00FB6DD8"/>
    <w:rsid w:val="00FB707A"/>
    <w:rsid w:val="00FC0C11"/>
    <w:rsid w:val="00FC21D2"/>
    <w:rsid w:val="00FC28B1"/>
    <w:rsid w:val="00FC29B7"/>
    <w:rsid w:val="00FC2C77"/>
    <w:rsid w:val="00FC3944"/>
    <w:rsid w:val="00FC3B8A"/>
    <w:rsid w:val="00FC3CFC"/>
    <w:rsid w:val="00FC4055"/>
    <w:rsid w:val="00FC43B9"/>
    <w:rsid w:val="00FC4E8C"/>
    <w:rsid w:val="00FC5A21"/>
    <w:rsid w:val="00FC6599"/>
    <w:rsid w:val="00FC6EB1"/>
    <w:rsid w:val="00FD112E"/>
    <w:rsid w:val="00FD19E6"/>
    <w:rsid w:val="00FD3BA9"/>
    <w:rsid w:val="00FD3F0E"/>
    <w:rsid w:val="00FD436F"/>
    <w:rsid w:val="00FD4D59"/>
    <w:rsid w:val="00FD4EA1"/>
    <w:rsid w:val="00FD5D18"/>
    <w:rsid w:val="00FD61C6"/>
    <w:rsid w:val="00FD704D"/>
    <w:rsid w:val="00FD7A20"/>
    <w:rsid w:val="00FE0A93"/>
    <w:rsid w:val="00FE16B4"/>
    <w:rsid w:val="00FE1A1F"/>
    <w:rsid w:val="00FE275B"/>
    <w:rsid w:val="00FE2E09"/>
    <w:rsid w:val="00FE36F6"/>
    <w:rsid w:val="00FE4092"/>
    <w:rsid w:val="00FE486D"/>
    <w:rsid w:val="00FE4B49"/>
    <w:rsid w:val="00FE5A6E"/>
    <w:rsid w:val="00FE5A89"/>
    <w:rsid w:val="00FE671A"/>
    <w:rsid w:val="00FE70B8"/>
    <w:rsid w:val="00FF26BA"/>
    <w:rsid w:val="00FF445E"/>
    <w:rsid w:val="00FF4A54"/>
    <w:rsid w:val="00FF4B1F"/>
    <w:rsid w:val="00FF6533"/>
    <w:rsid w:val="00FF6BE0"/>
    <w:rsid w:val="00FF7A41"/>
    <w:rsid w:val="00FF7A90"/>
    <w:rsid w:val="00FF7F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6F3EAF"/>
  <w15:docId w15:val="{ED1961A9-794B-4D6F-881A-40DDE4A86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MS Mincho" w:hAnsi="Verdana"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F68"/>
    <w:pPr>
      <w:spacing w:line="340" w:lineRule="atLeast"/>
    </w:pPr>
    <w:rPr>
      <w:noProof/>
      <w:sz w:val="18"/>
      <w:szCs w:val="24"/>
      <w:lang w:eastAsia="en-US"/>
    </w:rPr>
  </w:style>
  <w:style w:type="paragraph" w:styleId="Heading1">
    <w:name w:val="heading 1"/>
    <w:next w:val="Normal"/>
    <w:link w:val="Heading1Char"/>
    <w:autoRedefine/>
    <w:qFormat/>
    <w:rsid w:val="00807F68"/>
    <w:pPr>
      <w:keepNext/>
      <w:pageBreakBefore/>
      <w:numPr>
        <w:numId w:val="5"/>
      </w:numPr>
      <w:tabs>
        <w:tab w:val="right" w:pos="-284"/>
        <w:tab w:val="left" w:pos="0"/>
      </w:tabs>
      <w:spacing w:after="340" w:line="340" w:lineRule="atLeast"/>
      <w:outlineLvl w:val="0"/>
    </w:pPr>
    <w:rPr>
      <w:rFonts w:cs="Arial"/>
      <w:b/>
      <w:bCs/>
      <w:color w:val="015F2F"/>
      <w:sz w:val="44"/>
      <w:szCs w:val="32"/>
      <w:lang w:eastAsia="en-US"/>
    </w:rPr>
  </w:style>
  <w:style w:type="paragraph" w:styleId="Heading2">
    <w:name w:val="heading 2"/>
    <w:next w:val="Normal"/>
    <w:link w:val="Heading2Char"/>
    <w:autoRedefine/>
    <w:qFormat/>
    <w:rsid w:val="00807F68"/>
    <w:pPr>
      <w:keepNext/>
      <w:numPr>
        <w:ilvl w:val="1"/>
        <w:numId w:val="5"/>
      </w:numPr>
      <w:spacing w:before="240" w:line="340" w:lineRule="atLeast"/>
      <w:ind w:left="0"/>
      <w:outlineLvl w:val="1"/>
    </w:pPr>
    <w:rPr>
      <w:rFonts w:cs="Arial"/>
      <w:b/>
      <w:bCs/>
      <w:iCs/>
      <w:color w:val="015F2F"/>
      <w:sz w:val="26"/>
      <w:szCs w:val="28"/>
      <w:lang w:eastAsia="en-US"/>
    </w:rPr>
  </w:style>
  <w:style w:type="paragraph" w:styleId="Heading3">
    <w:name w:val="heading 3"/>
    <w:aliases w:val="Kopregel 3"/>
    <w:next w:val="Normal"/>
    <w:link w:val="Heading3Char"/>
    <w:autoRedefine/>
    <w:qFormat/>
    <w:rsid w:val="00807F68"/>
    <w:pPr>
      <w:keepNext/>
      <w:numPr>
        <w:ilvl w:val="2"/>
        <w:numId w:val="5"/>
      </w:numPr>
      <w:spacing w:before="180" w:line="340" w:lineRule="atLeast"/>
      <w:outlineLvl w:val="2"/>
    </w:pPr>
    <w:rPr>
      <w:rFonts w:cs="Arial"/>
      <w:b/>
      <w:bCs/>
      <w:color w:val="015F2F"/>
      <w:sz w:val="18"/>
      <w:szCs w:val="26"/>
      <w:lang w:eastAsia="en-US"/>
    </w:rPr>
  </w:style>
  <w:style w:type="paragraph" w:styleId="Heading4">
    <w:name w:val="heading 4"/>
    <w:next w:val="Normal"/>
    <w:link w:val="Heading4Char"/>
    <w:autoRedefine/>
    <w:qFormat/>
    <w:rsid w:val="00807F68"/>
    <w:pPr>
      <w:keepNext/>
      <w:numPr>
        <w:ilvl w:val="3"/>
        <w:numId w:val="5"/>
      </w:numPr>
      <w:spacing w:before="240" w:after="120"/>
      <w:ind w:left="0"/>
      <w:outlineLvl w:val="3"/>
    </w:pPr>
    <w:rPr>
      <w:bCs/>
      <w:color w:val="015F2F"/>
      <w:sz w:val="18"/>
      <w:szCs w:val="28"/>
      <w:lang w:eastAsia="en-US"/>
    </w:rPr>
  </w:style>
  <w:style w:type="paragraph" w:styleId="Heading5">
    <w:name w:val="heading 5"/>
    <w:basedOn w:val="Normal"/>
    <w:next w:val="Normal"/>
    <w:link w:val="Heading5Char"/>
    <w:qFormat/>
    <w:rsid w:val="00807F68"/>
    <w:pPr>
      <w:numPr>
        <w:ilvl w:val="4"/>
        <w:numId w:val="5"/>
      </w:numPr>
      <w:outlineLvl w:val="4"/>
    </w:pPr>
    <w:rPr>
      <w:bCs/>
      <w:iCs/>
      <w:color w:val="004068"/>
      <w:szCs w:val="26"/>
    </w:rPr>
  </w:style>
  <w:style w:type="paragraph" w:styleId="Heading6">
    <w:name w:val="heading 6"/>
    <w:basedOn w:val="Normal"/>
    <w:next w:val="Normal"/>
    <w:link w:val="Heading6Char"/>
    <w:qFormat/>
    <w:rsid w:val="00807F68"/>
    <w:pPr>
      <w:numPr>
        <w:ilvl w:val="5"/>
        <w:numId w:val="5"/>
      </w:numPr>
      <w:outlineLvl w:val="5"/>
    </w:pPr>
    <w:rPr>
      <w:bCs/>
      <w:color w:val="004068"/>
      <w:szCs w:val="22"/>
    </w:rPr>
  </w:style>
  <w:style w:type="paragraph" w:styleId="Heading7">
    <w:name w:val="heading 7"/>
    <w:basedOn w:val="Normal"/>
    <w:next w:val="Normal"/>
    <w:link w:val="Heading7Char"/>
    <w:qFormat/>
    <w:rsid w:val="00807F68"/>
    <w:pPr>
      <w:numPr>
        <w:ilvl w:val="6"/>
        <w:numId w:val="5"/>
      </w:numPr>
      <w:outlineLvl w:val="6"/>
    </w:pPr>
    <w:rPr>
      <w:color w:val="004068"/>
    </w:rPr>
  </w:style>
  <w:style w:type="paragraph" w:styleId="Heading8">
    <w:name w:val="heading 8"/>
    <w:basedOn w:val="Normal"/>
    <w:next w:val="Normal"/>
    <w:link w:val="Heading8Char"/>
    <w:qFormat/>
    <w:rsid w:val="00807F68"/>
    <w:pPr>
      <w:numPr>
        <w:ilvl w:val="7"/>
        <w:numId w:val="5"/>
      </w:numPr>
      <w:outlineLvl w:val="7"/>
    </w:pPr>
    <w:rPr>
      <w:iCs/>
      <w:color w:val="004068"/>
    </w:rPr>
  </w:style>
  <w:style w:type="paragraph" w:styleId="Heading9">
    <w:name w:val="heading 9"/>
    <w:basedOn w:val="Normal"/>
    <w:next w:val="Normal"/>
    <w:link w:val="Heading9Char"/>
    <w:qFormat/>
    <w:rsid w:val="00807F68"/>
    <w:pPr>
      <w:numPr>
        <w:ilvl w:val="8"/>
        <w:numId w:val="5"/>
      </w:numPr>
      <w:outlineLvl w:val="8"/>
    </w:pPr>
    <w:rPr>
      <w:rFonts w:cs="Arial"/>
      <w:color w:val="004068"/>
      <w:szCs w:val="22"/>
    </w:rPr>
  </w:style>
  <w:style w:type="character" w:default="1" w:styleId="DefaultParagraphFont">
    <w:name w:val="Default Paragraph Font"/>
    <w:uiPriority w:val="1"/>
    <w:unhideWhenUsed/>
    <w:rsid w:val="00807F6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07F68"/>
  </w:style>
  <w:style w:type="character" w:customStyle="1" w:styleId="Heading1Char">
    <w:name w:val="Heading 1 Char"/>
    <w:link w:val="Heading1"/>
    <w:rsid w:val="00807F68"/>
    <w:rPr>
      <w:rFonts w:cs="Arial"/>
      <w:b/>
      <w:bCs/>
      <w:color w:val="015F2F"/>
      <w:sz w:val="44"/>
      <w:szCs w:val="32"/>
      <w:lang w:eastAsia="en-US"/>
    </w:rPr>
  </w:style>
  <w:style w:type="character" w:customStyle="1" w:styleId="Heading2Char">
    <w:name w:val="Heading 2 Char"/>
    <w:link w:val="Heading2"/>
    <w:rsid w:val="00807F68"/>
    <w:rPr>
      <w:rFonts w:cs="Arial"/>
      <w:b/>
      <w:bCs/>
      <w:iCs/>
      <w:color w:val="015F2F"/>
      <w:sz w:val="26"/>
      <w:szCs w:val="28"/>
      <w:lang w:eastAsia="en-US"/>
    </w:rPr>
  </w:style>
  <w:style w:type="character" w:customStyle="1" w:styleId="Heading3Char">
    <w:name w:val="Heading 3 Char"/>
    <w:aliases w:val="Kopregel 3 Char"/>
    <w:link w:val="Heading3"/>
    <w:rsid w:val="00807F68"/>
    <w:rPr>
      <w:rFonts w:cs="Arial"/>
      <w:b/>
      <w:bCs/>
      <w:color w:val="015F2F"/>
      <w:sz w:val="18"/>
      <w:szCs w:val="26"/>
      <w:lang w:eastAsia="en-US"/>
    </w:rPr>
  </w:style>
  <w:style w:type="character" w:customStyle="1" w:styleId="Heading4Char">
    <w:name w:val="Heading 4 Char"/>
    <w:link w:val="Heading4"/>
    <w:rsid w:val="00807F68"/>
    <w:rPr>
      <w:bCs/>
      <w:color w:val="015F2F"/>
      <w:sz w:val="18"/>
      <w:szCs w:val="28"/>
      <w:lang w:eastAsia="en-US"/>
    </w:rPr>
  </w:style>
  <w:style w:type="character" w:customStyle="1" w:styleId="Heading5Char">
    <w:name w:val="Heading 5 Char"/>
    <w:link w:val="Heading5"/>
    <w:rsid w:val="00807F68"/>
    <w:rPr>
      <w:bCs/>
      <w:iCs/>
      <w:noProof/>
      <w:color w:val="004068"/>
      <w:sz w:val="18"/>
      <w:szCs w:val="26"/>
      <w:lang w:eastAsia="en-US"/>
    </w:rPr>
  </w:style>
  <w:style w:type="character" w:customStyle="1" w:styleId="Heading6Char">
    <w:name w:val="Heading 6 Char"/>
    <w:link w:val="Heading6"/>
    <w:rsid w:val="00807F68"/>
    <w:rPr>
      <w:bCs/>
      <w:noProof/>
      <w:color w:val="004068"/>
      <w:sz w:val="18"/>
      <w:szCs w:val="22"/>
      <w:lang w:eastAsia="en-US"/>
    </w:rPr>
  </w:style>
  <w:style w:type="character" w:customStyle="1" w:styleId="Heading7Char">
    <w:name w:val="Heading 7 Char"/>
    <w:link w:val="Heading7"/>
    <w:rsid w:val="00807F68"/>
    <w:rPr>
      <w:noProof/>
      <w:color w:val="004068"/>
      <w:sz w:val="18"/>
      <w:szCs w:val="24"/>
      <w:lang w:eastAsia="en-US"/>
    </w:rPr>
  </w:style>
  <w:style w:type="character" w:customStyle="1" w:styleId="Heading8Char">
    <w:name w:val="Heading 8 Char"/>
    <w:link w:val="Heading8"/>
    <w:rsid w:val="00807F68"/>
    <w:rPr>
      <w:iCs/>
      <w:noProof/>
      <w:color w:val="004068"/>
      <w:sz w:val="18"/>
      <w:szCs w:val="24"/>
      <w:lang w:eastAsia="en-US"/>
    </w:rPr>
  </w:style>
  <w:style w:type="character" w:customStyle="1" w:styleId="Heading9Char">
    <w:name w:val="Heading 9 Char"/>
    <w:link w:val="Heading9"/>
    <w:rsid w:val="00807F68"/>
    <w:rPr>
      <w:rFonts w:cs="Arial"/>
      <w:noProof/>
      <w:color w:val="004068"/>
      <w:sz w:val="18"/>
      <w:szCs w:val="22"/>
      <w:lang w:eastAsia="en-US"/>
    </w:rPr>
  </w:style>
  <w:style w:type="numbering" w:customStyle="1" w:styleId="SigmaxOpsommingen">
    <w:name w:val="Sigmax_Opsommingen"/>
    <w:basedOn w:val="NoList"/>
    <w:rsid w:val="00807F68"/>
    <w:pPr>
      <w:numPr>
        <w:numId w:val="1"/>
      </w:numPr>
    </w:pPr>
  </w:style>
  <w:style w:type="numbering" w:customStyle="1" w:styleId="OpmaakprofielGenummerd">
    <w:name w:val="Opmaakprofiel Genummerd"/>
    <w:basedOn w:val="NoList"/>
    <w:rsid w:val="00807F68"/>
    <w:pPr>
      <w:numPr>
        <w:numId w:val="2"/>
      </w:numPr>
    </w:pPr>
  </w:style>
  <w:style w:type="paragraph" w:styleId="ListParagraph">
    <w:name w:val="List Paragraph"/>
    <w:basedOn w:val="Normal"/>
    <w:link w:val="ListParagraphChar"/>
    <w:uiPriority w:val="34"/>
    <w:qFormat/>
    <w:rsid w:val="00807F68"/>
    <w:pPr>
      <w:contextualSpacing/>
    </w:pPr>
  </w:style>
  <w:style w:type="paragraph" w:customStyle="1" w:styleId="SigmaxAdrestekst">
    <w:name w:val="Sigmax_Adrestekst"/>
    <w:basedOn w:val="Normal"/>
    <w:qFormat/>
    <w:rsid w:val="00807F68"/>
    <w:pPr>
      <w:spacing w:line="240" w:lineRule="exact"/>
    </w:pPr>
    <w:rPr>
      <w:rFonts w:ascii="Frutiger 45 Light" w:hAnsi="Frutiger 45 Light" w:cs="Frutiger-Light"/>
      <w:color w:val="015F2F"/>
      <w:spacing w:val="6"/>
      <w:w w:val="95"/>
      <w:sz w:val="16"/>
      <w:szCs w:val="16"/>
    </w:rPr>
  </w:style>
  <w:style w:type="paragraph" w:customStyle="1" w:styleId="Opsomming1">
    <w:name w:val="Opsomming1"/>
    <w:autoRedefine/>
    <w:qFormat/>
    <w:rsid w:val="000B1264"/>
    <w:pPr>
      <w:numPr>
        <w:numId w:val="42"/>
      </w:numPr>
      <w:spacing w:line="340" w:lineRule="atLeast"/>
    </w:pPr>
    <w:rPr>
      <w:color w:val="000000"/>
      <w:sz w:val="18"/>
      <w:szCs w:val="24"/>
      <w:lang w:eastAsia="en-US"/>
    </w:rPr>
  </w:style>
  <w:style w:type="paragraph" w:customStyle="1" w:styleId="Opsomming2">
    <w:name w:val="Opsomming2"/>
    <w:qFormat/>
    <w:rsid w:val="00807F68"/>
    <w:pPr>
      <w:numPr>
        <w:numId w:val="3"/>
      </w:numPr>
      <w:spacing w:line="340" w:lineRule="atLeast"/>
    </w:pPr>
    <w:rPr>
      <w:color w:val="000000"/>
      <w:sz w:val="18"/>
      <w:szCs w:val="24"/>
      <w:lang w:eastAsia="en-US"/>
    </w:rPr>
  </w:style>
  <w:style w:type="paragraph" w:customStyle="1" w:styleId="Opsomming3">
    <w:name w:val="Opsomming3"/>
    <w:qFormat/>
    <w:rsid w:val="00807F68"/>
    <w:pPr>
      <w:spacing w:line="340" w:lineRule="atLeast"/>
    </w:pPr>
    <w:rPr>
      <w:color w:val="000000"/>
      <w:sz w:val="18"/>
      <w:szCs w:val="24"/>
      <w:lang w:eastAsia="en-US"/>
    </w:rPr>
  </w:style>
  <w:style w:type="paragraph" w:styleId="Header">
    <w:name w:val="header"/>
    <w:basedOn w:val="Normal"/>
    <w:link w:val="HeaderChar"/>
    <w:uiPriority w:val="99"/>
    <w:unhideWhenUsed/>
    <w:rsid w:val="00807F68"/>
    <w:pPr>
      <w:tabs>
        <w:tab w:val="center" w:pos="4680"/>
        <w:tab w:val="right" w:pos="9360"/>
      </w:tabs>
      <w:spacing w:line="240" w:lineRule="auto"/>
    </w:pPr>
  </w:style>
  <w:style w:type="character" w:customStyle="1" w:styleId="HeaderChar">
    <w:name w:val="Header Char"/>
    <w:link w:val="Header"/>
    <w:uiPriority w:val="99"/>
    <w:rsid w:val="00807F68"/>
    <w:rPr>
      <w:noProof/>
      <w:sz w:val="18"/>
      <w:szCs w:val="24"/>
      <w:lang w:eastAsia="en-US"/>
    </w:rPr>
  </w:style>
  <w:style w:type="paragraph" w:styleId="Footer">
    <w:name w:val="footer"/>
    <w:basedOn w:val="Normal"/>
    <w:link w:val="FooterChar"/>
    <w:uiPriority w:val="99"/>
    <w:unhideWhenUsed/>
    <w:rsid w:val="00807F68"/>
    <w:pPr>
      <w:tabs>
        <w:tab w:val="center" w:pos="4680"/>
        <w:tab w:val="right" w:pos="9360"/>
      </w:tabs>
      <w:spacing w:line="240" w:lineRule="auto"/>
    </w:pPr>
  </w:style>
  <w:style w:type="character" w:customStyle="1" w:styleId="FooterChar">
    <w:name w:val="Footer Char"/>
    <w:link w:val="Footer"/>
    <w:uiPriority w:val="99"/>
    <w:rsid w:val="00807F68"/>
    <w:rPr>
      <w:noProof/>
      <w:sz w:val="18"/>
      <w:szCs w:val="24"/>
      <w:lang w:eastAsia="en-US"/>
    </w:rPr>
  </w:style>
  <w:style w:type="paragraph" w:styleId="BalloonText">
    <w:name w:val="Balloon Text"/>
    <w:basedOn w:val="Normal"/>
    <w:link w:val="BalloonTextChar"/>
    <w:uiPriority w:val="99"/>
    <w:semiHidden/>
    <w:unhideWhenUsed/>
    <w:rsid w:val="00807F68"/>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807F68"/>
    <w:rPr>
      <w:rFonts w:ascii="Tahoma" w:hAnsi="Tahoma" w:cs="Tahoma"/>
      <w:noProof/>
      <w:sz w:val="16"/>
      <w:szCs w:val="16"/>
      <w:lang w:eastAsia="en-US"/>
    </w:rPr>
  </w:style>
  <w:style w:type="table" w:styleId="TableGrid">
    <w:name w:val="Table Grid"/>
    <w:uiPriority w:val="59"/>
    <w:rsid w:val="00807F68"/>
    <w:pPr>
      <w:spacing w:line="340" w:lineRule="atLeast"/>
      <w:contextualSpacing/>
    </w:pPr>
    <w:rPr>
      <w:sz w:val="18"/>
      <w:szCs w:val="18"/>
      <w:lang w:val="en-US" w:eastAsia="en-US"/>
    </w:rPr>
    <w:tblPr>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57" w:type="dxa"/>
        <w:bottom w:w="79" w:type="dxa"/>
        <w:right w:w="57" w:type="dxa"/>
      </w:tblCellMar>
    </w:tblPr>
    <w:trPr>
      <w:cantSplit/>
    </w:trPr>
  </w:style>
  <w:style w:type="paragraph" w:styleId="Title">
    <w:name w:val="Title"/>
    <w:basedOn w:val="Heading2"/>
    <w:next w:val="Normal"/>
    <w:link w:val="TitleChar"/>
    <w:uiPriority w:val="10"/>
    <w:qFormat/>
    <w:rsid w:val="00807F68"/>
    <w:pPr>
      <w:numPr>
        <w:ilvl w:val="0"/>
        <w:numId w:val="0"/>
      </w:numPr>
    </w:pPr>
  </w:style>
  <w:style w:type="character" w:customStyle="1" w:styleId="TitleChar">
    <w:name w:val="Title Char"/>
    <w:link w:val="Title"/>
    <w:uiPriority w:val="10"/>
    <w:rsid w:val="00807F68"/>
    <w:rPr>
      <w:rFonts w:cs="Arial"/>
      <w:b/>
      <w:bCs/>
      <w:iCs/>
      <w:color w:val="015F2F"/>
      <w:sz w:val="26"/>
      <w:szCs w:val="28"/>
      <w:lang w:eastAsia="en-US"/>
    </w:rPr>
  </w:style>
  <w:style w:type="paragraph" w:styleId="Subtitle">
    <w:name w:val="Subtitle"/>
    <w:basedOn w:val="Heading3"/>
    <w:next w:val="Normal"/>
    <w:link w:val="SubtitleChar"/>
    <w:uiPriority w:val="11"/>
    <w:qFormat/>
    <w:rsid w:val="00807F68"/>
    <w:pPr>
      <w:numPr>
        <w:ilvl w:val="0"/>
        <w:numId w:val="0"/>
      </w:numPr>
    </w:pPr>
  </w:style>
  <w:style w:type="character" w:customStyle="1" w:styleId="SubtitleChar">
    <w:name w:val="Subtitle Char"/>
    <w:link w:val="Subtitle"/>
    <w:uiPriority w:val="11"/>
    <w:rsid w:val="00807F68"/>
    <w:rPr>
      <w:rFonts w:cs="Arial"/>
      <w:b/>
      <w:bCs/>
      <w:color w:val="015F2F"/>
      <w:sz w:val="18"/>
      <w:szCs w:val="26"/>
      <w:lang w:eastAsia="en-US"/>
    </w:rPr>
  </w:style>
  <w:style w:type="paragraph" w:customStyle="1" w:styleId="Bijschrift1">
    <w:name w:val="Bijschrift1"/>
    <w:basedOn w:val="Normal"/>
    <w:qFormat/>
    <w:rsid w:val="00807F68"/>
    <w:rPr>
      <w:i/>
    </w:rPr>
  </w:style>
  <w:style w:type="table" w:customStyle="1" w:styleId="LightShading1">
    <w:name w:val="Light Shading1"/>
    <w:basedOn w:val="TableNormal"/>
    <w:uiPriority w:val="60"/>
    <w:rsid w:val="00807F6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1">
    <w:name w:val="Table Grid 1"/>
    <w:basedOn w:val="TableNormal"/>
    <w:uiPriority w:val="99"/>
    <w:semiHidden/>
    <w:unhideWhenUsed/>
    <w:rsid w:val="00807F68"/>
    <w:pPr>
      <w:spacing w:line="28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Elegant">
    <w:name w:val="Table Elegant"/>
    <w:basedOn w:val="TableNormal"/>
    <w:uiPriority w:val="99"/>
    <w:semiHidden/>
    <w:unhideWhenUsed/>
    <w:rsid w:val="00807F6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807F68"/>
    <w:pPr>
      <w:tabs>
        <w:tab w:val="left" w:pos="426"/>
        <w:tab w:val="right" w:leader="dot" w:pos="9401"/>
      </w:tabs>
      <w:spacing w:before="200" w:line="276" w:lineRule="auto"/>
    </w:pPr>
    <w:rPr>
      <w:color w:val="016A3A"/>
      <w:szCs w:val="36"/>
    </w:rPr>
  </w:style>
  <w:style w:type="paragraph" w:styleId="TOC2">
    <w:name w:val="toc 2"/>
    <w:basedOn w:val="Normal"/>
    <w:next w:val="Normal"/>
    <w:autoRedefine/>
    <w:uiPriority w:val="39"/>
    <w:rsid w:val="00807F68"/>
    <w:pPr>
      <w:tabs>
        <w:tab w:val="left" w:pos="993"/>
        <w:tab w:val="right" w:leader="dot" w:pos="9401"/>
      </w:tabs>
      <w:spacing w:line="276" w:lineRule="auto"/>
      <w:ind w:left="425"/>
    </w:pPr>
    <w:rPr>
      <w:color w:val="016A3A"/>
      <w:szCs w:val="18"/>
    </w:rPr>
  </w:style>
  <w:style w:type="character" w:customStyle="1" w:styleId="Bold">
    <w:name w:val="Bold"/>
    <w:uiPriority w:val="1"/>
    <w:qFormat/>
    <w:rsid w:val="00807F68"/>
    <w:rPr>
      <w:b/>
    </w:rPr>
  </w:style>
  <w:style w:type="character" w:customStyle="1" w:styleId="Cursief">
    <w:name w:val="Cursief"/>
    <w:uiPriority w:val="1"/>
    <w:qFormat/>
    <w:rsid w:val="00807F68"/>
    <w:rPr>
      <w:b w:val="0"/>
      <w:i/>
    </w:rPr>
  </w:style>
  <w:style w:type="character" w:customStyle="1" w:styleId="Onderlijn">
    <w:name w:val="Onderlijn"/>
    <w:uiPriority w:val="1"/>
    <w:qFormat/>
    <w:rsid w:val="00807F68"/>
    <w:rPr>
      <w:u w:val="single"/>
    </w:rPr>
  </w:style>
  <w:style w:type="paragraph" w:customStyle="1" w:styleId="TitleBig">
    <w:name w:val="Title Big"/>
    <w:basedOn w:val="Heading1"/>
    <w:next w:val="Normal"/>
    <w:qFormat/>
    <w:rsid w:val="00807F68"/>
    <w:pPr>
      <w:pageBreakBefore w:val="0"/>
      <w:numPr>
        <w:numId w:val="0"/>
      </w:numPr>
      <w:tabs>
        <w:tab w:val="right" w:pos="432"/>
      </w:tabs>
      <w:spacing w:after="60"/>
      <w:ind w:left="227" w:hanging="227"/>
    </w:pPr>
  </w:style>
  <w:style w:type="paragraph" w:customStyle="1" w:styleId="Bijschrift11">
    <w:name w:val="Bijschrift11"/>
    <w:basedOn w:val="Normal"/>
    <w:qFormat/>
    <w:rsid w:val="00807F68"/>
    <w:pPr>
      <w:spacing w:line="340" w:lineRule="exact"/>
    </w:pPr>
    <w:rPr>
      <w:i/>
      <w:szCs w:val="20"/>
    </w:rPr>
  </w:style>
  <w:style w:type="paragraph" w:customStyle="1" w:styleId="datumenversie">
    <w:name w:val="datum en versie"/>
    <w:basedOn w:val="ListParagraph"/>
    <w:link w:val="datumenversieChar"/>
    <w:qFormat/>
    <w:rsid w:val="00807F68"/>
    <w:pPr>
      <w:tabs>
        <w:tab w:val="left" w:pos="4253"/>
      </w:tabs>
    </w:pPr>
    <w:rPr>
      <w:color w:val="FFFFFF"/>
    </w:rPr>
  </w:style>
  <w:style w:type="paragraph" w:customStyle="1" w:styleId="Documenttitel">
    <w:name w:val="Documenttitel"/>
    <w:basedOn w:val="Normal"/>
    <w:link w:val="DocumenttitelChar"/>
    <w:qFormat/>
    <w:rsid w:val="00807F68"/>
    <w:rPr>
      <w:rFonts w:cs="Arial"/>
      <w:bCs/>
      <w:color w:val="FFFFFF"/>
      <w:kern w:val="32"/>
      <w:sz w:val="48"/>
      <w:szCs w:val="32"/>
    </w:rPr>
  </w:style>
  <w:style w:type="character" w:styleId="FootnoteReference">
    <w:name w:val="footnote reference"/>
    <w:semiHidden/>
    <w:rsid w:val="00807F68"/>
    <w:rPr>
      <w:vertAlign w:val="superscript"/>
    </w:rPr>
  </w:style>
  <w:style w:type="paragraph" w:styleId="FootnoteText">
    <w:name w:val="footnote text"/>
    <w:basedOn w:val="Normal"/>
    <w:link w:val="FootnoteTextChar"/>
    <w:semiHidden/>
    <w:rsid w:val="00807F68"/>
    <w:rPr>
      <w:sz w:val="20"/>
      <w:szCs w:val="18"/>
    </w:rPr>
  </w:style>
  <w:style w:type="character" w:customStyle="1" w:styleId="FootnoteTextChar">
    <w:name w:val="Footnote Text Char"/>
    <w:link w:val="FootnoteText"/>
    <w:semiHidden/>
    <w:rsid w:val="00807F68"/>
    <w:rPr>
      <w:noProof/>
      <w:szCs w:val="18"/>
      <w:lang w:eastAsia="en-US"/>
    </w:rPr>
  </w:style>
  <w:style w:type="character" w:styleId="Hyperlink">
    <w:name w:val="Hyperlink"/>
    <w:uiPriority w:val="99"/>
    <w:unhideWhenUsed/>
    <w:rsid w:val="00807F68"/>
    <w:rPr>
      <w:color w:val="0000FF"/>
      <w:u w:val="single"/>
    </w:rPr>
  </w:style>
  <w:style w:type="paragraph" w:customStyle="1" w:styleId="SigmaxAdrestekstWit">
    <w:name w:val="Sigmax_Adrestekst_Wit"/>
    <w:basedOn w:val="SigmaxAdrestekst"/>
    <w:next w:val="SigmaxAdrestekst"/>
    <w:qFormat/>
    <w:rsid w:val="00807F68"/>
    <w:pPr>
      <w:spacing w:line="80" w:lineRule="exact"/>
    </w:pPr>
    <w:rPr>
      <w:color w:val="auto"/>
      <w:sz w:val="8"/>
      <w:szCs w:val="8"/>
    </w:rPr>
  </w:style>
  <w:style w:type="paragraph" w:styleId="TOC3">
    <w:name w:val="toc 3"/>
    <w:basedOn w:val="Normal"/>
    <w:next w:val="Normal"/>
    <w:autoRedefine/>
    <w:uiPriority w:val="39"/>
    <w:rsid w:val="00807F68"/>
    <w:pPr>
      <w:tabs>
        <w:tab w:val="left" w:pos="1588"/>
        <w:tab w:val="right" w:leader="dot" w:pos="9401"/>
      </w:tabs>
      <w:spacing w:line="276" w:lineRule="auto"/>
      <w:ind w:left="1032"/>
    </w:pPr>
    <w:rPr>
      <w:color w:val="016A3A"/>
      <w:szCs w:val="18"/>
    </w:rPr>
  </w:style>
  <w:style w:type="character" w:customStyle="1" w:styleId="DocumenttitelChar">
    <w:name w:val="Documenttitel Char"/>
    <w:link w:val="Documenttitel"/>
    <w:rsid w:val="00807F68"/>
    <w:rPr>
      <w:rFonts w:cs="Arial"/>
      <w:bCs/>
      <w:noProof/>
      <w:color w:val="FFFFFF"/>
      <w:kern w:val="32"/>
      <w:sz w:val="48"/>
      <w:szCs w:val="32"/>
      <w:lang w:eastAsia="en-US"/>
    </w:rPr>
  </w:style>
  <w:style w:type="character" w:customStyle="1" w:styleId="datumenversieChar">
    <w:name w:val="datum en versie Char"/>
    <w:link w:val="datumenversie"/>
    <w:rsid w:val="00807F68"/>
    <w:rPr>
      <w:noProof/>
      <w:color w:val="FFFFFF"/>
      <w:sz w:val="18"/>
      <w:szCs w:val="24"/>
      <w:lang w:eastAsia="en-US"/>
    </w:rPr>
  </w:style>
  <w:style w:type="character" w:styleId="PlaceholderText">
    <w:name w:val="Placeholder Text"/>
    <w:uiPriority w:val="99"/>
    <w:semiHidden/>
    <w:rsid w:val="00807F68"/>
    <w:rPr>
      <w:color w:val="808080"/>
    </w:rPr>
  </w:style>
  <w:style w:type="paragraph" w:styleId="TOC4">
    <w:name w:val="toc 4"/>
    <w:basedOn w:val="Normal"/>
    <w:next w:val="Normal"/>
    <w:autoRedefine/>
    <w:uiPriority w:val="39"/>
    <w:unhideWhenUsed/>
    <w:rsid w:val="00807F68"/>
    <w:pPr>
      <w:spacing w:after="100"/>
      <w:ind w:left="540"/>
    </w:pPr>
    <w:rPr>
      <w:color w:val="016A3A"/>
    </w:rPr>
  </w:style>
  <w:style w:type="paragraph" w:styleId="TOC5">
    <w:name w:val="toc 5"/>
    <w:basedOn w:val="Normal"/>
    <w:next w:val="Normal"/>
    <w:autoRedefine/>
    <w:uiPriority w:val="39"/>
    <w:unhideWhenUsed/>
    <w:rsid w:val="00807F68"/>
    <w:pPr>
      <w:spacing w:after="100"/>
      <w:ind w:left="720"/>
    </w:pPr>
    <w:rPr>
      <w:color w:val="016A3A"/>
    </w:rPr>
  </w:style>
  <w:style w:type="paragraph" w:styleId="TOC6">
    <w:name w:val="toc 6"/>
    <w:basedOn w:val="Normal"/>
    <w:next w:val="Normal"/>
    <w:autoRedefine/>
    <w:uiPriority w:val="39"/>
    <w:unhideWhenUsed/>
    <w:rsid w:val="00807F68"/>
    <w:pPr>
      <w:spacing w:after="100"/>
      <w:ind w:left="900"/>
    </w:pPr>
    <w:rPr>
      <w:color w:val="016A3A"/>
    </w:rPr>
  </w:style>
  <w:style w:type="paragraph" w:styleId="TOC7">
    <w:name w:val="toc 7"/>
    <w:basedOn w:val="Normal"/>
    <w:next w:val="Normal"/>
    <w:autoRedefine/>
    <w:uiPriority w:val="39"/>
    <w:unhideWhenUsed/>
    <w:rsid w:val="00807F68"/>
    <w:pPr>
      <w:spacing w:after="100"/>
      <w:ind w:left="1080"/>
    </w:pPr>
    <w:rPr>
      <w:color w:val="016A3A"/>
    </w:rPr>
  </w:style>
  <w:style w:type="paragraph" w:styleId="TOC8">
    <w:name w:val="toc 8"/>
    <w:basedOn w:val="Normal"/>
    <w:next w:val="Normal"/>
    <w:autoRedefine/>
    <w:uiPriority w:val="39"/>
    <w:unhideWhenUsed/>
    <w:rsid w:val="00807F68"/>
    <w:pPr>
      <w:spacing w:after="100"/>
      <w:ind w:left="1260"/>
    </w:pPr>
    <w:rPr>
      <w:color w:val="016A3A"/>
    </w:rPr>
  </w:style>
  <w:style w:type="paragraph" w:styleId="TOC9">
    <w:name w:val="toc 9"/>
    <w:basedOn w:val="Normal"/>
    <w:next w:val="Normal"/>
    <w:autoRedefine/>
    <w:uiPriority w:val="39"/>
    <w:unhideWhenUsed/>
    <w:rsid w:val="00807F68"/>
    <w:pPr>
      <w:spacing w:after="100"/>
      <w:ind w:left="1440"/>
    </w:pPr>
    <w:rPr>
      <w:color w:val="016A3A"/>
    </w:rPr>
  </w:style>
  <w:style w:type="paragraph" w:styleId="TOCHeading">
    <w:name w:val="TOC Heading"/>
    <w:basedOn w:val="Heading1"/>
    <w:next w:val="Normal"/>
    <w:uiPriority w:val="39"/>
    <w:unhideWhenUsed/>
    <w:qFormat/>
    <w:rsid w:val="00807F68"/>
    <w:pPr>
      <w:keepLines/>
      <w:pageBreakBefore w:val="0"/>
      <w:numPr>
        <w:numId w:val="0"/>
      </w:numPr>
      <w:tabs>
        <w:tab w:val="clear" w:pos="-284"/>
        <w:tab w:val="clear" w:pos="0"/>
      </w:tabs>
      <w:spacing w:before="240" w:after="0" w:line="259" w:lineRule="auto"/>
      <w:outlineLvl w:val="9"/>
    </w:pPr>
    <w:rPr>
      <w:rFonts w:ascii="Cambria" w:hAnsi="Cambria" w:cs="Times New Roman"/>
      <w:b w:val="0"/>
      <w:bCs w:val="0"/>
      <w:color w:val="365F91"/>
      <w:sz w:val="32"/>
      <w:lang w:eastAsia="nl-NL"/>
    </w:rPr>
  </w:style>
  <w:style w:type="paragraph" w:customStyle="1" w:styleId="koptekstzondernummer">
    <w:name w:val="koptekst zonder nummer"/>
    <w:link w:val="koptekstzondernummerChar"/>
    <w:qFormat/>
    <w:rsid w:val="00807F68"/>
    <w:pPr>
      <w:spacing w:line="340" w:lineRule="atLeast"/>
    </w:pPr>
    <w:rPr>
      <w:rFonts w:cs="Arial"/>
      <w:b/>
      <w:bCs/>
      <w:iCs/>
      <w:color w:val="015F2F"/>
      <w:sz w:val="26"/>
      <w:szCs w:val="28"/>
      <w:lang w:eastAsia="en-US"/>
    </w:rPr>
  </w:style>
  <w:style w:type="character" w:customStyle="1" w:styleId="koptekstzondernummerChar">
    <w:name w:val="koptekst zonder nummer Char"/>
    <w:link w:val="koptekstzondernummer"/>
    <w:rsid w:val="00807F68"/>
    <w:rPr>
      <w:rFonts w:cs="Arial"/>
      <w:b/>
      <w:bCs/>
      <w:iCs/>
      <w:color w:val="015F2F"/>
      <w:sz w:val="26"/>
      <w:szCs w:val="28"/>
      <w:lang w:eastAsia="en-US"/>
    </w:rPr>
  </w:style>
  <w:style w:type="character" w:styleId="CommentReference">
    <w:name w:val="annotation reference"/>
    <w:uiPriority w:val="99"/>
    <w:semiHidden/>
    <w:unhideWhenUsed/>
    <w:rsid w:val="00807F68"/>
    <w:rPr>
      <w:sz w:val="16"/>
      <w:szCs w:val="16"/>
    </w:rPr>
  </w:style>
  <w:style w:type="paragraph" w:styleId="CommentText">
    <w:name w:val="annotation text"/>
    <w:basedOn w:val="Normal"/>
    <w:link w:val="CommentTextChar"/>
    <w:uiPriority w:val="99"/>
    <w:semiHidden/>
    <w:unhideWhenUsed/>
    <w:rsid w:val="00807F68"/>
    <w:pPr>
      <w:spacing w:line="240" w:lineRule="auto"/>
    </w:pPr>
    <w:rPr>
      <w:sz w:val="20"/>
      <w:szCs w:val="20"/>
    </w:rPr>
  </w:style>
  <w:style w:type="character" w:customStyle="1" w:styleId="CommentTextChar">
    <w:name w:val="Comment Text Char"/>
    <w:link w:val="CommentText"/>
    <w:uiPriority w:val="99"/>
    <w:semiHidden/>
    <w:rsid w:val="00807F68"/>
    <w:rPr>
      <w:noProof/>
      <w:lang w:eastAsia="en-US"/>
    </w:rPr>
  </w:style>
  <w:style w:type="paragraph" w:styleId="CommentSubject">
    <w:name w:val="annotation subject"/>
    <w:basedOn w:val="CommentText"/>
    <w:next w:val="CommentText"/>
    <w:link w:val="CommentSubjectChar"/>
    <w:uiPriority w:val="99"/>
    <w:semiHidden/>
    <w:unhideWhenUsed/>
    <w:rsid w:val="00807F68"/>
    <w:rPr>
      <w:b/>
      <w:bCs/>
    </w:rPr>
  </w:style>
  <w:style w:type="character" w:customStyle="1" w:styleId="CommentSubjectChar">
    <w:name w:val="Comment Subject Char"/>
    <w:link w:val="CommentSubject"/>
    <w:uiPriority w:val="99"/>
    <w:semiHidden/>
    <w:rsid w:val="00807F68"/>
    <w:rPr>
      <w:b/>
      <w:bCs/>
      <w:noProof/>
      <w:lang w:eastAsia="en-US"/>
    </w:rPr>
  </w:style>
  <w:style w:type="table" w:customStyle="1" w:styleId="Tabelraster1">
    <w:name w:val="Tabelraster1"/>
    <w:next w:val="TableGrid"/>
    <w:uiPriority w:val="59"/>
    <w:rsid w:val="00807F68"/>
    <w:pPr>
      <w:spacing w:line="340" w:lineRule="atLeast"/>
      <w:contextualSpacing/>
    </w:pPr>
    <w:rPr>
      <w:sz w:val="18"/>
      <w:szCs w:val="18"/>
      <w:lang w:val="en-US" w:eastAsia="en-US"/>
    </w:rPr>
    <w:tblPr>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57" w:type="dxa"/>
        <w:bottom w:w="79" w:type="dxa"/>
        <w:right w:w="57" w:type="dxa"/>
      </w:tblCellMar>
    </w:tblPr>
    <w:trPr>
      <w:cantSplit/>
    </w:trPr>
  </w:style>
  <w:style w:type="paragraph" w:styleId="Caption">
    <w:name w:val="caption"/>
    <w:basedOn w:val="Normal"/>
    <w:next w:val="Normal"/>
    <w:autoRedefine/>
    <w:uiPriority w:val="35"/>
    <w:unhideWhenUsed/>
    <w:qFormat/>
    <w:rsid w:val="00807F68"/>
    <w:pPr>
      <w:spacing w:after="200" w:line="240" w:lineRule="auto"/>
    </w:pPr>
    <w:rPr>
      <w:i/>
      <w:iCs/>
      <w:color w:val="00612D"/>
      <w:sz w:val="16"/>
      <w:szCs w:val="18"/>
    </w:rPr>
  </w:style>
  <w:style w:type="paragraph" w:customStyle="1" w:styleId="Default">
    <w:name w:val="Default"/>
    <w:rsid w:val="00807F68"/>
    <w:pPr>
      <w:autoSpaceDE w:val="0"/>
      <w:autoSpaceDN w:val="0"/>
      <w:adjustRightInd w:val="0"/>
    </w:pPr>
    <w:rPr>
      <w:rFonts w:ascii="Avenir LT Std 45 Book" w:hAnsi="Avenir LT Std 45 Book" w:cs="Avenir LT Std 45 Book"/>
      <w:color w:val="000000"/>
      <w:sz w:val="24"/>
      <w:szCs w:val="24"/>
      <w:lang w:eastAsia="en-US"/>
    </w:rPr>
  </w:style>
  <w:style w:type="character" w:customStyle="1" w:styleId="A3">
    <w:name w:val="A3"/>
    <w:uiPriority w:val="99"/>
    <w:rsid w:val="00807F68"/>
    <w:rPr>
      <w:rFonts w:cs="Avenir LT Std 45 Book"/>
      <w:color w:val="000000"/>
      <w:sz w:val="18"/>
      <w:szCs w:val="18"/>
    </w:rPr>
  </w:style>
  <w:style w:type="character" w:styleId="FollowedHyperlink">
    <w:name w:val="FollowedHyperlink"/>
    <w:uiPriority w:val="99"/>
    <w:semiHidden/>
    <w:unhideWhenUsed/>
    <w:rsid w:val="00807F68"/>
    <w:rPr>
      <w:color w:val="800080"/>
      <w:u w:val="single"/>
    </w:rPr>
  </w:style>
  <w:style w:type="character" w:customStyle="1" w:styleId="nodevalue">
    <w:name w:val="nodevalue"/>
    <w:basedOn w:val="DefaultParagraphFont"/>
    <w:rsid w:val="00807F68"/>
  </w:style>
  <w:style w:type="paragraph" w:styleId="Revision">
    <w:name w:val="Revision"/>
    <w:hidden/>
    <w:uiPriority w:val="99"/>
    <w:semiHidden/>
    <w:rsid w:val="00807F68"/>
    <w:rPr>
      <w:sz w:val="18"/>
      <w:szCs w:val="24"/>
      <w:lang w:eastAsia="en-US"/>
    </w:rPr>
  </w:style>
  <w:style w:type="character" w:customStyle="1" w:styleId="Onopgelostemelding1">
    <w:name w:val="Onopgeloste melding1"/>
    <w:basedOn w:val="DefaultParagraphFont"/>
    <w:uiPriority w:val="99"/>
    <w:semiHidden/>
    <w:unhideWhenUsed/>
    <w:rsid w:val="00807F68"/>
    <w:rPr>
      <w:color w:val="605E5C"/>
      <w:shd w:val="clear" w:color="auto" w:fill="E1DFDD"/>
    </w:rPr>
  </w:style>
  <w:style w:type="character" w:styleId="UnresolvedMention">
    <w:name w:val="Unresolved Mention"/>
    <w:basedOn w:val="DefaultParagraphFont"/>
    <w:uiPriority w:val="99"/>
    <w:semiHidden/>
    <w:unhideWhenUsed/>
    <w:rsid w:val="00807F68"/>
    <w:rPr>
      <w:color w:val="605E5C"/>
      <w:shd w:val="clear" w:color="auto" w:fill="E1DFDD"/>
    </w:rPr>
  </w:style>
  <w:style w:type="character" w:customStyle="1" w:styleId="ListParagraphChar">
    <w:name w:val="List Paragraph Char"/>
    <w:basedOn w:val="DefaultParagraphFont"/>
    <w:link w:val="ListParagraph"/>
    <w:uiPriority w:val="34"/>
    <w:rsid w:val="00C924DF"/>
    <w:rPr>
      <w:noProof/>
      <w:sz w:val="18"/>
      <w:szCs w:val="24"/>
      <w:lang w:eastAsia="en-US"/>
    </w:rPr>
  </w:style>
  <w:style w:type="character" w:customStyle="1" w:styleId="st">
    <w:name w:val="st"/>
    <w:basedOn w:val="DefaultParagraphFont"/>
    <w:rsid w:val="003B02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311105">
      <w:bodyDiv w:val="1"/>
      <w:marLeft w:val="0"/>
      <w:marRight w:val="0"/>
      <w:marTop w:val="0"/>
      <w:marBottom w:val="0"/>
      <w:divBdr>
        <w:top w:val="none" w:sz="0" w:space="0" w:color="auto"/>
        <w:left w:val="none" w:sz="0" w:space="0" w:color="auto"/>
        <w:bottom w:val="none" w:sz="0" w:space="0" w:color="auto"/>
        <w:right w:val="none" w:sz="0" w:space="0" w:color="auto"/>
      </w:divBdr>
      <w:divsChild>
        <w:div w:id="960692668">
          <w:marLeft w:val="0"/>
          <w:marRight w:val="0"/>
          <w:marTop w:val="0"/>
          <w:marBottom w:val="0"/>
          <w:divBdr>
            <w:top w:val="none" w:sz="0" w:space="0" w:color="auto"/>
            <w:left w:val="none" w:sz="0" w:space="0" w:color="auto"/>
            <w:bottom w:val="none" w:sz="0" w:space="0" w:color="auto"/>
            <w:right w:val="none" w:sz="0" w:space="0" w:color="auto"/>
          </w:divBdr>
          <w:divsChild>
            <w:div w:id="811753397">
              <w:marLeft w:val="0"/>
              <w:marRight w:val="0"/>
              <w:marTop w:val="0"/>
              <w:marBottom w:val="0"/>
              <w:divBdr>
                <w:top w:val="none" w:sz="0" w:space="0" w:color="auto"/>
                <w:left w:val="none" w:sz="0" w:space="0" w:color="auto"/>
                <w:bottom w:val="none" w:sz="0" w:space="0" w:color="auto"/>
                <w:right w:val="none" w:sz="0" w:space="0" w:color="auto"/>
              </w:divBdr>
              <w:divsChild>
                <w:div w:id="5310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718706">
      <w:bodyDiv w:val="1"/>
      <w:marLeft w:val="0"/>
      <w:marRight w:val="0"/>
      <w:marTop w:val="0"/>
      <w:marBottom w:val="0"/>
      <w:divBdr>
        <w:top w:val="none" w:sz="0" w:space="0" w:color="auto"/>
        <w:left w:val="none" w:sz="0" w:space="0" w:color="auto"/>
        <w:bottom w:val="none" w:sz="0" w:space="0" w:color="auto"/>
        <w:right w:val="none" w:sz="0" w:space="0" w:color="auto"/>
      </w:divBdr>
    </w:div>
    <w:div w:id="773673882">
      <w:bodyDiv w:val="1"/>
      <w:marLeft w:val="0"/>
      <w:marRight w:val="0"/>
      <w:marTop w:val="0"/>
      <w:marBottom w:val="0"/>
      <w:divBdr>
        <w:top w:val="none" w:sz="0" w:space="0" w:color="auto"/>
        <w:left w:val="none" w:sz="0" w:space="0" w:color="auto"/>
        <w:bottom w:val="none" w:sz="0" w:space="0" w:color="auto"/>
        <w:right w:val="none" w:sz="0" w:space="0" w:color="auto"/>
      </w:divBdr>
    </w:div>
    <w:div w:id="952249188">
      <w:bodyDiv w:val="1"/>
      <w:marLeft w:val="0"/>
      <w:marRight w:val="0"/>
      <w:marTop w:val="0"/>
      <w:marBottom w:val="0"/>
      <w:divBdr>
        <w:top w:val="none" w:sz="0" w:space="0" w:color="auto"/>
        <w:left w:val="none" w:sz="0" w:space="0" w:color="auto"/>
        <w:bottom w:val="none" w:sz="0" w:space="0" w:color="auto"/>
        <w:right w:val="none" w:sz="0" w:space="0" w:color="auto"/>
      </w:divBdr>
    </w:div>
    <w:div w:id="1585845427">
      <w:bodyDiv w:val="1"/>
      <w:marLeft w:val="0"/>
      <w:marRight w:val="0"/>
      <w:marTop w:val="0"/>
      <w:marBottom w:val="0"/>
      <w:divBdr>
        <w:top w:val="none" w:sz="0" w:space="0" w:color="auto"/>
        <w:left w:val="none" w:sz="0" w:space="0" w:color="auto"/>
        <w:bottom w:val="none" w:sz="0" w:space="0" w:color="auto"/>
        <w:right w:val="none" w:sz="0" w:space="0" w:color="auto"/>
      </w:divBdr>
      <w:divsChild>
        <w:div w:id="1065957946">
          <w:marLeft w:val="0"/>
          <w:marRight w:val="0"/>
          <w:marTop w:val="0"/>
          <w:marBottom w:val="0"/>
          <w:divBdr>
            <w:top w:val="none" w:sz="0" w:space="0" w:color="auto"/>
            <w:left w:val="none" w:sz="0" w:space="0" w:color="auto"/>
            <w:bottom w:val="none" w:sz="0" w:space="0" w:color="auto"/>
            <w:right w:val="none" w:sz="0" w:space="0" w:color="auto"/>
          </w:divBdr>
          <w:divsChild>
            <w:div w:id="758985773">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300"/>
                  <w:marRight w:val="0"/>
                  <w:marTop w:val="0"/>
                  <w:marBottom w:val="0"/>
                  <w:divBdr>
                    <w:top w:val="none" w:sz="0" w:space="0" w:color="auto"/>
                    <w:left w:val="none" w:sz="0" w:space="0" w:color="auto"/>
                    <w:bottom w:val="none" w:sz="0" w:space="0" w:color="auto"/>
                    <w:right w:val="none" w:sz="0" w:space="0" w:color="auto"/>
                  </w:divBdr>
                  <w:divsChild>
                    <w:div w:id="497497244">
                      <w:marLeft w:val="0"/>
                      <w:marRight w:val="0"/>
                      <w:marTop w:val="0"/>
                      <w:marBottom w:val="0"/>
                      <w:divBdr>
                        <w:top w:val="none" w:sz="0" w:space="0" w:color="auto"/>
                        <w:left w:val="none" w:sz="0" w:space="0" w:color="auto"/>
                        <w:bottom w:val="none" w:sz="0" w:space="0" w:color="auto"/>
                        <w:right w:val="none" w:sz="0" w:space="0" w:color="auto"/>
                      </w:divBdr>
                      <w:divsChild>
                        <w:div w:id="781532165">
                          <w:marLeft w:val="0"/>
                          <w:marRight w:val="0"/>
                          <w:marTop w:val="0"/>
                          <w:marBottom w:val="0"/>
                          <w:divBdr>
                            <w:top w:val="none" w:sz="0" w:space="0" w:color="auto"/>
                            <w:left w:val="none" w:sz="0" w:space="0" w:color="auto"/>
                            <w:bottom w:val="none" w:sz="0" w:space="0" w:color="auto"/>
                            <w:right w:val="none" w:sz="0" w:space="0" w:color="auto"/>
                          </w:divBdr>
                          <w:divsChild>
                            <w:div w:id="2134640511">
                              <w:marLeft w:val="0"/>
                              <w:marRight w:val="0"/>
                              <w:marTop w:val="150"/>
                              <w:marBottom w:val="150"/>
                              <w:divBdr>
                                <w:top w:val="none" w:sz="0" w:space="0" w:color="auto"/>
                                <w:left w:val="none" w:sz="0" w:space="0" w:color="auto"/>
                                <w:bottom w:val="none" w:sz="0" w:space="0" w:color="auto"/>
                                <w:right w:val="none" w:sz="0" w:space="0" w:color="auto"/>
                              </w:divBdr>
                              <w:divsChild>
                                <w:div w:id="170339831">
                                  <w:marLeft w:val="0"/>
                                  <w:marRight w:val="0"/>
                                  <w:marTop w:val="0"/>
                                  <w:marBottom w:val="0"/>
                                  <w:divBdr>
                                    <w:top w:val="none" w:sz="0" w:space="0" w:color="auto"/>
                                    <w:left w:val="none" w:sz="0" w:space="0" w:color="auto"/>
                                    <w:bottom w:val="none" w:sz="0" w:space="0" w:color="auto"/>
                                    <w:right w:val="none" w:sz="0" w:space="0" w:color="auto"/>
                                  </w:divBdr>
                                </w:div>
                                <w:div w:id="13177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7291652">
      <w:bodyDiv w:val="1"/>
      <w:marLeft w:val="0"/>
      <w:marRight w:val="0"/>
      <w:marTop w:val="0"/>
      <w:marBottom w:val="0"/>
      <w:divBdr>
        <w:top w:val="none" w:sz="0" w:space="0" w:color="auto"/>
        <w:left w:val="none" w:sz="0" w:space="0" w:color="auto"/>
        <w:bottom w:val="none" w:sz="0" w:space="0" w:color="auto"/>
        <w:right w:val="none" w:sz="0" w:space="0" w:color="auto"/>
      </w:divBdr>
    </w:div>
    <w:div w:id="1908615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63" Type="http://schemas.openxmlformats.org/officeDocument/2006/relationships/image" Target="media/image46.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5.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5.png"/><Relationship Id="rId258" Type="http://schemas.openxmlformats.org/officeDocument/2006/relationships/image" Target="media/image236.png"/><Relationship Id="rId22" Type="http://schemas.openxmlformats.org/officeDocument/2006/relationships/image" Target="media/image7.png"/><Relationship Id="rId43" Type="http://schemas.openxmlformats.org/officeDocument/2006/relationships/hyperlink" Target="https://portal.sequrix.com" TargetMode="Externa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390.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6.png"/><Relationship Id="rId12" Type="http://schemas.openxmlformats.org/officeDocument/2006/relationships/hyperlink" Target="mailto:info@sequrix.com" TargetMode="Externa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numbering" Target="numbering.xml"/><Relationship Id="rId238" Type="http://schemas.openxmlformats.org/officeDocument/2006/relationships/image" Target="media/image216.png"/><Relationship Id="rId259" Type="http://schemas.openxmlformats.org/officeDocument/2006/relationships/hyperlink" Target="https://www.sequrix.com" TargetMode="External"/><Relationship Id="rId23" Type="http://schemas.openxmlformats.org/officeDocument/2006/relationships/image" Target="media/image8.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400.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27.png"/><Relationship Id="rId13" Type="http://schemas.openxmlformats.org/officeDocument/2006/relationships/hyperlink" Target="http://www.sequrix.com/nl" TargetMode="External"/><Relationship Id="rId109" Type="http://schemas.openxmlformats.org/officeDocument/2006/relationships/image" Target="media/image92.png"/><Relationship Id="rId260" Type="http://schemas.openxmlformats.org/officeDocument/2006/relationships/hyperlink" Target="https://www.sequrix.com/apk" TargetMode="External"/><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17.png"/><Relationship Id="rId250" Type="http://schemas.openxmlformats.org/officeDocument/2006/relationships/image" Target="media/image228.png"/><Relationship Id="rId24" Type="http://schemas.openxmlformats.org/officeDocument/2006/relationships/image" Target="media/image9.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18.png"/><Relationship Id="rId261" Type="http://schemas.openxmlformats.org/officeDocument/2006/relationships/header" Target="header3.xml"/><Relationship Id="rId14" Type="http://schemas.openxmlformats.org/officeDocument/2006/relationships/image" Target="media/image2.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settings" Target="setting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29.png"/><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19.png"/><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0.png"/><Relationship Id="rId262" Type="http://schemas.openxmlformats.org/officeDocument/2006/relationships/footer" Target="footer3.xml"/><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6.png"/><Relationship Id="rId9" Type="http://schemas.openxmlformats.org/officeDocument/2006/relationships/webSettings" Target="webSettings.xml"/><Relationship Id="rId210" Type="http://schemas.openxmlformats.org/officeDocument/2006/relationships/image" Target="media/image191.png"/><Relationship Id="rId26" Type="http://schemas.openxmlformats.org/officeDocument/2006/relationships/image" Target="media/image11.png"/><Relationship Id="rId231" Type="http://schemas.openxmlformats.org/officeDocument/2006/relationships/image" Target="media/image212.png"/><Relationship Id="rId252" Type="http://schemas.openxmlformats.org/officeDocument/2006/relationships/image" Target="media/image230.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1.xml"/><Relationship Id="rId221" Type="http://schemas.openxmlformats.org/officeDocument/2006/relationships/image" Target="media/image202.png"/><Relationship Id="rId242" Type="http://schemas.openxmlformats.org/officeDocument/2006/relationships/image" Target="media/image220.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hyperlink" Target="https://sequrix.com/apk" TargetMode="External"/><Relationship Id="rId253" Type="http://schemas.openxmlformats.org/officeDocument/2006/relationships/image" Target="media/image231.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1.png"/><Relationship Id="rId264" Type="http://schemas.openxmlformats.org/officeDocument/2006/relationships/theme" Target="theme/theme1.xml"/><Relationship Id="rId17" Type="http://schemas.openxmlformats.org/officeDocument/2006/relationships/header" Target="header2.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3.jpg"/><Relationship Id="rId254" Type="http://schemas.openxmlformats.org/officeDocument/2006/relationships/image" Target="media/image232.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2.png"/><Relationship Id="rId18" Type="http://schemas.openxmlformats.org/officeDocument/2006/relationships/footer" Target="footer2.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4.png"/><Relationship Id="rId234" Type="http://schemas.openxmlformats.org/officeDocument/2006/relationships/hyperlink" Target="https://portal.sequrix.com" TargetMode="External"/><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33.png"/><Relationship Id="rId40" Type="http://schemas.openxmlformats.org/officeDocument/2006/relationships/image" Target="media/image25.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hyperlink" Target="mailto:support@sequrix.com" TargetMode="External"/><Relationship Id="rId224" Type="http://schemas.openxmlformats.org/officeDocument/2006/relationships/image" Target="media/image205.png"/><Relationship Id="rId245" Type="http://schemas.openxmlformats.org/officeDocument/2006/relationships/image" Target="media/image223.png"/><Relationship Id="rId30" Type="http://schemas.openxmlformats.org/officeDocument/2006/relationships/image" Target="media/image15.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image" Target="media/image195.png"/><Relationship Id="rId235" Type="http://schemas.openxmlformats.org/officeDocument/2006/relationships/image" Target="media/image214.png"/><Relationship Id="rId256" Type="http://schemas.openxmlformats.org/officeDocument/2006/relationships/image" Target="media/image234.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customXml" Target="../customXml/item4.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hyperlink" Target="https://portal.sequrix.com" TargetMode="External"/><Relationship Id="rId257" Type="http://schemas.openxmlformats.org/officeDocument/2006/relationships/image" Target="media/image235.png"/><Relationship Id="rId42" Type="http://schemas.openxmlformats.org/officeDocument/2006/relationships/hyperlink" Target="https://login.sequrix.com" TargetMode="External"/><Relationship Id="rId84" Type="http://schemas.openxmlformats.org/officeDocument/2006/relationships/image" Target="media/image67.png"/><Relationship Id="rId138" Type="http://schemas.openxmlformats.org/officeDocument/2006/relationships/image" Target="media/image121.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vonne\Documents\Custom%20Office%20Templates\Oude%20template.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2015-01-15T00:00:00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 ma:contentTypeID="0x010100DBCC0C48FCFE69498D10B4CD96BC83E7" ma:contentTypeVersion="2" ma:contentTypeDescription="Een nieuw document maken." ma:contentTypeScope="" ma:versionID="bc5d86e781fae5a06920eb1565190bb0">
  <xsd:schema xmlns:xsd="http://www.w3.org/2001/XMLSchema" xmlns:xs="http://www.w3.org/2001/XMLSchema" xmlns:p="http://schemas.microsoft.com/office/2006/metadata/properties" xmlns:ns2="ea671088-0feb-4d5b-b918-c82cc12e9762" targetNamespace="http://schemas.microsoft.com/office/2006/metadata/properties" ma:root="true" ma:fieldsID="88f4fd4871b6a926ba02cd401bb9235c" ns2:_="">
    <xsd:import namespace="ea671088-0feb-4d5b-b918-c82cc12e97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671088-0feb-4d5b-b918-c82cc12e97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48424C-BA88-40F4-BADC-8D65314D8781}">
  <ds:schemaRefs>
    <ds:schemaRef ds:uri="http://schemas.microsoft.com/sharepoint/v3/contenttype/forms"/>
  </ds:schemaRefs>
</ds:datastoreItem>
</file>

<file path=customXml/itemProps3.xml><?xml version="1.0" encoding="utf-8"?>
<ds:datastoreItem xmlns:ds="http://schemas.openxmlformats.org/officeDocument/2006/customXml" ds:itemID="{7F748C40-6C69-44DC-BF93-9DA9AD68FC4D}">
  <ds:schemaRefs>
    <ds:schemaRef ds:uri="http://schemas.microsoft.com/office/2006/documentManagement/types"/>
    <ds:schemaRef ds:uri="http://schemas.microsoft.com/office/2006/metadata/properties"/>
    <ds:schemaRef ds:uri="http://purl.org/dc/terms/"/>
    <ds:schemaRef ds:uri="http://purl.org/dc/elements/1.1/"/>
    <ds:schemaRef ds:uri="ea671088-0feb-4d5b-b918-c82cc12e9762"/>
    <ds:schemaRef ds:uri="http://schemas.microsoft.com/office/infopath/2007/PartnerControls"/>
    <ds:schemaRef ds:uri="http://schemas.openxmlformats.org/package/2006/metadata/core-properties"/>
    <ds:schemaRef ds:uri="http://www.w3.org/XML/1998/namespace"/>
    <ds:schemaRef ds:uri="http://purl.org/dc/dcmitype/"/>
  </ds:schemaRefs>
</ds:datastoreItem>
</file>

<file path=customXml/itemProps4.xml><?xml version="1.0" encoding="utf-8"?>
<ds:datastoreItem xmlns:ds="http://schemas.openxmlformats.org/officeDocument/2006/customXml" ds:itemID="{DD016AF9-267A-4773-9488-54BA860763F7}">
  <ds:schemaRefs>
    <ds:schemaRef ds:uri="http://schemas.openxmlformats.org/officeDocument/2006/bibliography"/>
  </ds:schemaRefs>
</ds:datastoreItem>
</file>

<file path=customXml/itemProps5.xml><?xml version="1.0" encoding="utf-8"?>
<ds:datastoreItem xmlns:ds="http://schemas.openxmlformats.org/officeDocument/2006/customXml" ds:itemID="{812642B2-76E6-4F09-BF23-C293FB0869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671088-0feb-4d5b-b918-c82cc12e97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Oude template.dotm</Template>
  <TotalTime>1966</TotalTime>
  <Pages>172</Pages>
  <Words>42264</Words>
  <Characters>232452</Characters>
  <Application>Microsoft Office Word</Application>
  <DocSecurity>0</DocSecurity>
  <Lines>1937</Lines>
  <Paragraphs>548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Gebruikershandleiding SequriX</vt:lpstr>
      <vt:lpstr>Gebruikershandleiding SequriX</vt:lpstr>
    </vt:vector>
  </TitlesOfParts>
  <Company>Sigmax B.V.</Company>
  <LinksUpToDate>false</LinksUpToDate>
  <CharactersWithSpaces>274168</CharactersWithSpaces>
  <SharedDoc>false</SharedDoc>
  <HLinks>
    <vt:vector size="36" baseType="variant">
      <vt:variant>
        <vt:i4>1835023</vt:i4>
      </vt:variant>
      <vt:variant>
        <vt:i4>1302</vt:i4>
      </vt:variant>
      <vt:variant>
        <vt:i4>0</vt:i4>
      </vt:variant>
      <vt:variant>
        <vt:i4>5</vt:i4>
      </vt:variant>
      <vt:variant>
        <vt:lpwstr>https://play.google.com/store/apps/details?id=com.sequrix.app</vt:lpwstr>
      </vt:variant>
      <vt:variant>
        <vt:lpwstr/>
      </vt:variant>
      <vt:variant>
        <vt:i4>6225990</vt:i4>
      </vt:variant>
      <vt:variant>
        <vt:i4>1299</vt:i4>
      </vt:variant>
      <vt:variant>
        <vt:i4>0</vt:i4>
      </vt:variant>
      <vt:variant>
        <vt:i4>5</vt:i4>
      </vt:variant>
      <vt:variant>
        <vt:lpwstr>https://www.sequrix.com/</vt:lpwstr>
      </vt:variant>
      <vt:variant>
        <vt:lpwstr/>
      </vt:variant>
      <vt:variant>
        <vt:i4>2949224</vt:i4>
      </vt:variant>
      <vt:variant>
        <vt:i4>444</vt:i4>
      </vt:variant>
      <vt:variant>
        <vt:i4>0</vt:i4>
      </vt:variant>
      <vt:variant>
        <vt:i4>5</vt:i4>
      </vt:variant>
      <vt:variant>
        <vt:lpwstr>http://www.sequrix.com/</vt:lpwstr>
      </vt:variant>
      <vt:variant>
        <vt:lpwstr/>
      </vt:variant>
      <vt:variant>
        <vt:i4>1376288</vt:i4>
      </vt:variant>
      <vt:variant>
        <vt:i4>441</vt:i4>
      </vt:variant>
      <vt:variant>
        <vt:i4>0</vt:i4>
      </vt:variant>
      <vt:variant>
        <vt:i4>5</vt:i4>
      </vt:variant>
      <vt:variant>
        <vt:lpwstr>mailto:info@sequrix.com</vt:lpwstr>
      </vt:variant>
      <vt:variant>
        <vt:lpwstr/>
      </vt:variant>
      <vt:variant>
        <vt:i4>4390983</vt:i4>
      </vt:variant>
      <vt:variant>
        <vt:i4>6</vt:i4>
      </vt:variant>
      <vt:variant>
        <vt:i4>0</vt:i4>
      </vt:variant>
      <vt:variant>
        <vt:i4>5</vt:i4>
      </vt:variant>
      <vt:variant>
        <vt:lpwstr>http://www.sequrix.com/nl</vt:lpwstr>
      </vt:variant>
      <vt:variant>
        <vt:lpwstr/>
      </vt:variant>
      <vt:variant>
        <vt:i4>1376288</vt:i4>
      </vt:variant>
      <vt:variant>
        <vt:i4>3</vt:i4>
      </vt:variant>
      <vt:variant>
        <vt:i4>0</vt:i4>
      </vt:variant>
      <vt:variant>
        <vt:i4>5</vt:i4>
      </vt:variant>
      <vt:variant>
        <vt:lpwstr>mailto:info@sequrix.com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Gebruikershandleiding SequriX</dc:title>
  <dc:creator>Cornelie de Ruiter</dc:creator>
  <cp:lastModifiedBy>Yvonne Lootsma</cp:lastModifiedBy>
  <cp:revision>66</cp:revision>
  <cp:lastPrinted>2021-02-15T17:41:00Z</cp:lastPrinted>
  <dcterms:created xsi:type="dcterms:W3CDTF">2019-12-11T11:52:00Z</dcterms:created>
  <dcterms:modified xsi:type="dcterms:W3CDTF">2021-02-15T17:42:00Z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0x010100DBCC0C48FCFE69498D10B4CD96BC83E7</vt:lpwstr>
  </property>
</Properties>
</file>